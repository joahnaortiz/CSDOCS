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6455" w:rsidRDefault="00500790" w:rsidP="00D2474D">
      <w:bookmarkStart w:id="0" w:name="_GoBack"/>
      <w:bookmarkEnd w:id="0"/>
      <w:r>
        <w:rPr>
          <w:noProof/>
        </w:rPr>
        <mc:AlternateContent>
          <mc:Choice Requires="wps">
            <w:drawing>
              <wp:anchor distT="0" distB="0" distL="114300" distR="114300" simplePos="0" relativeHeight="251647488" behindDoc="1" locked="0" layoutInCell="1" allowOverlap="1">
                <wp:simplePos x="0" y="0"/>
                <wp:positionH relativeFrom="column">
                  <wp:posOffset>-291465</wp:posOffset>
                </wp:positionH>
                <wp:positionV relativeFrom="paragraph">
                  <wp:posOffset>2631440</wp:posOffset>
                </wp:positionV>
                <wp:extent cx="6172200" cy="2743200"/>
                <wp:effectExtent l="3810" t="254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0937" w:rsidRPr="00C115B8" w:rsidRDefault="00610937" w:rsidP="00D2474D">
                            <w:pPr>
                              <w:spacing w:before="0" w:after="0"/>
                              <w:jc w:val="right"/>
                              <w:rPr>
                                <w:rFonts w:ascii="Helvetica-Black" w:hAnsi="Helvetica-Black"/>
                                <w:color w:val="333333"/>
                                <w:sz w:val="48"/>
                                <w:szCs w:val="48"/>
                              </w:rPr>
                            </w:pPr>
                            <w:r>
                              <w:rPr>
                                <w:rFonts w:ascii="Helvetica-Black" w:hAnsi="Helvetica-Black"/>
                                <w:color w:val="333333"/>
                                <w:sz w:val="48"/>
                                <w:szCs w:val="48"/>
                              </w:rPr>
                              <w:t>Archiving and Recovery</w:t>
                            </w:r>
                          </w:p>
                          <w:p w:rsidR="00610937" w:rsidRDefault="00610937" w:rsidP="00D2474D">
                            <w:pPr>
                              <w:spacing w:before="0" w:after="0"/>
                              <w:jc w:val="right"/>
                              <w:rPr>
                                <w:rFonts w:ascii="Helvetica-CondensedBlack" w:hAnsi="Helvetica-CondensedBlack"/>
                                <w:color w:val="333333"/>
                                <w:sz w:val="48"/>
                                <w:szCs w:val="48"/>
                              </w:rPr>
                            </w:pPr>
                          </w:p>
                          <w:p w:rsidR="00610937" w:rsidRDefault="00610937" w:rsidP="00D2474D">
                            <w:pPr>
                              <w:spacing w:before="0" w:after="0"/>
                              <w:jc w:val="right"/>
                              <w:rPr>
                                <w:rFonts w:ascii="Helvetica-CondensedBlack" w:hAnsi="Helvetica-CondensedBlack"/>
                                <w:color w:val="333333"/>
                                <w:sz w:val="48"/>
                                <w:szCs w:val="48"/>
                              </w:rPr>
                            </w:pPr>
                          </w:p>
                          <w:p w:rsidR="00610937" w:rsidRDefault="00610937" w:rsidP="00BB4C26">
                            <w:pPr>
                              <w:spacing w:before="0" w:after="0"/>
                              <w:jc w:val="right"/>
                              <w:rPr>
                                <w:rFonts w:ascii="Arial" w:hAnsi="Arial" w:cs="Arial"/>
                                <w:color w:val="808080"/>
                                <w:sz w:val="28"/>
                                <w:szCs w:val="28"/>
                              </w:rPr>
                            </w:pPr>
                            <w:r>
                              <w:rPr>
                                <w:rFonts w:ascii="Arial" w:hAnsi="Arial" w:cs="Arial"/>
                                <w:color w:val="808080"/>
                                <w:sz w:val="28"/>
                                <w:szCs w:val="28"/>
                              </w:rPr>
                              <w:t>CE Version 3.3.6</w:t>
                            </w:r>
                          </w:p>
                          <w:p w:rsidR="00610937" w:rsidRDefault="00610937" w:rsidP="00D2474D">
                            <w:pPr>
                              <w:spacing w:before="0" w:after="0"/>
                              <w:jc w:val="right"/>
                              <w:rPr>
                                <w:rFonts w:ascii="Arial" w:hAnsi="Arial" w:cs="Arial"/>
                                <w:color w:val="808080"/>
                                <w:sz w:val="28"/>
                                <w:szCs w:val="28"/>
                              </w:rPr>
                            </w:pPr>
                          </w:p>
                          <w:p w:rsidR="00610937" w:rsidRPr="00BC74B5" w:rsidRDefault="00610937" w:rsidP="00D2474D">
                            <w:pPr>
                              <w:spacing w:before="0" w:after="0"/>
                              <w:jc w:val="right"/>
                              <w:rPr>
                                <w:rFonts w:ascii="Arial" w:hAnsi="Arial" w:cs="Arial"/>
                                <w:color w:val="808080"/>
                                <w:sz w:val="24"/>
                                <w:szCs w:val="24"/>
                              </w:rPr>
                            </w:pPr>
                            <w:r>
                              <w:rPr>
                                <w:rFonts w:ascii="Arial" w:hAnsi="Arial" w:cs="Arial"/>
                                <w:color w:val="808080"/>
                                <w:sz w:val="24"/>
                                <w:szCs w:val="24"/>
                              </w:rPr>
                              <w:t>July 2021</w:t>
                            </w:r>
                          </w:p>
                          <w:p w:rsidR="00610937" w:rsidRPr="00BC74B5" w:rsidRDefault="00610937" w:rsidP="00D2474D">
                            <w:pPr>
                              <w:spacing w:before="0" w:after="0"/>
                              <w:jc w:val="right"/>
                              <w:rPr>
                                <w:rFonts w:ascii="Arial" w:hAnsi="Arial" w:cs="Arial"/>
                                <w:color w:val="808080"/>
                                <w:sz w:val="24"/>
                                <w:szCs w:val="24"/>
                              </w:rPr>
                            </w:pPr>
                            <w:r>
                              <w:rPr>
                                <w:rFonts w:ascii="Arial" w:hAnsi="Arial" w:cs="Arial"/>
                                <w:color w:val="808080"/>
                                <w:sz w:val="24"/>
                                <w:szCs w:val="24"/>
                              </w:rPr>
                              <w:t>Document Release 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2.95pt;margin-top:207.2pt;width:486pt;height:3in;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" filled="f" stroked="f">
                <v:textbox>
                  <w:txbxContent>
                    <w:p w:rsidR="00610937" w:rsidRPr="00C115B8" w:rsidRDefault="00610937" w:rsidP="00D2474D">
                      <w:pPr>
                        <w:spacing w:before="0" w:after="0"/>
                        <w:jc w:val="right"/>
                        <w:rPr>
                          <w:rFonts w:ascii="Helvetica-Black" w:hAnsi="Helvetica-Black"/>
                          <w:color w:val="333333"/>
                          <w:sz w:val="48"/>
                          <w:szCs w:val="48"/>
                        </w:rPr>
                      </w:pPr>
                      <w:r>
                        <w:rPr>
                          <w:rFonts w:ascii="Helvetica-Black" w:hAnsi="Helvetica-Black"/>
                          <w:color w:val="333333"/>
                          <w:sz w:val="48"/>
                          <w:szCs w:val="48"/>
                        </w:rPr>
                        <w:t>Archiving and Recovery</w:t>
                      </w:r>
                    </w:p>
                    <w:p w:rsidR="00610937" w:rsidRDefault="00610937" w:rsidP="00D2474D">
                      <w:pPr>
                        <w:spacing w:before="0" w:after="0"/>
                        <w:jc w:val="right"/>
                        <w:rPr>
                          <w:rFonts w:ascii="Helvetica-CondensedBlack" w:hAnsi="Helvetica-CondensedBlack"/>
                          <w:color w:val="333333"/>
                          <w:sz w:val="48"/>
                          <w:szCs w:val="48"/>
                        </w:rPr>
                      </w:pPr>
                    </w:p>
                    <w:p w:rsidR="00610937" w:rsidRDefault="00610937" w:rsidP="00D2474D">
                      <w:pPr>
                        <w:spacing w:before="0" w:after="0"/>
                        <w:jc w:val="right"/>
                        <w:rPr>
                          <w:rFonts w:ascii="Helvetica-CondensedBlack" w:hAnsi="Helvetica-CondensedBlack"/>
                          <w:color w:val="333333"/>
                          <w:sz w:val="48"/>
                          <w:szCs w:val="48"/>
                        </w:rPr>
                      </w:pPr>
                    </w:p>
                    <w:p w:rsidR="00610937" w:rsidRDefault="00610937" w:rsidP="00BB4C26">
                      <w:pPr>
                        <w:spacing w:before="0" w:after="0"/>
                        <w:jc w:val="right"/>
                        <w:rPr>
                          <w:rFonts w:ascii="Arial" w:hAnsi="Arial" w:cs="Arial"/>
                          <w:color w:val="808080"/>
                          <w:sz w:val="28"/>
                          <w:szCs w:val="28"/>
                        </w:rPr>
                      </w:pPr>
                      <w:r>
                        <w:rPr>
                          <w:rFonts w:ascii="Arial" w:hAnsi="Arial" w:cs="Arial"/>
                          <w:color w:val="808080"/>
                          <w:sz w:val="28"/>
                          <w:szCs w:val="28"/>
                        </w:rPr>
                        <w:t>CE Version 3.3.6</w:t>
                      </w:r>
                    </w:p>
                    <w:p w:rsidR="00610937" w:rsidRDefault="00610937" w:rsidP="00D2474D">
                      <w:pPr>
                        <w:spacing w:before="0" w:after="0"/>
                        <w:jc w:val="right"/>
                        <w:rPr>
                          <w:rFonts w:ascii="Arial" w:hAnsi="Arial" w:cs="Arial"/>
                          <w:color w:val="808080"/>
                          <w:sz w:val="28"/>
                          <w:szCs w:val="28"/>
                        </w:rPr>
                      </w:pPr>
                    </w:p>
                    <w:p w:rsidR="00610937" w:rsidRPr="00BC74B5" w:rsidRDefault="00610937" w:rsidP="00D2474D">
                      <w:pPr>
                        <w:spacing w:before="0" w:after="0"/>
                        <w:jc w:val="right"/>
                        <w:rPr>
                          <w:rFonts w:ascii="Arial" w:hAnsi="Arial" w:cs="Arial"/>
                          <w:color w:val="808080"/>
                          <w:sz w:val="24"/>
                          <w:szCs w:val="24"/>
                        </w:rPr>
                      </w:pPr>
                      <w:r>
                        <w:rPr>
                          <w:rFonts w:ascii="Arial" w:hAnsi="Arial" w:cs="Arial"/>
                          <w:color w:val="808080"/>
                          <w:sz w:val="24"/>
                          <w:szCs w:val="24"/>
                        </w:rPr>
                        <w:t>July 2021</w:t>
                      </w:r>
                    </w:p>
                    <w:p w:rsidR="00610937" w:rsidRPr="00BC74B5" w:rsidRDefault="00610937" w:rsidP="00D2474D">
                      <w:pPr>
                        <w:spacing w:before="0" w:after="0"/>
                        <w:jc w:val="right"/>
                        <w:rPr>
                          <w:rFonts w:ascii="Arial" w:hAnsi="Arial" w:cs="Arial"/>
                          <w:color w:val="808080"/>
                          <w:sz w:val="24"/>
                          <w:szCs w:val="24"/>
                        </w:rPr>
                      </w:pPr>
                      <w:r>
                        <w:rPr>
                          <w:rFonts w:ascii="Arial" w:hAnsi="Arial" w:cs="Arial"/>
                          <w:color w:val="808080"/>
                          <w:sz w:val="24"/>
                          <w:szCs w:val="24"/>
                        </w:rPr>
                        <w:t>Document Release 1.0</w:t>
                      </w:r>
                    </w:p>
                  </w:txbxContent>
                </v:textbox>
              </v:shape>
            </w:pict>
          </mc:Fallback>
        </mc:AlternateContent>
      </w:r>
      <w:r>
        <w:rPr>
          <w:noProof/>
        </w:rPr>
        <w:drawing>
          <wp:anchor distT="0" distB="0" distL="114300" distR="114300" simplePos="0" relativeHeight="251646464" behindDoc="1" locked="0" layoutInCell="1" allowOverlap="1">
            <wp:simplePos x="0" y="0"/>
            <wp:positionH relativeFrom="column">
              <wp:posOffset>-1205865</wp:posOffset>
            </wp:positionH>
            <wp:positionV relativeFrom="paragraph">
              <wp:posOffset>-1026160</wp:posOffset>
            </wp:positionV>
            <wp:extent cx="7886700" cy="10172700"/>
            <wp:effectExtent l="0" t="0" r="0" b="0"/>
            <wp:wrapNone/>
            <wp:docPr id="211" name="Picture 602" descr="CoverPageBackgroundCustomer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CoverPageBackgroundCustomerEnterpri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86700" cy="10172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6455" w:rsidRDefault="006B6455">
      <w:pPr>
        <w:sectPr w:rsidR="006B6455">
          <w:pgSz w:w="12240" w:h="15840"/>
          <w:pgMar w:top="1440" w:right="1800" w:bottom="1440" w:left="1800" w:header="720" w:footer="720" w:gutter="0"/>
          <w:cols w:space="720"/>
        </w:sectPr>
      </w:pPr>
    </w:p>
    <w:tbl>
      <w:tblPr>
        <w:tblW w:w="0" w:type="auto"/>
        <w:jc w:val="center"/>
        <w:tblBorders>
          <w:insideV w:val="single" w:sz="4" w:space="0" w:color="auto"/>
        </w:tblBorders>
        <w:tblLayout w:type="fixed"/>
        <w:tblLook w:val="0000" w:firstRow="0" w:lastRow="0" w:firstColumn="0" w:lastColumn="0" w:noHBand="0" w:noVBand="0"/>
      </w:tblPr>
      <w:tblGrid>
        <w:gridCol w:w="8640"/>
      </w:tblGrid>
      <w:tr w:rsidR="006B6455" w:rsidRPr="00D2474D">
        <w:trPr>
          <w:jc w:val="center"/>
        </w:trPr>
        <w:tc>
          <w:tcPr>
            <w:tcW w:w="8640" w:type="dxa"/>
            <w:tcBorders>
              <w:top w:val="single" w:sz="4" w:space="0" w:color="auto"/>
              <w:left w:val="single" w:sz="4" w:space="0" w:color="auto"/>
              <w:bottom w:val="single" w:sz="4" w:space="0" w:color="auto"/>
              <w:right w:val="single" w:sz="4" w:space="0" w:color="auto"/>
            </w:tcBorders>
          </w:tcPr>
          <w:p w:rsidR="006B6455" w:rsidRPr="00D2474D" w:rsidRDefault="006B6455" w:rsidP="00D2474D">
            <w:pPr>
              <w:jc w:val="center"/>
              <w:rPr>
                <w:rFonts w:ascii="Arial" w:eastAsia="SimSun" w:hAnsi="Arial"/>
                <w:sz w:val="16"/>
                <w:lang w:eastAsia="zh-CN"/>
              </w:rPr>
            </w:pPr>
          </w:p>
          <w:p w:rsidR="006B6455" w:rsidRPr="00D2474D" w:rsidRDefault="006B6455" w:rsidP="00D2474D">
            <w:pPr>
              <w:spacing w:line="360" w:lineRule="auto"/>
              <w:jc w:val="center"/>
              <w:rPr>
                <w:rFonts w:ascii="Arial" w:eastAsia="SimSun" w:hAnsi="Arial"/>
                <w:sz w:val="16"/>
              </w:rPr>
            </w:pPr>
            <w:r w:rsidRPr="00D2474D">
              <w:rPr>
                <w:rFonts w:ascii="Arial" w:eastAsia="SimSun" w:hAnsi="Arial"/>
                <w:sz w:val="16"/>
              </w:rPr>
              <w:t>EXIMBILLS © Trade Finance System</w:t>
            </w:r>
          </w:p>
          <w:p w:rsidR="006B6455" w:rsidRPr="00D2474D" w:rsidRDefault="006B6C02" w:rsidP="00D2474D">
            <w:pPr>
              <w:spacing w:line="360" w:lineRule="auto"/>
              <w:jc w:val="center"/>
              <w:rPr>
                <w:rFonts w:ascii="Arial" w:eastAsia="SimSun" w:hAnsi="Arial"/>
                <w:sz w:val="16"/>
                <w:lang w:eastAsia="zh-CN"/>
              </w:rPr>
            </w:pPr>
            <w:r>
              <w:rPr>
                <w:rFonts w:ascii="Arial" w:eastAsia="SimSun" w:hAnsi="Arial"/>
                <w:sz w:val="16"/>
                <w:lang w:eastAsia="zh-CN"/>
              </w:rPr>
              <w:t>Customer Enterprise Version 3.3</w:t>
            </w:r>
            <w:r w:rsidR="00610937">
              <w:rPr>
                <w:rFonts w:ascii="Arial" w:eastAsia="SimSun" w:hAnsi="Arial"/>
                <w:sz w:val="16"/>
                <w:lang w:eastAsia="zh-CN"/>
              </w:rPr>
              <w:t>.6</w:t>
            </w:r>
          </w:p>
          <w:p w:rsidR="006B6455" w:rsidRPr="00D2474D" w:rsidRDefault="006B6455" w:rsidP="00D2474D">
            <w:pPr>
              <w:spacing w:line="360" w:lineRule="auto"/>
              <w:jc w:val="center"/>
              <w:rPr>
                <w:rFonts w:ascii="Arial" w:eastAsia="SimSun" w:hAnsi="Arial"/>
                <w:sz w:val="16"/>
                <w:lang w:eastAsia="zh-CN"/>
              </w:rPr>
            </w:pPr>
            <w:r>
              <w:rPr>
                <w:rFonts w:ascii="Arial" w:eastAsia="SimSun" w:hAnsi="Arial"/>
                <w:sz w:val="16"/>
                <w:lang w:eastAsia="zh-CN"/>
              </w:rPr>
              <w:t>Archiving and Recovery</w:t>
            </w:r>
          </w:p>
          <w:p w:rsidR="006B6455" w:rsidRPr="00D2474D" w:rsidRDefault="00610937" w:rsidP="00610937">
            <w:pPr>
              <w:spacing w:line="360" w:lineRule="auto"/>
              <w:jc w:val="center"/>
              <w:rPr>
                <w:rFonts w:ascii="Arial" w:eastAsia="SimSun" w:hAnsi="Arial"/>
                <w:sz w:val="16"/>
                <w:lang w:eastAsia="zh-CN"/>
              </w:rPr>
            </w:pPr>
            <w:r>
              <w:rPr>
                <w:rFonts w:ascii="Arial" w:eastAsia="SimSun" w:hAnsi="Arial"/>
                <w:sz w:val="16"/>
                <w:lang w:eastAsia="zh-CN"/>
              </w:rPr>
              <w:t>July</w:t>
            </w:r>
            <w:r w:rsidR="008A4345">
              <w:rPr>
                <w:rFonts w:ascii="Arial" w:eastAsia="SimSun" w:hAnsi="Arial"/>
                <w:sz w:val="16"/>
                <w:lang w:eastAsia="zh-CN"/>
              </w:rPr>
              <w:t xml:space="preserve"> </w:t>
            </w:r>
            <w:r w:rsidR="00845165">
              <w:rPr>
                <w:rFonts w:ascii="Arial" w:eastAsia="SimSun" w:hAnsi="Arial"/>
                <w:sz w:val="16"/>
                <w:lang w:eastAsia="zh-CN"/>
              </w:rPr>
              <w:t>20</w:t>
            </w:r>
            <w:r>
              <w:rPr>
                <w:rFonts w:ascii="Arial" w:eastAsia="SimSun" w:hAnsi="Arial"/>
                <w:sz w:val="16"/>
                <w:lang w:eastAsia="zh-CN"/>
              </w:rPr>
              <w:t>21</w:t>
            </w:r>
          </w:p>
        </w:tc>
      </w:tr>
      <w:tr w:rsidR="006B6455" w:rsidRPr="00D2474D">
        <w:trPr>
          <w:jc w:val="center"/>
        </w:trPr>
        <w:tc>
          <w:tcPr>
            <w:tcW w:w="8640" w:type="dxa"/>
            <w:tcBorders>
              <w:top w:val="single" w:sz="4" w:space="0" w:color="auto"/>
              <w:bottom w:val="single" w:sz="12" w:space="0" w:color="auto"/>
            </w:tcBorders>
          </w:tcPr>
          <w:p w:rsidR="006B6455" w:rsidRPr="00D2474D" w:rsidRDefault="006B6455" w:rsidP="00D2474D">
            <w:pPr>
              <w:rPr>
                <w:rFonts w:ascii="Arial" w:eastAsia="SimSun" w:hAnsi="Arial"/>
                <w:sz w:val="16"/>
                <w:lang w:eastAsia="zh-CN"/>
              </w:rPr>
            </w:pPr>
          </w:p>
          <w:p w:rsidR="006B6455" w:rsidRPr="00D2474D" w:rsidRDefault="006B6455" w:rsidP="00D2474D">
            <w:pPr>
              <w:jc w:val="center"/>
              <w:rPr>
                <w:rFonts w:ascii="Arial" w:eastAsia="SimSun" w:hAnsi="Arial"/>
                <w:i/>
                <w:sz w:val="16"/>
                <w:lang w:eastAsia="zh-CN"/>
              </w:rPr>
            </w:pPr>
            <w:r w:rsidRPr="00D2474D">
              <w:rPr>
                <w:rFonts w:ascii="Arial" w:eastAsia="SimSun" w:hAnsi="Arial"/>
                <w:i/>
                <w:sz w:val="16"/>
                <w:lang w:eastAsia="zh-CN"/>
              </w:rPr>
              <w:t xml:space="preserve">Copyright </w:t>
            </w:r>
            <w:r w:rsidR="00610937">
              <w:rPr>
                <w:rFonts w:ascii="Arial" w:eastAsia="SimSun" w:hAnsi="Arial"/>
                <w:i/>
                <w:sz w:val="16"/>
                <w:lang w:eastAsia="zh-CN"/>
              </w:rPr>
              <w:t>2021</w:t>
            </w:r>
            <w:r w:rsidRPr="00D2474D">
              <w:rPr>
                <w:rFonts w:ascii="Arial" w:eastAsia="SimSun" w:hAnsi="Arial"/>
                <w:i/>
                <w:sz w:val="16"/>
                <w:lang w:eastAsia="zh-CN"/>
              </w:rPr>
              <w:t xml:space="preserve"> © China Systems Corporation</w:t>
            </w:r>
          </w:p>
          <w:p w:rsidR="006B6455" w:rsidRDefault="006B6455" w:rsidP="00D2474D">
            <w:pPr>
              <w:jc w:val="center"/>
              <w:rPr>
                <w:rFonts w:ascii="Arial" w:eastAsia="SimSun" w:hAnsi="Arial"/>
                <w:i/>
                <w:sz w:val="16"/>
                <w:lang w:eastAsia="zh-CN"/>
              </w:rPr>
            </w:pPr>
            <w:r w:rsidRPr="00D2474D">
              <w:rPr>
                <w:rFonts w:ascii="Arial" w:eastAsia="SimSun" w:hAnsi="Arial"/>
                <w:i/>
                <w:sz w:val="16"/>
                <w:lang w:eastAsia="zh-CN"/>
              </w:rPr>
              <w:t>All Rights Reserved</w:t>
            </w:r>
          </w:p>
          <w:p w:rsidR="006B6455" w:rsidRPr="00D2474D" w:rsidRDefault="006B6455" w:rsidP="00D2474D">
            <w:pPr>
              <w:jc w:val="center"/>
              <w:rPr>
                <w:rFonts w:ascii="Arial" w:eastAsia="SimSun" w:hAnsi="Arial"/>
                <w:i/>
                <w:sz w:val="16"/>
                <w:lang w:eastAsia="zh-CN"/>
              </w:rPr>
            </w:pPr>
          </w:p>
          <w:p w:rsidR="006B6455" w:rsidRPr="00D2474D" w:rsidRDefault="006B6455" w:rsidP="00D2474D">
            <w:pPr>
              <w:jc w:val="both"/>
              <w:rPr>
                <w:rFonts w:ascii="Arial" w:eastAsia="SimSun" w:hAnsi="Arial"/>
                <w:i/>
                <w:sz w:val="16"/>
                <w:lang w:eastAsia="zh-CN"/>
              </w:rPr>
            </w:pPr>
            <w:r w:rsidRPr="00D2474D">
              <w:rPr>
                <w:rFonts w:ascii="Arial" w:eastAsia="SimSun" w:hAnsi="Arial"/>
                <w:i/>
                <w:sz w:val="16"/>
                <w:lang w:eastAsia="zh-CN"/>
              </w:rPr>
              <w:t>This document is protected by United States Copyright Law and may contain Trade Secrets Information which is proprietary to China Systems Corporation.  No part of this document may be copied, photocopied, reproduced, translated, distributed, or reduced to any electronic medium or machine-readable form without prior consent in writing from China Systems Corporation.  The information in this document may be used only under the terms and conditions of separate China Systems Corporation license agreements.</w:t>
            </w:r>
          </w:p>
          <w:p w:rsidR="006B6455" w:rsidRPr="00D2474D" w:rsidRDefault="006B6455" w:rsidP="00D2474D">
            <w:pPr>
              <w:jc w:val="both"/>
              <w:rPr>
                <w:rFonts w:ascii="Arial" w:eastAsia="SimSun" w:hAnsi="Arial"/>
                <w:i/>
                <w:sz w:val="16"/>
                <w:lang w:eastAsia="zh-CN"/>
              </w:rPr>
            </w:pPr>
            <w:r w:rsidRPr="00D2474D">
              <w:rPr>
                <w:rFonts w:ascii="Arial" w:eastAsia="SimSun" w:hAnsi="Arial"/>
                <w:i/>
                <w:sz w:val="16"/>
                <w:lang w:eastAsia="zh-CN"/>
              </w:rPr>
              <w:t>Information is subject to change without notice.  China Systems Corporation makes no warranties, either expressed or implied, with respect to the software herein described as to its quality, performance, including, without limitations to, its fitness for any particular purpose.</w:t>
            </w:r>
          </w:p>
          <w:p w:rsidR="006B6455" w:rsidRPr="00D2474D" w:rsidRDefault="006B6455" w:rsidP="00D2474D">
            <w:pPr>
              <w:jc w:val="both"/>
              <w:rPr>
                <w:rFonts w:ascii="Arial" w:eastAsia="SimSun" w:hAnsi="Arial"/>
                <w:i/>
                <w:sz w:val="16"/>
                <w:lang w:eastAsia="zh-CN"/>
              </w:rPr>
            </w:pPr>
            <w:r w:rsidRPr="00D2474D">
              <w:rPr>
                <w:rFonts w:ascii="Arial" w:eastAsia="SimSun" w:hAnsi="Arial"/>
                <w:i/>
                <w:sz w:val="16"/>
                <w:lang w:eastAsia="zh-CN"/>
              </w:rPr>
              <w:t>This document may not reflect total system capability at any subsequent date as a result of development.  It is also possible that it may contain references to facilities not available on your computer system.  Such references should not be construed to mean that these facilities will necessarily be made available on all types of computer hardware or in all user locations.</w:t>
            </w:r>
          </w:p>
          <w:p w:rsidR="006B6455" w:rsidRPr="00D2474D" w:rsidRDefault="006B6455" w:rsidP="00D2474D">
            <w:pPr>
              <w:jc w:val="both"/>
              <w:rPr>
                <w:rFonts w:ascii="Arial" w:eastAsia="SimSun" w:hAnsi="Arial"/>
                <w:i/>
                <w:sz w:val="16"/>
                <w:lang w:eastAsia="zh-CN"/>
              </w:rPr>
            </w:pPr>
            <w:r w:rsidRPr="00D2474D">
              <w:rPr>
                <w:rFonts w:ascii="Arial" w:eastAsia="SimSun" w:hAnsi="Arial"/>
                <w:i/>
                <w:sz w:val="16"/>
                <w:lang w:eastAsia="zh-CN"/>
              </w:rPr>
              <w:t>China Systems Corporation accepts no responsibility or liability for any damages or loss of business or revenue due to the use of this document.</w:t>
            </w:r>
          </w:p>
          <w:p w:rsidR="006B6455" w:rsidRDefault="006B6455" w:rsidP="00D2474D">
            <w:pPr>
              <w:jc w:val="both"/>
              <w:rPr>
                <w:rFonts w:ascii="Arial" w:eastAsia="SimSun" w:hAnsi="Arial"/>
                <w:i/>
                <w:sz w:val="16"/>
                <w:lang w:eastAsia="zh-CN"/>
              </w:rPr>
            </w:pPr>
            <w:r w:rsidRPr="00D2474D">
              <w:rPr>
                <w:rFonts w:ascii="Arial" w:eastAsia="SimSun" w:hAnsi="Arial"/>
                <w:i/>
                <w:sz w:val="16"/>
                <w:lang w:eastAsia="zh-CN"/>
              </w:rPr>
              <w:t>All trademarks, registered trademarks and trade names mentioned in this document are the sole property of their respective holders.</w:t>
            </w:r>
          </w:p>
          <w:p w:rsidR="006B6455" w:rsidRPr="00D2474D" w:rsidRDefault="006B6455" w:rsidP="00D2474D">
            <w:pPr>
              <w:jc w:val="both"/>
              <w:rPr>
                <w:rFonts w:ascii="Arial" w:eastAsia="SimSun" w:hAnsi="Arial"/>
                <w:i/>
                <w:sz w:val="16"/>
                <w:lang w:eastAsia="zh-CN"/>
              </w:rPr>
            </w:pPr>
          </w:p>
        </w:tc>
      </w:tr>
      <w:tr w:rsidR="006B6455" w:rsidRPr="00D2474D">
        <w:trPr>
          <w:jc w:val="center"/>
        </w:trPr>
        <w:tc>
          <w:tcPr>
            <w:tcW w:w="8640" w:type="dxa"/>
            <w:tcBorders>
              <w:top w:val="single" w:sz="12" w:space="0" w:color="auto"/>
              <w:bottom w:val="single" w:sz="12" w:space="0" w:color="auto"/>
            </w:tcBorders>
          </w:tcPr>
          <w:p w:rsidR="006B6455" w:rsidRPr="00D2474D" w:rsidRDefault="006B6455" w:rsidP="00D2474D">
            <w:pPr>
              <w:rPr>
                <w:rFonts w:ascii="Arial" w:eastAsia="SimSun" w:hAnsi="Arial"/>
                <w:sz w:val="16"/>
                <w:lang w:eastAsia="zh-CN"/>
              </w:rPr>
            </w:pPr>
          </w:p>
          <w:p w:rsidR="006B6455" w:rsidRPr="00D2474D" w:rsidRDefault="006B6455" w:rsidP="00D2474D">
            <w:pPr>
              <w:jc w:val="center"/>
              <w:rPr>
                <w:rFonts w:ascii="Arial" w:eastAsia="SimSun" w:hAnsi="Arial"/>
                <w:sz w:val="16"/>
                <w:lang w:eastAsia="zh-CN"/>
              </w:rPr>
            </w:pPr>
            <w:r w:rsidRPr="00D2474D">
              <w:rPr>
                <w:rFonts w:ascii="Arial" w:eastAsia="SimSun" w:hAnsi="Arial"/>
                <w:sz w:val="32"/>
                <w:lang w:eastAsia="zh-CN"/>
              </w:rPr>
              <w:t>ORDER MORE EXIMBILLS DOCUMENTATION</w:t>
            </w:r>
          </w:p>
          <w:p w:rsidR="006B6455" w:rsidRPr="00D2474D" w:rsidRDefault="006B6455" w:rsidP="00D2474D">
            <w:pPr>
              <w:jc w:val="both"/>
              <w:rPr>
                <w:rFonts w:ascii="Arial" w:eastAsia="SimSun" w:hAnsi="Arial"/>
                <w:sz w:val="16"/>
                <w:lang w:eastAsia="zh-CN"/>
              </w:rPr>
            </w:pPr>
            <w:r w:rsidRPr="00D2474D">
              <w:rPr>
                <w:rFonts w:ascii="Arial" w:eastAsia="SimSun" w:hAnsi="Arial"/>
                <w:sz w:val="16"/>
                <w:lang w:eastAsia="zh-CN"/>
              </w:rPr>
              <w:t>Additional copies of Documentation are available for purchase from China Systems Corporation or through your local EXIMBILLS Support Office.</w:t>
            </w:r>
          </w:p>
          <w:p w:rsidR="006B6455" w:rsidRPr="00D2474D" w:rsidRDefault="006B6455" w:rsidP="00D2474D">
            <w:pPr>
              <w:jc w:val="both"/>
              <w:rPr>
                <w:rFonts w:ascii="Arial" w:eastAsia="SimSun" w:hAnsi="Arial"/>
                <w:sz w:val="16"/>
                <w:lang w:eastAsia="zh-CN"/>
              </w:rPr>
            </w:pPr>
          </w:p>
        </w:tc>
      </w:tr>
      <w:tr w:rsidR="006B6455" w:rsidRPr="00D2474D">
        <w:trPr>
          <w:jc w:val="center"/>
        </w:trPr>
        <w:tc>
          <w:tcPr>
            <w:tcW w:w="8640" w:type="dxa"/>
            <w:tcBorders>
              <w:top w:val="single" w:sz="12" w:space="0" w:color="auto"/>
            </w:tcBorders>
          </w:tcPr>
          <w:p w:rsidR="006B6455" w:rsidRPr="00D2474D" w:rsidRDefault="00500790" w:rsidP="00D2474D">
            <w:pPr>
              <w:jc w:val="center"/>
              <w:rPr>
                <w:rFonts w:ascii="Arial" w:eastAsia="SimSun" w:hAnsi="Arial"/>
                <w:sz w:val="16"/>
                <w:lang w:eastAsia="zh-CN"/>
              </w:rPr>
            </w:pPr>
            <w:r w:rsidRPr="00750DA5">
              <w:rPr>
                <w:rFonts w:ascii="Arial" w:eastAsia="SimSun" w:hAnsi="Arial"/>
                <w:noProof/>
                <w:sz w:val="16"/>
              </w:rPr>
              <w:drawing>
                <wp:inline distT="0" distB="0" distL="0" distR="0">
                  <wp:extent cx="695325" cy="685800"/>
                  <wp:effectExtent l="0" t="0" r="0" b="0"/>
                  <wp:docPr id="1" name="Picture 28" descr="csl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sli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5325" cy="685800"/>
                          </a:xfrm>
                          <a:prstGeom prst="rect">
                            <a:avLst/>
                          </a:prstGeom>
                          <a:noFill/>
                          <a:ln>
                            <a:noFill/>
                          </a:ln>
                        </pic:spPr>
                      </pic:pic>
                    </a:graphicData>
                  </a:graphic>
                </wp:inline>
              </w:drawing>
            </w:r>
          </w:p>
          <w:p w:rsidR="006B6455" w:rsidRPr="00D2474D" w:rsidRDefault="006B6455" w:rsidP="00D2474D">
            <w:pPr>
              <w:spacing w:line="360" w:lineRule="auto"/>
              <w:jc w:val="center"/>
              <w:rPr>
                <w:rFonts w:ascii="Arial" w:eastAsia="SimSun" w:hAnsi="Arial"/>
                <w:sz w:val="16"/>
              </w:rPr>
            </w:pPr>
            <w:r w:rsidRPr="00D2474D">
              <w:rPr>
                <w:rFonts w:ascii="Arial" w:eastAsia="SimSun" w:hAnsi="Arial"/>
                <w:sz w:val="16"/>
              </w:rPr>
              <w:t>CHINA SYSTEMS CORPORATION</w:t>
            </w:r>
          </w:p>
          <w:p w:rsidR="006B6455" w:rsidRPr="00D2474D" w:rsidRDefault="006B6455" w:rsidP="00D2474D">
            <w:pPr>
              <w:spacing w:line="360" w:lineRule="auto"/>
              <w:jc w:val="center"/>
              <w:rPr>
                <w:rFonts w:ascii="Arial" w:eastAsia="SimSun" w:hAnsi="Arial" w:cs="Arial"/>
                <w:sz w:val="16"/>
                <w:szCs w:val="16"/>
              </w:rPr>
            </w:pPr>
            <w:r w:rsidRPr="00D2474D">
              <w:rPr>
                <w:rFonts w:ascii="Arial" w:eastAsia="SimSun" w:hAnsi="Arial" w:cs="Arial"/>
                <w:sz w:val="16"/>
                <w:szCs w:val="16"/>
              </w:rPr>
              <w:t>Comments may be addressed to:</w:t>
            </w:r>
          </w:p>
          <w:p w:rsidR="006B6455" w:rsidRPr="00D2474D" w:rsidRDefault="006B6455" w:rsidP="00D2474D">
            <w:pPr>
              <w:spacing w:line="360" w:lineRule="auto"/>
              <w:jc w:val="center"/>
              <w:rPr>
                <w:rFonts w:ascii="Arial" w:eastAsia="SimSun" w:hAnsi="Arial" w:cs="Arial"/>
                <w:sz w:val="16"/>
                <w:szCs w:val="16"/>
                <w:lang w:val="es-ES_tradnl"/>
              </w:rPr>
            </w:pPr>
            <w:hyperlink r:id="rId13" w:history="1">
              <w:r w:rsidRPr="00D2474D">
                <w:rPr>
                  <w:rFonts w:ascii="Arial" w:eastAsia="SimSun" w:hAnsi="Arial" w:cs="Arial"/>
                  <w:color w:val="0000FF"/>
                  <w:sz w:val="16"/>
                  <w:u w:val="single"/>
                </w:rPr>
                <w:t>corporatedocs@chinasystems.com</w:t>
              </w:r>
            </w:hyperlink>
          </w:p>
          <w:p w:rsidR="006B6455" w:rsidRPr="00D2474D" w:rsidRDefault="006B6455" w:rsidP="00D2474D">
            <w:pPr>
              <w:spacing w:line="360" w:lineRule="auto"/>
              <w:jc w:val="center"/>
              <w:rPr>
                <w:rFonts w:ascii="Arial" w:eastAsia="SimSun" w:hAnsi="Arial" w:cs="Arial"/>
                <w:sz w:val="16"/>
                <w:szCs w:val="16"/>
              </w:rPr>
            </w:pPr>
            <w:r w:rsidRPr="00D2474D">
              <w:rPr>
                <w:rFonts w:ascii="Arial" w:eastAsia="SimSun" w:hAnsi="Arial"/>
                <w:sz w:val="16"/>
              </w:rPr>
              <w:t>China Systems Corporation Ltd.</w:t>
            </w:r>
          </w:p>
          <w:p w:rsidR="006B6455" w:rsidRPr="00D2474D" w:rsidRDefault="006B6455" w:rsidP="00D2474D">
            <w:pPr>
              <w:spacing w:line="360" w:lineRule="auto"/>
              <w:jc w:val="center"/>
              <w:rPr>
                <w:rFonts w:ascii="Arial" w:eastAsia="SimSun" w:hAnsi="Arial" w:cs="Arial"/>
                <w:sz w:val="16"/>
                <w:szCs w:val="16"/>
              </w:rPr>
            </w:pPr>
            <w:r w:rsidRPr="00D2474D">
              <w:rPr>
                <w:rFonts w:ascii="Arial" w:eastAsia="SimSun" w:hAnsi="Arial"/>
                <w:sz w:val="16"/>
              </w:rPr>
              <w:t>Corner House, 20 Parliament Street</w:t>
            </w:r>
          </w:p>
          <w:p w:rsidR="006B6455" w:rsidRPr="00D2474D" w:rsidRDefault="006B6455" w:rsidP="00D2474D">
            <w:pPr>
              <w:spacing w:line="360" w:lineRule="auto"/>
              <w:jc w:val="center"/>
              <w:rPr>
                <w:rFonts w:ascii="Arial" w:eastAsia="SimSun" w:hAnsi="Arial" w:cs="Arial"/>
                <w:sz w:val="16"/>
                <w:szCs w:val="16"/>
              </w:rPr>
            </w:pPr>
            <w:r w:rsidRPr="00D2474D">
              <w:rPr>
                <w:rFonts w:ascii="Arial" w:eastAsia="SimSun" w:hAnsi="Arial"/>
                <w:sz w:val="16"/>
              </w:rPr>
              <w:t>Hamilton HM12</w:t>
            </w:r>
          </w:p>
          <w:p w:rsidR="006B6455" w:rsidRPr="00D2474D" w:rsidRDefault="006B6455" w:rsidP="00D2474D">
            <w:pPr>
              <w:spacing w:line="360" w:lineRule="auto"/>
              <w:jc w:val="center"/>
              <w:rPr>
                <w:rFonts w:ascii="Arial" w:eastAsia="SimSun" w:hAnsi="Arial" w:cs="Arial"/>
                <w:sz w:val="16"/>
                <w:szCs w:val="16"/>
              </w:rPr>
            </w:pPr>
            <w:r w:rsidRPr="00D2474D">
              <w:rPr>
                <w:rFonts w:ascii="Arial" w:eastAsia="SimSun" w:hAnsi="Arial"/>
                <w:sz w:val="16"/>
              </w:rPr>
              <w:t>Bermuda</w:t>
            </w:r>
          </w:p>
        </w:tc>
      </w:tr>
    </w:tbl>
    <w:p w:rsidR="006B6455" w:rsidRDefault="006B6455">
      <w:pPr>
        <w:sectPr w:rsidR="006B6455">
          <w:pgSz w:w="12240" w:h="15840"/>
          <w:pgMar w:top="1440" w:right="1800" w:bottom="1440" w:left="1800" w:header="720" w:footer="720" w:gutter="0"/>
          <w:cols w:space="720"/>
        </w:sectPr>
      </w:pPr>
    </w:p>
    <w:p w:rsidR="006B6455" w:rsidRDefault="006B6455" w:rsidP="00D2474D">
      <w:pPr>
        <w:pStyle w:val="CS-TOCHeading"/>
      </w:pPr>
      <w:r>
        <w:lastRenderedPageBreak/>
        <w:t>Table of Contents</w:t>
      </w:r>
    </w:p>
    <w:p w:rsidR="0056629F" w:rsidRPr="00C80961" w:rsidRDefault="0056629F">
      <w:pPr>
        <w:pStyle w:val="TOC1"/>
        <w:tabs>
          <w:tab w:val="right" w:leader="dot" w:pos="8630"/>
        </w:tabs>
        <w:rPr>
          <w:rFonts w:ascii="Calibri" w:hAnsi="Calibri"/>
          <w:b w:val="0"/>
          <w:caps w:val="0"/>
          <w:noProof/>
          <w:sz w:val="22"/>
          <w:szCs w:val="22"/>
        </w:rPr>
      </w:pPr>
      <w:r>
        <w:rPr>
          <w:caps w:val="0"/>
        </w:rPr>
        <w:fldChar w:fldCharType="begin"/>
      </w:r>
      <w:r>
        <w:rPr>
          <w:caps w:val="0"/>
        </w:rPr>
        <w:instrText xml:space="preserve"> TOC \o "1-3" \h \z \t "CS-Chapter Title,1,CS-head1,2,CS-head 2,3,CS-head 3,3" </w:instrText>
      </w:r>
      <w:r>
        <w:rPr>
          <w:caps w:val="0"/>
        </w:rPr>
        <w:fldChar w:fldCharType="separate"/>
      </w:r>
      <w:hyperlink w:anchor="_Toc76901927" w:history="1">
        <w:r w:rsidRPr="00070A5A">
          <w:rPr>
            <w:rStyle w:val="Hyperlink"/>
            <w:rFonts w:eastAsia="SimSun"/>
            <w:noProof/>
          </w:rPr>
          <w:t>CE Documentation Library</w:t>
        </w:r>
        <w:r>
          <w:rPr>
            <w:noProof/>
            <w:webHidden/>
          </w:rPr>
          <w:tab/>
        </w:r>
        <w:r>
          <w:rPr>
            <w:noProof/>
            <w:webHidden/>
          </w:rPr>
          <w:fldChar w:fldCharType="begin"/>
        </w:r>
        <w:r>
          <w:rPr>
            <w:noProof/>
            <w:webHidden/>
          </w:rPr>
          <w:instrText xml:space="preserve"> PAGEREF _Toc76901927 \h </w:instrText>
        </w:r>
        <w:r>
          <w:rPr>
            <w:noProof/>
            <w:webHidden/>
          </w:rPr>
        </w:r>
        <w:r>
          <w:rPr>
            <w:noProof/>
            <w:webHidden/>
          </w:rPr>
          <w:fldChar w:fldCharType="separate"/>
        </w:r>
        <w:r>
          <w:rPr>
            <w:noProof/>
            <w:webHidden/>
          </w:rPr>
          <w:t>5</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28" w:history="1">
        <w:r w:rsidRPr="00070A5A">
          <w:rPr>
            <w:rStyle w:val="Hyperlink"/>
            <w:rFonts w:eastAsia="SimSun"/>
            <w:noProof/>
          </w:rPr>
          <w:t>CE Documentation Library</w:t>
        </w:r>
        <w:r>
          <w:rPr>
            <w:noProof/>
            <w:webHidden/>
          </w:rPr>
          <w:tab/>
        </w:r>
        <w:r>
          <w:rPr>
            <w:noProof/>
            <w:webHidden/>
          </w:rPr>
          <w:fldChar w:fldCharType="begin"/>
        </w:r>
        <w:r>
          <w:rPr>
            <w:noProof/>
            <w:webHidden/>
          </w:rPr>
          <w:instrText xml:space="preserve"> PAGEREF _Toc76901928 \h </w:instrText>
        </w:r>
        <w:r>
          <w:rPr>
            <w:noProof/>
            <w:webHidden/>
          </w:rPr>
        </w:r>
        <w:r>
          <w:rPr>
            <w:noProof/>
            <w:webHidden/>
          </w:rPr>
          <w:fldChar w:fldCharType="separate"/>
        </w:r>
        <w:r>
          <w:rPr>
            <w:noProof/>
            <w:webHidden/>
          </w:rPr>
          <w:t>6</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29" w:history="1">
        <w:r w:rsidRPr="00070A5A">
          <w:rPr>
            <w:rStyle w:val="Hyperlink"/>
            <w:noProof/>
          </w:rPr>
          <w:t>Core System Manuals</w:t>
        </w:r>
        <w:r>
          <w:rPr>
            <w:noProof/>
            <w:webHidden/>
          </w:rPr>
          <w:tab/>
        </w:r>
        <w:r>
          <w:rPr>
            <w:noProof/>
            <w:webHidden/>
          </w:rPr>
          <w:fldChar w:fldCharType="begin"/>
        </w:r>
        <w:r>
          <w:rPr>
            <w:noProof/>
            <w:webHidden/>
          </w:rPr>
          <w:instrText xml:space="preserve"> PAGEREF _Toc76901929 \h </w:instrText>
        </w:r>
        <w:r>
          <w:rPr>
            <w:noProof/>
            <w:webHidden/>
          </w:rPr>
        </w:r>
        <w:r>
          <w:rPr>
            <w:noProof/>
            <w:webHidden/>
          </w:rPr>
          <w:fldChar w:fldCharType="separate"/>
        </w:r>
        <w:r>
          <w:rPr>
            <w:noProof/>
            <w:webHidden/>
          </w:rPr>
          <w:t>6</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30" w:history="1">
        <w:r w:rsidRPr="00070A5A">
          <w:rPr>
            <w:rStyle w:val="Hyperlink"/>
            <w:noProof/>
          </w:rPr>
          <w:t>CE Utility Reference Manuals</w:t>
        </w:r>
        <w:r>
          <w:rPr>
            <w:noProof/>
            <w:webHidden/>
          </w:rPr>
          <w:tab/>
        </w:r>
        <w:r>
          <w:rPr>
            <w:noProof/>
            <w:webHidden/>
          </w:rPr>
          <w:fldChar w:fldCharType="begin"/>
        </w:r>
        <w:r>
          <w:rPr>
            <w:noProof/>
            <w:webHidden/>
          </w:rPr>
          <w:instrText xml:space="preserve"> PAGEREF _Toc76901930 \h </w:instrText>
        </w:r>
        <w:r>
          <w:rPr>
            <w:noProof/>
            <w:webHidden/>
          </w:rPr>
        </w:r>
        <w:r>
          <w:rPr>
            <w:noProof/>
            <w:webHidden/>
          </w:rPr>
          <w:fldChar w:fldCharType="separate"/>
        </w:r>
        <w:r>
          <w:rPr>
            <w:noProof/>
            <w:webHidden/>
          </w:rPr>
          <w:t>9</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31" w:history="1">
        <w:r w:rsidRPr="00070A5A">
          <w:rPr>
            <w:rStyle w:val="Hyperlink"/>
            <w:noProof/>
          </w:rPr>
          <w:t>Installation Guides</w:t>
        </w:r>
        <w:r>
          <w:rPr>
            <w:noProof/>
            <w:webHidden/>
          </w:rPr>
          <w:tab/>
        </w:r>
        <w:r>
          <w:rPr>
            <w:noProof/>
            <w:webHidden/>
          </w:rPr>
          <w:fldChar w:fldCharType="begin"/>
        </w:r>
        <w:r>
          <w:rPr>
            <w:noProof/>
            <w:webHidden/>
          </w:rPr>
          <w:instrText xml:space="preserve"> PAGEREF _Toc76901931 \h </w:instrText>
        </w:r>
        <w:r>
          <w:rPr>
            <w:noProof/>
            <w:webHidden/>
          </w:rPr>
        </w:r>
        <w:r>
          <w:rPr>
            <w:noProof/>
            <w:webHidden/>
          </w:rPr>
          <w:fldChar w:fldCharType="separate"/>
        </w:r>
        <w:r>
          <w:rPr>
            <w:noProof/>
            <w:webHidden/>
          </w:rPr>
          <w:t>9</w:t>
        </w:r>
        <w:r>
          <w:rPr>
            <w:noProof/>
            <w:webHidden/>
          </w:rPr>
          <w:fldChar w:fldCharType="end"/>
        </w:r>
      </w:hyperlink>
    </w:p>
    <w:p w:rsidR="0056629F" w:rsidRPr="00C80961" w:rsidRDefault="0056629F">
      <w:pPr>
        <w:pStyle w:val="TOC1"/>
        <w:tabs>
          <w:tab w:val="right" w:leader="dot" w:pos="8630"/>
        </w:tabs>
        <w:rPr>
          <w:rFonts w:ascii="Calibri" w:hAnsi="Calibri"/>
          <w:b w:val="0"/>
          <w:caps w:val="0"/>
          <w:noProof/>
          <w:sz w:val="22"/>
          <w:szCs w:val="22"/>
        </w:rPr>
      </w:pPr>
      <w:hyperlink w:anchor="_Toc76901932" w:history="1">
        <w:r w:rsidRPr="00070A5A">
          <w:rPr>
            <w:rStyle w:val="Hyperlink"/>
            <w:noProof/>
          </w:rPr>
          <w:t>Introduction</w:t>
        </w:r>
        <w:r>
          <w:rPr>
            <w:noProof/>
            <w:webHidden/>
          </w:rPr>
          <w:tab/>
        </w:r>
        <w:r>
          <w:rPr>
            <w:noProof/>
            <w:webHidden/>
          </w:rPr>
          <w:fldChar w:fldCharType="begin"/>
        </w:r>
        <w:r>
          <w:rPr>
            <w:noProof/>
            <w:webHidden/>
          </w:rPr>
          <w:instrText xml:space="preserve"> PAGEREF _Toc76901932 \h </w:instrText>
        </w:r>
        <w:r>
          <w:rPr>
            <w:noProof/>
            <w:webHidden/>
          </w:rPr>
        </w:r>
        <w:r>
          <w:rPr>
            <w:noProof/>
            <w:webHidden/>
          </w:rPr>
          <w:fldChar w:fldCharType="separate"/>
        </w:r>
        <w:r>
          <w:rPr>
            <w:noProof/>
            <w:webHidden/>
          </w:rPr>
          <w:t>10</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33" w:history="1">
        <w:r w:rsidRPr="00070A5A">
          <w:rPr>
            <w:rStyle w:val="Hyperlink"/>
            <w:noProof/>
          </w:rPr>
          <w:t>System Overview</w:t>
        </w:r>
        <w:r>
          <w:rPr>
            <w:noProof/>
            <w:webHidden/>
          </w:rPr>
          <w:tab/>
        </w:r>
        <w:r>
          <w:rPr>
            <w:noProof/>
            <w:webHidden/>
          </w:rPr>
          <w:fldChar w:fldCharType="begin"/>
        </w:r>
        <w:r>
          <w:rPr>
            <w:noProof/>
            <w:webHidden/>
          </w:rPr>
          <w:instrText xml:space="preserve"> PAGEREF _Toc76901933 \h </w:instrText>
        </w:r>
        <w:r>
          <w:rPr>
            <w:noProof/>
            <w:webHidden/>
          </w:rPr>
        </w:r>
        <w:r>
          <w:rPr>
            <w:noProof/>
            <w:webHidden/>
          </w:rPr>
          <w:fldChar w:fldCharType="separate"/>
        </w:r>
        <w:r>
          <w:rPr>
            <w:noProof/>
            <w:webHidden/>
          </w:rPr>
          <w:t>11</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34" w:history="1">
        <w:r w:rsidRPr="00070A5A">
          <w:rPr>
            <w:rStyle w:val="Hyperlink"/>
            <w:noProof/>
          </w:rPr>
          <w:t>Manual Overview</w:t>
        </w:r>
        <w:r>
          <w:rPr>
            <w:noProof/>
            <w:webHidden/>
          </w:rPr>
          <w:tab/>
        </w:r>
        <w:r>
          <w:rPr>
            <w:noProof/>
            <w:webHidden/>
          </w:rPr>
          <w:fldChar w:fldCharType="begin"/>
        </w:r>
        <w:r>
          <w:rPr>
            <w:noProof/>
            <w:webHidden/>
          </w:rPr>
          <w:instrText xml:space="preserve"> PAGEREF _Toc76901934 \h </w:instrText>
        </w:r>
        <w:r>
          <w:rPr>
            <w:noProof/>
            <w:webHidden/>
          </w:rPr>
        </w:r>
        <w:r>
          <w:rPr>
            <w:noProof/>
            <w:webHidden/>
          </w:rPr>
          <w:fldChar w:fldCharType="separate"/>
        </w:r>
        <w:r>
          <w:rPr>
            <w:noProof/>
            <w:webHidden/>
          </w:rPr>
          <w:t>12</w:t>
        </w:r>
        <w:r>
          <w:rPr>
            <w:noProof/>
            <w:webHidden/>
          </w:rPr>
          <w:fldChar w:fldCharType="end"/>
        </w:r>
      </w:hyperlink>
    </w:p>
    <w:p w:rsidR="0056629F" w:rsidRPr="00C80961" w:rsidRDefault="0056629F">
      <w:pPr>
        <w:pStyle w:val="TOC1"/>
        <w:tabs>
          <w:tab w:val="right" w:leader="dot" w:pos="8630"/>
        </w:tabs>
        <w:rPr>
          <w:rFonts w:ascii="Calibri" w:hAnsi="Calibri"/>
          <w:b w:val="0"/>
          <w:caps w:val="0"/>
          <w:noProof/>
          <w:sz w:val="22"/>
          <w:szCs w:val="22"/>
        </w:rPr>
      </w:pPr>
      <w:hyperlink w:anchor="_Toc76901935" w:history="1">
        <w:r w:rsidRPr="00070A5A">
          <w:rPr>
            <w:rStyle w:val="Hyperlink"/>
            <w:noProof/>
          </w:rPr>
          <w:t>Using the CE Utility</w:t>
        </w:r>
        <w:r>
          <w:rPr>
            <w:noProof/>
            <w:webHidden/>
          </w:rPr>
          <w:tab/>
        </w:r>
        <w:r>
          <w:rPr>
            <w:noProof/>
            <w:webHidden/>
          </w:rPr>
          <w:fldChar w:fldCharType="begin"/>
        </w:r>
        <w:r>
          <w:rPr>
            <w:noProof/>
            <w:webHidden/>
          </w:rPr>
          <w:instrText xml:space="preserve"> PAGEREF _Toc76901935 \h </w:instrText>
        </w:r>
        <w:r>
          <w:rPr>
            <w:noProof/>
            <w:webHidden/>
          </w:rPr>
        </w:r>
        <w:r>
          <w:rPr>
            <w:noProof/>
            <w:webHidden/>
          </w:rPr>
          <w:fldChar w:fldCharType="separate"/>
        </w:r>
        <w:r>
          <w:rPr>
            <w:noProof/>
            <w:webHidden/>
          </w:rPr>
          <w:t>13</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36" w:history="1">
        <w:r w:rsidRPr="00070A5A">
          <w:rPr>
            <w:rStyle w:val="Hyperlink"/>
            <w:noProof/>
          </w:rPr>
          <w:t>Running the CE Utility</w:t>
        </w:r>
        <w:r>
          <w:rPr>
            <w:noProof/>
            <w:webHidden/>
          </w:rPr>
          <w:tab/>
        </w:r>
        <w:r>
          <w:rPr>
            <w:noProof/>
            <w:webHidden/>
          </w:rPr>
          <w:fldChar w:fldCharType="begin"/>
        </w:r>
        <w:r>
          <w:rPr>
            <w:noProof/>
            <w:webHidden/>
          </w:rPr>
          <w:instrText xml:space="preserve"> PAGEREF _Toc76901936 \h </w:instrText>
        </w:r>
        <w:r>
          <w:rPr>
            <w:noProof/>
            <w:webHidden/>
          </w:rPr>
        </w:r>
        <w:r>
          <w:rPr>
            <w:noProof/>
            <w:webHidden/>
          </w:rPr>
          <w:fldChar w:fldCharType="separate"/>
        </w:r>
        <w:r>
          <w:rPr>
            <w:noProof/>
            <w:webHidden/>
          </w:rPr>
          <w:t>14</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37" w:history="1">
        <w:r w:rsidRPr="00070A5A">
          <w:rPr>
            <w:rStyle w:val="Hyperlink"/>
            <w:noProof/>
          </w:rPr>
          <w:t>Preparing the CE Utility Files</w:t>
        </w:r>
        <w:r>
          <w:rPr>
            <w:noProof/>
            <w:webHidden/>
          </w:rPr>
          <w:tab/>
        </w:r>
        <w:r>
          <w:rPr>
            <w:noProof/>
            <w:webHidden/>
          </w:rPr>
          <w:fldChar w:fldCharType="begin"/>
        </w:r>
        <w:r>
          <w:rPr>
            <w:noProof/>
            <w:webHidden/>
          </w:rPr>
          <w:instrText xml:space="preserve"> PAGEREF _Toc76901937 \h </w:instrText>
        </w:r>
        <w:r>
          <w:rPr>
            <w:noProof/>
            <w:webHidden/>
          </w:rPr>
        </w:r>
        <w:r>
          <w:rPr>
            <w:noProof/>
            <w:webHidden/>
          </w:rPr>
          <w:fldChar w:fldCharType="separate"/>
        </w:r>
        <w:r>
          <w:rPr>
            <w:noProof/>
            <w:webHidden/>
          </w:rPr>
          <w:t>14</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38" w:history="1">
        <w:r w:rsidRPr="00070A5A">
          <w:rPr>
            <w:rStyle w:val="Hyperlink"/>
            <w:noProof/>
          </w:rPr>
          <w:t>Accessing the CE Utility</w:t>
        </w:r>
        <w:r>
          <w:rPr>
            <w:noProof/>
            <w:webHidden/>
          </w:rPr>
          <w:tab/>
        </w:r>
        <w:r>
          <w:rPr>
            <w:noProof/>
            <w:webHidden/>
          </w:rPr>
          <w:fldChar w:fldCharType="begin"/>
        </w:r>
        <w:r>
          <w:rPr>
            <w:noProof/>
            <w:webHidden/>
          </w:rPr>
          <w:instrText xml:space="preserve"> PAGEREF _Toc76901938 \h </w:instrText>
        </w:r>
        <w:r>
          <w:rPr>
            <w:noProof/>
            <w:webHidden/>
          </w:rPr>
        </w:r>
        <w:r>
          <w:rPr>
            <w:noProof/>
            <w:webHidden/>
          </w:rPr>
          <w:fldChar w:fldCharType="separate"/>
        </w:r>
        <w:r>
          <w:rPr>
            <w:noProof/>
            <w:webHidden/>
          </w:rPr>
          <w:t>16</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39" w:history="1">
        <w:r w:rsidRPr="00070A5A">
          <w:rPr>
            <w:rStyle w:val="Hyperlink"/>
            <w:noProof/>
          </w:rPr>
          <w:t>Navigating the CE Utility Interface</w:t>
        </w:r>
        <w:r>
          <w:rPr>
            <w:noProof/>
            <w:webHidden/>
          </w:rPr>
          <w:tab/>
        </w:r>
        <w:r>
          <w:rPr>
            <w:noProof/>
            <w:webHidden/>
          </w:rPr>
          <w:fldChar w:fldCharType="begin"/>
        </w:r>
        <w:r>
          <w:rPr>
            <w:noProof/>
            <w:webHidden/>
          </w:rPr>
          <w:instrText xml:space="preserve"> PAGEREF _Toc76901939 \h </w:instrText>
        </w:r>
        <w:r>
          <w:rPr>
            <w:noProof/>
            <w:webHidden/>
          </w:rPr>
        </w:r>
        <w:r>
          <w:rPr>
            <w:noProof/>
            <w:webHidden/>
          </w:rPr>
          <w:fldChar w:fldCharType="separate"/>
        </w:r>
        <w:r>
          <w:rPr>
            <w:noProof/>
            <w:webHidden/>
          </w:rPr>
          <w:t>19</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40" w:history="1">
        <w:r w:rsidRPr="00070A5A">
          <w:rPr>
            <w:rStyle w:val="Hyperlink"/>
            <w:noProof/>
          </w:rPr>
          <w:t>Generating the XML Parameter Files</w:t>
        </w:r>
        <w:r>
          <w:rPr>
            <w:noProof/>
            <w:webHidden/>
          </w:rPr>
          <w:tab/>
        </w:r>
        <w:r>
          <w:rPr>
            <w:noProof/>
            <w:webHidden/>
          </w:rPr>
          <w:fldChar w:fldCharType="begin"/>
        </w:r>
        <w:r>
          <w:rPr>
            <w:noProof/>
            <w:webHidden/>
          </w:rPr>
          <w:instrText xml:space="preserve"> PAGEREF _Toc76901940 \h </w:instrText>
        </w:r>
        <w:r>
          <w:rPr>
            <w:noProof/>
            <w:webHidden/>
          </w:rPr>
        </w:r>
        <w:r>
          <w:rPr>
            <w:noProof/>
            <w:webHidden/>
          </w:rPr>
          <w:fldChar w:fldCharType="separate"/>
        </w:r>
        <w:r>
          <w:rPr>
            <w:noProof/>
            <w:webHidden/>
          </w:rPr>
          <w:t>31</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41" w:history="1">
        <w:r w:rsidRPr="00070A5A">
          <w:rPr>
            <w:rStyle w:val="Hyperlink"/>
            <w:noProof/>
          </w:rPr>
          <w:t>Building a Product</w:t>
        </w:r>
        <w:r>
          <w:rPr>
            <w:noProof/>
            <w:webHidden/>
          </w:rPr>
          <w:tab/>
        </w:r>
        <w:r>
          <w:rPr>
            <w:noProof/>
            <w:webHidden/>
          </w:rPr>
          <w:fldChar w:fldCharType="begin"/>
        </w:r>
        <w:r>
          <w:rPr>
            <w:noProof/>
            <w:webHidden/>
          </w:rPr>
          <w:instrText xml:space="preserve"> PAGEREF _Toc76901941 \h </w:instrText>
        </w:r>
        <w:r>
          <w:rPr>
            <w:noProof/>
            <w:webHidden/>
          </w:rPr>
        </w:r>
        <w:r>
          <w:rPr>
            <w:noProof/>
            <w:webHidden/>
          </w:rPr>
          <w:fldChar w:fldCharType="separate"/>
        </w:r>
        <w:r>
          <w:rPr>
            <w:noProof/>
            <w:webHidden/>
          </w:rPr>
          <w:t>35</w:t>
        </w:r>
        <w:r>
          <w:rPr>
            <w:noProof/>
            <w:webHidden/>
          </w:rPr>
          <w:fldChar w:fldCharType="end"/>
        </w:r>
      </w:hyperlink>
    </w:p>
    <w:p w:rsidR="0056629F" w:rsidRPr="00C80961" w:rsidRDefault="0056629F">
      <w:pPr>
        <w:pStyle w:val="TOC1"/>
        <w:tabs>
          <w:tab w:val="right" w:leader="dot" w:pos="8630"/>
        </w:tabs>
        <w:rPr>
          <w:rFonts w:ascii="Calibri" w:hAnsi="Calibri"/>
          <w:b w:val="0"/>
          <w:caps w:val="0"/>
          <w:noProof/>
          <w:sz w:val="22"/>
          <w:szCs w:val="22"/>
        </w:rPr>
      </w:pPr>
      <w:hyperlink w:anchor="_Toc76901942" w:history="1">
        <w:r w:rsidRPr="00070A5A">
          <w:rPr>
            <w:rStyle w:val="Hyperlink"/>
            <w:noProof/>
          </w:rPr>
          <w:t>Archiving Prerequisites</w:t>
        </w:r>
        <w:r>
          <w:rPr>
            <w:noProof/>
            <w:webHidden/>
          </w:rPr>
          <w:tab/>
        </w:r>
        <w:r>
          <w:rPr>
            <w:noProof/>
            <w:webHidden/>
          </w:rPr>
          <w:fldChar w:fldCharType="begin"/>
        </w:r>
        <w:r>
          <w:rPr>
            <w:noProof/>
            <w:webHidden/>
          </w:rPr>
          <w:instrText xml:space="preserve"> PAGEREF _Toc76901942 \h </w:instrText>
        </w:r>
        <w:r>
          <w:rPr>
            <w:noProof/>
            <w:webHidden/>
          </w:rPr>
        </w:r>
        <w:r>
          <w:rPr>
            <w:noProof/>
            <w:webHidden/>
          </w:rPr>
          <w:fldChar w:fldCharType="separate"/>
        </w:r>
        <w:r>
          <w:rPr>
            <w:noProof/>
            <w:webHidden/>
          </w:rPr>
          <w:t>37</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43" w:history="1">
        <w:r w:rsidRPr="00070A5A">
          <w:rPr>
            <w:rStyle w:val="Hyperlink"/>
            <w:noProof/>
          </w:rPr>
          <w:t>Archiving / Backup Database Settings</w:t>
        </w:r>
        <w:r>
          <w:rPr>
            <w:noProof/>
            <w:webHidden/>
          </w:rPr>
          <w:tab/>
        </w:r>
        <w:r>
          <w:rPr>
            <w:noProof/>
            <w:webHidden/>
          </w:rPr>
          <w:fldChar w:fldCharType="begin"/>
        </w:r>
        <w:r>
          <w:rPr>
            <w:noProof/>
            <w:webHidden/>
          </w:rPr>
          <w:instrText xml:space="preserve"> PAGEREF _Toc76901943 \h </w:instrText>
        </w:r>
        <w:r>
          <w:rPr>
            <w:noProof/>
            <w:webHidden/>
          </w:rPr>
        </w:r>
        <w:r>
          <w:rPr>
            <w:noProof/>
            <w:webHidden/>
          </w:rPr>
          <w:fldChar w:fldCharType="separate"/>
        </w:r>
        <w:r>
          <w:rPr>
            <w:noProof/>
            <w:webHidden/>
          </w:rPr>
          <w:t>38</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44" w:history="1">
        <w:r w:rsidRPr="00070A5A">
          <w:rPr>
            <w:rStyle w:val="Hyperlink"/>
            <w:noProof/>
          </w:rPr>
          <w:t>Data Source Settings</w:t>
        </w:r>
        <w:r>
          <w:rPr>
            <w:noProof/>
            <w:webHidden/>
          </w:rPr>
          <w:tab/>
        </w:r>
        <w:r>
          <w:rPr>
            <w:noProof/>
            <w:webHidden/>
          </w:rPr>
          <w:fldChar w:fldCharType="begin"/>
        </w:r>
        <w:r>
          <w:rPr>
            <w:noProof/>
            <w:webHidden/>
          </w:rPr>
          <w:instrText xml:space="preserve"> PAGEREF _Toc76901944 \h </w:instrText>
        </w:r>
        <w:r>
          <w:rPr>
            <w:noProof/>
            <w:webHidden/>
          </w:rPr>
        </w:r>
        <w:r>
          <w:rPr>
            <w:noProof/>
            <w:webHidden/>
          </w:rPr>
          <w:fldChar w:fldCharType="separate"/>
        </w:r>
        <w:r>
          <w:rPr>
            <w:noProof/>
            <w:webHidden/>
          </w:rPr>
          <w:t>39</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45" w:history="1">
        <w:r w:rsidRPr="00070A5A">
          <w:rPr>
            <w:rStyle w:val="Hyperlink"/>
            <w:noProof/>
          </w:rPr>
          <w:t>WebSphere Data Source Settings</w:t>
        </w:r>
        <w:r>
          <w:rPr>
            <w:noProof/>
            <w:webHidden/>
          </w:rPr>
          <w:tab/>
        </w:r>
        <w:r>
          <w:rPr>
            <w:noProof/>
            <w:webHidden/>
          </w:rPr>
          <w:fldChar w:fldCharType="begin"/>
        </w:r>
        <w:r>
          <w:rPr>
            <w:noProof/>
            <w:webHidden/>
          </w:rPr>
          <w:instrText xml:space="preserve"> PAGEREF _Toc76901945 \h </w:instrText>
        </w:r>
        <w:r>
          <w:rPr>
            <w:noProof/>
            <w:webHidden/>
          </w:rPr>
        </w:r>
        <w:r>
          <w:rPr>
            <w:noProof/>
            <w:webHidden/>
          </w:rPr>
          <w:fldChar w:fldCharType="separate"/>
        </w:r>
        <w:r>
          <w:rPr>
            <w:noProof/>
            <w:webHidden/>
          </w:rPr>
          <w:t>39</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46" w:history="1">
        <w:r w:rsidRPr="00070A5A">
          <w:rPr>
            <w:rStyle w:val="Hyperlink"/>
            <w:noProof/>
          </w:rPr>
          <w:t>CE Utility Data Source Settings</w:t>
        </w:r>
        <w:r>
          <w:rPr>
            <w:noProof/>
            <w:webHidden/>
          </w:rPr>
          <w:tab/>
        </w:r>
        <w:r>
          <w:rPr>
            <w:noProof/>
            <w:webHidden/>
          </w:rPr>
          <w:fldChar w:fldCharType="begin"/>
        </w:r>
        <w:r>
          <w:rPr>
            <w:noProof/>
            <w:webHidden/>
          </w:rPr>
          <w:instrText xml:space="preserve"> PAGEREF _Toc76901946 \h </w:instrText>
        </w:r>
        <w:r>
          <w:rPr>
            <w:noProof/>
            <w:webHidden/>
          </w:rPr>
        </w:r>
        <w:r>
          <w:rPr>
            <w:noProof/>
            <w:webHidden/>
          </w:rPr>
          <w:fldChar w:fldCharType="separate"/>
        </w:r>
        <w:r>
          <w:rPr>
            <w:noProof/>
            <w:webHidden/>
          </w:rPr>
          <w:t>42</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47" w:history="1">
        <w:r w:rsidRPr="00070A5A">
          <w:rPr>
            <w:rStyle w:val="Hyperlink"/>
            <w:noProof/>
          </w:rPr>
          <w:t>Log Settings</w:t>
        </w:r>
        <w:r>
          <w:rPr>
            <w:noProof/>
            <w:webHidden/>
          </w:rPr>
          <w:tab/>
        </w:r>
        <w:r>
          <w:rPr>
            <w:noProof/>
            <w:webHidden/>
          </w:rPr>
          <w:fldChar w:fldCharType="begin"/>
        </w:r>
        <w:r>
          <w:rPr>
            <w:noProof/>
            <w:webHidden/>
          </w:rPr>
          <w:instrText xml:space="preserve"> PAGEREF _Toc76901947 \h </w:instrText>
        </w:r>
        <w:r>
          <w:rPr>
            <w:noProof/>
            <w:webHidden/>
          </w:rPr>
        </w:r>
        <w:r>
          <w:rPr>
            <w:noProof/>
            <w:webHidden/>
          </w:rPr>
          <w:fldChar w:fldCharType="separate"/>
        </w:r>
        <w:r>
          <w:rPr>
            <w:noProof/>
            <w:webHidden/>
          </w:rPr>
          <w:t>45</w:t>
        </w:r>
        <w:r>
          <w:rPr>
            <w:noProof/>
            <w:webHidden/>
          </w:rPr>
          <w:fldChar w:fldCharType="end"/>
        </w:r>
      </w:hyperlink>
    </w:p>
    <w:p w:rsidR="0056629F" w:rsidRPr="00C80961" w:rsidRDefault="0056629F">
      <w:pPr>
        <w:pStyle w:val="TOC1"/>
        <w:tabs>
          <w:tab w:val="right" w:leader="dot" w:pos="8630"/>
        </w:tabs>
        <w:rPr>
          <w:rFonts w:ascii="Calibri" w:hAnsi="Calibri"/>
          <w:b w:val="0"/>
          <w:caps w:val="0"/>
          <w:noProof/>
          <w:sz w:val="22"/>
          <w:szCs w:val="22"/>
        </w:rPr>
      </w:pPr>
      <w:hyperlink w:anchor="_Toc76901948" w:history="1">
        <w:r w:rsidRPr="00070A5A">
          <w:rPr>
            <w:rStyle w:val="Hyperlink"/>
            <w:noProof/>
          </w:rPr>
          <w:t>Manual Archive Mode</w:t>
        </w:r>
        <w:r>
          <w:rPr>
            <w:noProof/>
            <w:webHidden/>
          </w:rPr>
          <w:tab/>
        </w:r>
        <w:r>
          <w:rPr>
            <w:noProof/>
            <w:webHidden/>
          </w:rPr>
          <w:fldChar w:fldCharType="begin"/>
        </w:r>
        <w:r>
          <w:rPr>
            <w:noProof/>
            <w:webHidden/>
          </w:rPr>
          <w:instrText xml:space="preserve"> PAGEREF _Toc76901948 \h </w:instrText>
        </w:r>
        <w:r>
          <w:rPr>
            <w:noProof/>
            <w:webHidden/>
          </w:rPr>
        </w:r>
        <w:r>
          <w:rPr>
            <w:noProof/>
            <w:webHidden/>
          </w:rPr>
          <w:fldChar w:fldCharType="separate"/>
        </w:r>
        <w:r>
          <w:rPr>
            <w:noProof/>
            <w:webHidden/>
          </w:rPr>
          <w:t>46</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49" w:history="1">
        <w:r w:rsidRPr="00070A5A">
          <w:rPr>
            <w:rStyle w:val="Hyperlink"/>
            <w:noProof/>
          </w:rPr>
          <w:t>Overview</w:t>
        </w:r>
        <w:r>
          <w:rPr>
            <w:noProof/>
            <w:webHidden/>
          </w:rPr>
          <w:tab/>
        </w:r>
        <w:r>
          <w:rPr>
            <w:noProof/>
            <w:webHidden/>
          </w:rPr>
          <w:fldChar w:fldCharType="begin"/>
        </w:r>
        <w:r>
          <w:rPr>
            <w:noProof/>
            <w:webHidden/>
          </w:rPr>
          <w:instrText xml:space="preserve"> PAGEREF _Toc76901949 \h </w:instrText>
        </w:r>
        <w:r>
          <w:rPr>
            <w:noProof/>
            <w:webHidden/>
          </w:rPr>
        </w:r>
        <w:r>
          <w:rPr>
            <w:noProof/>
            <w:webHidden/>
          </w:rPr>
          <w:fldChar w:fldCharType="separate"/>
        </w:r>
        <w:r>
          <w:rPr>
            <w:noProof/>
            <w:webHidden/>
          </w:rPr>
          <w:t>47</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50" w:history="1">
        <w:r w:rsidRPr="00070A5A">
          <w:rPr>
            <w:rStyle w:val="Hyperlink"/>
            <w:noProof/>
          </w:rPr>
          <w:t>Common Parameter Settings</w:t>
        </w:r>
        <w:r>
          <w:rPr>
            <w:noProof/>
            <w:webHidden/>
          </w:rPr>
          <w:tab/>
        </w:r>
        <w:r>
          <w:rPr>
            <w:noProof/>
            <w:webHidden/>
          </w:rPr>
          <w:fldChar w:fldCharType="begin"/>
        </w:r>
        <w:r>
          <w:rPr>
            <w:noProof/>
            <w:webHidden/>
          </w:rPr>
          <w:instrText xml:space="preserve"> PAGEREF _Toc76901950 \h </w:instrText>
        </w:r>
        <w:r>
          <w:rPr>
            <w:noProof/>
            <w:webHidden/>
          </w:rPr>
        </w:r>
        <w:r>
          <w:rPr>
            <w:noProof/>
            <w:webHidden/>
          </w:rPr>
          <w:fldChar w:fldCharType="separate"/>
        </w:r>
        <w:r>
          <w:rPr>
            <w:noProof/>
            <w:webHidden/>
          </w:rPr>
          <w:t>48</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51" w:history="1">
        <w:r w:rsidRPr="00070A5A">
          <w:rPr>
            <w:rStyle w:val="Hyperlink"/>
            <w:noProof/>
          </w:rPr>
          <w:t>Archive Control Component</w:t>
        </w:r>
        <w:r>
          <w:rPr>
            <w:noProof/>
            <w:webHidden/>
          </w:rPr>
          <w:tab/>
        </w:r>
        <w:r>
          <w:rPr>
            <w:noProof/>
            <w:webHidden/>
          </w:rPr>
          <w:fldChar w:fldCharType="begin"/>
        </w:r>
        <w:r>
          <w:rPr>
            <w:noProof/>
            <w:webHidden/>
          </w:rPr>
          <w:instrText xml:space="preserve"> PAGEREF _Toc76901951 \h </w:instrText>
        </w:r>
        <w:r>
          <w:rPr>
            <w:noProof/>
            <w:webHidden/>
          </w:rPr>
        </w:r>
        <w:r>
          <w:rPr>
            <w:noProof/>
            <w:webHidden/>
          </w:rPr>
          <w:fldChar w:fldCharType="separate"/>
        </w:r>
        <w:r>
          <w:rPr>
            <w:noProof/>
            <w:webHidden/>
          </w:rPr>
          <w:t>48</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52" w:history="1">
        <w:r w:rsidRPr="00070A5A">
          <w:rPr>
            <w:rStyle w:val="Hyperlink"/>
            <w:noProof/>
          </w:rPr>
          <w:t>Archive Product Items</w:t>
        </w:r>
        <w:r>
          <w:rPr>
            <w:noProof/>
            <w:webHidden/>
          </w:rPr>
          <w:tab/>
        </w:r>
        <w:r>
          <w:rPr>
            <w:noProof/>
            <w:webHidden/>
          </w:rPr>
          <w:fldChar w:fldCharType="begin"/>
        </w:r>
        <w:r>
          <w:rPr>
            <w:noProof/>
            <w:webHidden/>
          </w:rPr>
          <w:instrText xml:space="preserve"> PAGEREF _Toc76901952 \h </w:instrText>
        </w:r>
        <w:r>
          <w:rPr>
            <w:noProof/>
            <w:webHidden/>
          </w:rPr>
        </w:r>
        <w:r>
          <w:rPr>
            <w:noProof/>
            <w:webHidden/>
          </w:rPr>
          <w:fldChar w:fldCharType="separate"/>
        </w:r>
        <w:r>
          <w:rPr>
            <w:noProof/>
            <w:webHidden/>
          </w:rPr>
          <w:t>50</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53" w:history="1">
        <w:r w:rsidRPr="00070A5A">
          <w:rPr>
            <w:rStyle w:val="Hyperlink"/>
            <w:noProof/>
          </w:rPr>
          <w:t>Error Codes</w:t>
        </w:r>
        <w:r>
          <w:rPr>
            <w:noProof/>
            <w:webHidden/>
          </w:rPr>
          <w:tab/>
        </w:r>
        <w:r>
          <w:rPr>
            <w:noProof/>
            <w:webHidden/>
          </w:rPr>
          <w:fldChar w:fldCharType="begin"/>
        </w:r>
        <w:r>
          <w:rPr>
            <w:noProof/>
            <w:webHidden/>
          </w:rPr>
          <w:instrText xml:space="preserve"> PAGEREF _Toc76901953 \h </w:instrText>
        </w:r>
        <w:r>
          <w:rPr>
            <w:noProof/>
            <w:webHidden/>
          </w:rPr>
        </w:r>
        <w:r>
          <w:rPr>
            <w:noProof/>
            <w:webHidden/>
          </w:rPr>
          <w:fldChar w:fldCharType="separate"/>
        </w:r>
        <w:r>
          <w:rPr>
            <w:noProof/>
            <w:webHidden/>
          </w:rPr>
          <w:t>54</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54" w:history="1">
        <w:r w:rsidRPr="00070A5A">
          <w:rPr>
            <w:rStyle w:val="Hyperlink"/>
            <w:noProof/>
          </w:rPr>
          <w:t>JSP and JS Settings</w:t>
        </w:r>
        <w:r>
          <w:rPr>
            <w:noProof/>
            <w:webHidden/>
          </w:rPr>
          <w:tab/>
        </w:r>
        <w:r>
          <w:rPr>
            <w:noProof/>
            <w:webHidden/>
          </w:rPr>
          <w:fldChar w:fldCharType="begin"/>
        </w:r>
        <w:r>
          <w:rPr>
            <w:noProof/>
            <w:webHidden/>
          </w:rPr>
          <w:instrText xml:space="preserve"> PAGEREF _Toc76901954 \h </w:instrText>
        </w:r>
        <w:r>
          <w:rPr>
            <w:noProof/>
            <w:webHidden/>
          </w:rPr>
        </w:r>
        <w:r>
          <w:rPr>
            <w:noProof/>
            <w:webHidden/>
          </w:rPr>
          <w:fldChar w:fldCharType="separate"/>
        </w:r>
        <w:r>
          <w:rPr>
            <w:noProof/>
            <w:webHidden/>
          </w:rPr>
          <w:t>56</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55" w:history="1">
        <w:r w:rsidRPr="00070A5A">
          <w:rPr>
            <w:rStyle w:val="Hyperlink"/>
            <w:noProof/>
          </w:rPr>
          <w:t>Archive Data Function</w:t>
        </w:r>
        <w:r>
          <w:rPr>
            <w:noProof/>
            <w:webHidden/>
          </w:rPr>
          <w:tab/>
        </w:r>
        <w:r>
          <w:rPr>
            <w:noProof/>
            <w:webHidden/>
          </w:rPr>
          <w:fldChar w:fldCharType="begin"/>
        </w:r>
        <w:r>
          <w:rPr>
            <w:noProof/>
            <w:webHidden/>
          </w:rPr>
          <w:instrText xml:space="preserve"> PAGEREF _Toc76901955 \h </w:instrText>
        </w:r>
        <w:r>
          <w:rPr>
            <w:noProof/>
            <w:webHidden/>
          </w:rPr>
        </w:r>
        <w:r>
          <w:rPr>
            <w:noProof/>
            <w:webHidden/>
          </w:rPr>
          <w:fldChar w:fldCharType="separate"/>
        </w:r>
        <w:r>
          <w:rPr>
            <w:noProof/>
            <w:webHidden/>
          </w:rPr>
          <w:t>57</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56" w:history="1">
        <w:r w:rsidRPr="00070A5A">
          <w:rPr>
            <w:rStyle w:val="Hyperlink"/>
            <w:noProof/>
          </w:rPr>
          <w:t>Parameter Settings</w:t>
        </w:r>
        <w:r>
          <w:rPr>
            <w:noProof/>
            <w:webHidden/>
          </w:rPr>
          <w:tab/>
        </w:r>
        <w:r>
          <w:rPr>
            <w:noProof/>
            <w:webHidden/>
          </w:rPr>
          <w:fldChar w:fldCharType="begin"/>
        </w:r>
        <w:r>
          <w:rPr>
            <w:noProof/>
            <w:webHidden/>
          </w:rPr>
          <w:instrText xml:space="preserve"> PAGEREF _Toc76901956 \h </w:instrText>
        </w:r>
        <w:r>
          <w:rPr>
            <w:noProof/>
            <w:webHidden/>
          </w:rPr>
        </w:r>
        <w:r>
          <w:rPr>
            <w:noProof/>
            <w:webHidden/>
          </w:rPr>
          <w:fldChar w:fldCharType="separate"/>
        </w:r>
        <w:r>
          <w:rPr>
            <w:noProof/>
            <w:webHidden/>
          </w:rPr>
          <w:t>58</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57" w:history="1">
        <w:r w:rsidRPr="00070A5A">
          <w:rPr>
            <w:rStyle w:val="Hyperlink"/>
            <w:noProof/>
          </w:rPr>
          <w:t>Transaction Process</w:t>
        </w:r>
        <w:r>
          <w:rPr>
            <w:noProof/>
            <w:webHidden/>
          </w:rPr>
          <w:tab/>
        </w:r>
        <w:r>
          <w:rPr>
            <w:noProof/>
            <w:webHidden/>
          </w:rPr>
          <w:fldChar w:fldCharType="begin"/>
        </w:r>
        <w:r>
          <w:rPr>
            <w:noProof/>
            <w:webHidden/>
          </w:rPr>
          <w:instrText xml:space="preserve"> PAGEREF _Toc76901957 \h </w:instrText>
        </w:r>
        <w:r>
          <w:rPr>
            <w:noProof/>
            <w:webHidden/>
          </w:rPr>
        </w:r>
        <w:r>
          <w:rPr>
            <w:noProof/>
            <w:webHidden/>
          </w:rPr>
          <w:fldChar w:fldCharType="separate"/>
        </w:r>
        <w:r>
          <w:rPr>
            <w:noProof/>
            <w:webHidden/>
          </w:rPr>
          <w:t>63</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58" w:history="1">
        <w:r w:rsidRPr="00070A5A">
          <w:rPr>
            <w:rStyle w:val="Hyperlink"/>
            <w:noProof/>
          </w:rPr>
          <w:t>Restore Archived Data Function</w:t>
        </w:r>
        <w:r>
          <w:rPr>
            <w:noProof/>
            <w:webHidden/>
          </w:rPr>
          <w:tab/>
        </w:r>
        <w:r>
          <w:rPr>
            <w:noProof/>
            <w:webHidden/>
          </w:rPr>
          <w:fldChar w:fldCharType="begin"/>
        </w:r>
        <w:r>
          <w:rPr>
            <w:noProof/>
            <w:webHidden/>
          </w:rPr>
          <w:instrText xml:space="preserve"> PAGEREF _Toc76901958 \h </w:instrText>
        </w:r>
        <w:r>
          <w:rPr>
            <w:noProof/>
            <w:webHidden/>
          </w:rPr>
        </w:r>
        <w:r>
          <w:rPr>
            <w:noProof/>
            <w:webHidden/>
          </w:rPr>
          <w:fldChar w:fldCharType="separate"/>
        </w:r>
        <w:r>
          <w:rPr>
            <w:noProof/>
            <w:webHidden/>
          </w:rPr>
          <w:t>66</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59" w:history="1">
        <w:r w:rsidRPr="00070A5A">
          <w:rPr>
            <w:rStyle w:val="Hyperlink"/>
            <w:noProof/>
          </w:rPr>
          <w:t>Parameter Settings</w:t>
        </w:r>
        <w:r>
          <w:rPr>
            <w:noProof/>
            <w:webHidden/>
          </w:rPr>
          <w:tab/>
        </w:r>
        <w:r>
          <w:rPr>
            <w:noProof/>
            <w:webHidden/>
          </w:rPr>
          <w:fldChar w:fldCharType="begin"/>
        </w:r>
        <w:r>
          <w:rPr>
            <w:noProof/>
            <w:webHidden/>
          </w:rPr>
          <w:instrText xml:space="preserve"> PAGEREF _Toc76901959 \h </w:instrText>
        </w:r>
        <w:r>
          <w:rPr>
            <w:noProof/>
            <w:webHidden/>
          </w:rPr>
        </w:r>
        <w:r>
          <w:rPr>
            <w:noProof/>
            <w:webHidden/>
          </w:rPr>
          <w:fldChar w:fldCharType="separate"/>
        </w:r>
        <w:r>
          <w:rPr>
            <w:noProof/>
            <w:webHidden/>
          </w:rPr>
          <w:t>67</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60" w:history="1">
        <w:r w:rsidRPr="00070A5A">
          <w:rPr>
            <w:rStyle w:val="Hyperlink"/>
            <w:noProof/>
          </w:rPr>
          <w:t>Transaction Process</w:t>
        </w:r>
        <w:r>
          <w:rPr>
            <w:noProof/>
            <w:webHidden/>
          </w:rPr>
          <w:tab/>
        </w:r>
        <w:r>
          <w:rPr>
            <w:noProof/>
            <w:webHidden/>
          </w:rPr>
          <w:fldChar w:fldCharType="begin"/>
        </w:r>
        <w:r>
          <w:rPr>
            <w:noProof/>
            <w:webHidden/>
          </w:rPr>
          <w:instrText xml:space="preserve"> PAGEREF _Toc76901960 \h </w:instrText>
        </w:r>
        <w:r>
          <w:rPr>
            <w:noProof/>
            <w:webHidden/>
          </w:rPr>
        </w:r>
        <w:r>
          <w:rPr>
            <w:noProof/>
            <w:webHidden/>
          </w:rPr>
          <w:fldChar w:fldCharType="separate"/>
        </w:r>
        <w:r>
          <w:rPr>
            <w:noProof/>
            <w:webHidden/>
          </w:rPr>
          <w:t>71</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61" w:history="1">
        <w:r w:rsidRPr="00070A5A">
          <w:rPr>
            <w:rStyle w:val="Hyperlink"/>
            <w:noProof/>
          </w:rPr>
          <w:t>Inquire Archived Data Function</w:t>
        </w:r>
        <w:r>
          <w:rPr>
            <w:noProof/>
            <w:webHidden/>
          </w:rPr>
          <w:tab/>
        </w:r>
        <w:r>
          <w:rPr>
            <w:noProof/>
            <w:webHidden/>
          </w:rPr>
          <w:fldChar w:fldCharType="begin"/>
        </w:r>
        <w:r>
          <w:rPr>
            <w:noProof/>
            <w:webHidden/>
          </w:rPr>
          <w:instrText xml:space="preserve"> PAGEREF _Toc76901961 \h </w:instrText>
        </w:r>
        <w:r>
          <w:rPr>
            <w:noProof/>
            <w:webHidden/>
          </w:rPr>
        </w:r>
        <w:r>
          <w:rPr>
            <w:noProof/>
            <w:webHidden/>
          </w:rPr>
          <w:fldChar w:fldCharType="separate"/>
        </w:r>
        <w:r>
          <w:rPr>
            <w:noProof/>
            <w:webHidden/>
          </w:rPr>
          <w:t>72</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62" w:history="1">
        <w:r w:rsidRPr="00070A5A">
          <w:rPr>
            <w:rStyle w:val="Hyperlink"/>
            <w:noProof/>
          </w:rPr>
          <w:t>Parameter Settings</w:t>
        </w:r>
        <w:r>
          <w:rPr>
            <w:noProof/>
            <w:webHidden/>
          </w:rPr>
          <w:tab/>
        </w:r>
        <w:r>
          <w:rPr>
            <w:noProof/>
            <w:webHidden/>
          </w:rPr>
          <w:fldChar w:fldCharType="begin"/>
        </w:r>
        <w:r>
          <w:rPr>
            <w:noProof/>
            <w:webHidden/>
          </w:rPr>
          <w:instrText xml:space="preserve"> PAGEREF _Toc76901962 \h </w:instrText>
        </w:r>
        <w:r>
          <w:rPr>
            <w:noProof/>
            <w:webHidden/>
          </w:rPr>
        </w:r>
        <w:r>
          <w:rPr>
            <w:noProof/>
            <w:webHidden/>
          </w:rPr>
          <w:fldChar w:fldCharType="separate"/>
        </w:r>
        <w:r>
          <w:rPr>
            <w:noProof/>
            <w:webHidden/>
          </w:rPr>
          <w:t>72</w:t>
        </w:r>
        <w:r>
          <w:rPr>
            <w:noProof/>
            <w:webHidden/>
          </w:rPr>
          <w:fldChar w:fldCharType="end"/>
        </w:r>
      </w:hyperlink>
    </w:p>
    <w:p w:rsidR="0056629F" w:rsidRPr="00C80961" w:rsidRDefault="0056629F">
      <w:pPr>
        <w:pStyle w:val="TOC3"/>
        <w:tabs>
          <w:tab w:val="right" w:leader="dot" w:pos="8630"/>
        </w:tabs>
        <w:rPr>
          <w:rFonts w:ascii="Calibri" w:hAnsi="Calibri"/>
          <w:noProof/>
          <w:sz w:val="22"/>
          <w:szCs w:val="22"/>
        </w:rPr>
      </w:pPr>
      <w:hyperlink w:anchor="_Toc76901963" w:history="1">
        <w:r w:rsidRPr="00070A5A">
          <w:rPr>
            <w:rStyle w:val="Hyperlink"/>
            <w:noProof/>
          </w:rPr>
          <w:t>Transaction Process</w:t>
        </w:r>
        <w:r>
          <w:rPr>
            <w:noProof/>
            <w:webHidden/>
          </w:rPr>
          <w:tab/>
        </w:r>
        <w:r>
          <w:rPr>
            <w:noProof/>
            <w:webHidden/>
          </w:rPr>
          <w:fldChar w:fldCharType="begin"/>
        </w:r>
        <w:r>
          <w:rPr>
            <w:noProof/>
            <w:webHidden/>
          </w:rPr>
          <w:instrText xml:space="preserve"> PAGEREF _Toc76901963 \h </w:instrText>
        </w:r>
        <w:r>
          <w:rPr>
            <w:noProof/>
            <w:webHidden/>
          </w:rPr>
        </w:r>
        <w:r>
          <w:rPr>
            <w:noProof/>
            <w:webHidden/>
          </w:rPr>
          <w:fldChar w:fldCharType="separate"/>
        </w:r>
        <w:r>
          <w:rPr>
            <w:noProof/>
            <w:webHidden/>
          </w:rPr>
          <w:t>77</w:t>
        </w:r>
        <w:r>
          <w:rPr>
            <w:noProof/>
            <w:webHidden/>
          </w:rPr>
          <w:fldChar w:fldCharType="end"/>
        </w:r>
      </w:hyperlink>
    </w:p>
    <w:p w:rsidR="0056629F" w:rsidRPr="00C80961" w:rsidRDefault="0056629F">
      <w:pPr>
        <w:pStyle w:val="TOC1"/>
        <w:tabs>
          <w:tab w:val="right" w:leader="dot" w:pos="8630"/>
        </w:tabs>
        <w:rPr>
          <w:rFonts w:ascii="Calibri" w:hAnsi="Calibri"/>
          <w:b w:val="0"/>
          <w:caps w:val="0"/>
          <w:noProof/>
          <w:sz w:val="22"/>
          <w:szCs w:val="22"/>
        </w:rPr>
      </w:pPr>
      <w:hyperlink w:anchor="_Toc76901964" w:history="1">
        <w:r w:rsidRPr="00070A5A">
          <w:rPr>
            <w:rStyle w:val="Hyperlink"/>
            <w:noProof/>
          </w:rPr>
          <w:t>Auto Archive Mode</w:t>
        </w:r>
        <w:r>
          <w:rPr>
            <w:noProof/>
            <w:webHidden/>
          </w:rPr>
          <w:tab/>
        </w:r>
        <w:r>
          <w:rPr>
            <w:noProof/>
            <w:webHidden/>
          </w:rPr>
          <w:fldChar w:fldCharType="begin"/>
        </w:r>
        <w:r>
          <w:rPr>
            <w:noProof/>
            <w:webHidden/>
          </w:rPr>
          <w:instrText xml:space="preserve"> PAGEREF _Toc76901964 \h </w:instrText>
        </w:r>
        <w:r>
          <w:rPr>
            <w:noProof/>
            <w:webHidden/>
          </w:rPr>
        </w:r>
        <w:r>
          <w:rPr>
            <w:noProof/>
            <w:webHidden/>
          </w:rPr>
          <w:fldChar w:fldCharType="separate"/>
        </w:r>
        <w:r>
          <w:rPr>
            <w:noProof/>
            <w:webHidden/>
          </w:rPr>
          <w:t>79</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65" w:history="1">
        <w:r w:rsidRPr="00070A5A">
          <w:rPr>
            <w:rStyle w:val="Hyperlink"/>
            <w:noProof/>
          </w:rPr>
          <w:t>Overview</w:t>
        </w:r>
        <w:r>
          <w:rPr>
            <w:noProof/>
            <w:webHidden/>
          </w:rPr>
          <w:tab/>
        </w:r>
        <w:r>
          <w:rPr>
            <w:noProof/>
            <w:webHidden/>
          </w:rPr>
          <w:fldChar w:fldCharType="begin"/>
        </w:r>
        <w:r>
          <w:rPr>
            <w:noProof/>
            <w:webHidden/>
          </w:rPr>
          <w:instrText xml:space="preserve"> PAGEREF _Toc76901965 \h </w:instrText>
        </w:r>
        <w:r>
          <w:rPr>
            <w:noProof/>
            <w:webHidden/>
          </w:rPr>
        </w:r>
        <w:r>
          <w:rPr>
            <w:noProof/>
            <w:webHidden/>
          </w:rPr>
          <w:fldChar w:fldCharType="separate"/>
        </w:r>
        <w:r>
          <w:rPr>
            <w:noProof/>
            <w:webHidden/>
          </w:rPr>
          <w:t>80</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66" w:history="1">
        <w:r w:rsidRPr="00070A5A">
          <w:rPr>
            <w:rStyle w:val="Hyperlink"/>
            <w:noProof/>
          </w:rPr>
          <w:t>Parameter Settings</w:t>
        </w:r>
        <w:r>
          <w:rPr>
            <w:noProof/>
            <w:webHidden/>
          </w:rPr>
          <w:tab/>
        </w:r>
        <w:r>
          <w:rPr>
            <w:noProof/>
            <w:webHidden/>
          </w:rPr>
          <w:fldChar w:fldCharType="begin"/>
        </w:r>
        <w:r>
          <w:rPr>
            <w:noProof/>
            <w:webHidden/>
          </w:rPr>
          <w:instrText xml:space="preserve"> PAGEREF _Toc76901966 \h </w:instrText>
        </w:r>
        <w:r>
          <w:rPr>
            <w:noProof/>
            <w:webHidden/>
          </w:rPr>
        </w:r>
        <w:r>
          <w:rPr>
            <w:noProof/>
            <w:webHidden/>
          </w:rPr>
          <w:fldChar w:fldCharType="separate"/>
        </w:r>
        <w:r>
          <w:rPr>
            <w:noProof/>
            <w:webHidden/>
          </w:rPr>
          <w:t>81</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67" w:history="1">
        <w:r w:rsidRPr="00070A5A">
          <w:rPr>
            <w:rStyle w:val="Hyperlink"/>
            <w:noProof/>
          </w:rPr>
          <w:t>Transaction Process</w:t>
        </w:r>
        <w:r>
          <w:rPr>
            <w:noProof/>
            <w:webHidden/>
          </w:rPr>
          <w:tab/>
        </w:r>
        <w:r>
          <w:rPr>
            <w:noProof/>
            <w:webHidden/>
          </w:rPr>
          <w:fldChar w:fldCharType="begin"/>
        </w:r>
        <w:r>
          <w:rPr>
            <w:noProof/>
            <w:webHidden/>
          </w:rPr>
          <w:instrText xml:space="preserve"> PAGEREF _Toc76901967 \h </w:instrText>
        </w:r>
        <w:r>
          <w:rPr>
            <w:noProof/>
            <w:webHidden/>
          </w:rPr>
        </w:r>
        <w:r>
          <w:rPr>
            <w:noProof/>
            <w:webHidden/>
          </w:rPr>
          <w:fldChar w:fldCharType="separate"/>
        </w:r>
        <w:r>
          <w:rPr>
            <w:noProof/>
            <w:webHidden/>
          </w:rPr>
          <w:t>88</w:t>
        </w:r>
        <w:r>
          <w:rPr>
            <w:noProof/>
            <w:webHidden/>
          </w:rPr>
          <w:fldChar w:fldCharType="end"/>
        </w:r>
      </w:hyperlink>
    </w:p>
    <w:p w:rsidR="0056629F" w:rsidRPr="00C80961" w:rsidRDefault="0056629F">
      <w:pPr>
        <w:pStyle w:val="TOC1"/>
        <w:tabs>
          <w:tab w:val="right" w:leader="dot" w:pos="8630"/>
        </w:tabs>
        <w:rPr>
          <w:rFonts w:ascii="Calibri" w:hAnsi="Calibri"/>
          <w:b w:val="0"/>
          <w:caps w:val="0"/>
          <w:noProof/>
          <w:sz w:val="22"/>
          <w:szCs w:val="22"/>
        </w:rPr>
      </w:pPr>
      <w:hyperlink w:anchor="_Toc76901968" w:history="1">
        <w:r w:rsidRPr="00070A5A">
          <w:rPr>
            <w:rStyle w:val="Hyperlink"/>
            <w:noProof/>
          </w:rPr>
          <w:t>Archiving through STP</w:t>
        </w:r>
        <w:r>
          <w:rPr>
            <w:noProof/>
            <w:webHidden/>
          </w:rPr>
          <w:tab/>
        </w:r>
        <w:r>
          <w:rPr>
            <w:noProof/>
            <w:webHidden/>
          </w:rPr>
          <w:fldChar w:fldCharType="begin"/>
        </w:r>
        <w:r>
          <w:rPr>
            <w:noProof/>
            <w:webHidden/>
          </w:rPr>
          <w:instrText xml:space="preserve"> PAGEREF _Toc76901968 \h </w:instrText>
        </w:r>
        <w:r>
          <w:rPr>
            <w:noProof/>
            <w:webHidden/>
          </w:rPr>
        </w:r>
        <w:r>
          <w:rPr>
            <w:noProof/>
            <w:webHidden/>
          </w:rPr>
          <w:fldChar w:fldCharType="separate"/>
        </w:r>
        <w:r>
          <w:rPr>
            <w:noProof/>
            <w:webHidden/>
          </w:rPr>
          <w:t>90</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69" w:history="1">
        <w:r w:rsidRPr="00070A5A">
          <w:rPr>
            <w:rStyle w:val="Hyperlink"/>
            <w:noProof/>
          </w:rPr>
          <w:t>Overview</w:t>
        </w:r>
        <w:r>
          <w:rPr>
            <w:noProof/>
            <w:webHidden/>
          </w:rPr>
          <w:tab/>
        </w:r>
        <w:r>
          <w:rPr>
            <w:noProof/>
            <w:webHidden/>
          </w:rPr>
          <w:fldChar w:fldCharType="begin"/>
        </w:r>
        <w:r>
          <w:rPr>
            <w:noProof/>
            <w:webHidden/>
          </w:rPr>
          <w:instrText xml:space="preserve"> PAGEREF _Toc76901969 \h </w:instrText>
        </w:r>
        <w:r>
          <w:rPr>
            <w:noProof/>
            <w:webHidden/>
          </w:rPr>
        </w:r>
        <w:r>
          <w:rPr>
            <w:noProof/>
            <w:webHidden/>
          </w:rPr>
          <w:fldChar w:fldCharType="separate"/>
        </w:r>
        <w:r>
          <w:rPr>
            <w:noProof/>
            <w:webHidden/>
          </w:rPr>
          <w:t>91</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70" w:history="1">
        <w:r w:rsidRPr="00070A5A">
          <w:rPr>
            <w:rStyle w:val="Hyperlink"/>
            <w:noProof/>
          </w:rPr>
          <w:t>Parameter Settings</w:t>
        </w:r>
        <w:r>
          <w:rPr>
            <w:noProof/>
            <w:webHidden/>
          </w:rPr>
          <w:tab/>
        </w:r>
        <w:r>
          <w:rPr>
            <w:noProof/>
            <w:webHidden/>
          </w:rPr>
          <w:fldChar w:fldCharType="begin"/>
        </w:r>
        <w:r>
          <w:rPr>
            <w:noProof/>
            <w:webHidden/>
          </w:rPr>
          <w:instrText xml:space="preserve"> PAGEREF _Toc76901970 \h </w:instrText>
        </w:r>
        <w:r>
          <w:rPr>
            <w:noProof/>
            <w:webHidden/>
          </w:rPr>
        </w:r>
        <w:r>
          <w:rPr>
            <w:noProof/>
            <w:webHidden/>
          </w:rPr>
          <w:fldChar w:fldCharType="separate"/>
        </w:r>
        <w:r>
          <w:rPr>
            <w:noProof/>
            <w:webHidden/>
          </w:rPr>
          <w:t>92</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71" w:history="1">
        <w:r w:rsidRPr="00070A5A">
          <w:rPr>
            <w:rStyle w:val="Hyperlink"/>
            <w:noProof/>
          </w:rPr>
          <w:t>Transaction Process</w:t>
        </w:r>
        <w:r>
          <w:rPr>
            <w:noProof/>
            <w:webHidden/>
          </w:rPr>
          <w:tab/>
        </w:r>
        <w:r>
          <w:rPr>
            <w:noProof/>
            <w:webHidden/>
          </w:rPr>
          <w:fldChar w:fldCharType="begin"/>
        </w:r>
        <w:r>
          <w:rPr>
            <w:noProof/>
            <w:webHidden/>
          </w:rPr>
          <w:instrText xml:space="preserve"> PAGEREF _Toc76901971 \h </w:instrText>
        </w:r>
        <w:r>
          <w:rPr>
            <w:noProof/>
            <w:webHidden/>
          </w:rPr>
        </w:r>
        <w:r>
          <w:rPr>
            <w:noProof/>
            <w:webHidden/>
          </w:rPr>
          <w:fldChar w:fldCharType="separate"/>
        </w:r>
        <w:r>
          <w:rPr>
            <w:noProof/>
            <w:webHidden/>
          </w:rPr>
          <w:t>98</w:t>
        </w:r>
        <w:r>
          <w:rPr>
            <w:noProof/>
            <w:webHidden/>
          </w:rPr>
          <w:fldChar w:fldCharType="end"/>
        </w:r>
      </w:hyperlink>
    </w:p>
    <w:p w:rsidR="0056629F" w:rsidRPr="00C80961" w:rsidRDefault="0056629F">
      <w:pPr>
        <w:pStyle w:val="TOC1"/>
        <w:tabs>
          <w:tab w:val="right" w:leader="dot" w:pos="8630"/>
        </w:tabs>
        <w:rPr>
          <w:rFonts w:ascii="Calibri" w:hAnsi="Calibri"/>
          <w:b w:val="0"/>
          <w:caps w:val="0"/>
          <w:noProof/>
          <w:sz w:val="22"/>
          <w:szCs w:val="22"/>
        </w:rPr>
      </w:pPr>
      <w:hyperlink w:anchor="_Toc76901972" w:history="1">
        <w:r w:rsidRPr="00070A5A">
          <w:rPr>
            <w:rStyle w:val="Hyperlink"/>
            <w:noProof/>
          </w:rPr>
          <w:t>Sample Archiving JSP and JS Files</w:t>
        </w:r>
        <w:r>
          <w:rPr>
            <w:noProof/>
            <w:webHidden/>
          </w:rPr>
          <w:tab/>
        </w:r>
        <w:r>
          <w:rPr>
            <w:noProof/>
            <w:webHidden/>
          </w:rPr>
          <w:fldChar w:fldCharType="begin"/>
        </w:r>
        <w:r>
          <w:rPr>
            <w:noProof/>
            <w:webHidden/>
          </w:rPr>
          <w:instrText xml:space="preserve"> PAGEREF _Toc76901972 \h </w:instrText>
        </w:r>
        <w:r>
          <w:rPr>
            <w:noProof/>
            <w:webHidden/>
          </w:rPr>
        </w:r>
        <w:r>
          <w:rPr>
            <w:noProof/>
            <w:webHidden/>
          </w:rPr>
          <w:fldChar w:fldCharType="separate"/>
        </w:r>
        <w:r>
          <w:rPr>
            <w:noProof/>
            <w:webHidden/>
          </w:rPr>
          <w:t>100</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73" w:history="1">
        <w:r w:rsidRPr="00070A5A">
          <w:rPr>
            <w:rStyle w:val="Hyperlink"/>
            <w:noProof/>
          </w:rPr>
          <w:t>IMLC_ArchiveCriteria.jsp</w:t>
        </w:r>
        <w:r>
          <w:rPr>
            <w:noProof/>
            <w:webHidden/>
          </w:rPr>
          <w:tab/>
        </w:r>
        <w:r>
          <w:rPr>
            <w:noProof/>
            <w:webHidden/>
          </w:rPr>
          <w:fldChar w:fldCharType="begin"/>
        </w:r>
        <w:r>
          <w:rPr>
            <w:noProof/>
            <w:webHidden/>
          </w:rPr>
          <w:instrText xml:space="preserve"> PAGEREF _Toc76901973 \h </w:instrText>
        </w:r>
        <w:r>
          <w:rPr>
            <w:noProof/>
            <w:webHidden/>
          </w:rPr>
        </w:r>
        <w:r>
          <w:rPr>
            <w:noProof/>
            <w:webHidden/>
          </w:rPr>
          <w:fldChar w:fldCharType="separate"/>
        </w:r>
        <w:r>
          <w:rPr>
            <w:noProof/>
            <w:webHidden/>
          </w:rPr>
          <w:t>101</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74" w:history="1">
        <w:r w:rsidRPr="00070A5A">
          <w:rPr>
            <w:rStyle w:val="Hyperlink"/>
            <w:noProof/>
          </w:rPr>
          <w:t>IMLC_ViewArchive.jsp</w:t>
        </w:r>
        <w:r>
          <w:rPr>
            <w:noProof/>
            <w:webHidden/>
          </w:rPr>
          <w:tab/>
        </w:r>
        <w:r>
          <w:rPr>
            <w:noProof/>
            <w:webHidden/>
          </w:rPr>
          <w:fldChar w:fldCharType="begin"/>
        </w:r>
        <w:r>
          <w:rPr>
            <w:noProof/>
            <w:webHidden/>
          </w:rPr>
          <w:instrText xml:space="preserve"> PAGEREF _Toc76901974 \h </w:instrText>
        </w:r>
        <w:r>
          <w:rPr>
            <w:noProof/>
            <w:webHidden/>
          </w:rPr>
        </w:r>
        <w:r>
          <w:rPr>
            <w:noProof/>
            <w:webHidden/>
          </w:rPr>
          <w:fldChar w:fldCharType="separate"/>
        </w:r>
        <w:r>
          <w:rPr>
            <w:noProof/>
            <w:webHidden/>
          </w:rPr>
          <w:t>104</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75" w:history="1">
        <w:r w:rsidRPr="00070A5A">
          <w:rPr>
            <w:rStyle w:val="Hyperlink"/>
            <w:noProof/>
          </w:rPr>
          <w:t>IMLC_ViewArchive_Function.JS</w:t>
        </w:r>
        <w:r>
          <w:rPr>
            <w:noProof/>
            <w:webHidden/>
          </w:rPr>
          <w:tab/>
        </w:r>
        <w:r>
          <w:rPr>
            <w:noProof/>
            <w:webHidden/>
          </w:rPr>
          <w:fldChar w:fldCharType="begin"/>
        </w:r>
        <w:r>
          <w:rPr>
            <w:noProof/>
            <w:webHidden/>
          </w:rPr>
          <w:instrText xml:space="preserve"> PAGEREF _Toc76901975 \h </w:instrText>
        </w:r>
        <w:r>
          <w:rPr>
            <w:noProof/>
            <w:webHidden/>
          </w:rPr>
        </w:r>
        <w:r>
          <w:rPr>
            <w:noProof/>
            <w:webHidden/>
          </w:rPr>
          <w:fldChar w:fldCharType="separate"/>
        </w:r>
        <w:r>
          <w:rPr>
            <w:noProof/>
            <w:webHidden/>
          </w:rPr>
          <w:t>121</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76" w:history="1">
        <w:r w:rsidRPr="00070A5A">
          <w:rPr>
            <w:rStyle w:val="Hyperlink"/>
            <w:noProof/>
          </w:rPr>
          <w:t>IMLC_ViewArchive_Event.JS</w:t>
        </w:r>
        <w:r>
          <w:rPr>
            <w:noProof/>
            <w:webHidden/>
          </w:rPr>
          <w:tab/>
        </w:r>
        <w:r>
          <w:rPr>
            <w:noProof/>
            <w:webHidden/>
          </w:rPr>
          <w:fldChar w:fldCharType="begin"/>
        </w:r>
        <w:r>
          <w:rPr>
            <w:noProof/>
            <w:webHidden/>
          </w:rPr>
          <w:instrText xml:space="preserve"> PAGEREF _Toc76901976 \h </w:instrText>
        </w:r>
        <w:r>
          <w:rPr>
            <w:noProof/>
            <w:webHidden/>
          </w:rPr>
        </w:r>
        <w:r>
          <w:rPr>
            <w:noProof/>
            <w:webHidden/>
          </w:rPr>
          <w:fldChar w:fldCharType="separate"/>
        </w:r>
        <w:r>
          <w:rPr>
            <w:noProof/>
            <w:webHidden/>
          </w:rPr>
          <w:t>122</w:t>
        </w:r>
        <w:r>
          <w:rPr>
            <w:noProof/>
            <w:webHidden/>
          </w:rPr>
          <w:fldChar w:fldCharType="end"/>
        </w:r>
      </w:hyperlink>
    </w:p>
    <w:p w:rsidR="0056629F" w:rsidRPr="00C80961" w:rsidRDefault="0056629F">
      <w:pPr>
        <w:pStyle w:val="TOC1"/>
        <w:tabs>
          <w:tab w:val="right" w:leader="dot" w:pos="8630"/>
        </w:tabs>
        <w:rPr>
          <w:rFonts w:ascii="Calibri" w:hAnsi="Calibri"/>
          <w:b w:val="0"/>
          <w:caps w:val="0"/>
          <w:noProof/>
          <w:sz w:val="22"/>
          <w:szCs w:val="22"/>
        </w:rPr>
      </w:pPr>
      <w:hyperlink w:anchor="_Toc76901977" w:history="1">
        <w:r w:rsidRPr="00070A5A">
          <w:rPr>
            <w:rStyle w:val="Hyperlink"/>
            <w:noProof/>
          </w:rPr>
          <w:t>Glossary</w:t>
        </w:r>
        <w:r>
          <w:rPr>
            <w:noProof/>
            <w:webHidden/>
          </w:rPr>
          <w:tab/>
        </w:r>
        <w:r>
          <w:rPr>
            <w:noProof/>
            <w:webHidden/>
          </w:rPr>
          <w:fldChar w:fldCharType="begin"/>
        </w:r>
        <w:r>
          <w:rPr>
            <w:noProof/>
            <w:webHidden/>
          </w:rPr>
          <w:instrText xml:space="preserve"> PAGEREF _Toc76901977 \h </w:instrText>
        </w:r>
        <w:r>
          <w:rPr>
            <w:noProof/>
            <w:webHidden/>
          </w:rPr>
        </w:r>
        <w:r>
          <w:rPr>
            <w:noProof/>
            <w:webHidden/>
          </w:rPr>
          <w:fldChar w:fldCharType="separate"/>
        </w:r>
        <w:r>
          <w:rPr>
            <w:noProof/>
            <w:webHidden/>
          </w:rPr>
          <w:t>124</w:t>
        </w:r>
        <w:r>
          <w:rPr>
            <w:noProof/>
            <w:webHidden/>
          </w:rPr>
          <w:fldChar w:fldCharType="end"/>
        </w:r>
      </w:hyperlink>
    </w:p>
    <w:p w:rsidR="0056629F" w:rsidRPr="00C80961" w:rsidRDefault="0056629F">
      <w:pPr>
        <w:pStyle w:val="TOC2"/>
        <w:tabs>
          <w:tab w:val="right" w:leader="dot" w:pos="8630"/>
        </w:tabs>
        <w:rPr>
          <w:rFonts w:ascii="Calibri" w:hAnsi="Calibri"/>
          <w:noProof/>
          <w:sz w:val="22"/>
          <w:szCs w:val="22"/>
        </w:rPr>
      </w:pPr>
      <w:hyperlink w:anchor="_Toc76901978" w:history="1">
        <w:r w:rsidRPr="00070A5A">
          <w:rPr>
            <w:rStyle w:val="Hyperlink"/>
            <w:noProof/>
          </w:rPr>
          <w:t>Glossary</w:t>
        </w:r>
        <w:r>
          <w:rPr>
            <w:noProof/>
            <w:webHidden/>
          </w:rPr>
          <w:tab/>
        </w:r>
        <w:r>
          <w:rPr>
            <w:noProof/>
            <w:webHidden/>
          </w:rPr>
          <w:fldChar w:fldCharType="begin"/>
        </w:r>
        <w:r>
          <w:rPr>
            <w:noProof/>
            <w:webHidden/>
          </w:rPr>
          <w:instrText xml:space="preserve"> PAGEREF _Toc76901978 \h </w:instrText>
        </w:r>
        <w:r>
          <w:rPr>
            <w:noProof/>
            <w:webHidden/>
          </w:rPr>
        </w:r>
        <w:r>
          <w:rPr>
            <w:noProof/>
            <w:webHidden/>
          </w:rPr>
          <w:fldChar w:fldCharType="separate"/>
        </w:r>
        <w:r>
          <w:rPr>
            <w:noProof/>
            <w:webHidden/>
          </w:rPr>
          <w:t>125</w:t>
        </w:r>
        <w:r>
          <w:rPr>
            <w:noProof/>
            <w:webHidden/>
          </w:rPr>
          <w:fldChar w:fldCharType="end"/>
        </w:r>
      </w:hyperlink>
    </w:p>
    <w:p w:rsidR="006B6455" w:rsidRDefault="0056629F" w:rsidP="00D2474D">
      <w:pPr>
        <w:pStyle w:val="CS-TOCHeading"/>
      </w:pPr>
      <w:r>
        <w:rPr>
          <w:caps/>
          <w:sz w:val="20"/>
        </w:rPr>
        <w:fldChar w:fldCharType="end"/>
      </w:r>
    </w:p>
    <w:p w:rsidR="006B6455" w:rsidRDefault="006B6455" w:rsidP="00D2474D">
      <w:pPr>
        <w:pStyle w:val="CS-TOCHeading"/>
        <w:sectPr w:rsidR="006B6455">
          <w:headerReference w:type="default" r:id="rId14"/>
          <w:footerReference w:type="default" r:id="rId15"/>
          <w:pgSz w:w="12240" w:h="15840"/>
          <w:pgMar w:top="1440" w:right="1800" w:bottom="1440" w:left="1800" w:header="720" w:footer="720" w:gutter="0"/>
          <w:cols w:space="720"/>
        </w:sectPr>
      </w:pPr>
    </w:p>
    <w:p w:rsidR="006B6455" w:rsidRPr="00D2474D" w:rsidRDefault="00500790" w:rsidP="005E2F9A">
      <w:pPr>
        <w:pStyle w:val="CS-ChapterTitle"/>
        <w:rPr>
          <w:rFonts w:eastAsia="SimSun"/>
        </w:rPr>
      </w:pPr>
      <w:bookmarkStart w:id="1" w:name="_Toc76901927"/>
      <w:r>
        <w:rPr>
          <w:noProof/>
        </w:rPr>
        <w:lastRenderedPageBreak/>
        <mc:AlternateContent>
          <mc:Choice Requires="wps">
            <w:drawing>
              <wp:anchor distT="0" distB="0" distL="114300" distR="114300" simplePos="0" relativeHeight="251645440" behindDoc="0" locked="1" layoutInCell="1" allowOverlap="1">
                <wp:simplePos x="0" y="0"/>
                <wp:positionH relativeFrom="column">
                  <wp:posOffset>5880735</wp:posOffset>
                </wp:positionH>
                <wp:positionV relativeFrom="paragraph">
                  <wp:posOffset>-914400</wp:posOffset>
                </wp:positionV>
                <wp:extent cx="731520" cy="10058400"/>
                <wp:effectExtent l="22860" t="19050" r="26670" b="19050"/>
                <wp:wrapNone/>
                <wp:docPr id="2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wps:spPr>
                      <wps:txbx>
                        <w:txbxContent>
                          <w:p w:rsidR="00610937" w:rsidRDefault="00610937" w:rsidP="00D2474D">
                            <w:pPr>
                              <w:pStyle w:val="CS-sidetitle"/>
                            </w:pPr>
                            <w:r>
                              <w:t>CE Documentation Library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Text Box 5" o:spid="_x0000_s1027" type="#_x0000_t202" style="position:absolute;margin-left:463.05pt;margin-top:-1in;width:57.6pt;height:11in;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" fillcolor="silver" strokecolor="silver" strokeweight="3pt">
                <v:textbox style="layout-flow:vertical;mso-layout-flow-alt:bottom-to-top">
                  <w:txbxContent>
                    <w:p w:rsidR="00610937" w:rsidRDefault="00610937" w:rsidP="00D2474D">
                      <w:pPr>
                        <w:pStyle w:val="CS-sidetitle"/>
                      </w:pPr>
                      <w:r>
                        <w:t>CE Documentation Library</w:t>
                      </w:r>
                    </w:p>
                  </w:txbxContent>
                </v:textbox>
                <w10:anchorlock/>
              </v:shape>
            </w:pict>
          </mc:Fallback>
        </mc:AlternateContent>
      </w:r>
      <w:bookmarkStart w:id="2" w:name="_Toc384720237"/>
      <w:r w:rsidR="006B6455" w:rsidRPr="00D2474D">
        <w:rPr>
          <w:rFonts w:eastAsia="SimSun"/>
        </w:rPr>
        <w:t>CE Documentation Libra</w:t>
      </w:r>
      <w:r w:rsidR="006B6455" w:rsidRPr="00D2474D">
        <w:rPr>
          <w:rFonts w:eastAsia="SimSun"/>
        </w:rPr>
        <w:t>ry</w:t>
      </w:r>
      <w:bookmarkEnd w:id="1"/>
      <w:bookmarkEnd w:id="2"/>
    </w:p>
    <w:p w:rsidR="006B6455" w:rsidRPr="00D2474D" w:rsidRDefault="006B6455" w:rsidP="00D2474D">
      <w:pPr>
        <w:rPr>
          <w:rFonts w:eastAsia="SimSun"/>
        </w:rPr>
        <w:sectPr w:rsidR="006B6455" w:rsidRPr="00D2474D">
          <w:headerReference w:type="default" r:id="rId16"/>
          <w:footerReference w:type="default" r:id="rId17"/>
          <w:pgSz w:w="12240" w:h="15840"/>
          <w:pgMar w:top="1440" w:right="1800" w:bottom="1440" w:left="1800" w:header="720" w:footer="720" w:gutter="0"/>
          <w:cols w:space="720"/>
        </w:sectPr>
      </w:pPr>
    </w:p>
    <w:p w:rsidR="006B6455" w:rsidRDefault="006B6455" w:rsidP="00D2474D">
      <w:pPr>
        <w:pStyle w:val="CS-head1"/>
        <w:rPr>
          <w:rFonts w:eastAsia="SimSun"/>
        </w:rPr>
      </w:pPr>
      <w:bookmarkStart w:id="3" w:name="_Toc377058059"/>
      <w:bookmarkStart w:id="4" w:name="_Toc384720238"/>
      <w:bookmarkStart w:id="5" w:name="_Toc76901928"/>
      <w:r w:rsidRPr="00D2474D">
        <w:rPr>
          <w:rFonts w:eastAsia="SimSun"/>
        </w:rPr>
        <w:lastRenderedPageBreak/>
        <w:t>CE Documentation Library</w:t>
      </w:r>
      <w:bookmarkEnd w:id="3"/>
      <w:bookmarkEnd w:id="4"/>
      <w:bookmarkEnd w:id="5"/>
    </w:p>
    <w:p w:rsidR="008A4345" w:rsidRDefault="008A4345" w:rsidP="008A4345">
      <w:r>
        <w:t xml:space="preserve">The CE Documentation Library lists all available manuals that serve as references on the use of the Customer Enterprise system. </w:t>
      </w:r>
      <w:r w:rsidR="00C83916" w:rsidRPr="00C83916">
        <w:t>The documents are categorized into three groups</w:t>
      </w:r>
      <w:r>
        <w:t>: Core System Manuals, CE Utility Reference Manuals, and Installation Guides.</w:t>
      </w:r>
    </w:p>
    <w:p w:rsidR="006B6455" w:rsidRDefault="006B6455" w:rsidP="00C94912"/>
    <w:p w:rsidR="006B6455" w:rsidRDefault="006B6455" w:rsidP="00C94912"/>
    <w:p w:rsidR="006B6455" w:rsidRDefault="006B6455" w:rsidP="00DF238E">
      <w:pPr>
        <w:pStyle w:val="CS-head2"/>
      </w:pPr>
      <w:bookmarkStart w:id="6" w:name="_Toc386554682"/>
      <w:bookmarkStart w:id="7" w:name="_Toc76901929"/>
      <w:r>
        <w:t>Core System Manuals</w:t>
      </w:r>
      <w:bookmarkEnd w:id="6"/>
      <w:bookmarkEnd w:id="7"/>
    </w:p>
    <w:p w:rsidR="008A4345" w:rsidRDefault="008A4345" w:rsidP="008A4345">
      <w:pPr>
        <w:pStyle w:val="CS-body2"/>
      </w:pPr>
      <w:r w:rsidRPr="00EF727E">
        <w:t>The</w:t>
      </w:r>
      <w:r w:rsidRPr="00EF727E">
        <w:rPr>
          <w:b/>
          <w:i/>
        </w:rPr>
        <w:t xml:space="preserve"> </w:t>
      </w:r>
      <w:r w:rsidRPr="00EF727E">
        <w:t xml:space="preserve">CE </w:t>
      </w:r>
      <w:r>
        <w:t>c</w:t>
      </w:r>
      <w:r w:rsidRPr="00EF727E">
        <w:t xml:space="preserve">ore </w:t>
      </w:r>
      <w:r>
        <w:t>s</w:t>
      </w:r>
      <w:r w:rsidRPr="00EF727E">
        <w:t xml:space="preserve">ystem </w:t>
      </w:r>
      <w:r>
        <w:t>m</w:t>
      </w:r>
      <w:r w:rsidRPr="00EF727E">
        <w:t xml:space="preserve">anuals provide </w:t>
      </w:r>
      <w:r w:rsidR="00845165">
        <w:t>details</w:t>
      </w:r>
      <w:r w:rsidRPr="00EF727E">
        <w:t xml:space="preserve"> on the setup and configuration of various CE parameters, as well as the implementation of supplementary functionalities supported by the system.</w:t>
      </w:r>
    </w:p>
    <w:p w:rsidR="006B6455" w:rsidRDefault="006B6455" w:rsidP="00C94912">
      <w:pPr>
        <w:pStyle w:val="CS-body2"/>
      </w:pPr>
    </w:p>
    <w:p w:rsidR="006B6455" w:rsidRDefault="006B6455" w:rsidP="00C94912">
      <w:pPr>
        <w:pStyle w:val="CS-body2"/>
      </w:pPr>
    </w:p>
    <w:p w:rsidR="008A4345" w:rsidRDefault="008A4345" w:rsidP="008A4345">
      <w:pPr>
        <w:pStyle w:val="CS-head4"/>
      </w:pPr>
      <w:r>
        <w:t>Archiving and Recovery</w:t>
      </w:r>
    </w:p>
    <w:p w:rsidR="008A4345" w:rsidRDefault="008A4345" w:rsidP="008A4345">
      <w:r w:rsidRPr="000514B4">
        <w:t xml:space="preserve">This manual is a reference to the Archive and Recovery functionality of the </w:t>
      </w:r>
      <w:r>
        <w:t>CE</w:t>
      </w:r>
      <w:r w:rsidRPr="000514B4">
        <w:t xml:space="preserve"> system. Discussions include the required parameter settings for configuring the relevant functions, as well as examples of how this functionality is used in transaction processes.</w:t>
      </w:r>
    </w:p>
    <w:p w:rsidR="008A4345" w:rsidRDefault="008A4345" w:rsidP="008A4345"/>
    <w:p w:rsidR="008A4345" w:rsidRDefault="008A4345" w:rsidP="008A4345"/>
    <w:p w:rsidR="008A4345" w:rsidRDefault="008A4345" w:rsidP="008A4345">
      <w:pPr>
        <w:pStyle w:val="CS-head4"/>
      </w:pPr>
      <w:r>
        <w:t>Building a Product</w:t>
      </w:r>
    </w:p>
    <w:p w:rsidR="008A4345" w:rsidRDefault="008A4345" w:rsidP="008A4345">
      <w:r>
        <w:t xml:space="preserve">This manual is a reference to the process of building a product in CE.  It provides step-by-step procedures on how to create a basic CE module, transaction function, and product setting; configure parameters; and attach components to generate a working </w:t>
      </w:r>
      <w:r w:rsidR="00F5542E">
        <w:t>business</w:t>
      </w:r>
      <w:r>
        <w:t xml:space="preserve"> product.</w:t>
      </w:r>
    </w:p>
    <w:p w:rsidR="008A4345" w:rsidRDefault="008A4345" w:rsidP="008A4345"/>
    <w:p w:rsidR="008A4345" w:rsidRDefault="008A4345" w:rsidP="008A4345">
      <w:pPr>
        <w:pStyle w:val="CS-head4"/>
      </w:pPr>
      <w:r>
        <w:t>Data Objects</w:t>
      </w:r>
    </w:p>
    <w:p w:rsidR="008A4345" w:rsidRDefault="008A4345" w:rsidP="008A4345">
      <w:r>
        <w:t xml:space="preserve">This manual serves as a reference for creating and utilizing data objects in the CE system.  The discussions provide </w:t>
      </w:r>
      <w:r w:rsidR="00845165">
        <w:t>details</w:t>
      </w:r>
      <w:r>
        <w:t xml:space="preserve"> on how to build data object templates and data object entities, and how to attach these to the transaction function screen.</w:t>
      </w:r>
    </w:p>
    <w:p w:rsidR="008A4345" w:rsidRDefault="008A4345" w:rsidP="008A4345"/>
    <w:p w:rsidR="008A4345" w:rsidRDefault="008A4345" w:rsidP="008A4345">
      <w:pPr>
        <w:pStyle w:val="CS-head4"/>
      </w:pPr>
      <w:r>
        <w:t>Frequently Asked Questions</w:t>
      </w:r>
    </w:p>
    <w:p w:rsidR="008A4345" w:rsidRDefault="008A4345" w:rsidP="008A4345">
      <w:r>
        <w:t>This document addresses commonly-asked questions on the Customer Enterprise system.  Issues on the browser-side (transaction processing), CE Utility, Security Module, and database, among others, are addressed in the discussions.</w:t>
      </w:r>
    </w:p>
    <w:p w:rsidR="008A4345" w:rsidRDefault="008A4345" w:rsidP="008A4345"/>
    <w:p w:rsidR="008A4345" w:rsidRDefault="008A4345" w:rsidP="008A4345">
      <w:pPr>
        <w:pStyle w:val="CS-head4"/>
        <w:sectPr w:rsidR="008A4345">
          <w:pgSz w:w="12240" w:h="15840"/>
          <w:pgMar w:top="1440" w:right="1800" w:bottom="1440" w:left="1800" w:header="720" w:footer="720" w:gutter="0"/>
          <w:cols w:space="720"/>
        </w:sectPr>
      </w:pPr>
    </w:p>
    <w:p w:rsidR="008A4345" w:rsidRDefault="008A4345" w:rsidP="008A4345">
      <w:pPr>
        <w:pStyle w:val="CS-head4"/>
      </w:pPr>
      <w:r>
        <w:lastRenderedPageBreak/>
        <w:t>Interfacing CE with CS Eximbills</w:t>
      </w:r>
    </w:p>
    <w:p w:rsidR="008A4345" w:rsidRDefault="008A4345" w:rsidP="008A4345">
      <w:pPr>
        <w:rPr>
          <w:lang w:eastAsia="zh-CN"/>
        </w:rPr>
      </w:pPr>
      <w:r>
        <w:t xml:space="preserve">This document discusses the process of interfacing CE with the CS Eximbills (CSX) back office system.  </w:t>
      </w:r>
      <w:r>
        <w:rPr>
          <w:lang w:eastAsia="zh-CN"/>
        </w:rPr>
        <w:t>Employing the MQ, FTP, and TCP/IP communication protocols, the interface process using the XML format is detailed in this document.</w:t>
      </w:r>
    </w:p>
    <w:p w:rsidR="008A4345" w:rsidRDefault="008A4345" w:rsidP="008A4345">
      <w:pPr>
        <w:rPr>
          <w:lang w:eastAsia="zh-CN"/>
        </w:rPr>
      </w:pPr>
    </w:p>
    <w:p w:rsidR="008A4345" w:rsidRDefault="008A4345" w:rsidP="008A4345">
      <w:pPr>
        <w:pStyle w:val="CS-head4"/>
      </w:pPr>
      <w:r>
        <w:t>Interfacing CE with Eximbills Enterprise</w:t>
      </w:r>
    </w:p>
    <w:p w:rsidR="008A4345" w:rsidRDefault="008A4345" w:rsidP="008A4345">
      <w:pPr>
        <w:rPr>
          <w:lang w:eastAsia="zh-CN"/>
        </w:rPr>
      </w:pPr>
      <w:r>
        <w:rPr>
          <w:lang w:eastAsia="zh-CN"/>
        </w:rPr>
        <w:t>This document discusses the process of interfacing CE with the Eximbills Enterprise (EE) back office system.  Employing the MQ protocol, the interface process for the transfer of data between CE and EE using the XML format is detailed in this document.</w:t>
      </w:r>
    </w:p>
    <w:p w:rsidR="008A4345" w:rsidRDefault="008A4345" w:rsidP="008A4345">
      <w:pPr>
        <w:rPr>
          <w:lang w:eastAsia="zh-CN"/>
        </w:rPr>
      </w:pPr>
    </w:p>
    <w:p w:rsidR="008A4345" w:rsidRDefault="008A4345" w:rsidP="008A4345">
      <w:pPr>
        <w:pStyle w:val="CS-head4"/>
      </w:pPr>
      <w:r>
        <w:t>Log Settings</w:t>
      </w:r>
    </w:p>
    <w:p w:rsidR="008A4345" w:rsidRDefault="008A4345" w:rsidP="008A4345">
      <w:r>
        <w:t xml:space="preserve">This manual provides </w:t>
      </w:r>
      <w:r w:rsidR="00845165">
        <w:t>details</w:t>
      </w:r>
      <w:r>
        <w:t xml:space="preserve"> on CE logs as well as general instructions on log configuration in CE.  This is especially written for the users who are in charge of maintaining the CE system.</w:t>
      </w:r>
    </w:p>
    <w:p w:rsidR="008A4345" w:rsidRDefault="008A4345" w:rsidP="008A4345"/>
    <w:p w:rsidR="008A4345" w:rsidRDefault="008A4345" w:rsidP="008A4345">
      <w:pPr>
        <w:pStyle w:val="CS-head4"/>
      </w:pPr>
      <w:r>
        <w:t>Look and Feel</w:t>
      </w:r>
    </w:p>
    <w:p w:rsidR="008A4345" w:rsidRDefault="008A4345" w:rsidP="008A4345">
      <w:r>
        <w:t>This manual is a reference guide on designing the CE user interface (i.e., the look and feel of the system).  Divided into two parts, the manual provides instructions on creating a) the basic L&amp;F style of CE; and b) the CE L&amp;F style that incorporates widgets.</w:t>
      </w:r>
    </w:p>
    <w:p w:rsidR="008A4345" w:rsidRDefault="008A4345" w:rsidP="008A4345"/>
    <w:p w:rsidR="008A4345" w:rsidRDefault="00F5542E" w:rsidP="008A4345">
      <w:pPr>
        <w:pStyle w:val="CS-head4"/>
      </w:pPr>
      <w:r>
        <w:t>Multi-</w:t>
      </w:r>
      <w:r w:rsidR="008A4345">
        <w:t>Entity</w:t>
      </w:r>
    </w:p>
    <w:p w:rsidR="008A4345" w:rsidRDefault="008A4345" w:rsidP="008A4345">
      <w:r>
        <w:t>This manual is a refe</w:t>
      </w:r>
      <w:r w:rsidR="006016FF">
        <w:t>rence on implementing the Multi-</w:t>
      </w:r>
      <w:r>
        <w:t>Entity functionality of the CE system.  Discussions cover the implementation and application of</w:t>
      </w:r>
      <w:r w:rsidR="006016FF">
        <w:t xml:space="preserve"> CE multi-</w:t>
      </w:r>
      <w:r>
        <w:t>entity.</w:t>
      </w:r>
    </w:p>
    <w:p w:rsidR="008A4345" w:rsidRDefault="008A4345" w:rsidP="008A4345"/>
    <w:p w:rsidR="008A4345" w:rsidRDefault="008A4345" w:rsidP="008A4345">
      <w:pPr>
        <w:pStyle w:val="CS-head4"/>
      </w:pPr>
      <w:r>
        <w:t>Multi</w:t>
      </w:r>
      <w:r w:rsidR="00F5542E">
        <w:t>-</w:t>
      </w:r>
      <w:r>
        <w:t>Language</w:t>
      </w:r>
    </w:p>
    <w:p w:rsidR="008A4345" w:rsidRDefault="008A4345" w:rsidP="008A4345">
      <w:r>
        <w:t>This manual discusses the procedures r</w:t>
      </w:r>
      <w:r w:rsidR="006016FF">
        <w:t>equired in setting up the Multi-</w:t>
      </w:r>
      <w:r>
        <w:t>Language functionality of CE as it is run by Administrator- and Operator-type users. Furthermore, the configuration of certain system and browser elements as well as the setup of related system parameters is explained in step-by-step procedures.</w:t>
      </w:r>
    </w:p>
    <w:p w:rsidR="008A4345" w:rsidRDefault="008A4345" w:rsidP="008A4345"/>
    <w:p w:rsidR="008A4345" w:rsidRDefault="008A4345" w:rsidP="008A4345">
      <w:pPr>
        <w:pStyle w:val="CS-head4"/>
      </w:pPr>
      <w:r>
        <w:t>Reports</w:t>
      </w:r>
    </w:p>
    <w:p w:rsidR="008A4345" w:rsidRDefault="008A4345" w:rsidP="008A4345">
      <w:r w:rsidRPr="00737966">
        <w:t xml:space="preserve">This manual is a comprehensive reference guide on the requirements and processes involved in building </w:t>
      </w:r>
      <w:r w:rsidR="006016FF">
        <w:t>business</w:t>
      </w:r>
      <w:r w:rsidRPr="00737966">
        <w:t xml:space="preserve"> products and functions that generate online reports and documents.</w:t>
      </w:r>
    </w:p>
    <w:p w:rsidR="008A4345" w:rsidRDefault="008A4345" w:rsidP="008A4345"/>
    <w:p w:rsidR="008A4345" w:rsidRDefault="008A4345" w:rsidP="008A4345">
      <w:pPr>
        <w:pStyle w:val="CS-head4"/>
        <w:sectPr w:rsidR="008A4345">
          <w:pgSz w:w="12240" w:h="15840"/>
          <w:pgMar w:top="1440" w:right="1800" w:bottom="1440" w:left="1800" w:header="720" w:footer="720" w:gutter="0"/>
          <w:cols w:space="720"/>
        </w:sectPr>
      </w:pPr>
    </w:p>
    <w:p w:rsidR="008A4345" w:rsidRDefault="008A4345" w:rsidP="008A4345">
      <w:pPr>
        <w:pStyle w:val="CS-head4"/>
      </w:pPr>
      <w:r>
        <w:lastRenderedPageBreak/>
        <w:t>Security and System Maintenance Functions</w:t>
      </w:r>
    </w:p>
    <w:p w:rsidR="008A4345" w:rsidRDefault="008A4345" w:rsidP="008A4345">
      <w:pPr>
        <w:rPr>
          <w:lang w:eastAsia="zh-CN"/>
        </w:rPr>
      </w:pPr>
      <w:r>
        <w:rPr>
          <w:lang w:eastAsia="zh-CN"/>
        </w:rPr>
        <w:t xml:space="preserve">This manual is a comprehensive guide on the security and system maintenance of the CE system.  As such, it includes detailed instructions for </w:t>
      </w:r>
      <w:r>
        <w:t xml:space="preserve">company and company function management, and user and user function management.  Maintenance of key functionalities such as authorization rules, reference numbers, </w:t>
      </w:r>
      <w:r w:rsidR="004B04F9">
        <w:t>and other services</w:t>
      </w:r>
      <w:r>
        <w:t xml:space="preserve"> </w:t>
      </w:r>
      <w:r w:rsidR="00EF15F2">
        <w:t>is</w:t>
      </w:r>
      <w:r>
        <w:t xml:space="preserve"> covered as well. </w:t>
      </w:r>
      <w:r>
        <w:rPr>
          <w:lang w:eastAsia="zh-CN"/>
        </w:rPr>
        <w:t xml:space="preserve">In addition, this document discusses the </w:t>
      </w:r>
      <w:r>
        <w:t>security concepts in CE</w:t>
      </w:r>
      <w:r>
        <w:rPr>
          <w:lang w:eastAsia="zh-CN"/>
        </w:rPr>
        <w:t xml:space="preserve"> to assist users assigned with access rights to the CE Security Module.</w:t>
      </w:r>
    </w:p>
    <w:p w:rsidR="008A4345" w:rsidRDefault="008A4345" w:rsidP="008A4345">
      <w:pPr>
        <w:rPr>
          <w:lang w:eastAsia="zh-CN"/>
        </w:rPr>
      </w:pPr>
    </w:p>
    <w:p w:rsidR="008A4345" w:rsidRDefault="008A4345" w:rsidP="008A4345">
      <w:pPr>
        <w:pStyle w:val="CS-head4"/>
      </w:pPr>
      <w:r>
        <w:t>Standing Data Functions</w:t>
      </w:r>
    </w:p>
    <w:p w:rsidR="008A4345" w:rsidRDefault="006016FF" w:rsidP="008A4345">
      <w:r w:rsidRPr="006016FF">
        <w:t>This document discusses the functions for the CE standing data that are maintained by operators (e.g., parties, clauses).  It includes sections for each function, starting with a brief description of the function, followed by the function input when necessary, and the procedure steps.</w:t>
      </w:r>
    </w:p>
    <w:p w:rsidR="006016FF" w:rsidRDefault="006016FF" w:rsidP="008A4345"/>
    <w:p w:rsidR="008A4345" w:rsidRDefault="008A4345" w:rsidP="008A4345">
      <w:pPr>
        <w:pStyle w:val="CS-head4"/>
      </w:pPr>
      <w:r>
        <w:t>Supplementary Functions</w:t>
      </w:r>
    </w:p>
    <w:p w:rsidR="008A4345" w:rsidRDefault="008A4345" w:rsidP="008A4345">
      <w:r>
        <w:t xml:space="preserve">This manual is a reference for the CE Utility operator user in configuring parameter, JSP, and transaction function settings to define special or supplementary CE functionalities </w:t>
      </w:r>
      <w:r w:rsidR="00950969" w:rsidRPr="00950969">
        <w:t>such as uploading images; sending images and forms to the back-office system; and sending notifications via e-mail, SMS, and widgets.</w:t>
      </w:r>
    </w:p>
    <w:p w:rsidR="008A4345" w:rsidRDefault="008A4345" w:rsidP="008A4345"/>
    <w:p w:rsidR="008A4345" w:rsidRDefault="008A4345" w:rsidP="008A4345">
      <w:pPr>
        <w:pStyle w:val="CS-head4"/>
      </w:pPr>
      <w:r>
        <w:t>System Administration Functions</w:t>
      </w:r>
    </w:p>
    <w:p w:rsidR="008A4345" w:rsidRDefault="008A4345" w:rsidP="008A4345">
      <w:pPr>
        <w:rPr>
          <w:lang w:eastAsia="zh-CN"/>
        </w:rPr>
      </w:pPr>
      <w:r>
        <w:rPr>
          <w:lang w:eastAsia="zh-CN"/>
        </w:rPr>
        <w:t>This manual is a reference for the default Super Administrator user of the CE Utility in the configuration and maintenance of the CE environment.  It discusses in detail user management and parameter management.</w:t>
      </w:r>
    </w:p>
    <w:p w:rsidR="008A4345" w:rsidRDefault="008A4345" w:rsidP="008A4345">
      <w:pPr>
        <w:rPr>
          <w:lang w:eastAsia="zh-CN"/>
        </w:rPr>
      </w:pPr>
    </w:p>
    <w:p w:rsidR="008A4345" w:rsidRDefault="008A4345" w:rsidP="008A4345">
      <w:pPr>
        <w:pStyle w:val="CS-head4"/>
      </w:pPr>
      <w:r>
        <w:t>System Reference</w:t>
      </w:r>
    </w:p>
    <w:p w:rsidR="008A4345" w:rsidRDefault="008A4345" w:rsidP="008A4345">
      <w:r>
        <w:t xml:space="preserve">This document serves as a quick reference to the following elements that are used when configuring specific parameters in the CE Utility: global system parameters, system parameters, components, XML Generator items, server side system methods, </w:t>
      </w:r>
      <w:r w:rsidR="00EF15F2">
        <w:t xml:space="preserve">system JS methods, </w:t>
      </w:r>
      <w:r>
        <w:t>and APIs.</w:t>
      </w:r>
    </w:p>
    <w:p w:rsidR="006B6455" w:rsidRDefault="006B6455" w:rsidP="00C94912">
      <w:pPr>
        <w:sectPr w:rsidR="006B6455">
          <w:pgSz w:w="12240" w:h="15840"/>
          <w:pgMar w:top="1440" w:right="1800" w:bottom="1440" w:left="1800" w:header="720" w:footer="720" w:gutter="0"/>
          <w:cols w:space="720"/>
        </w:sectPr>
      </w:pPr>
    </w:p>
    <w:p w:rsidR="006B6455" w:rsidRDefault="006B6455" w:rsidP="00DF238E">
      <w:pPr>
        <w:pStyle w:val="CS-head2"/>
      </w:pPr>
      <w:bookmarkStart w:id="8" w:name="_Toc386554683"/>
      <w:bookmarkStart w:id="9" w:name="_Toc76901930"/>
      <w:r>
        <w:lastRenderedPageBreak/>
        <w:t>CE Utility Reference Manuals</w:t>
      </w:r>
      <w:bookmarkEnd w:id="8"/>
      <w:bookmarkEnd w:id="9"/>
    </w:p>
    <w:p w:rsidR="008A4345" w:rsidRPr="008A4345" w:rsidRDefault="008A4345" w:rsidP="008A4345">
      <w:pPr>
        <w:ind w:left="720"/>
      </w:pPr>
      <w:r w:rsidRPr="008A4345">
        <w:t xml:space="preserve">The CE Utility Reference set of manuals is a guide on the use of the Customer Enterprise Utility Workbench, or simply CE Utility.  This reference provides </w:t>
      </w:r>
      <w:r w:rsidR="00845165">
        <w:t>details</w:t>
      </w:r>
      <w:r w:rsidRPr="008A4345">
        <w:t xml:space="preserve"> on every function or feature in the CE Utility and includes instructions and step-by-step procedures on how to operate or use the function in relation to operating and maintaining the CE system and processing a business transaction.</w:t>
      </w:r>
    </w:p>
    <w:p w:rsidR="008A4345" w:rsidRPr="008A4345" w:rsidRDefault="008A4345" w:rsidP="008A4345">
      <w:pPr>
        <w:ind w:left="720"/>
        <w:rPr>
          <w:rFonts w:eastAsia="SimSun"/>
        </w:rPr>
      </w:pPr>
      <w:r w:rsidRPr="008A4345">
        <w:rPr>
          <w:rFonts w:eastAsia="SimSun"/>
        </w:rPr>
        <w:t xml:space="preserve">A manual is provided for each function group of the CE Utility: </w:t>
      </w:r>
    </w:p>
    <w:p w:rsidR="008A4345" w:rsidRPr="008A4345" w:rsidRDefault="008A4345" w:rsidP="008A4345">
      <w:pPr>
        <w:numPr>
          <w:ilvl w:val="0"/>
          <w:numId w:val="2"/>
        </w:numPr>
        <w:spacing w:after="60"/>
        <w:rPr>
          <w:rFonts w:eastAsia="SimSun"/>
        </w:rPr>
      </w:pPr>
      <w:r w:rsidRPr="008A4345">
        <w:rPr>
          <w:rFonts w:eastAsia="SimSun"/>
          <w:i/>
        </w:rPr>
        <w:t>CE Utility</w:t>
      </w:r>
      <w:r w:rsidR="006016FF">
        <w:rPr>
          <w:rFonts w:eastAsia="SimSun"/>
          <w:i/>
        </w:rPr>
        <w:t xml:space="preserve"> Reference:</w:t>
      </w:r>
      <w:r w:rsidRPr="008A4345">
        <w:rPr>
          <w:rFonts w:eastAsia="SimSun"/>
          <w:i/>
        </w:rPr>
        <w:t xml:space="preserve"> User Manager Functions</w:t>
      </w:r>
      <w:r w:rsidRPr="008A4345">
        <w:rPr>
          <w:rFonts w:eastAsia="SimSun"/>
        </w:rPr>
        <w:t xml:space="preserve">, for the </w:t>
      </w:r>
      <w:r w:rsidRPr="008A4345">
        <w:rPr>
          <w:rFonts w:eastAsia="SimSun"/>
          <w:lang w:eastAsia="zh-CN"/>
        </w:rPr>
        <w:t>functions that belong to the User Manage function group of the CE Utility when accessed by an Administrator or Operator user</w:t>
      </w:r>
    </w:p>
    <w:p w:rsidR="008A4345" w:rsidRPr="008A4345" w:rsidRDefault="008A4345" w:rsidP="008A4345">
      <w:pPr>
        <w:numPr>
          <w:ilvl w:val="0"/>
          <w:numId w:val="2"/>
        </w:numPr>
        <w:spacing w:after="60"/>
        <w:rPr>
          <w:rFonts w:eastAsia="SimSun"/>
        </w:rPr>
      </w:pPr>
      <w:r w:rsidRPr="008A4345">
        <w:rPr>
          <w:rFonts w:eastAsia="SimSun"/>
          <w:i/>
        </w:rPr>
        <w:t xml:space="preserve">CE Utility </w:t>
      </w:r>
      <w:r w:rsidR="006016FF">
        <w:rPr>
          <w:rFonts w:eastAsia="SimSun"/>
          <w:i/>
        </w:rPr>
        <w:t>Reference:</w:t>
      </w:r>
      <w:r w:rsidRPr="008A4345">
        <w:rPr>
          <w:rFonts w:eastAsia="SimSun"/>
          <w:i/>
        </w:rPr>
        <w:t xml:space="preserve"> Parameter Manager Functions</w:t>
      </w:r>
      <w:r w:rsidRPr="008A4345">
        <w:rPr>
          <w:rFonts w:eastAsia="SimSun"/>
        </w:rPr>
        <w:t>, for the functions that belong to the Parameter Manage function group of the CE Utility</w:t>
      </w:r>
      <w:r w:rsidRPr="008A4345">
        <w:rPr>
          <w:rFonts w:eastAsia="SimSun"/>
          <w:lang w:eastAsia="zh-CN"/>
        </w:rPr>
        <w:t xml:space="preserve"> when accessed by an Administrator or Operator user</w:t>
      </w:r>
    </w:p>
    <w:p w:rsidR="008A4345" w:rsidRPr="008A4345" w:rsidRDefault="008A4345" w:rsidP="008A4345">
      <w:pPr>
        <w:numPr>
          <w:ilvl w:val="0"/>
          <w:numId w:val="2"/>
        </w:numPr>
        <w:spacing w:after="60"/>
        <w:rPr>
          <w:rFonts w:eastAsia="SimSun"/>
        </w:rPr>
      </w:pPr>
      <w:r w:rsidRPr="008A4345">
        <w:rPr>
          <w:rFonts w:eastAsia="SimSun"/>
          <w:i/>
        </w:rPr>
        <w:t xml:space="preserve">CE Utility </w:t>
      </w:r>
      <w:r w:rsidR="006016FF">
        <w:rPr>
          <w:rFonts w:eastAsia="SimSun"/>
          <w:i/>
        </w:rPr>
        <w:t xml:space="preserve">Reference: </w:t>
      </w:r>
      <w:r w:rsidRPr="008A4345">
        <w:rPr>
          <w:rFonts w:eastAsia="SimSun"/>
          <w:i/>
        </w:rPr>
        <w:t>System Functions</w:t>
      </w:r>
      <w:r w:rsidRPr="008A4345">
        <w:rPr>
          <w:rFonts w:eastAsia="SimSun"/>
        </w:rPr>
        <w:t xml:space="preserve">, for the </w:t>
      </w:r>
      <w:r w:rsidRPr="008A4345">
        <w:rPr>
          <w:rFonts w:eastAsia="SimSun"/>
          <w:lang w:eastAsia="zh-CN"/>
        </w:rPr>
        <w:t>functions that belong to the System Function group of the CE Utility.</w:t>
      </w:r>
    </w:p>
    <w:p w:rsidR="008A4345" w:rsidRPr="008A4345" w:rsidRDefault="008A4345" w:rsidP="008A4345">
      <w:pPr>
        <w:numPr>
          <w:ilvl w:val="0"/>
          <w:numId w:val="2"/>
        </w:numPr>
        <w:spacing w:after="60"/>
        <w:rPr>
          <w:rFonts w:eastAsia="SimSun"/>
        </w:rPr>
      </w:pPr>
      <w:r w:rsidRPr="008A4345">
        <w:rPr>
          <w:rFonts w:eastAsia="SimSun"/>
          <w:i/>
        </w:rPr>
        <w:t xml:space="preserve">CE Utility </w:t>
      </w:r>
      <w:r w:rsidR="006016FF">
        <w:rPr>
          <w:rFonts w:eastAsia="SimSun"/>
          <w:i/>
        </w:rPr>
        <w:t xml:space="preserve">Reference: </w:t>
      </w:r>
      <w:r w:rsidRPr="008A4345">
        <w:rPr>
          <w:rFonts w:eastAsia="SimSun"/>
          <w:i/>
        </w:rPr>
        <w:t>Transaction Functions</w:t>
      </w:r>
      <w:r w:rsidRPr="008A4345">
        <w:rPr>
          <w:rFonts w:eastAsia="SimSun"/>
        </w:rPr>
        <w:t>, for the functions that belong to the Transaction Function group of the CE Utility.</w:t>
      </w:r>
    </w:p>
    <w:p w:rsidR="008A4345" w:rsidRPr="008A4345" w:rsidRDefault="008A4345" w:rsidP="008A4345">
      <w:pPr>
        <w:numPr>
          <w:ilvl w:val="0"/>
          <w:numId w:val="2"/>
        </w:numPr>
        <w:spacing w:after="60"/>
        <w:rPr>
          <w:rFonts w:eastAsia="SimSun"/>
        </w:rPr>
      </w:pPr>
      <w:r w:rsidRPr="008A4345">
        <w:rPr>
          <w:rFonts w:eastAsia="SimSun"/>
          <w:i/>
        </w:rPr>
        <w:t xml:space="preserve">CE Utility </w:t>
      </w:r>
      <w:r w:rsidR="006016FF">
        <w:rPr>
          <w:rFonts w:eastAsia="SimSun"/>
          <w:i/>
        </w:rPr>
        <w:t xml:space="preserve">Reference: </w:t>
      </w:r>
      <w:r w:rsidRPr="008A4345">
        <w:rPr>
          <w:rFonts w:eastAsia="SimSun"/>
          <w:i/>
        </w:rPr>
        <w:t>Product Functions</w:t>
      </w:r>
      <w:r w:rsidRPr="008A4345">
        <w:rPr>
          <w:rFonts w:eastAsia="SimSun"/>
        </w:rPr>
        <w:t>, for the functions that belong to the Product Function group of the CE Utility.</w:t>
      </w:r>
    </w:p>
    <w:p w:rsidR="008A4345" w:rsidRPr="008A4345" w:rsidRDefault="008A4345" w:rsidP="008A4345">
      <w:pPr>
        <w:numPr>
          <w:ilvl w:val="0"/>
          <w:numId w:val="2"/>
        </w:numPr>
        <w:spacing w:after="60"/>
        <w:rPr>
          <w:rFonts w:eastAsia="SimSun"/>
          <w:lang w:eastAsia="zh-CN"/>
        </w:rPr>
      </w:pPr>
      <w:r w:rsidRPr="008A4345">
        <w:rPr>
          <w:rFonts w:eastAsia="SimSun"/>
          <w:i/>
          <w:lang w:eastAsia="zh-CN"/>
        </w:rPr>
        <w:t xml:space="preserve">CE Utility </w:t>
      </w:r>
      <w:r w:rsidR="006016FF">
        <w:rPr>
          <w:rFonts w:eastAsia="SimSun"/>
          <w:i/>
        </w:rPr>
        <w:t xml:space="preserve">Reference: </w:t>
      </w:r>
      <w:r w:rsidRPr="008A4345">
        <w:rPr>
          <w:rFonts w:eastAsia="SimSun"/>
          <w:i/>
          <w:lang w:eastAsia="zh-CN"/>
        </w:rPr>
        <w:t>Maintenance Functions</w:t>
      </w:r>
      <w:r w:rsidRPr="008A4345">
        <w:rPr>
          <w:rFonts w:eastAsia="SimSun"/>
          <w:lang w:eastAsia="zh-CN"/>
        </w:rPr>
        <w:t>, for the functions that belong to the Maintenance function group of the CE Utility.</w:t>
      </w:r>
    </w:p>
    <w:p w:rsidR="006B6455" w:rsidRDefault="006B6455" w:rsidP="00C94912">
      <w:pPr>
        <w:pStyle w:val="CS-body2"/>
      </w:pPr>
    </w:p>
    <w:p w:rsidR="006B6455" w:rsidRDefault="006B6455" w:rsidP="00C94912">
      <w:pPr>
        <w:pStyle w:val="CS-body2"/>
      </w:pPr>
    </w:p>
    <w:p w:rsidR="006B6455" w:rsidRDefault="006B6455" w:rsidP="00C94912">
      <w:pPr>
        <w:pStyle w:val="CS-body2"/>
      </w:pPr>
    </w:p>
    <w:p w:rsidR="006B6455" w:rsidRDefault="006B6455" w:rsidP="00DF238E">
      <w:pPr>
        <w:pStyle w:val="CS-head2"/>
      </w:pPr>
      <w:bookmarkStart w:id="10" w:name="_Toc386554684"/>
      <w:bookmarkStart w:id="11" w:name="_Toc76901931"/>
      <w:r>
        <w:t>Installation Guides</w:t>
      </w:r>
      <w:bookmarkEnd w:id="10"/>
      <w:bookmarkEnd w:id="11"/>
    </w:p>
    <w:p w:rsidR="008A4345" w:rsidRPr="008A4345" w:rsidRDefault="008A4345" w:rsidP="008A4345">
      <w:pPr>
        <w:ind w:left="720"/>
      </w:pPr>
      <w:r w:rsidRPr="008A4345">
        <w:t>The</w:t>
      </w:r>
      <w:r w:rsidRPr="008A4345">
        <w:rPr>
          <w:b/>
          <w:i/>
        </w:rPr>
        <w:t xml:space="preserve"> </w:t>
      </w:r>
      <w:r w:rsidRPr="008A4345">
        <w:t>CE installation guides are references on the installation and setup processes of the CE system on different application servers and databases.</w:t>
      </w:r>
    </w:p>
    <w:p w:rsidR="008A4345" w:rsidRPr="008A4345" w:rsidRDefault="008A4345" w:rsidP="008A4345">
      <w:pPr>
        <w:ind w:left="720"/>
      </w:pPr>
    </w:p>
    <w:p w:rsidR="008A4345" w:rsidRPr="008A4345" w:rsidRDefault="008A4345" w:rsidP="008A4345">
      <w:pPr>
        <w:ind w:left="720"/>
      </w:pPr>
    </w:p>
    <w:p w:rsidR="008A4345" w:rsidRPr="008A4345" w:rsidRDefault="008A4345" w:rsidP="008A4345">
      <w:pPr>
        <w:spacing w:before="240" w:after="240"/>
        <w:rPr>
          <w:rFonts w:ascii="Arial" w:hAnsi="Arial"/>
          <w:b/>
        </w:rPr>
      </w:pPr>
      <w:r w:rsidRPr="008A4345">
        <w:rPr>
          <w:rFonts w:ascii="Arial" w:hAnsi="Arial"/>
          <w:b/>
        </w:rPr>
        <w:t xml:space="preserve">Installation Guide WAS </w:t>
      </w:r>
      <w:r w:rsidR="0049510F">
        <w:rPr>
          <w:rFonts w:ascii="Arial" w:hAnsi="Arial"/>
          <w:b/>
        </w:rPr>
        <w:t>9</w:t>
      </w:r>
      <w:r w:rsidRPr="008A4345">
        <w:rPr>
          <w:rFonts w:ascii="Arial" w:hAnsi="Arial"/>
          <w:b/>
        </w:rPr>
        <w:t xml:space="preserve"> - Oracle </w:t>
      </w:r>
      <w:r w:rsidR="006016FF">
        <w:rPr>
          <w:rFonts w:ascii="Arial" w:hAnsi="Arial"/>
          <w:b/>
        </w:rPr>
        <w:t>19</w:t>
      </w:r>
      <w:r w:rsidR="0049510F">
        <w:rPr>
          <w:rFonts w:ascii="Arial" w:hAnsi="Arial"/>
          <w:b/>
        </w:rPr>
        <w:t>c</w:t>
      </w:r>
    </w:p>
    <w:p w:rsidR="008A4345" w:rsidRPr="008A4345" w:rsidRDefault="008A4345" w:rsidP="008A4345">
      <w:r w:rsidRPr="008A4345">
        <w:rPr>
          <w:lang w:eastAsia="zh-CN"/>
        </w:rPr>
        <w:t xml:space="preserve">This is a reference for installing the CE system on WebSphere Application Server Version </w:t>
      </w:r>
      <w:r w:rsidR="0049510F">
        <w:rPr>
          <w:lang w:eastAsia="zh-CN"/>
        </w:rPr>
        <w:t>9</w:t>
      </w:r>
      <w:r w:rsidR="006016FF">
        <w:rPr>
          <w:lang w:eastAsia="zh-CN"/>
        </w:rPr>
        <w:t>.0.5.6</w:t>
      </w:r>
      <w:r w:rsidRPr="008A4345">
        <w:rPr>
          <w:lang w:eastAsia="zh-CN"/>
        </w:rPr>
        <w:t xml:space="preserve">, with an Oracle </w:t>
      </w:r>
      <w:r w:rsidR="006016FF">
        <w:rPr>
          <w:lang w:eastAsia="zh-CN"/>
        </w:rPr>
        <w:t>19</w:t>
      </w:r>
      <w:r w:rsidR="0049510F">
        <w:rPr>
          <w:lang w:eastAsia="zh-CN"/>
        </w:rPr>
        <w:t>c</w:t>
      </w:r>
      <w:r w:rsidRPr="008A4345">
        <w:rPr>
          <w:lang w:eastAsia="zh-CN"/>
        </w:rPr>
        <w:t xml:space="preserve"> database.  This includes detailed instructions on configuring the components that are </w:t>
      </w:r>
      <w:r w:rsidR="00845165">
        <w:rPr>
          <w:lang w:eastAsia="zh-CN"/>
        </w:rPr>
        <w:t>required</w:t>
      </w:r>
      <w:r w:rsidRPr="008A4345">
        <w:rPr>
          <w:lang w:eastAsia="zh-CN"/>
        </w:rPr>
        <w:t xml:space="preserve"> to successfully run CE.</w:t>
      </w:r>
    </w:p>
    <w:p w:rsidR="008A4345" w:rsidRPr="008A4345" w:rsidRDefault="008A4345" w:rsidP="008A4345"/>
    <w:p w:rsidR="006B6455" w:rsidRPr="00C94912" w:rsidRDefault="006B6455" w:rsidP="00C94912">
      <w:pPr>
        <w:rPr>
          <w:rFonts w:eastAsia="SimSun"/>
        </w:rPr>
      </w:pPr>
    </w:p>
    <w:p w:rsidR="006B6455" w:rsidRDefault="006B6455" w:rsidP="00D2474D">
      <w:pPr>
        <w:sectPr w:rsidR="006B6455">
          <w:headerReference w:type="default" r:id="rId18"/>
          <w:pgSz w:w="12240" w:h="15840"/>
          <w:pgMar w:top="1440" w:right="1800" w:bottom="1440" w:left="1800" w:header="720" w:footer="720" w:gutter="0"/>
          <w:cols w:space="720"/>
        </w:sectPr>
      </w:pPr>
    </w:p>
    <w:p w:rsidR="006B6455" w:rsidRDefault="00500790" w:rsidP="00657FB0">
      <w:pPr>
        <w:pStyle w:val="CS-ChapterTitle"/>
      </w:pPr>
      <w:bookmarkStart w:id="12" w:name="_Toc76901932"/>
      <w:r>
        <w:rPr>
          <w:noProof/>
        </w:rPr>
        <w:lastRenderedPageBreak/>
        <mc:AlternateContent>
          <mc:Choice Requires="wps">
            <w:drawing>
              <wp:anchor distT="0" distB="0" distL="114300" distR="114300" simplePos="0" relativeHeight="251648512" behindDoc="0" locked="1" layoutInCell="1" allowOverlap="1">
                <wp:simplePos x="0" y="0"/>
                <wp:positionH relativeFrom="column">
                  <wp:posOffset>5880735</wp:posOffset>
                </wp:positionH>
                <wp:positionV relativeFrom="paragraph">
                  <wp:posOffset>-904875</wp:posOffset>
                </wp:positionV>
                <wp:extent cx="731520" cy="10058400"/>
                <wp:effectExtent l="22860" t="19050" r="26670" b="19050"/>
                <wp:wrapNone/>
                <wp:docPr id="20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wps:spPr>
                      <wps:txbx>
                        <w:txbxContent>
                          <w:p w:rsidR="00610937" w:rsidRDefault="00610937" w:rsidP="00657FB0">
                            <w:pPr>
                              <w:pStyle w:val="CS-sidetitle"/>
                            </w:pPr>
                            <w:r>
                              <w:t>Chapter One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margin-left:463.05pt;margin-top:-71.25pt;width:57.6pt;height:11in;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" fillcolor="silver" strokecolor="silver" strokeweight="3pt">
                <v:textbox style="layout-flow:vertical;mso-layout-flow-alt:bottom-to-top">
                  <w:txbxContent>
                    <w:p w:rsidR="00610937" w:rsidRDefault="00610937" w:rsidP="00657FB0">
                      <w:pPr>
                        <w:pStyle w:val="CS-sidetitle"/>
                      </w:pPr>
                      <w:r>
                        <w:t>Chapter One</w:t>
                      </w:r>
                    </w:p>
                  </w:txbxContent>
                </v:textbox>
                <w10:anchorlock/>
              </v:shape>
            </w:pict>
          </mc:Fallback>
        </mc:AlternateContent>
      </w:r>
      <w:r w:rsidR="006B6455">
        <w:t>Introduction</w:t>
      </w:r>
      <w:bookmarkEnd w:id="12"/>
    </w:p>
    <w:p w:rsidR="006B6455" w:rsidRDefault="006B6455" w:rsidP="00657FB0">
      <w:pPr>
        <w:pStyle w:val="CS-ChapterBullet"/>
      </w:pPr>
      <w:r>
        <w:t>System Overview</w:t>
      </w:r>
    </w:p>
    <w:p w:rsidR="006B6455" w:rsidRDefault="006B6455" w:rsidP="00657FB0">
      <w:pPr>
        <w:pStyle w:val="CS-ChapterBullet"/>
      </w:pPr>
      <w:r>
        <w:t>Manual Overview</w:t>
      </w:r>
    </w:p>
    <w:p w:rsidR="006B6455" w:rsidRDefault="006B6455" w:rsidP="00657FB0">
      <w:pPr>
        <w:sectPr w:rsidR="006B6455">
          <w:pgSz w:w="12240" w:h="15840"/>
          <w:pgMar w:top="1440" w:right="1800" w:bottom="1440" w:left="1800" w:header="720" w:footer="720" w:gutter="0"/>
          <w:cols w:space="720"/>
        </w:sectPr>
      </w:pPr>
    </w:p>
    <w:p w:rsidR="006B6455" w:rsidRDefault="006B6455" w:rsidP="00657FB0">
      <w:pPr>
        <w:pStyle w:val="CS-head1"/>
      </w:pPr>
      <w:bookmarkStart w:id="13" w:name="_Toc76901933"/>
      <w:r>
        <w:lastRenderedPageBreak/>
        <w:t>System Overview</w:t>
      </w:r>
      <w:bookmarkEnd w:id="13"/>
    </w:p>
    <w:p w:rsidR="006B6455" w:rsidRDefault="006B6455" w:rsidP="004D09C3">
      <w:pPr>
        <w:rPr>
          <w:rFonts w:eastAsia="SimSun"/>
        </w:rPr>
      </w:pPr>
      <w:r>
        <w:rPr>
          <w:rFonts w:eastAsia="SimSun"/>
        </w:rPr>
        <w:t xml:space="preserve">Transactions that are old, completed, or canceled consume much disk space that is better used to store future records.  Moreover, this slows down transaction processes.  While these types of records can simply be deleted, there is no way to retrieve them for inquiry or any subsequent process.      </w:t>
      </w:r>
    </w:p>
    <w:p w:rsidR="00D65C58" w:rsidRDefault="006B6455" w:rsidP="00D65C58">
      <w:r>
        <w:rPr>
          <w:rFonts w:eastAsia="SimSun"/>
        </w:rPr>
        <w:t xml:space="preserve">The Archiving and Recovery functionality of CE addresses these setbacks.  </w:t>
      </w:r>
      <w:r w:rsidRPr="00ED61A0">
        <w:t>Archiving is the process of transferring transaction records from the Transaction Database to the Backup Database. Recovery, on the other hand, is the process of retrieving archived records from the Backup Database</w:t>
      </w:r>
      <w:r w:rsidR="00D65C58">
        <w:t>. Recovered records may be used for other operations or inquiry, depending on the bank’s requirements.</w:t>
      </w:r>
    </w:p>
    <w:p w:rsidR="006B6455" w:rsidRDefault="006B6455" w:rsidP="004D09C3">
      <w:pPr>
        <w:rPr>
          <w:rFonts w:eastAsia="SimSun"/>
        </w:rPr>
      </w:pPr>
      <w:r>
        <w:rPr>
          <w:rFonts w:eastAsia="SimSun"/>
        </w:rPr>
        <w:t>Archived data include master file transaction data and the associated data such as documents, images, GAPI, e-mails, and forms.</w:t>
      </w:r>
    </w:p>
    <w:p w:rsidR="006B6455" w:rsidRDefault="006B6455" w:rsidP="004D09C3">
      <w:pPr>
        <w:rPr>
          <w:rFonts w:eastAsia="SimSun"/>
        </w:rPr>
      </w:pPr>
      <w:r>
        <w:rPr>
          <w:rFonts w:eastAsia="SimSun"/>
        </w:rPr>
        <w:t xml:space="preserve">Run by bank operators, the Archiving functions in CE can only be created for transaction modules.  These functions are Archive Data, Inquire Archived Data, and Restore Archived Data.   </w:t>
      </w:r>
    </w:p>
    <w:p w:rsidR="006B6455" w:rsidRPr="00813009" w:rsidRDefault="006B6455" w:rsidP="00813009">
      <w:pPr>
        <w:rPr>
          <w:rFonts w:eastAsia="SimSun"/>
        </w:rPr>
      </w:pPr>
      <w:r w:rsidRPr="00813009">
        <w:rPr>
          <w:rFonts w:eastAsia="SimSun"/>
        </w:rPr>
        <w:t>There are two modes of archiving:</w:t>
      </w:r>
    </w:p>
    <w:p w:rsidR="006B6455" w:rsidRPr="00813009" w:rsidRDefault="006B6455" w:rsidP="00D65C58">
      <w:pPr>
        <w:numPr>
          <w:ilvl w:val="0"/>
          <w:numId w:val="16"/>
        </w:numPr>
        <w:rPr>
          <w:rFonts w:eastAsia="SimSun"/>
        </w:rPr>
      </w:pPr>
      <w:r w:rsidRPr="00813009">
        <w:rPr>
          <w:rFonts w:eastAsia="SimSun"/>
        </w:rPr>
        <w:t>Manual Archiving, in which records are manually archived per module according to a set of defined criteria</w:t>
      </w:r>
      <w:r>
        <w:rPr>
          <w:rFonts w:eastAsia="SimSun"/>
        </w:rPr>
        <w:t>.  In addition, records received via STP can also be archived through this mode.</w:t>
      </w:r>
    </w:p>
    <w:p w:rsidR="006B6455" w:rsidRPr="00813009" w:rsidRDefault="006B6455" w:rsidP="00311514">
      <w:pPr>
        <w:numPr>
          <w:ilvl w:val="0"/>
          <w:numId w:val="16"/>
        </w:numPr>
        <w:rPr>
          <w:rFonts w:eastAsia="SimSun"/>
        </w:rPr>
      </w:pPr>
      <w:r w:rsidRPr="00813009">
        <w:rPr>
          <w:rFonts w:eastAsia="SimSun"/>
        </w:rPr>
        <w:t xml:space="preserve">Auto Archiving, in which records are automatically archived </w:t>
      </w:r>
      <w:r>
        <w:rPr>
          <w:rFonts w:eastAsia="SimSun"/>
        </w:rPr>
        <w:t xml:space="preserve">by batch </w:t>
      </w:r>
      <w:r w:rsidRPr="00813009">
        <w:rPr>
          <w:rFonts w:eastAsia="SimSun"/>
        </w:rPr>
        <w:t>according to a set of defined criteria.</w:t>
      </w:r>
      <w:r>
        <w:rPr>
          <w:rFonts w:eastAsia="SimSun"/>
        </w:rPr>
        <w:t xml:space="preserve">  This is also called Batch Archiving.</w:t>
      </w:r>
    </w:p>
    <w:p w:rsidR="006B6455" w:rsidRDefault="006B6455" w:rsidP="004D09C3">
      <w:pPr>
        <w:rPr>
          <w:rFonts w:eastAsia="SimSun"/>
        </w:rPr>
      </w:pPr>
    </w:p>
    <w:p w:rsidR="006B6455" w:rsidRDefault="006B6455" w:rsidP="004D09C3">
      <w:pPr>
        <w:rPr>
          <w:rFonts w:eastAsia="SimSun"/>
        </w:rPr>
      </w:pPr>
      <w:r w:rsidRPr="004D09C3">
        <w:rPr>
          <w:rFonts w:eastAsia="SimSun"/>
        </w:rPr>
        <w:t xml:space="preserve">Creating </w:t>
      </w:r>
      <w:r>
        <w:rPr>
          <w:rFonts w:eastAsia="SimSun"/>
        </w:rPr>
        <w:t>Archiving functions</w:t>
      </w:r>
      <w:r w:rsidRPr="004D09C3">
        <w:rPr>
          <w:rFonts w:eastAsia="SimSun"/>
        </w:rPr>
        <w:t xml:space="preserve"> requires specific installation, database, and parameter settings.</w:t>
      </w:r>
    </w:p>
    <w:p w:rsidR="006B6455" w:rsidRPr="00591B57" w:rsidRDefault="006B6455" w:rsidP="004D09C3"/>
    <w:p w:rsidR="006B6455" w:rsidRDefault="006B6455" w:rsidP="00657FB0"/>
    <w:p w:rsidR="00F5542E" w:rsidRDefault="00F5542E" w:rsidP="00657FB0"/>
    <w:p w:rsidR="00F5542E" w:rsidRPr="008A4345" w:rsidRDefault="00F5542E" w:rsidP="00F5542E">
      <w:pPr>
        <w:ind w:left="720"/>
        <w:sectPr w:rsidR="00F5542E" w:rsidRPr="008A4345" w:rsidSect="00F5542E">
          <w:headerReference w:type="default" r:id="rId19"/>
          <w:pgSz w:w="12240" w:h="15840"/>
          <w:pgMar w:top="1440" w:right="1800" w:bottom="1440" w:left="1800" w:header="720" w:footer="720" w:gutter="0"/>
          <w:cols w:space="720"/>
        </w:sectPr>
      </w:pPr>
    </w:p>
    <w:p w:rsidR="006B6455" w:rsidRDefault="006B6455" w:rsidP="00657FB0">
      <w:pPr>
        <w:pStyle w:val="CS-head1"/>
      </w:pPr>
      <w:bookmarkStart w:id="14" w:name="_Toc76901934"/>
      <w:r>
        <w:lastRenderedPageBreak/>
        <w:t>Manual Overview</w:t>
      </w:r>
      <w:bookmarkEnd w:id="14"/>
    </w:p>
    <w:p w:rsidR="006B6455" w:rsidRDefault="006B6455" w:rsidP="00657FB0"/>
    <w:p w:rsidR="00AE1CFE" w:rsidRDefault="00AE1CFE" w:rsidP="00657FB0"/>
    <w:p w:rsidR="00AE1CFE" w:rsidRPr="00AE1CFE" w:rsidRDefault="00AE1CFE" w:rsidP="00AE1CFE">
      <w:pPr>
        <w:ind w:left="720"/>
        <w:rPr>
          <w:rFonts w:eastAsia="SimSun"/>
          <w:b/>
          <w:u w:val="single"/>
        </w:rPr>
      </w:pPr>
      <w:r w:rsidRPr="00AE1CFE">
        <w:rPr>
          <w:rFonts w:eastAsia="SimSun"/>
          <w:b/>
          <w:u w:val="single"/>
        </w:rPr>
        <w:t>Purpose</w:t>
      </w:r>
    </w:p>
    <w:p w:rsidR="00AE1CFE" w:rsidRDefault="00AE1CFE" w:rsidP="00AE1CFE">
      <w:pPr>
        <w:ind w:left="720"/>
        <w:rPr>
          <w:rFonts w:eastAsia="SimSun"/>
        </w:rPr>
      </w:pPr>
      <w:r w:rsidRPr="00AE1CFE">
        <w:rPr>
          <w:rFonts w:eastAsia="SimSun"/>
        </w:rPr>
        <w:t>This manual is a reference to the Archive and Recovery functionality</w:t>
      </w:r>
      <w:r>
        <w:rPr>
          <w:rFonts w:eastAsia="SimSun"/>
        </w:rPr>
        <w:t xml:space="preserve"> of the C</w:t>
      </w:r>
      <w:r w:rsidRPr="00AE1CFE">
        <w:rPr>
          <w:rFonts w:eastAsia="SimSun"/>
        </w:rPr>
        <w:t>E system. Discussions include the required parameter settings for configuring the relevant functions, as well as examples o</w:t>
      </w:r>
      <w:r>
        <w:rPr>
          <w:rFonts w:eastAsia="SimSun"/>
        </w:rPr>
        <w:t>n</w:t>
      </w:r>
      <w:r w:rsidRPr="00AE1CFE">
        <w:rPr>
          <w:rFonts w:eastAsia="SimSun"/>
        </w:rPr>
        <w:t xml:space="preserve"> how this functionality is used in transaction processes. </w:t>
      </w:r>
    </w:p>
    <w:p w:rsidR="00AE1CFE" w:rsidRPr="00AE1CFE" w:rsidRDefault="00AE1CFE" w:rsidP="00AE1CFE">
      <w:pPr>
        <w:ind w:left="720"/>
        <w:rPr>
          <w:rFonts w:eastAsia="SimSun"/>
        </w:rPr>
      </w:pPr>
      <w:r w:rsidRPr="000514B4">
        <w:t xml:space="preserve">The archiving functions discussed in this </w:t>
      </w:r>
      <w:r>
        <w:t>document</w:t>
      </w:r>
      <w:r w:rsidRPr="000514B4">
        <w:t xml:space="preserve"> are </w:t>
      </w:r>
      <w:r>
        <w:t>manual Archiving functions (Archive Data, Restore Archive</w:t>
      </w:r>
      <w:r w:rsidR="00495A48">
        <w:t>d</w:t>
      </w:r>
      <w:r>
        <w:t xml:space="preserve"> Data, and Inquire Archive</w:t>
      </w:r>
      <w:r w:rsidR="00495A48">
        <w:t>d</w:t>
      </w:r>
      <w:r>
        <w:t xml:space="preserve"> Data), Batch Archive function, and STP Archive function</w:t>
      </w:r>
      <w:r w:rsidRPr="000514B4">
        <w:t>.</w:t>
      </w:r>
    </w:p>
    <w:p w:rsidR="00AE1CFE" w:rsidRPr="00AE1CFE" w:rsidRDefault="00AE1CFE" w:rsidP="00AE1CFE">
      <w:pPr>
        <w:ind w:left="720"/>
        <w:rPr>
          <w:rFonts w:eastAsia="SimSun"/>
          <w:sz w:val="16"/>
          <w:szCs w:val="16"/>
        </w:rPr>
      </w:pPr>
    </w:p>
    <w:p w:rsidR="00AE1CFE" w:rsidRPr="00AE1CFE" w:rsidRDefault="00AE1CFE" w:rsidP="00AE1CFE">
      <w:pPr>
        <w:ind w:left="720"/>
        <w:rPr>
          <w:rFonts w:eastAsia="SimSun"/>
          <w:b/>
          <w:u w:val="single"/>
        </w:rPr>
      </w:pPr>
      <w:r w:rsidRPr="00AE1CFE">
        <w:rPr>
          <w:rFonts w:eastAsia="SimSun"/>
          <w:b/>
          <w:u w:val="single"/>
        </w:rPr>
        <w:t>Audience</w:t>
      </w:r>
    </w:p>
    <w:p w:rsidR="00AE1CFE" w:rsidRPr="00AE1CFE" w:rsidRDefault="00AE1CFE" w:rsidP="00AE1CFE">
      <w:pPr>
        <w:ind w:left="720"/>
        <w:rPr>
          <w:rFonts w:eastAsia="SimSun"/>
        </w:rPr>
      </w:pPr>
      <w:r w:rsidRPr="00AE1CFE">
        <w:rPr>
          <w:rFonts w:eastAsia="SimSun"/>
        </w:rPr>
        <w:t xml:space="preserve">This document is written specifically for, but not limited to, the following users: </w:t>
      </w:r>
    </w:p>
    <w:p w:rsidR="00AE1CFE" w:rsidRPr="00AE1CFE" w:rsidRDefault="00AE1CFE" w:rsidP="00BD68B8">
      <w:pPr>
        <w:numPr>
          <w:ilvl w:val="0"/>
          <w:numId w:val="44"/>
        </w:numPr>
        <w:rPr>
          <w:rFonts w:eastAsia="SimSun"/>
        </w:rPr>
      </w:pPr>
      <w:r w:rsidRPr="00AE1CFE">
        <w:rPr>
          <w:rFonts w:eastAsia="SimSun"/>
        </w:rPr>
        <w:t xml:space="preserve">Consultants tasked to implement the Archive and Recovery functions in a </w:t>
      </w:r>
      <w:r w:rsidR="00BD7EBE">
        <w:rPr>
          <w:rFonts w:eastAsia="SimSun"/>
        </w:rPr>
        <w:t>business</w:t>
      </w:r>
      <w:r w:rsidRPr="00AE1CFE">
        <w:rPr>
          <w:rFonts w:eastAsia="SimSun"/>
        </w:rPr>
        <w:t xml:space="preserve"> module.  These users must have s</w:t>
      </w:r>
      <w:r>
        <w:rPr>
          <w:rFonts w:eastAsia="SimSun"/>
        </w:rPr>
        <w:t>ufficient knowledge of running C</w:t>
      </w:r>
      <w:r w:rsidRPr="00AE1CFE">
        <w:rPr>
          <w:rFonts w:eastAsia="SimSun"/>
        </w:rPr>
        <w:t>E Utility functions, buildin</w:t>
      </w:r>
      <w:r>
        <w:rPr>
          <w:rFonts w:eastAsia="SimSun"/>
        </w:rPr>
        <w:t>g a product, and installing the C</w:t>
      </w:r>
      <w:r w:rsidRPr="00AE1CFE">
        <w:rPr>
          <w:rFonts w:eastAsia="SimSun"/>
        </w:rPr>
        <w:t>E system.</w:t>
      </w:r>
    </w:p>
    <w:p w:rsidR="00AE1CFE" w:rsidRPr="00AE1CFE" w:rsidRDefault="00AE1CFE" w:rsidP="00BD68B8">
      <w:pPr>
        <w:numPr>
          <w:ilvl w:val="0"/>
          <w:numId w:val="44"/>
        </w:numPr>
        <w:rPr>
          <w:rFonts w:eastAsia="SimSun"/>
        </w:rPr>
      </w:pPr>
      <w:r w:rsidRPr="00AE1CFE">
        <w:rPr>
          <w:rFonts w:eastAsia="SimSun"/>
        </w:rPr>
        <w:t>Bank or browser-side users in charge of processing, managing, and maintaining transaction records.</w:t>
      </w:r>
    </w:p>
    <w:p w:rsidR="00AE1CFE" w:rsidRPr="00AE1CFE" w:rsidRDefault="00AE1CFE" w:rsidP="00AE1CFE">
      <w:pPr>
        <w:ind w:left="720"/>
        <w:rPr>
          <w:rFonts w:eastAsia="SimSun"/>
        </w:rPr>
      </w:pPr>
    </w:p>
    <w:p w:rsidR="00AE1CFE" w:rsidRPr="00AE1CFE" w:rsidRDefault="00AE1CFE" w:rsidP="00AE1CFE">
      <w:pPr>
        <w:ind w:left="720"/>
        <w:rPr>
          <w:rFonts w:eastAsia="SimSun"/>
          <w:b/>
          <w:u w:val="single"/>
        </w:rPr>
      </w:pPr>
      <w:r w:rsidRPr="00AE1CFE">
        <w:rPr>
          <w:rFonts w:eastAsia="SimSun"/>
          <w:b/>
          <w:u w:val="single"/>
        </w:rPr>
        <w:t>Prerequisites</w:t>
      </w:r>
    </w:p>
    <w:p w:rsidR="00AE1CFE" w:rsidRPr="00AE1CFE" w:rsidRDefault="00454278" w:rsidP="00AE1CFE">
      <w:pPr>
        <w:ind w:left="720"/>
        <w:rPr>
          <w:rFonts w:eastAsia="SimSun"/>
        </w:rPr>
      </w:pPr>
      <w:r>
        <w:rPr>
          <w:rFonts w:eastAsia="SimSun"/>
        </w:rPr>
        <w:t xml:space="preserve">Sufficient knowledge of building </w:t>
      </w:r>
      <w:r w:rsidR="00BD7EBE">
        <w:rPr>
          <w:rFonts w:eastAsia="SimSun"/>
        </w:rPr>
        <w:t>business</w:t>
      </w:r>
      <w:r>
        <w:rPr>
          <w:rFonts w:eastAsia="SimSun"/>
        </w:rPr>
        <w:t xml:space="preserve"> products is required.  </w:t>
      </w:r>
      <w:r w:rsidR="00F5542E">
        <w:rPr>
          <w:rFonts w:eastAsia="SimSun"/>
        </w:rPr>
        <w:t>Recommended</w:t>
      </w:r>
      <w:r w:rsidR="00AE1CFE" w:rsidRPr="00AE1CFE">
        <w:rPr>
          <w:rFonts w:eastAsia="SimSun"/>
        </w:rPr>
        <w:t xml:space="preserve"> titles before reading this manual are as follows:</w:t>
      </w:r>
    </w:p>
    <w:p w:rsidR="00AE1CFE" w:rsidRPr="00AE1CFE" w:rsidRDefault="00AE1CFE" w:rsidP="00BD68B8">
      <w:pPr>
        <w:numPr>
          <w:ilvl w:val="0"/>
          <w:numId w:val="45"/>
        </w:numPr>
        <w:rPr>
          <w:rFonts w:eastAsia="SimSun"/>
          <w:i/>
        </w:rPr>
      </w:pPr>
      <w:r>
        <w:rPr>
          <w:rFonts w:eastAsia="SimSun"/>
          <w:i/>
        </w:rPr>
        <w:t>CE</w:t>
      </w:r>
      <w:r w:rsidRPr="00AE1CFE">
        <w:rPr>
          <w:rFonts w:eastAsia="SimSun"/>
          <w:i/>
        </w:rPr>
        <w:t xml:space="preserve"> Building a </w:t>
      </w:r>
      <w:r>
        <w:rPr>
          <w:rFonts w:eastAsia="SimSun"/>
          <w:i/>
        </w:rPr>
        <w:t>Product</w:t>
      </w:r>
    </w:p>
    <w:p w:rsidR="00AE1CFE" w:rsidRPr="00AE1CFE" w:rsidRDefault="00AE1CFE" w:rsidP="00BD68B8">
      <w:pPr>
        <w:numPr>
          <w:ilvl w:val="0"/>
          <w:numId w:val="45"/>
        </w:numPr>
        <w:rPr>
          <w:rFonts w:eastAsia="SimSun"/>
          <w:i/>
        </w:rPr>
      </w:pPr>
      <w:r>
        <w:rPr>
          <w:rFonts w:eastAsia="SimSun"/>
          <w:i/>
        </w:rPr>
        <w:t>C</w:t>
      </w:r>
      <w:r w:rsidR="00BD7EBE">
        <w:rPr>
          <w:rFonts w:eastAsia="SimSun"/>
          <w:i/>
        </w:rPr>
        <w:t>E Installation Guide</w:t>
      </w:r>
    </w:p>
    <w:p w:rsidR="00AE1CFE" w:rsidRPr="00AE1CFE" w:rsidRDefault="00AE1CFE" w:rsidP="00BD68B8">
      <w:pPr>
        <w:numPr>
          <w:ilvl w:val="0"/>
          <w:numId w:val="45"/>
        </w:numPr>
        <w:rPr>
          <w:rFonts w:eastAsia="SimSun"/>
          <w:i/>
        </w:rPr>
      </w:pPr>
      <w:r>
        <w:rPr>
          <w:rFonts w:eastAsia="SimSun"/>
          <w:i/>
        </w:rPr>
        <w:t>C</w:t>
      </w:r>
      <w:r w:rsidRPr="00AE1CFE">
        <w:rPr>
          <w:rFonts w:eastAsia="SimSun"/>
          <w:i/>
        </w:rPr>
        <w:t>E System Administration Functions</w:t>
      </w:r>
    </w:p>
    <w:p w:rsidR="00AE1CFE" w:rsidRPr="00AE1CFE" w:rsidRDefault="00AE1CFE" w:rsidP="00BD68B8">
      <w:pPr>
        <w:numPr>
          <w:ilvl w:val="0"/>
          <w:numId w:val="45"/>
        </w:numPr>
        <w:rPr>
          <w:rFonts w:eastAsia="SimSun"/>
          <w:i/>
        </w:rPr>
      </w:pPr>
      <w:r>
        <w:rPr>
          <w:rFonts w:eastAsia="SimSun"/>
          <w:i/>
        </w:rPr>
        <w:t>CE Utility References</w:t>
      </w:r>
    </w:p>
    <w:p w:rsidR="00AE1CFE" w:rsidRPr="00AE1CFE" w:rsidRDefault="00AE1CFE" w:rsidP="00AE1CFE">
      <w:pPr>
        <w:ind w:left="720"/>
        <w:rPr>
          <w:rFonts w:eastAsia="SimSun"/>
        </w:rPr>
      </w:pPr>
    </w:p>
    <w:p w:rsidR="00AE1CFE" w:rsidRDefault="00AE1CFE" w:rsidP="00657FB0">
      <w:pPr>
        <w:sectPr w:rsidR="00AE1CFE">
          <w:headerReference w:type="default" r:id="rId20"/>
          <w:pgSz w:w="12240" w:h="15840"/>
          <w:pgMar w:top="1440" w:right="1800" w:bottom="1440" w:left="1800" w:header="720" w:footer="720" w:gutter="0"/>
          <w:cols w:space="720"/>
        </w:sectPr>
      </w:pPr>
    </w:p>
    <w:p w:rsidR="00F5542E" w:rsidRPr="008A4345" w:rsidRDefault="00F5542E" w:rsidP="00F5542E">
      <w:pPr>
        <w:rPr>
          <w:rFonts w:eastAsia="SimSun"/>
        </w:rPr>
      </w:pPr>
      <w:bookmarkStart w:id="15" w:name="_Toc524605630"/>
      <w:bookmarkStart w:id="16" w:name="_Toc70518839"/>
      <w:r>
        <w:tab/>
      </w:r>
    </w:p>
    <w:p w:rsidR="00F5542E" w:rsidRPr="008A4345" w:rsidRDefault="00500790" w:rsidP="00F5542E">
      <w:pPr>
        <w:pBdr>
          <w:top w:val="single" w:sz="4" w:space="6" w:color="auto"/>
          <w:bottom w:val="single" w:sz="4" w:space="6" w:color="auto"/>
        </w:pBdr>
        <w:spacing w:before="120"/>
        <w:ind w:left="720" w:right="720"/>
        <w:rPr>
          <w:rFonts w:eastAsia="SimSun"/>
          <w:color w:val="008080"/>
          <w:sz w:val="18"/>
          <w:szCs w:val="18"/>
        </w:rPr>
      </w:pPr>
      <w:r w:rsidRPr="00E72801">
        <w:rPr>
          <w:rFonts w:ascii="Arial" w:eastAsia="SimSun" w:hAnsi="Arial"/>
          <w:b/>
          <w:noProof/>
          <w:color w:val="008080"/>
          <w:sz w:val="18"/>
          <w:szCs w:val="18"/>
        </w:rPr>
        <w:drawing>
          <wp:inline distT="0" distB="0" distL="0" distR="0">
            <wp:extent cx="304800" cy="295275"/>
            <wp:effectExtent l="0" t="0" r="0" b="0"/>
            <wp:docPr id="2" name="Picture 2"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F5542E" w:rsidRPr="008A4345">
        <w:rPr>
          <w:rFonts w:ascii="Arial" w:eastAsia="SimSun" w:hAnsi="Arial"/>
          <w:b/>
          <w:color w:val="008080"/>
          <w:sz w:val="18"/>
          <w:szCs w:val="18"/>
        </w:rPr>
        <w:t xml:space="preserve">NOTE:  </w:t>
      </w:r>
      <w:r w:rsidR="00F5542E" w:rsidRPr="00F5542E">
        <w:rPr>
          <w:rFonts w:ascii="Arial" w:eastAsia="SimSun" w:hAnsi="Arial"/>
          <w:color w:val="008080"/>
          <w:sz w:val="18"/>
          <w:szCs w:val="18"/>
        </w:rPr>
        <w:t>Some features discussed in this manual have been tested and documented based on an older system version.  Unless otherwise specified, the overall functionality is the same when recreated in the current version.</w:t>
      </w:r>
    </w:p>
    <w:p w:rsidR="00F5542E" w:rsidRPr="008A4345" w:rsidRDefault="00F5542E" w:rsidP="00F5542E">
      <w:pPr>
        <w:rPr>
          <w:rFonts w:eastAsia="SimSun"/>
        </w:rPr>
      </w:pPr>
    </w:p>
    <w:p w:rsidR="00F5542E" w:rsidRPr="00F5542E" w:rsidRDefault="00F5542E" w:rsidP="00F5542E">
      <w:pPr>
        <w:tabs>
          <w:tab w:val="left" w:pos="1675"/>
        </w:tabs>
        <w:sectPr w:rsidR="00F5542E" w:rsidRPr="00F5542E" w:rsidSect="00F5542E">
          <w:headerReference w:type="default" r:id="rId22"/>
          <w:footerReference w:type="default" r:id="rId23"/>
          <w:type w:val="continuous"/>
          <w:pgSz w:w="12240" w:h="15840"/>
          <w:pgMar w:top="1440" w:right="1800" w:bottom="1440" w:left="1800" w:header="720" w:footer="720" w:gutter="0"/>
          <w:cols w:space="720"/>
        </w:sectPr>
      </w:pPr>
    </w:p>
    <w:p w:rsidR="00F5542E" w:rsidRDefault="00500790" w:rsidP="00F5542E">
      <w:pPr>
        <w:pStyle w:val="CS-ChapterTitle"/>
      </w:pPr>
      <w:bookmarkStart w:id="17" w:name="_Toc76901935"/>
      <w:r>
        <w:rPr>
          <w:noProof/>
        </w:rPr>
        <w:lastRenderedPageBreak/>
        <mc:AlternateContent>
          <mc:Choice Requires="wps">
            <w:drawing>
              <wp:anchor distT="0" distB="0" distL="114300" distR="114300" simplePos="0" relativeHeight="251666944" behindDoc="0" locked="1" layoutInCell="1" allowOverlap="1">
                <wp:simplePos x="0" y="0"/>
                <wp:positionH relativeFrom="column">
                  <wp:posOffset>5880735</wp:posOffset>
                </wp:positionH>
                <wp:positionV relativeFrom="paragraph">
                  <wp:posOffset>-1299845</wp:posOffset>
                </wp:positionV>
                <wp:extent cx="731520" cy="10434955"/>
                <wp:effectExtent l="19050" t="19050" r="0" b="4445"/>
                <wp:wrapNone/>
                <wp:docPr id="208"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434955"/>
                        </a:xfrm>
                        <a:prstGeom prst="rect">
                          <a:avLst/>
                        </a:prstGeom>
                        <a:solidFill>
                          <a:srgbClr val="C0C0C0"/>
                        </a:solidFill>
                        <a:ln w="38100">
                          <a:solidFill>
                            <a:srgbClr val="C0C0C0"/>
                          </a:solidFill>
                          <a:miter lim="800000"/>
                          <a:headEnd/>
                          <a:tailEnd/>
                        </a:ln>
                      </wps:spPr>
                      <wps:txbx>
                        <w:txbxContent>
                          <w:p w:rsidR="00610937" w:rsidRDefault="00610937" w:rsidP="00F5542E">
                            <w:pPr>
                              <w:pStyle w:val="CS-sidetitle"/>
                            </w:pPr>
                            <w:r>
                              <w:t>Chapter Two</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Text Box 76" o:spid="_x0000_s1029" type="#_x0000_t202" style="position:absolute;margin-left:463.05pt;margin-top:-102.35pt;width:57.6pt;height:821.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" fillcolor="silver" strokecolor="silver" strokeweight="3pt">
                <v:textbox style="layout-flow:vertical;mso-layout-flow-alt:bottom-to-top">
                  <w:txbxContent>
                    <w:p w:rsidR="00610937" w:rsidRDefault="00610937" w:rsidP="00F5542E">
                      <w:pPr>
                        <w:pStyle w:val="CS-sidetitle"/>
                      </w:pPr>
                      <w:r>
                        <w:t>Chapter Two</w:t>
                      </w:r>
                    </w:p>
                  </w:txbxContent>
                </v:textbox>
                <w10:anchorlock/>
              </v:shape>
            </w:pict>
          </mc:Fallback>
        </mc:AlternateContent>
      </w:r>
      <w:r w:rsidR="00F5542E">
        <w:t>Using the CE Utility</w:t>
      </w:r>
      <w:bookmarkEnd w:id="15"/>
      <w:bookmarkEnd w:id="16"/>
      <w:bookmarkEnd w:id="17"/>
    </w:p>
    <w:p w:rsidR="00F5542E" w:rsidRDefault="00F5542E" w:rsidP="00F5542E">
      <w:pPr>
        <w:pStyle w:val="CS-ChapterBullet"/>
      </w:pPr>
      <w:r>
        <w:t>Running the CE Utility</w:t>
      </w:r>
    </w:p>
    <w:p w:rsidR="00F5542E" w:rsidRDefault="00F5542E" w:rsidP="00F5542E">
      <w:pPr>
        <w:pStyle w:val="CS-ChapterBullet"/>
      </w:pPr>
      <w:r>
        <w:t>Generating the XML Parameters</w:t>
      </w:r>
    </w:p>
    <w:p w:rsidR="00F5542E" w:rsidRDefault="00F5542E" w:rsidP="00F5542E">
      <w:pPr>
        <w:pStyle w:val="CS-ChapterBullet"/>
      </w:pPr>
      <w:r>
        <w:t>BUILDING A PRODUCT</w:t>
      </w:r>
    </w:p>
    <w:p w:rsidR="00F5542E" w:rsidRDefault="00F5542E" w:rsidP="00F5542E">
      <w:pPr>
        <w:pStyle w:val="CS-ChapterBullet"/>
        <w:numPr>
          <w:ilvl w:val="0"/>
          <w:numId w:val="0"/>
        </w:numPr>
        <w:ind w:left="1080" w:hanging="360"/>
      </w:pPr>
    </w:p>
    <w:p w:rsidR="00F5542E" w:rsidRDefault="00F5542E" w:rsidP="00F5542E">
      <w:pPr>
        <w:pStyle w:val="CS-ChapterBullet"/>
        <w:numPr>
          <w:ilvl w:val="0"/>
          <w:numId w:val="0"/>
        </w:numPr>
        <w:ind w:left="1080" w:hanging="360"/>
        <w:sectPr w:rsidR="00F5542E" w:rsidSect="00F5542E">
          <w:pgSz w:w="12240" w:h="15840"/>
          <w:pgMar w:top="1440" w:right="1800" w:bottom="1440" w:left="1800" w:header="720" w:footer="720" w:gutter="0"/>
          <w:cols w:space="720"/>
        </w:sectPr>
      </w:pPr>
    </w:p>
    <w:p w:rsidR="00F5542E" w:rsidRDefault="00F5542E" w:rsidP="00F5542E">
      <w:pPr>
        <w:pStyle w:val="CS-ChapterBullet"/>
        <w:numPr>
          <w:ilvl w:val="0"/>
          <w:numId w:val="0"/>
        </w:numPr>
        <w:ind w:left="1080" w:hanging="360"/>
      </w:pPr>
    </w:p>
    <w:p w:rsidR="00F5542E" w:rsidRDefault="00F5542E" w:rsidP="00F5542E">
      <w:pPr>
        <w:pStyle w:val="CS-ChapterBullet"/>
        <w:numPr>
          <w:ilvl w:val="0"/>
          <w:numId w:val="0"/>
        </w:numPr>
        <w:sectPr w:rsidR="00F5542E" w:rsidSect="00F5542E">
          <w:type w:val="continuous"/>
          <w:pgSz w:w="12240" w:h="15840"/>
          <w:pgMar w:top="1440" w:right="1800" w:bottom="1440" w:left="1800" w:header="720" w:footer="720" w:gutter="0"/>
          <w:cols w:space="720"/>
        </w:sectPr>
      </w:pPr>
    </w:p>
    <w:p w:rsidR="00F5542E" w:rsidRPr="008A4345" w:rsidRDefault="00F5542E" w:rsidP="00F5542E">
      <w:pPr>
        <w:pStyle w:val="CS-head1"/>
      </w:pPr>
      <w:bookmarkStart w:id="18" w:name="_Toc524605631"/>
      <w:bookmarkStart w:id="19" w:name="_Toc70518840"/>
      <w:bookmarkStart w:id="20" w:name="_Toc76901936"/>
      <w:r w:rsidRPr="008A4345">
        <w:lastRenderedPageBreak/>
        <w:t>Running the CE Utility</w:t>
      </w:r>
      <w:bookmarkEnd w:id="18"/>
      <w:bookmarkEnd w:id="19"/>
      <w:bookmarkEnd w:id="20"/>
    </w:p>
    <w:p w:rsidR="00F5542E" w:rsidRPr="008A4345" w:rsidRDefault="00F5542E" w:rsidP="00F5542E">
      <w:r w:rsidRPr="008A4345">
        <w:t>The Customer Enterprise Utility Workbench, or CE Utility, is the main tool for building parameters in CE.</w:t>
      </w:r>
    </w:p>
    <w:p w:rsidR="00F5542E" w:rsidRPr="008A4345" w:rsidRDefault="00F5542E" w:rsidP="00F5542E"/>
    <w:p w:rsidR="00F5542E" w:rsidRPr="008A4345" w:rsidRDefault="00F5542E" w:rsidP="00F5542E"/>
    <w:p w:rsidR="00F5542E" w:rsidRPr="008A4345" w:rsidRDefault="00F5542E" w:rsidP="00F5542E">
      <w:pPr>
        <w:pStyle w:val="CS-head2"/>
      </w:pPr>
      <w:bookmarkStart w:id="21" w:name="_Toc524605632"/>
      <w:bookmarkStart w:id="22" w:name="_Toc70518841"/>
      <w:bookmarkStart w:id="23" w:name="_Toc76901937"/>
      <w:r w:rsidRPr="008A4345">
        <w:t>Preparing the CE Utility Files</w:t>
      </w:r>
      <w:bookmarkEnd w:id="21"/>
      <w:bookmarkEnd w:id="22"/>
      <w:bookmarkEnd w:id="23"/>
    </w:p>
    <w:p w:rsidR="00F5542E" w:rsidRPr="008A4345" w:rsidRDefault="00F5542E" w:rsidP="00F5542E">
      <w:pPr>
        <w:ind w:left="720"/>
        <w:rPr>
          <w:rFonts w:eastAsia="SimSun"/>
        </w:rPr>
      </w:pPr>
      <w:r w:rsidRPr="008A4345">
        <w:rPr>
          <w:rFonts w:eastAsia="SimSun"/>
        </w:rPr>
        <w:t>Along with the installation files, the CE Utility folder is provided with every CE system release. Prior to using the CE Utility, do the following:</w:t>
      </w:r>
    </w:p>
    <w:p w:rsidR="00F5542E" w:rsidRPr="008A4345" w:rsidRDefault="00F5542E" w:rsidP="00F5542E">
      <w:pPr>
        <w:numPr>
          <w:ilvl w:val="0"/>
          <w:numId w:val="3"/>
        </w:numPr>
        <w:tabs>
          <w:tab w:val="clear" w:pos="1440"/>
          <w:tab w:val="num" w:pos="1680"/>
        </w:tabs>
        <w:ind w:left="1680" w:hanging="480"/>
        <w:rPr>
          <w:rFonts w:eastAsia="SimSun"/>
        </w:rPr>
      </w:pPr>
      <w:r w:rsidRPr="008A4345">
        <w:rPr>
          <w:rFonts w:eastAsia="SimSun"/>
        </w:rPr>
        <w:t>Copy the CE Utility folder to the local drive.</w:t>
      </w:r>
    </w:p>
    <w:p w:rsidR="00F5542E" w:rsidRPr="008A4345" w:rsidRDefault="00F5542E" w:rsidP="00F5542E">
      <w:pPr>
        <w:numPr>
          <w:ilvl w:val="0"/>
          <w:numId w:val="3"/>
        </w:numPr>
        <w:tabs>
          <w:tab w:val="clear" w:pos="1440"/>
          <w:tab w:val="num" w:pos="1680"/>
        </w:tabs>
        <w:ind w:left="1680" w:hanging="480"/>
        <w:rPr>
          <w:rFonts w:eastAsia="SimSun"/>
        </w:rPr>
      </w:pPr>
      <w:r w:rsidRPr="008A4345">
        <w:rPr>
          <w:rFonts w:eastAsia="SimSun"/>
        </w:rPr>
        <w:t>Define the required environment variables.</w:t>
      </w:r>
    </w:p>
    <w:p w:rsidR="00F5542E" w:rsidRPr="008A4345" w:rsidRDefault="00F5542E" w:rsidP="00F5542E">
      <w:pPr>
        <w:numPr>
          <w:ilvl w:val="0"/>
          <w:numId w:val="3"/>
        </w:numPr>
        <w:tabs>
          <w:tab w:val="clear" w:pos="1440"/>
          <w:tab w:val="num" w:pos="1680"/>
        </w:tabs>
        <w:ind w:left="1680" w:hanging="480"/>
        <w:rPr>
          <w:rFonts w:eastAsia="SimSun"/>
        </w:rPr>
      </w:pPr>
      <w:r w:rsidRPr="008A4345">
        <w:rPr>
          <w:rFonts w:eastAsia="SimSun"/>
        </w:rPr>
        <w:t xml:space="preserve">Map the CE directories (e.g., </w:t>
      </w:r>
      <w:r w:rsidRPr="008A4345">
        <w:rPr>
          <w:rFonts w:ascii="Courier New" w:eastAsia="SimSun" w:hAnsi="Courier New" w:cs="Courier New"/>
          <w:sz w:val="18"/>
          <w:szCs w:val="18"/>
        </w:rPr>
        <w:t>CEWeb.war</w:t>
      </w:r>
      <w:r w:rsidRPr="008A4345">
        <w:rPr>
          <w:rFonts w:eastAsia="SimSun"/>
        </w:rPr>
        <w:t xml:space="preserve"> and </w:t>
      </w:r>
      <w:r w:rsidRPr="008A4345">
        <w:rPr>
          <w:rFonts w:ascii="Courier New" w:eastAsia="SimSun" w:hAnsi="Courier New" w:cs="Courier New"/>
          <w:sz w:val="18"/>
          <w:szCs w:val="18"/>
        </w:rPr>
        <w:t>CE_PARA)</w:t>
      </w:r>
      <w:r w:rsidRPr="008A4345">
        <w:rPr>
          <w:rFonts w:eastAsia="SimSun"/>
        </w:rPr>
        <w:t xml:space="preserve"> to the network drive.</w:t>
      </w:r>
    </w:p>
    <w:p w:rsidR="00F5542E" w:rsidRPr="008A4345" w:rsidRDefault="00F5542E" w:rsidP="00F5542E">
      <w:pPr>
        <w:tabs>
          <w:tab w:val="num" w:pos="2160"/>
        </w:tabs>
        <w:spacing w:after="60"/>
        <w:ind w:left="2160" w:hanging="360"/>
        <w:rPr>
          <w:rFonts w:eastAsia="SimSun"/>
        </w:rPr>
      </w:pPr>
    </w:p>
    <w:p w:rsidR="00F5542E" w:rsidRDefault="00F5542E" w:rsidP="00F5542E">
      <w:pPr>
        <w:spacing w:after="0"/>
        <w:jc w:val="center"/>
        <w:rPr>
          <w:rFonts w:ascii="Arial" w:eastAsia="SimSun" w:hAnsi="Arial"/>
          <w:b/>
          <w:i/>
        </w:rPr>
      </w:pPr>
    </w:p>
    <w:tbl>
      <w:tblPr>
        <w:tblW w:w="0" w:type="auto"/>
        <w:jc w:val="center"/>
        <w:tblLayout w:type="fixed"/>
        <w:tblLook w:val="0000" w:firstRow="0" w:lastRow="0" w:firstColumn="0" w:lastColumn="0" w:noHBand="0" w:noVBand="0"/>
      </w:tblPr>
      <w:tblGrid>
        <w:gridCol w:w="7200"/>
      </w:tblGrid>
      <w:tr w:rsidR="00F5542E" w:rsidTr="00F5542E">
        <w:trPr>
          <w:jc w:val="center"/>
        </w:trPr>
        <w:tc>
          <w:tcPr>
            <w:tcW w:w="7200" w:type="dxa"/>
            <w:shd w:val="clear" w:color="auto" w:fill="auto"/>
          </w:tcPr>
          <w:p w:rsidR="00F5542E" w:rsidRDefault="00500790" w:rsidP="00F5542E">
            <w:pPr>
              <w:spacing w:after="0"/>
              <w:jc w:val="center"/>
              <w:rPr>
                <w:rFonts w:ascii="Arial" w:eastAsia="SimSun" w:hAnsi="Arial"/>
                <w:b/>
                <w:i/>
              </w:rPr>
            </w:pPr>
            <w:r w:rsidRPr="00A1113B">
              <w:rPr>
                <w:noProof/>
              </w:rPr>
              <w:drawing>
                <wp:inline distT="0" distB="0" distL="0" distR="0">
                  <wp:extent cx="4429125" cy="302895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9125" cy="3028950"/>
                          </a:xfrm>
                          <a:prstGeom prst="rect">
                            <a:avLst/>
                          </a:prstGeom>
                          <a:noFill/>
                          <a:ln>
                            <a:noFill/>
                          </a:ln>
                        </pic:spPr>
                      </pic:pic>
                    </a:graphicData>
                  </a:graphic>
                </wp:inline>
              </w:drawing>
            </w:r>
          </w:p>
        </w:tc>
      </w:tr>
    </w:tbl>
    <w:p w:rsidR="00F5542E" w:rsidRPr="008A4345" w:rsidRDefault="00F5542E" w:rsidP="00F5542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1</w:t>
      </w:r>
      <w:r w:rsidRPr="008A4345">
        <w:rPr>
          <w:rFonts w:ascii="Arial" w:eastAsia="SimSun" w:hAnsi="Arial"/>
          <w:b/>
          <w:i/>
        </w:rPr>
        <w:fldChar w:fldCharType="end"/>
      </w:r>
      <w:r w:rsidRPr="008A4345">
        <w:rPr>
          <w:rFonts w:ascii="Arial" w:eastAsia="SimSun" w:hAnsi="Arial"/>
          <w:b/>
          <w:i/>
        </w:rPr>
        <w:t xml:space="preserve"> CE Utility Folder</w:t>
      </w:r>
    </w:p>
    <w:p w:rsidR="00F5542E" w:rsidRPr="008A4345" w:rsidRDefault="00F5542E" w:rsidP="00F5542E">
      <w:pPr>
        <w:tabs>
          <w:tab w:val="num" w:pos="2160"/>
        </w:tabs>
        <w:spacing w:after="60"/>
        <w:ind w:left="2160" w:hanging="360"/>
        <w:rPr>
          <w:rFonts w:eastAsia="SimSun"/>
        </w:rPr>
        <w:sectPr w:rsidR="00F5542E" w:rsidRPr="008A4345" w:rsidSect="00F5542E">
          <w:headerReference w:type="default" r:id="rId25"/>
          <w:pgSz w:w="12240" w:h="15840"/>
          <w:pgMar w:top="1440" w:right="1800" w:bottom="1440" w:left="1800" w:header="720" w:footer="720" w:gutter="0"/>
          <w:cols w:space="720"/>
        </w:sectPr>
      </w:pPr>
    </w:p>
    <w:p w:rsidR="00F5542E" w:rsidRPr="008A4345" w:rsidRDefault="00500790" w:rsidP="00F5542E">
      <w:pPr>
        <w:pBdr>
          <w:top w:val="single" w:sz="4" w:space="6" w:color="auto"/>
          <w:bottom w:val="single" w:sz="4" w:space="6" w:color="auto"/>
        </w:pBdr>
        <w:spacing w:before="120"/>
        <w:ind w:left="720" w:right="720"/>
        <w:rPr>
          <w:rFonts w:ascii="Arial" w:eastAsia="SimSun" w:hAnsi="Arial"/>
          <w:b/>
          <w:color w:val="008080"/>
          <w:sz w:val="18"/>
          <w:szCs w:val="18"/>
        </w:rPr>
      </w:pPr>
      <w:r w:rsidRPr="00E72801">
        <w:rPr>
          <w:rFonts w:ascii="Arial" w:eastAsia="SimSun" w:hAnsi="Arial"/>
          <w:b/>
          <w:noProof/>
          <w:color w:val="008080"/>
          <w:sz w:val="18"/>
          <w:szCs w:val="18"/>
        </w:rPr>
        <w:lastRenderedPageBreak/>
        <w:drawing>
          <wp:inline distT="0" distB="0" distL="0" distR="0">
            <wp:extent cx="304800" cy="295275"/>
            <wp:effectExtent l="0" t="0" r="0" b="0"/>
            <wp:docPr id="4" name="Picture 4"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F5542E" w:rsidRPr="008A4345">
        <w:rPr>
          <w:rFonts w:ascii="Arial" w:eastAsia="SimSun" w:hAnsi="Arial"/>
          <w:b/>
          <w:color w:val="008080"/>
          <w:sz w:val="18"/>
          <w:szCs w:val="18"/>
        </w:rPr>
        <w:t xml:space="preserve">NOTE: </w:t>
      </w:r>
    </w:p>
    <w:p w:rsidR="00F5542E" w:rsidRPr="008A4345" w:rsidRDefault="00F5542E" w:rsidP="00F5542E">
      <w:pPr>
        <w:numPr>
          <w:ilvl w:val="0"/>
          <w:numId w:val="4"/>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The default drives defined in the GEN_XML_ROOTPATH and GEN_WEB_ROOTPATH system parameters are </w:t>
      </w:r>
      <w:r w:rsidRPr="008A4345">
        <w:rPr>
          <w:rFonts w:ascii="Courier New" w:eastAsia="SimSun" w:hAnsi="Courier New" w:cs="Courier New"/>
          <w:color w:val="008080"/>
          <w:sz w:val="18"/>
          <w:szCs w:val="18"/>
        </w:rPr>
        <w:t xml:space="preserve">O:\ </w:t>
      </w:r>
      <w:r w:rsidRPr="008A4345">
        <w:rPr>
          <w:rFonts w:ascii="Arial" w:eastAsia="SimSun" w:hAnsi="Arial"/>
          <w:color w:val="008080"/>
          <w:sz w:val="18"/>
          <w:szCs w:val="18"/>
        </w:rPr>
        <w:t xml:space="preserve">and </w:t>
      </w:r>
      <w:r w:rsidRPr="008A4345">
        <w:rPr>
          <w:rFonts w:ascii="Courier New" w:eastAsia="SimSun" w:hAnsi="Courier New" w:cs="Courier New"/>
          <w:color w:val="008080"/>
          <w:sz w:val="18"/>
          <w:szCs w:val="18"/>
        </w:rPr>
        <w:t xml:space="preserve">P:\ </w:t>
      </w:r>
      <w:r w:rsidRPr="008A4345">
        <w:rPr>
          <w:rFonts w:ascii="Arial" w:eastAsia="SimSun" w:hAnsi="Arial"/>
          <w:color w:val="008080"/>
          <w:sz w:val="18"/>
          <w:szCs w:val="18"/>
        </w:rPr>
        <w:t xml:space="preserve">respectively. These drives, if currently not existing, may be created through a batch file. While </w:t>
      </w:r>
      <w:r w:rsidRPr="008A4345">
        <w:rPr>
          <w:rFonts w:ascii="Courier New" w:eastAsia="SimSun" w:hAnsi="Courier New" w:cs="Courier New"/>
          <w:color w:val="008080"/>
          <w:sz w:val="18"/>
          <w:szCs w:val="18"/>
        </w:rPr>
        <w:t xml:space="preserve">O:\ </w:t>
      </w:r>
      <w:r w:rsidRPr="008A4345">
        <w:rPr>
          <w:rFonts w:ascii="Arial" w:eastAsia="SimSun" w:hAnsi="Arial"/>
          <w:color w:val="008080"/>
          <w:sz w:val="18"/>
          <w:szCs w:val="18"/>
        </w:rPr>
        <w:t xml:space="preserve">and </w:t>
      </w:r>
      <w:r w:rsidRPr="008A4345">
        <w:rPr>
          <w:rFonts w:ascii="Courier New" w:eastAsia="SimSun" w:hAnsi="Courier New" w:cs="Courier New"/>
          <w:color w:val="008080"/>
          <w:sz w:val="18"/>
          <w:szCs w:val="18"/>
        </w:rPr>
        <w:t>P:\</w:t>
      </w:r>
      <w:r w:rsidRPr="008A4345">
        <w:rPr>
          <w:rFonts w:ascii="Arial" w:eastAsia="SimSun" w:hAnsi="Arial"/>
          <w:color w:val="008080"/>
          <w:sz w:val="18"/>
          <w:szCs w:val="18"/>
        </w:rPr>
        <w:t xml:space="preserve">are the default drives for CE, these may be set to any other preferred drive available in the network. </w:t>
      </w:r>
    </w:p>
    <w:p w:rsidR="00F5542E" w:rsidRPr="008A4345" w:rsidRDefault="00F5542E" w:rsidP="00F5542E">
      <w:pPr>
        <w:numPr>
          <w:ilvl w:val="0"/>
          <w:numId w:val="4"/>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To enable users to use the CE Utility on their own local machines as clients connecting to the CE server: 1) Install the Java Development Kit (JDK) program; 2) Copy the CE Utility folder; 3) Create the </w:t>
      </w:r>
      <w:r w:rsidRPr="008A4345">
        <w:rPr>
          <w:rFonts w:ascii="Courier New" w:eastAsia="SimSun" w:hAnsi="Courier New" w:cs="Courier New"/>
          <w:color w:val="008080"/>
          <w:sz w:val="18"/>
          <w:szCs w:val="18"/>
        </w:rPr>
        <w:t>JAVA_HOME</w:t>
      </w:r>
      <w:r w:rsidRPr="008A4345">
        <w:rPr>
          <w:rFonts w:ascii="Arial" w:eastAsia="SimSun" w:hAnsi="Arial"/>
          <w:color w:val="008080"/>
          <w:sz w:val="18"/>
          <w:szCs w:val="18"/>
        </w:rPr>
        <w:t xml:space="preserve"> environment variable, which </w:t>
      </w:r>
      <w:r>
        <w:rPr>
          <w:rFonts w:ascii="Arial" w:eastAsia="SimSun" w:hAnsi="Arial"/>
          <w:color w:val="008080"/>
          <w:sz w:val="18"/>
          <w:szCs w:val="18"/>
        </w:rPr>
        <w:t>must</w:t>
      </w:r>
      <w:r w:rsidRPr="008A4345">
        <w:rPr>
          <w:rFonts w:ascii="Arial" w:eastAsia="SimSun" w:hAnsi="Arial"/>
          <w:color w:val="008080"/>
          <w:sz w:val="18"/>
          <w:szCs w:val="18"/>
        </w:rPr>
        <w:t xml:space="preserve"> point to this directory: </w:t>
      </w:r>
      <w:r w:rsidRPr="008A4345">
        <w:rPr>
          <w:rFonts w:ascii="Courier New" w:eastAsia="SimSun" w:hAnsi="Courier New" w:cs="Courier New"/>
          <w:color w:val="008080"/>
          <w:sz w:val="18"/>
          <w:szCs w:val="18"/>
        </w:rPr>
        <w:t>[Java Home]\[Installed JDK]</w:t>
      </w:r>
      <w:r w:rsidRPr="008A4345">
        <w:rPr>
          <w:rFonts w:ascii="Arial" w:eastAsia="SimSun" w:hAnsi="Arial"/>
          <w:color w:val="008080"/>
          <w:sz w:val="18"/>
          <w:szCs w:val="18"/>
        </w:rPr>
        <w:t>.</w:t>
      </w:r>
    </w:p>
    <w:p w:rsidR="00F5542E" w:rsidRPr="008A4345" w:rsidRDefault="00F5542E" w:rsidP="00F5542E">
      <w:pPr>
        <w:numPr>
          <w:ilvl w:val="0"/>
          <w:numId w:val="4"/>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For more information on setting up the CE environment, refer to the CE installation guides</w:t>
      </w:r>
      <w:r w:rsidRPr="008A4345">
        <w:rPr>
          <w:rFonts w:ascii="Arial" w:eastAsia="SimSun" w:hAnsi="Arial"/>
          <w:i/>
          <w:color w:val="008080"/>
          <w:sz w:val="18"/>
          <w:szCs w:val="18"/>
        </w:rPr>
        <w:t>.</w:t>
      </w:r>
      <w:r w:rsidRPr="008A4345">
        <w:rPr>
          <w:rFonts w:ascii="Arial" w:eastAsia="SimSun" w:hAnsi="Arial"/>
          <w:color w:val="008080"/>
          <w:sz w:val="18"/>
          <w:szCs w:val="18"/>
        </w:rPr>
        <w:t xml:space="preserve"> </w:t>
      </w:r>
    </w:p>
    <w:p w:rsidR="00F5542E" w:rsidRPr="008A4345" w:rsidRDefault="00F5542E" w:rsidP="00F5542E">
      <w:pPr>
        <w:numPr>
          <w:ilvl w:val="0"/>
          <w:numId w:val="4"/>
        </w:numPr>
        <w:pBdr>
          <w:top w:val="single" w:sz="4" w:space="6" w:color="auto"/>
          <w:bottom w:val="single" w:sz="4" w:space="6" w:color="auto"/>
        </w:pBdr>
        <w:spacing w:before="120"/>
        <w:ind w:right="720"/>
        <w:rPr>
          <w:rFonts w:ascii="Arial" w:eastAsia="SimSun" w:hAnsi="Arial"/>
          <w:color w:val="008080"/>
          <w:sz w:val="18"/>
          <w:szCs w:val="18"/>
        </w:rPr>
      </w:pPr>
      <w:r w:rsidRPr="008A4345">
        <w:rPr>
          <w:rFonts w:ascii="Arial" w:eastAsia="SimSun" w:hAnsi="Arial"/>
          <w:color w:val="008080"/>
          <w:sz w:val="18"/>
          <w:szCs w:val="18"/>
        </w:rPr>
        <w:t xml:space="preserve">For information on the CE Utility functions, refer to the </w:t>
      </w:r>
      <w:r w:rsidRPr="008A4345">
        <w:rPr>
          <w:rFonts w:ascii="Arial" w:eastAsia="SimSun" w:hAnsi="Arial"/>
          <w:i/>
          <w:color w:val="008080"/>
          <w:sz w:val="18"/>
          <w:szCs w:val="18"/>
        </w:rPr>
        <w:t>CE Utility Reference</w:t>
      </w:r>
      <w:r w:rsidRPr="008A4345">
        <w:rPr>
          <w:rFonts w:ascii="Arial" w:eastAsia="SimSun" w:hAnsi="Arial"/>
          <w:color w:val="008080"/>
          <w:sz w:val="18"/>
          <w:szCs w:val="18"/>
        </w:rPr>
        <w:t xml:space="preserve"> manuals.</w:t>
      </w:r>
    </w:p>
    <w:p w:rsidR="00F5542E" w:rsidRPr="008A4345" w:rsidRDefault="00F5542E" w:rsidP="00F5542E">
      <w:pPr>
        <w:ind w:left="720"/>
        <w:rPr>
          <w:rFonts w:eastAsia="SimSun"/>
        </w:rPr>
      </w:pPr>
    </w:p>
    <w:p w:rsidR="00F5542E" w:rsidRPr="008A4345" w:rsidRDefault="00F5542E" w:rsidP="00F5542E">
      <w:pPr>
        <w:ind w:left="720"/>
        <w:rPr>
          <w:rFonts w:eastAsia="SimSun"/>
        </w:rPr>
      </w:pPr>
    </w:p>
    <w:tbl>
      <w:tblPr>
        <w:tblW w:w="0" w:type="auto"/>
        <w:jc w:val="center"/>
        <w:tblLayout w:type="fixed"/>
        <w:tblLook w:val="0000" w:firstRow="0" w:lastRow="0" w:firstColumn="0" w:lastColumn="0" w:noHBand="0" w:noVBand="0"/>
      </w:tblPr>
      <w:tblGrid>
        <w:gridCol w:w="7920"/>
      </w:tblGrid>
      <w:tr w:rsidR="00F5542E" w:rsidRPr="008A4345" w:rsidTr="00F5542E">
        <w:trPr>
          <w:jc w:val="center"/>
        </w:trPr>
        <w:tc>
          <w:tcPr>
            <w:tcW w:w="7920" w:type="dxa"/>
            <w:shd w:val="clear" w:color="auto" w:fill="C0C0C0"/>
          </w:tcPr>
          <w:p w:rsidR="00F5542E" w:rsidRPr="008A4345" w:rsidRDefault="00F5542E" w:rsidP="00F5542E">
            <w:pPr>
              <w:spacing w:before="240" w:after="240"/>
              <w:rPr>
                <w:rFonts w:ascii="Arial" w:hAnsi="Arial"/>
                <w:b/>
              </w:rPr>
            </w:pPr>
            <w:r w:rsidRPr="008A4345">
              <w:rPr>
                <w:rFonts w:ascii="Arial" w:hAnsi="Arial"/>
                <w:b/>
              </w:rPr>
              <w:t>Batch File for Creating the CE Drives</w:t>
            </w:r>
          </w:p>
          <w:p w:rsidR="00F5542E" w:rsidRPr="008A4345" w:rsidRDefault="00F5542E" w:rsidP="00F5542E">
            <w:pPr>
              <w:rPr>
                <w:rFonts w:eastAsia="SimSun"/>
              </w:rPr>
            </w:pPr>
            <w:r w:rsidRPr="008A4345">
              <w:rPr>
                <w:rFonts w:eastAsia="SimSun"/>
              </w:rPr>
              <w:t>The batch file for creating drives contains the following commands:</w:t>
            </w:r>
          </w:p>
          <w:p w:rsidR="00F5542E" w:rsidRPr="008A4345" w:rsidRDefault="00F5542E" w:rsidP="00F5542E">
            <w:pPr>
              <w:rPr>
                <w:rFonts w:eastAsia="SimSun"/>
              </w:rPr>
            </w:pPr>
          </w:p>
          <w:p w:rsidR="00F5542E" w:rsidRPr="008A4345" w:rsidRDefault="00F5542E" w:rsidP="00F5542E">
            <w:pPr>
              <w:ind w:left="612"/>
              <w:rPr>
                <w:rFonts w:ascii="Courier New" w:eastAsia="SimSun" w:hAnsi="Courier New" w:cs="Courier New"/>
                <w:sz w:val="18"/>
                <w:szCs w:val="18"/>
              </w:rPr>
            </w:pPr>
            <w:r w:rsidRPr="008A4345">
              <w:rPr>
                <w:rFonts w:ascii="Courier New" w:eastAsia="SimSun" w:hAnsi="Courier New" w:cs="Courier New"/>
                <w:sz w:val="18"/>
                <w:szCs w:val="18"/>
              </w:rPr>
              <w:t>subst O: /d</w:t>
            </w:r>
          </w:p>
          <w:p w:rsidR="00F5542E" w:rsidRPr="008A4345" w:rsidRDefault="00F5542E" w:rsidP="00F5542E">
            <w:pPr>
              <w:ind w:left="612"/>
              <w:rPr>
                <w:rFonts w:ascii="Courier New" w:eastAsia="SimSun" w:hAnsi="Courier New" w:cs="Courier New"/>
                <w:sz w:val="18"/>
                <w:szCs w:val="18"/>
              </w:rPr>
            </w:pPr>
            <w:r w:rsidRPr="008A4345">
              <w:rPr>
                <w:rFonts w:ascii="Courier New" w:eastAsia="SimSun" w:hAnsi="Courier New" w:cs="Courier New"/>
                <w:sz w:val="18"/>
                <w:szCs w:val="18"/>
              </w:rPr>
              <w:t>subst P: /d</w:t>
            </w:r>
          </w:p>
          <w:p w:rsidR="00F5542E" w:rsidRPr="008A4345" w:rsidRDefault="00F5542E" w:rsidP="00F5542E">
            <w:pPr>
              <w:ind w:left="612"/>
              <w:rPr>
                <w:rFonts w:ascii="Courier New" w:eastAsia="SimSun" w:hAnsi="Courier New" w:cs="Courier New"/>
                <w:sz w:val="18"/>
                <w:szCs w:val="18"/>
              </w:rPr>
            </w:pPr>
            <w:r w:rsidRPr="008A4345">
              <w:rPr>
                <w:rFonts w:ascii="Courier New" w:eastAsia="SimSun" w:hAnsi="Courier New" w:cs="Courier New"/>
                <w:sz w:val="18"/>
                <w:szCs w:val="18"/>
              </w:rPr>
              <w:t>subst O: C:"</w:t>
            </w:r>
            <w:r w:rsidRPr="009E5A79">
              <w:rPr>
                <w:rFonts w:ascii="Courier New" w:eastAsia="SimSun" w:hAnsi="Courier New" w:cs="Courier New"/>
                <w:sz w:val="18"/>
                <w:szCs w:val="18"/>
              </w:rPr>
              <w:t>\Program Files\IBM\WebSphere\AppServer\profiles\AppSrv01\installedApps\DOCS-CEV33</w:t>
            </w:r>
            <w:r>
              <w:rPr>
                <w:rFonts w:ascii="Courier New" w:eastAsia="SimSun" w:hAnsi="Courier New" w:cs="Courier New"/>
                <w:sz w:val="18"/>
                <w:szCs w:val="18"/>
              </w:rPr>
              <w:t>6</w:t>
            </w:r>
            <w:r w:rsidRPr="009E5A79">
              <w:rPr>
                <w:rFonts w:ascii="Courier New" w:eastAsia="SimSun" w:hAnsi="Courier New" w:cs="Courier New"/>
                <w:sz w:val="18"/>
                <w:szCs w:val="18"/>
              </w:rPr>
              <w:t>Node01Cell\CE.ear\CE_PARA</w:t>
            </w:r>
            <w:r w:rsidRPr="008A4345">
              <w:rPr>
                <w:rFonts w:ascii="Courier New" w:eastAsia="SimSun" w:hAnsi="Courier New" w:cs="Courier New"/>
                <w:sz w:val="18"/>
                <w:szCs w:val="18"/>
              </w:rPr>
              <w:t>"</w:t>
            </w:r>
          </w:p>
          <w:p w:rsidR="00F5542E" w:rsidRPr="008A4345" w:rsidRDefault="00F5542E" w:rsidP="00F5542E">
            <w:pPr>
              <w:ind w:left="612"/>
              <w:rPr>
                <w:rFonts w:eastAsia="SimSun"/>
              </w:rPr>
            </w:pPr>
            <w:r w:rsidRPr="008A4345">
              <w:rPr>
                <w:rFonts w:ascii="Courier New" w:eastAsia="SimSun" w:hAnsi="Courier New" w:cs="Courier New"/>
                <w:sz w:val="18"/>
                <w:szCs w:val="18"/>
              </w:rPr>
              <w:t>subst P: C:"</w:t>
            </w:r>
            <w:r w:rsidRPr="009E5A79">
              <w:rPr>
                <w:rFonts w:ascii="Courier New" w:eastAsia="SimSun" w:hAnsi="Courier New" w:cs="Courier New"/>
                <w:sz w:val="18"/>
                <w:szCs w:val="18"/>
              </w:rPr>
              <w:t>\Program Files\IBM\WebSphere\AppServer\profiles\AppSrv01\i</w:t>
            </w:r>
            <w:r>
              <w:rPr>
                <w:rFonts w:ascii="Courier New" w:eastAsia="SimSun" w:hAnsi="Courier New" w:cs="Courier New"/>
                <w:sz w:val="18"/>
                <w:szCs w:val="18"/>
              </w:rPr>
              <w:t>nstalledApps\DOCS-CEV336</w:t>
            </w:r>
            <w:r w:rsidRPr="009E5A79">
              <w:rPr>
                <w:rFonts w:ascii="Courier New" w:eastAsia="SimSun" w:hAnsi="Courier New" w:cs="Courier New"/>
                <w:sz w:val="18"/>
                <w:szCs w:val="18"/>
              </w:rPr>
              <w:t>Node01Cell\CE.ear\CEWeb.war</w:t>
            </w:r>
            <w:r w:rsidRPr="008A4345">
              <w:rPr>
                <w:rFonts w:ascii="Courier New" w:eastAsia="SimSun" w:hAnsi="Courier New" w:cs="Courier New"/>
                <w:sz w:val="18"/>
                <w:szCs w:val="18"/>
              </w:rPr>
              <w:t>"</w:t>
            </w:r>
            <w:r w:rsidRPr="008A4345">
              <w:rPr>
                <w:rFonts w:eastAsia="SimSun"/>
              </w:rPr>
              <w:t xml:space="preserve"> </w:t>
            </w:r>
          </w:p>
          <w:p w:rsidR="00F5542E" w:rsidRDefault="00F5542E" w:rsidP="00F5542E">
            <w:pPr>
              <w:jc w:val="center"/>
            </w:pPr>
          </w:p>
          <w:p w:rsidR="00F5542E" w:rsidRPr="008A4345" w:rsidRDefault="00500790" w:rsidP="00F5542E">
            <w:pPr>
              <w:jc w:val="center"/>
            </w:pPr>
            <w:r w:rsidRPr="00A1113B">
              <w:rPr>
                <w:noProof/>
              </w:rPr>
              <w:drawing>
                <wp:inline distT="0" distB="0" distL="0" distR="0">
                  <wp:extent cx="4410075" cy="704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0075" cy="704850"/>
                          </a:xfrm>
                          <a:prstGeom prst="rect">
                            <a:avLst/>
                          </a:prstGeom>
                          <a:noFill/>
                          <a:ln>
                            <a:noFill/>
                          </a:ln>
                        </pic:spPr>
                      </pic:pic>
                    </a:graphicData>
                  </a:graphic>
                </wp:inline>
              </w:drawing>
            </w:r>
          </w:p>
          <w:p w:rsidR="00F5542E" w:rsidRPr="008A4345" w:rsidRDefault="00F5542E" w:rsidP="00F5542E"/>
        </w:tc>
      </w:tr>
    </w:tbl>
    <w:p w:rsidR="00F5542E" w:rsidRPr="008A4345" w:rsidRDefault="00F5542E" w:rsidP="00F5542E">
      <w:pPr>
        <w:ind w:left="720"/>
        <w:sectPr w:rsidR="00F5542E" w:rsidRPr="008A4345" w:rsidSect="00F5542E">
          <w:pgSz w:w="12240" w:h="15840"/>
          <w:pgMar w:top="1440" w:right="1800" w:bottom="1440" w:left="1800" w:header="720" w:footer="720" w:gutter="0"/>
          <w:cols w:space="720"/>
        </w:sectPr>
      </w:pPr>
    </w:p>
    <w:p w:rsidR="00F5542E" w:rsidRPr="008A4345" w:rsidRDefault="00F5542E" w:rsidP="00F5542E">
      <w:pPr>
        <w:pStyle w:val="CS-head2"/>
      </w:pPr>
      <w:bookmarkStart w:id="24" w:name="_Toc524605633"/>
      <w:bookmarkStart w:id="25" w:name="_Toc70518842"/>
      <w:bookmarkStart w:id="26" w:name="_Toc76901938"/>
      <w:r w:rsidRPr="008A4345">
        <w:lastRenderedPageBreak/>
        <w:t>Accessing the CE Utility</w:t>
      </w:r>
      <w:bookmarkEnd w:id="24"/>
      <w:bookmarkEnd w:id="25"/>
      <w:bookmarkEnd w:id="26"/>
    </w:p>
    <w:p w:rsidR="00F5542E" w:rsidRPr="008A4345" w:rsidRDefault="00F5542E" w:rsidP="00F5542E">
      <w:pPr>
        <w:ind w:left="720"/>
        <w:rPr>
          <w:rFonts w:eastAsia="SimSun"/>
        </w:rPr>
      </w:pPr>
      <w:r w:rsidRPr="008A4345">
        <w:rPr>
          <w:rFonts w:eastAsia="SimSun"/>
        </w:rPr>
        <w:t xml:space="preserve">The main program for running the CE Utility is the </w:t>
      </w:r>
      <w:r w:rsidRPr="008A4345">
        <w:rPr>
          <w:rFonts w:ascii="Courier New" w:eastAsia="SimSun" w:hAnsi="Courier New" w:cs="Courier New"/>
          <w:sz w:val="18"/>
          <w:szCs w:val="18"/>
        </w:rPr>
        <w:t>CEUtility.bat</w:t>
      </w:r>
      <w:r w:rsidRPr="008A4345">
        <w:rPr>
          <w:rFonts w:eastAsia="SimSun"/>
        </w:rPr>
        <w:t xml:space="preserve"> file, which is found in the CE Utility folder.</w:t>
      </w:r>
    </w:p>
    <w:p w:rsidR="00F5542E" w:rsidRPr="008A4345" w:rsidRDefault="00F5542E" w:rsidP="00F5542E">
      <w:pPr>
        <w:ind w:left="720"/>
        <w:rPr>
          <w:rFonts w:eastAsia="SimSun"/>
        </w:rPr>
      </w:pPr>
    </w:p>
    <w:tbl>
      <w:tblPr>
        <w:tblW w:w="0" w:type="auto"/>
        <w:jc w:val="center"/>
        <w:tblLayout w:type="fixed"/>
        <w:tblLook w:val="00A0" w:firstRow="1" w:lastRow="0" w:firstColumn="1" w:lastColumn="0" w:noHBand="0" w:noVBand="0"/>
      </w:tblPr>
      <w:tblGrid>
        <w:gridCol w:w="8554"/>
      </w:tblGrid>
      <w:tr w:rsidR="00F5542E" w:rsidRPr="008A4345" w:rsidTr="00F5542E">
        <w:trPr>
          <w:cantSplit/>
          <w:jc w:val="center"/>
        </w:trPr>
        <w:tc>
          <w:tcPr>
            <w:tcW w:w="8554" w:type="dxa"/>
            <w:shd w:val="solid" w:color="808080" w:fill="FFFFFF"/>
          </w:tcPr>
          <w:p w:rsidR="00F5542E" w:rsidRPr="00500790" w:rsidRDefault="00F5542E" w:rsidP="00F5542E">
            <w:pPr>
              <w:spacing w:before="120"/>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 xml:space="preserve">Do the following . . </w:t>
            </w:r>
            <w:r w:rsidRPr="00E95F95">
              <w:rPr>
                <w:rFonts w:ascii="Arial" w:hAnsi="Arial" w:cs="Arial"/>
                <w:b/>
                <w:color w:val="FFFFFF"/>
                <w:sz w:val="24"/>
                <w:szCs w:val="24"/>
              </w:rPr>
              <w:t>.</w:t>
            </w:r>
          </w:p>
        </w:tc>
      </w:tr>
    </w:tbl>
    <w:p w:rsidR="00F5542E" w:rsidRPr="008A4345" w:rsidRDefault="00F5542E" w:rsidP="00F5542E">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805E24" w:rsidRDefault="00F5542E" w:rsidP="0059225E">
            <w:pPr>
              <w:numPr>
                <w:ilvl w:val="0"/>
                <w:numId w:val="76"/>
              </w:numPr>
              <w:spacing w:before="120"/>
              <w:rPr>
                <w:rFonts w:eastAsia="SimSun"/>
              </w:rPr>
            </w:pPr>
            <w:r w:rsidRPr="00805E24">
              <w:rPr>
                <w:rFonts w:eastAsia="SimSun"/>
              </w:rPr>
              <w:t>Run the CEUtility batch program to access the CE Utility.</w:t>
            </w:r>
          </w:p>
          <w:p w:rsidR="00F5542E" w:rsidRPr="008A4345" w:rsidRDefault="00F5542E" w:rsidP="00F5542E">
            <w:pPr>
              <w:spacing w:before="120"/>
              <w:rPr>
                <w:rFonts w:eastAsia="SimSun"/>
              </w:rPr>
            </w:pPr>
          </w:p>
          <w:p w:rsidR="00F5542E" w:rsidRPr="008A4345" w:rsidRDefault="00F5542E" w:rsidP="00F5542E">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rsidR="00F5542E" w:rsidRPr="008A4345" w:rsidRDefault="00F5542E" w:rsidP="00F5542E">
            <w:pPr>
              <w:spacing w:before="120"/>
              <w:rPr>
                <w:rFonts w:eastAsia="SimSun"/>
              </w:rPr>
            </w:pPr>
            <w:r w:rsidRPr="008A4345">
              <w:rPr>
                <w:rFonts w:ascii="Arial" w:eastAsia="SimSun" w:hAnsi="Arial" w:cs="Arial"/>
                <w:color w:val="008080"/>
                <w:sz w:val="18"/>
                <w:szCs w:val="18"/>
              </w:rPr>
              <w:t>A shortcut for the CEUtility batch file can be created on the desktop for easy access.</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2181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2181225"/>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59225E" w:rsidRDefault="00F5542E" w:rsidP="0059225E">
            <w:pPr>
              <w:numPr>
                <w:ilvl w:val="0"/>
                <w:numId w:val="76"/>
              </w:numPr>
              <w:spacing w:before="120"/>
              <w:rPr>
                <w:rFonts w:eastAsia="SimSun"/>
              </w:rPr>
            </w:pPr>
            <w:r w:rsidRPr="00805E24">
              <w:rPr>
                <w:rFonts w:eastAsia="SimSun"/>
              </w:rPr>
              <w:t>The logon window of the CE Utility is displayed.</w:t>
            </w:r>
          </w:p>
          <w:p w:rsidR="00F5542E" w:rsidRPr="00805E24" w:rsidRDefault="00F5542E" w:rsidP="0059225E">
            <w:pPr>
              <w:spacing w:before="120"/>
              <w:ind w:left="360"/>
              <w:rPr>
                <w:rFonts w:eastAsia="SimSun"/>
              </w:rPr>
            </w:pPr>
            <w:r w:rsidRPr="00805E24">
              <w:rPr>
                <w:rFonts w:eastAsia="SimSun"/>
              </w:rPr>
              <w:t>To define the database information, click on the Profile button.</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2143125"/>
                  <wp:effectExtent l="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2143125"/>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805E24" w:rsidRDefault="00F5542E" w:rsidP="0059225E">
            <w:pPr>
              <w:numPr>
                <w:ilvl w:val="0"/>
                <w:numId w:val="76"/>
              </w:numPr>
              <w:spacing w:before="120"/>
              <w:rPr>
                <w:rFonts w:eastAsia="SimSun"/>
              </w:rPr>
            </w:pPr>
            <w:r w:rsidRPr="00805E24">
              <w:rPr>
                <w:rFonts w:eastAsia="SimSun"/>
              </w:rPr>
              <w:lastRenderedPageBreak/>
              <w:t>In the Database Information dialog box that is displayed, specify the required database details and click on the Save button.</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657FB0" w:rsidRDefault="00500790" w:rsidP="00F5542E">
            <w:pPr>
              <w:spacing w:before="120"/>
              <w:jc w:val="center"/>
              <w:rPr>
                <w:rFonts w:eastAsia="SimSun"/>
              </w:rPr>
            </w:pPr>
            <w:r w:rsidRPr="00A1113B">
              <w:rPr>
                <w:noProof/>
              </w:rPr>
              <w:drawing>
                <wp:inline distT="0" distB="0" distL="0" distR="0">
                  <wp:extent cx="3200400" cy="226695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2266950"/>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657FB0"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805E24" w:rsidRDefault="00F5542E" w:rsidP="0059225E">
            <w:pPr>
              <w:numPr>
                <w:ilvl w:val="0"/>
                <w:numId w:val="76"/>
              </w:numPr>
              <w:spacing w:before="120"/>
              <w:rPr>
                <w:rFonts w:eastAsia="SimSun"/>
              </w:rPr>
            </w:pPr>
            <w:r w:rsidRPr="00805E24">
              <w:rPr>
                <w:rFonts w:eastAsia="SimSun"/>
              </w:rPr>
              <w:t>A confirmation message is displayed. Click on the OK button.</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657FB0" w:rsidRDefault="00500790" w:rsidP="00F5542E">
            <w:pPr>
              <w:spacing w:before="120"/>
              <w:jc w:val="center"/>
              <w:rPr>
                <w:rFonts w:eastAsia="SimSun"/>
              </w:rPr>
            </w:pPr>
            <w:r w:rsidRPr="00A1113B">
              <w:rPr>
                <w:noProof/>
              </w:rPr>
              <w:drawing>
                <wp:inline distT="0" distB="0" distL="0" distR="0">
                  <wp:extent cx="3200400" cy="226695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2266950"/>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657FB0"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8A4345" w:rsidRDefault="00F5542E" w:rsidP="00F5542E">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rsidR="00F5542E" w:rsidRPr="008A4345" w:rsidRDefault="00F5542E" w:rsidP="00F5542E">
            <w:pPr>
              <w:spacing w:before="120"/>
              <w:rPr>
                <w:rFonts w:eastAsia="SimSun"/>
              </w:rPr>
            </w:pPr>
            <w:r w:rsidRPr="008A4345">
              <w:rPr>
                <w:rFonts w:ascii="Arial" w:eastAsia="SimSun" w:hAnsi="Arial" w:cs="Arial"/>
                <w:color w:val="008080"/>
                <w:sz w:val="18"/>
                <w:szCs w:val="18"/>
              </w:rPr>
              <w:t xml:space="preserve">This new data source setting is saved in the </w:t>
            </w:r>
            <w:r w:rsidRPr="008A4345">
              <w:rPr>
                <w:rFonts w:ascii="Courier New" w:eastAsia="SimSun" w:hAnsi="Courier New" w:cs="Courier New"/>
                <w:color w:val="008080"/>
                <w:sz w:val="18"/>
                <w:szCs w:val="18"/>
              </w:rPr>
              <w:t>UserInfo.xml</w:t>
            </w:r>
            <w:r w:rsidRPr="008A4345">
              <w:rPr>
                <w:rFonts w:ascii="Arial" w:eastAsia="SimSun" w:hAnsi="Arial" w:cs="Arial"/>
                <w:color w:val="008080"/>
                <w:sz w:val="18"/>
                <w:szCs w:val="18"/>
              </w:rPr>
              <w:t xml:space="preserve"> file in the CE Utility directory.</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657FB0" w:rsidRDefault="00500790" w:rsidP="00F5542E">
            <w:pPr>
              <w:spacing w:before="120"/>
              <w:jc w:val="center"/>
              <w:rPr>
                <w:rFonts w:eastAsia="SimSun"/>
              </w:rPr>
            </w:pPr>
            <w:r w:rsidRPr="00A1113B">
              <w:rPr>
                <w:noProof/>
              </w:rPr>
              <w:drawing>
                <wp:inline distT="0" distB="0" distL="0" distR="0">
                  <wp:extent cx="3200400" cy="733425"/>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733425"/>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805E24" w:rsidRDefault="00F5542E" w:rsidP="0059225E">
            <w:pPr>
              <w:numPr>
                <w:ilvl w:val="0"/>
                <w:numId w:val="76"/>
              </w:numPr>
              <w:spacing w:before="120"/>
              <w:rPr>
                <w:rFonts w:eastAsia="SimSun"/>
              </w:rPr>
            </w:pPr>
            <w:r w:rsidRPr="00805E24">
              <w:rPr>
                <w:rFonts w:eastAsia="SimSun"/>
              </w:rPr>
              <w:lastRenderedPageBreak/>
              <w:t>The relevant username and password may then be specified for logging on the CE Utility.</w:t>
            </w:r>
          </w:p>
          <w:p w:rsidR="00F5542E" w:rsidRPr="008A4345" w:rsidRDefault="00F5542E" w:rsidP="00F5542E">
            <w:pPr>
              <w:spacing w:before="120"/>
              <w:rPr>
                <w:rFonts w:ascii="Arial" w:eastAsia="SimSun" w:hAnsi="Arial" w:cs="Arial"/>
                <w:b/>
                <w:color w:val="008080"/>
                <w:sz w:val="18"/>
                <w:szCs w:val="18"/>
                <w:u w:val="single"/>
              </w:rPr>
            </w:pPr>
          </w:p>
          <w:p w:rsidR="00F5542E" w:rsidRPr="008A4345" w:rsidRDefault="00F5542E" w:rsidP="00F5542E">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rsidR="00F5542E" w:rsidRPr="008A4345" w:rsidRDefault="00F5542E" w:rsidP="00F5542E">
            <w:pPr>
              <w:spacing w:before="120"/>
              <w:rPr>
                <w:rFonts w:ascii="Arial" w:eastAsia="SimSun" w:hAnsi="Arial" w:cs="Arial"/>
                <w:color w:val="008080"/>
                <w:sz w:val="18"/>
                <w:szCs w:val="18"/>
              </w:rPr>
            </w:pPr>
            <w:r w:rsidRPr="008A4345">
              <w:rPr>
                <w:rFonts w:ascii="Arial" w:eastAsia="SimSun" w:hAnsi="Arial" w:cs="Arial"/>
                <w:color w:val="008080"/>
                <w:sz w:val="18"/>
                <w:szCs w:val="18"/>
              </w:rPr>
              <w:t xml:space="preserve">For information on defining CE Utility user profiles, refer to the </w:t>
            </w:r>
            <w:r w:rsidRPr="008A4345">
              <w:rPr>
                <w:rFonts w:ascii="Arial" w:eastAsia="SimSun" w:hAnsi="Arial" w:cs="Arial"/>
                <w:i/>
                <w:color w:val="008080"/>
                <w:sz w:val="18"/>
                <w:szCs w:val="18"/>
              </w:rPr>
              <w:t xml:space="preserve">CE System Administration Functions </w:t>
            </w:r>
            <w:r w:rsidRPr="008A4345">
              <w:rPr>
                <w:rFonts w:ascii="Arial" w:eastAsia="SimSun" w:hAnsi="Arial" w:cs="Arial"/>
                <w:color w:val="008080"/>
                <w:sz w:val="18"/>
                <w:szCs w:val="18"/>
              </w:rPr>
              <w:t>manual.</w:t>
            </w:r>
          </w:p>
          <w:p w:rsidR="00F5542E" w:rsidRPr="008A4345" w:rsidRDefault="00F5542E" w:rsidP="00F5542E">
            <w:pPr>
              <w:spacing w:before="120"/>
              <w:rPr>
                <w:rFonts w:eastAsia="SimSun"/>
              </w:rPr>
            </w:pP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2752725" cy="1838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2725" cy="1838325"/>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805E24" w:rsidRDefault="00F5542E" w:rsidP="0059225E">
            <w:pPr>
              <w:numPr>
                <w:ilvl w:val="0"/>
                <w:numId w:val="76"/>
              </w:numPr>
              <w:spacing w:before="120"/>
              <w:rPr>
                <w:rFonts w:eastAsia="SimSun"/>
              </w:rPr>
            </w:pPr>
            <w:r w:rsidRPr="00805E24">
              <w:rPr>
                <w:rFonts w:eastAsia="SimSun"/>
              </w:rPr>
              <w:t>The CE Utility window is displayed.</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1695450"/>
                  <wp:effectExtent l="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0400" cy="1695450"/>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9F4AB7" w:rsidRDefault="00F5542E" w:rsidP="0059225E">
            <w:pPr>
              <w:numPr>
                <w:ilvl w:val="0"/>
                <w:numId w:val="76"/>
              </w:numPr>
              <w:spacing w:before="120"/>
              <w:rPr>
                <w:rFonts w:eastAsia="SimSun"/>
              </w:rPr>
            </w:pPr>
            <w:r w:rsidRPr="009F4AB7">
              <w:rPr>
                <w:rFonts w:eastAsia="SimSun"/>
              </w:rPr>
              <w:t>A function is accessed by opening or double-clicking on the relevant function group and clicking on the function name.</w:t>
            </w:r>
          </w:p>
          <w:p w:rsidR="00F5542E" w:rsidRPr="008A4345" w:rsidRDefault="00F5542E" w:rsidP="00F5542E">
            <w:pPr>
              <w:spacing w:before="12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rsidR="00F5542E" w:rsidRPr="008A4345" w:rsidRDefault="00F5542E" w:rsidP="00BD7EBE">
            <w:pPr>
              <w:spacing w:before="120"/>
              <w:rPr>
                <w:rFonts w:eastAsia="SimSun"/>
              </w:rPr>
            </w:pPr>
            <w:r w:rsidRPr="008A4345">
              <w:rPr>
                <w:rFonts w:ascii="Arial" w:eastAsia="SimSun" w:hAnsi="Arial" w:cs="Arial"/>
                <w:color w:val="008080"/>
                <w:sz w:val="18"/>
                <w:szCs w:val="18"/>
              </w:rPr>
              <w:t xml:space="preserve">A user may only access and utilize the functions assigned to him. </w:t>
            </w:r>
            <w:r>
              <w:rPr>
                <w:rFonts w:ascii="Arial" w:eastAsia="SimSun" w:hAnsi="Arial" w:cs="Arial"/>
                <w:color w:val="008080"/>
                <w:sz w:val="18"/>
                <w:szCs w:val="18"/>
              </w:rPr>
              <w:t xml:space="preserve"> </w:t>
            </w:r>
            <w:r w:rsidRPr="008A4345">
              <w:rPr>
                <w:rFonts w:ascii="Arial" w:eastAsia="SimSun" w:hAnsi="Arial" w:cs="Arial"/>
                <w:color w:val="008080"/>
                <w:sz w:val="18"/>
                <w:szCs w:val="18"/>
              </w:rPr>
              <w:t xml:space="preserve">For more details, refer to the </w:t>
            </w:r>
            <w:r w:rsidRPr="008A4345">
              <w:rPr>
                <w:rFonts w:ascii="Arial" w:eastAsia="SimSun" w:hAnsi="Arial" w:cs="Arial"/>
                <w:i/>
                <w:color w:val="008080"/>
                <w:sz w:val="18"/>
                <w:szCs w:val="18"/>
              </w:rPr>
              <w:t>CE Utility Reference</w:t>
            </w:r>
            <w:r w:rsidR="00BD7EBE">
              <w:rPr>
                <w:rFonts w:ascii="Arial" w:eastAsia="SimSun" w:hAnsi="Arial" w:cs="Arial"/>
                <w:i/>
                <w:color w:val="008080"/>
                <w:sz w:val="18"/>
                <w:szCs w:val="18"/>
              </w:rPr>
              <w:t>:</w:t>
            </w:r>
            <w:r w:rsidRPr="008A4345">
              <w:rPr>
                <w:rFonts w:ascii="Arial" w:eastAsia="SimSun" w:hAnsi="Arial" w:cs="Arial"/>
                <w:i/>
                <w:color w:val="008080"/>
                <w:sz w:val="18"/>
                <w:szCs w:val="18"/>
              </w:rPr>
              <w:t xml:space="preserve"> User Manager Functions </w:t>
            </w:r>
            <w:r w:rsidRPr="008A4345">
              <w:rPr>
                <w:rFonts w:ascii="Arial" w:eastAsia="SimSun" w:hAnsi="Arial" w:cs="Arial"/>
                <w:color w:val="008080"/>
                <w:sz w:val="18"/>
                <w:szCs w:val="18"/>
              </w:rPr>
              <w:t>documentation</w:t>
            </w:r>
            <w:r w:rsidRPr="008A4345">
              <w:rPr>
                <w:rFonts w:ascii="Arial" w:eastAsia="SimSun" w:hAnsi="Arial" w:cs="Arial"/>
                <w:i/>
                <w:color w:val="008080"/>
                <w:sz w:val="18"/>
                <w:szCs w:val="18"/>
              </w:rPr>
              <w:t>.</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1695450"/>
                  <wp:effectExtent l="0" t="0" r="0" b="0"/>
                  <wp:docPr id="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1695450"/>
                          </a:xfrm>
                          <a:prstGeom prst="rect">
                            <a:avLst/>
                          </a:prstGeom>
                          <a:noFill/>
                          <a:ln>
                            <a:noFill/>
                          </a:ln>
                        </pic:spPr>
                      </pic:pic>
                    </a:graphicData>
                  </a:graphic>
                </wp:inline>
              </w:drawing>
            </w:r>
          </w:p>
        </w:tc>
      </w:tr>
    </w:tbl>
    <w:p w:rsidR="00F5542E" w:rsidRPr="008A4345" w:rsidRDefault="00F5542E" w:rsidP="00F5542E">
      <w:pPr>
        <w:rPr>
          <w:rFonts w:eastAsia="SimSun"/>
        </w:rPr>
      </w:pPr>
    </w:p>
    <w:p w:rsidR="00F5542E" w:rsidRPr="008A4345" w:rsidRDefault="00500790" w:rsidP="00F5542E">
      <w:pPr>
        <w:pBdr>
          <w:top w:val="single" w:sz="4" w:space="6" w:color="auto"/>
          <w:bottom w:val="single" w:sz="4" w:space="6" w:color="auto"/>
        </w:pBdr>
        <w:spacing w:before="120"/>
        <w:ind w:left="720" w:right="720"/>
        <w:rPr>
          <w:rFonts w:ascii="Arial" w:eastAsia="SimSun" w:hAnsi="Arial"/>
          <w:color w:val="008080"/>
          <w:sz w:val="18"/>
          <w:szCs w:val="18"/>
        </w:rPr>
      </w:pPr>
      <w:r w:rsidRPr="00E72801">
        <w:rPr>
          <w:rFonts w:ascii="Arial" w:eastAsia="SimSun" w:hAnsi="Arial"/>
          <w:b/>
          <w:noProof/>
          <w:color w:val="008080"/>
          <w:sz w:val="18"/>
          <w:szCs w:val="18"/>
        </w:rPr>
        <w:drawing>
          <wp:inline distT="0" distB="0" distL="0" distR="0">
            <wp:extent cx="304800" cy="295275"/>
            <wp:effectExtent l="0" t="0" r="0" b="0"/>
            <wp:docPr id="14" name="Picture 14"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F5542E" w:rsidRPr="008A4345">
        <w:rPr>
          <w:rFonts w:ascii="Arial" w:eastAsia="SimSun" w:hAnsi="Arial"/>
          <w:b/>
          <w:color w:val="008080"/>
          <w:sz w:val="18"/>
          <w:szCs w:val="18"/>
        </w:rPr>
        <w:t xml:space="preserve">NOTE:  </w:t>
      </w:r>
      <w:r w:rsidR="00F5542E" w:rsidRPr="008A4345">
        <w:rPr>
          <w:rFonts w:ascii="Arial" w:eastAsia="SimSun" w:hAnsi="Arial"/>
          <w:color w:val="008080"/>
          <w:sz w:val="18"/>
          <w:szCs w:val="18"/>
        </w:rPr>
        <w:t>It is sometimes necessary to assign a new user name and password when the new database is restored from a backup file.  Restoring the backup file restores the original user profiles.</w:t>
      </w:r>
    </w:p>
    <w:p w:rsidR="00F5542E" w:rsidRPr="008A4345" w:rsidRDefault="00F5542E" w:rsidP="00F5542E">
      <w:pPr>
        <w:pBdr>
          <w:top w:val="single" w:sz="4" w:space="6" w:color="auto"/>
          <w:bottom w:val="single" w:sz="4" w:space="6" w:color="auto"/>
        </w:pBdr>
        <w:spacing w:before="120"/>
        <w:ind w:left="720" w:right="720"/>
        <w:rPr>
          <w:rFonts w:eastAsia="SimSun"/>
          <w:color w:val="008080"/>
          <w:sz w:val="18"/>
          <w:szCs w:val="18"/>
        </w:rPr>
      </w:pPr>
      <w:r w:rsidRPr="008A4345">
        <w:rPr>
          <w:rFonts w:ascii="Arial" w:eastAsia="SimSun" w:hAnsi="Arial"/>
          <w:color w:val="008080"/>
          <w:sz w:val="18"/>
          <w:szCs w:val="18"/>
        </w:rPr>
        <w:t>The new user profiles for the CE Utility (as well as the CE Security Module) can be defined during the installation process.  SQL scripts are run to create these profiles.  Refer to the CE installation guides for more information.</w:t>
      </w:r>
    </w:p>
    <w:p w:rsidR="00F5542E" w:rsidRPr="008A4345" w:rsidRDefault="00F5542E" w:rsidP="00F5542E">
      <w:pPr>
        <w:pStyle w:val="CS-head2"/>
      </w:pPr>
      <w:bookmarkStart w:id="27" w:name="_Toc524605634"/>
      <w:bookmarkStart w:id="28" w:name="_Toc70518843"/>
      <w:bookmarkStart w:id="29" w:name="_Toc76901939"/>
      <w:r w:rsidRPr="008A4345">
        <w:lastRenderedPageBreak/>
        <w:t>Navigating the CE Utility Interface</w:t>
      </w:r>
      <w:bookmarkEnd w:id="27"/>
      <w:bookmarkEnd w:id="28"/>
      <w:bookmarkEnd w:id="29"/>
    </w:p>
    <w:p w:rsidR="00F5542E" w:rsidRPr="008A4345" w:rsidRDefault="00F5542E" w:rsidP="00F5542E">
      <w:pPr>
        <w:ind w:left="720"/>
        <w:rPr>
          <w:rFonts w:eastAsia="SimSun"/>
        </w:rPr>
      </w:pPr>
      <w:r w:rsidRPr="008A4345">
        <w:rPr>
          <w:rFonts w:eastAsia="SimSun"/>
        </w:rPr>
        <w:t xml:space="preserve">After logging on, the CE Utility window is displayed and parameters may then be </w:t>
      </w:r>
      <w:r>
        <w:rPr>
          <w:rFonts w:eastAsia="SimSun"/>
        </w:rPr>
        <w:t>configured</w:t>
      </w:r>
      <w:r w:rsidRPr="008A4345">
        <w:rPr>
          <w:rFonts w:eastAsia="SimSun"/>
        </w:rPr>
        <w:t>. The functions used for setting up parameters may be accessed by clicking on the function name on the Function menu or by using the shortcut buttons.</w:t>
      </w:r>
    </w:p>
    <w:p w:rsidR="00F5542E" w:rsidRPr="008A4345" w:rsidRDefault="00F5542E" w:rsidP="00F5542E">
      <w:pPr>
        <w:ind w:left="720"/>
        <w:rPr>
          <w:rFonts w:eastAsia="SimSun"/>
        </w:rPr>
      </w:pPr>
      <w:r w:rsidRPr="008A4345">
        <w:rPr>
          <w:rFonts w:eastAsia="SimSun"/>
        </w:rPr>
        <w:t>The CE Utility interface also provides ways by which parameters can be created, edited, deleted or linked to other operations: menu bar, toolbar buttons, and popup menu.</w:t>
      </w:r>
    </w:p>
    <w:p w:rsidR="00F5542E" w:rsidRPr="008A4345" w:rsidRDefault="00F5542E" w:rsidP="00F5542E">
      <w:pPr>
        <w:ind w:left="720"/>
        <w:rPr>
          <w:rFonts w:eastAsia="SimSun"/>
        </w:rPr>
      </w:pPr>
    </w:p>
    <w:p w:rsidR="00F5542E" w:rsidRDefault="00F5542E" w:rsidP="00F5542E">
      <w:pPr>
        <w:spacing w:after="0"/>
        <w:jc w:val="center"/>
        <w:rPr>
          <w:rFonts w:ascii="Arial" w:eastAsia="SimSun" w:hAnsi="Arial"/>
          <w:b/>
          <w:i/>
        </w:rPr>
      </w:pPr>
    </w:p>
    <w:tbl>
      <w:tblPr>
        <w:tblW w:w="0" w:type="auto"/>
        <w:jc w:val="center"/>
        <w:tblLayout w:type="fixed"/>
        <w:tblLook w:val="0000" w:firstRow="0" w:lastRow="0" w:firstColumn="0" w:lastColumn="0" w:noHBand="0" w:noVBand="0"/>
      </w:tblPr>
      <w:tblGrid>
        <w:gridCol w:w="7200"/>
      </w:tblGrid>
      <w:tr w:rsidR="00F5542E" w:rsidTr="00F5542E">
        <w:trPr>
          <w:jc w:val="center"/>
        </w:trPr>
        <w:tc>
          <w:tcPr>
            <w:tcW w:w="7200" w:type="dxa"/>
            <w:shd w:val="clear" w:color="auto" w:fill="auto"/>
          </w:tcPr>
          <w:p w:rsidR="00F5542E" w:rsidRDefault="00500790" w:rsidP="00F5542E">
            <w:pPr>
              <w:spacing w:after="0"/>
              <w:jc w:val="center"/>
              <w:rPr>
                <w:rFonts w:ascii="Arial" w:eastAsia="SimSun" w:hAnsi="Arial"/>
                <w:b/>
                <w:i/>
              </w:rPr>
            </w:pPr>
            <w:r w:rsidRPr="00A1113B">
              <w:rPr>
                <w:noProof/>
              </w:rPr>
              <w:drawing>
                <wp:inline distT="0" distB="0" distL="0" distR="0">
                  <wp:extent cx="4429125" cy="2352675"/>
                  <wp:effectExtent l="0" t="0" r="0" b="0"/>
                  <wp:docPr id="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29125" cy="2352675"/>
                          </a:xfrm>
                          <a:prstGeom prst="rect">
                            <a:avLst/>
                          </a:prstGeom>
                          <a:noFill/>
                          <a:ln>
                            <a:noFill/>
                          </a:ln>
                        </pic:spPr>
                      </pic:pic>
                    </a:graphicData>
                  </a:graphic>
                </wp:inline>
              </w:drawing>
            </w:r>
          </w:p>
        </w:tc>
      </w:tr>
    </w:tbl>
    <w:p w:rsidR="00F5542E" w:rsidRPr="008A4345" w:rsidRDefault="00F5542E" w:rsidP="00F5542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2</w:t>
      </w:r>
      <w:r w:rsidRPr="008A4345">
        <w:rPr>
          <w:rFonts w:ascii="Arial" w:eastAsia="SimSun" w:hAnsi="Arial"/>
          <w:b/>
          <w:i/>
        </w:rPr>
        <w:fldChar w:fldCharType="end"/>
      </w:r>
      <w:r w:rsidRPr="008A4345">
        <w:rPr>
          <w:rFonts w:ascii="Arial" w:eastAsia="SimSun" w:hAnsi="Arial"/>
          <w:b/>
          <w:i/>
        </w:rPr>
        <w:t xml:space="preserve"> The CE Utility Interface</w:t>
      </w:r>
    </w:p>
    <w:p w:rsidR="00F5542E" w:rsidRPr="008A4345" w:rsidRDefault="00F5542E" w:rsidP="00F5542E">
      <w:pPr>
        <w:rPr>
          <w:rFonts w:eastAsia="SimSun"/>
        </w:rPr>
      </w:pPr>
    </w:p>
    <w:p w:rsidR="00F5542E" w:rsidRPr="008A4345" w:rsidRDefault="00F5542E" w:rsidP="00F5542E">
      <w:pPr>
        <w:rPr>
          <w:rFonts w:eastAsia="SimSun"/>
        </w:rPr>
      </w:pPr>
    </w:p>
    <w:p w:rsidR="00F5542E" w:rsidRPr="008A4345" w:rsidRDefault="00500790" w:rsidP="00F5542E">
      <w:pPr>
        <w:pBdr>
          <w:top w:val="single" w:sz="4" w:space="6" w:color="auto"/>
          <w:bottom w:val="single" w:sz="4" w:space="6" w:color="auto"/>
        </w:pBdr>
        <w:spacing w:before="120"/>
        <w:ind w:left="720" w:right="720"/>
        <w:rPr>
          <w:rFonts w:ascii="Arial" w:eastAsia="SimSun" w:hAnsi="Arial"/>
          <w:color w:val="008080"/>
          <w:sz w:val="18"/>
          <w:szCs w:val="18"/>
        </w:rPr>
      </w:pPr>
      <w:r w:rsidRPr="00E72801">
        <w:rPr>
          <w:rFonts w:ascii="Arial" w:eastAsia="SimSun" w:hAnsi="Arial"/>
          <w:b/>
          <w:noProof/>
          <w:color w:val="008080"/>
          <w:sz w:val="18"/>
          <w:szCs w:val="18"/>
        </w:rPr>
        <w:drawing>
          <wp:inline distT="0" distB="0" distL="0" distR="0">
            <wp:extent cx="304800" cy="295275"/>
            <wp:effectExtent l="0" t="0" r="0" b="0"/>
            <wp:docPr id="16" name="Picture 16"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F5542E" w:rsidRPr="008A4345">
        <w:rPr>
          <w:rFonts w:ascii="Arial" w:eastAsia="SimSun" w:hAnsi="Arial"/>
          <w:b/>
          <w:color w:val="008080"/>
          <w:sz w:val="18"/>
          <w:szCs w:val="18"/>
        </w:rPr>
        <w:t xml:space="preserve">NOTE:  </w:t>
      </w:r>
      <w:r w:rsidR="00F5542E" w:rsidRPr="008A4345">
        <w:rPr>
          <w:rFonts w:ascii="Arial" w:eastAsia="SimSun" w:hAnsi="Arial"/>
          <w:color w:val="008080"/>
          <w:sz w:val="18"/>
          <w:szCs w:val="18"/>
        </w:rPr>
        <w:t>A function is only displayed, and its corresponding button or menu option enabled, if the user has been given the right to access this function.</w:t>
      </w:r>
      <w:r w:rsidR="00F5542E">
        <w:rPr>
          <w:rFonts w:ascii="Arial" w:eastAsia="SimSun" w:hAnsi="Arial"/>
          <w:color w:val="008080"/>
          <w:sz w:val="18"/>
          <w:szCs w:val="18"/>
        </w:rPr>
        <w:t xml:space="preserve"> </w:t>
      </w:r>
      <w:r w:rsidR="00F5542E" w:rsidRPr="008A4345">
        <w:rPr>
          <w:rFonts w:ascii="Arial" w:eastAsia="SimSun" w:hAnsi="Arial"/>
          <w:color w:val="008080"/>
          <w:sz w:val="18"/>
          <w:szCs w:val="18"/>
        </w:rPr>
        <w:t xml:space="preserve"> Some options and functions are only available to Super Administrator users, while others are only accessible to Administrator and Operator users.</w:t>
      </w:r>
    </w:p>
    <w:p w:rsidR="00F5542E" w:rsidRPr="008A4345" w:rsidRDefault="00F5542E" w:rsidP="00F5542E">
      <w:pPr>
        <w:rPr>
          <w:rFonts w:eastAsia="SimSun"/>
        </w:rPr>
      </w:pPr>
    </w:p>
    <w:p w:rsidR="00F5542E" w:rsidRPr="008A4345" w:rsidRDefault="00F5542E" w:rsidP="00F5542E">
      <w:pPr>
        <w:rPr>
          <w:rFonts w:eastAsia="SimSun"/>
        </w:rPr>
      </w:pPr>
    </w:p>
    <w:p w:rsidR="00F5542E" w:rsidRPr="008A4345" w:rsidRDefault="00F5542E" w:rsidP="00F5542E">
      <w:pPr>
        <w:rPr>
          <w:rFonts w:eastAsia="SimSun"/>
        </w:rPr>
      </w:pPr>
    </w:p>
    <w:p w:rsidR="00F5542E" w:rsidRPr="008A4345" w:rsidRDefault="00F5542E" w:rsidP="00F5542E">
      <w:pPr>
        <w:rPr>
          <w:rFonts w:eastAsia="SimSun"/>
        </w:rPr>
        <w:sectPr w:rsidR="00F5542E" w:rsidRPr="008A4345" w:rsidSect="00F5542E">
          <w:pgSz w:w="12240" w:h="15840"/>
          <w:pgMar w:top="1440" w:right="1800" w:bottom="1440" w:left="1800" w:header="720" w:footer="720" w:gutter="0"/>
          <w:cols w:space="720"/>
        </w:sectPr>
      </w:pPr>
    </w:p>
    <w:p w:rsidR="00F5542E" w:rsidRPr="008A4345" w:rsidRDefault="00F5542E" w:rsidP="00F5542E">
      <w:pPr>
        <w:pStyle w:val="Heading7"/>
      </w:pPr>
      <w:bookmarkStart w:id="30" w:name="_Toc524605635"/>
      <w:bookmarkStart w:id="31" w:name="_Toc70518844"/>
      <w:r w:rsidRPr="008A4345">
        <w:lastRenderedPageBreak/>
        <w:t>CE Utility Functions</w:t>
      </w:r>
      <w:bookmarkEnd w:id="30"/>
      <w:bookmarkEnd w:id="31"/>
    </w:p>
    <w:p w:rsidR="00F5542E" w:rsidRPr="008A4345" w:rsidRDefault="00F5542E" w:rsidP="00F5542E">
      <w:pPr>
        <w:ind w:left="1440"/>
        <w:rPr>
          <w:rFonts w:eastAsia="SimSun"/>
        </w:rPr>
      </w:pPr>
      <w:r w:rsidRPr="008A4345">
        <w:rPr>
          <w:rFonts w:eastAsia="SimSun"/>
        </w:rPr>
        <w:t>The functions that may be accessed for setting up parameters are organized together into several function groups. The current available function groups and their corresponding functions in the CE Utility are as follows:</w:t>
      </w:r>
    </w:p>
    <w:p w:rsidR="00F5542E" w:rsidRPr="008A4345" w:rsidRDefault="00F5542E" w:rsidP="00F5542E">
      <w:pPr>
        <w:ind w:left="1440"/>
      </w:pPr>
    </w:p>
    <w:p w:rsidR="00F5542E" w:rsidRPr="008A4345" w:rsidRDefault="00F5542E" w:rsidP="00F5542E">
      <w:pPr>
        <w:ind w:left="1440"/>
      </w:pPr>
    </w:p>
    <w:p w:rsidR="00F5542E" w:rsidRPr="008A4345" w:rsidRDefault="00F5542E" w:rsidP="00F5542E">
      <w:pPr>
        <w:ind w:firstLine="2160"/>
        <w:rPr>
          <w:rFonts w:ascii="Arial" w:hAnsi="Arial" w:cs="Arial"/>
          <w:b/>
        </w:rPr>
      </w:pPr>
      <w:r w:rsidRPr="008A4345">
        <w:rPr>
          <w:rFonts w:ascii="Arial" w:hAnsi="Arial" w:cs="Arial"/>
          <w:b/>
        </w:rPr>
        <w:t>User Manager Function Group</w:t>
      </w:r>
    </w:p>
    <w:p w:rsidR="00F5542E" w:rsidRPr="008A4345" w:rsidRDefault="00F5542E" w:rsidP="00F5542E">
      <w:pPr>
        <w:ind w:left="2160"/>
        <w:rPr>
          <w:rFonts w:eastAsia="SimSun"/>
        </w:rPr>
      </w:pPr>
      <w:r w:rsidRPr="008A4345">
        <w:rPr>
          <w:rFonts w:eastAsia="SimSun"/>
        </w:rPr>
        <w:t>This function group is comprised of functions used for creating, configuring, and exporting Bank-Country group settings; creating new users; and configuring data sources. These functions are:</w:t>
      </w:r>
    </w:p>
    <w:p w:rsidR="00F5542E" w:rsidRPr="0056708F" w:rsidRDefault="00F5542E" w:rsidP="00F5542E">
      <w:pPr>
        <w:numPr>
          <w:ilvl w:val="0"/>
          <w:numId w:val="5"/>
        </w:numPr>
      </w:pPr>
      <w:r w:rsidRPr="009F4AB7">
        <w:t xml:space="preserve">Business </w:t>
      </w:r>
      <w:r w:rsidRPr="0056708F">
        <w:t>Unit Config</w:t>
      </w:r>
    </w:p>
    <w:p w:rsidR="00F5542E" w:rsidRPr="0056708F" w:rsidRDefault="00F5542E" w:rsidP="00F5542E">
      <w:pPr>
        <w:numPr>
          <w:ilvl w:val="0"/>
          <w:numId w:val="5"/>
        </w:numPr>
        <w:spacing w:after="60"/>
        <w:rPr>
          <w:rFonts w:eastAsia="SimSun"/>
        </w:rPr>
      </w:pPr>
      <w:r w:rsidRPr="009F4AB7">
        <w:t xml:space="preserve">DataSource </w:t>
      </w:r>
      <w:r w:rsidRPr="0056708F">
        <w:t>Manage</w:t>
      </w:r>
    </w:p>
    <w:p w:rsidR="00F5542E" w:rsidRPr="0056708F" w:rsidRDefault="00F5542E" w:rsidP="00F5542E">
      <w:pPr>
        <w:numPr>
          <w:ilvl w:val="0"/>
          <w:numId w:val="5"/>
        </w:numPr>
        <w:spacing w:after="60"/>
        <w:rPr>
          <w:rFonts w:eastAsia="SimSun"/>
        </w:rPr>
      </w:pPr>
      <w:r w:rsidRPr="0056708F">
        <w:t>Import/Export Business Unit</w:t>
      </w:r>
    </w:p>
    <w:p w:rsidR="00F5542E" w:rsidRPr="0056708F" w:rsidRDefault="00F5542E" w:rsidP="00F5542E">
      <w:pPr>
        <w:numPr>
          <w:ilvl w:val="0"/>
          <w:numId w:val="5"/>
        </w:numPr>
        <w:spacing w:after="60"/>
        <w:rPr>
          <w:rFonts w:eastAsia="SimSun"/>
        </w:rPr>
      </w:pPr>
      <w:r w:rsidRPr="009F4AB7">
        <w:t xml:space="preserve">User </w:t>
      </w:r>
      <w:r w:rsidRPr="0056708F">
        <w:t>Manage</w:t>
      </w:r>
    </w:p>
    <w:p w:rsidR="00F5542E" w:rsidRPr="008A4345" w:rsidRDefault="00F5542E" w:rsidP="00F5542E">
      <w:pPr>
        <w:rPr>
          <w:rFonts w:eastAsia="SimSun"/>
        </w:rPr>
      </w:pPr>
    </w:p>
    <w:p w:rsidR="00F5542E" w:rsidRPr="008A4345" w:rsidRDefault="00F5542E" w:rsidP="00F5542E">
      <w:pPr>
        <w:ind w:left="2160"/>
        <w:rPr>
          <w:rFonts w:eastAsia="SimSun"/>
        </w:rPr>
      </w:pPr>
    </w:p>
    <w:p w:rsidR="00F5542E" w:rsidRPr="008A4345" w:rsidRDefault="00F5542E" w:rsidP="00F5542E">
      <w:pPr>
        <w:ind w:firstLine="2160"/>
        <w:rPr>
          <w:rFonts w:ascii="Arial" w:eastAsia="SimSun" w:hAnsi="Arial" w:cs="Arial"/>
          <w:b/>
        </w:rPr>
      </w:pPr>
      <w:r w:rsidRPr="008A4345">
        <w:rPr>
          <w:rFonts w:ascii="Arial" w:eastAsia="SimSun" w:hAnsi="Arial" w:cs="Arial"/>
          <w:b/>
        </w:rPr>
        <w:t>Parameter Manage Function Group</w:t>
      </w:r>
    </w:p>
    <w:p w:rsidR="00F5542E" w:rsidRPr="008A4345" w:rsidRDefault="00F5542E" w:rsidP="00F5542E">
      <w:pPr>
        <w:ind w:left="2160"/>
        <w:rPr>
          <w:rFonts w:eastAsia="SimSun"/>
        </w:rPr>
      </w:pPr>
      <w:r>
        <w:rPr>
          <w:rFonts w:eastAsia="SimSun"/>
        </w:rPr>
        <w:t>This function</w:t>
      </w:r>
      <w:r w:rsidRPr="008A4345">
        <w:rPr>
          <w:rFonts w:eastAsia="SimSun"/>
        </w:rPr>
        <w:t xml:space="preserve"> group consists of functions used for maintaining system-wide parameters and components. These functions are:</w:t>
      </w:r>
    </w:p>
    <w:p w:rsidR="00F5542E" w:rsidRPr="0056708F" w:rsidRDefault="00F5542E" w:rsidP="00F5542E">
      <w:pPr>
        <w:numPr>
          <w:ilvl w:val="0"/>
          <w:numId w:val="6"/>
        </w:numPr>
        <w:spacing w:after="60"/>
        <w:rPr>
          <w:rFonts w:eastAsia="SimSun"/>
        </w:rPr>
      </w:pPr>
      <w:r w:rsidRPr="0056708F">
        <w:t>AP Server</w:t>
      </w:r>
    </w:p>
    <w:p w:rsidR="00F5542E" w:rsidRPr="0056708F" w:rsidRDefault="00F5542E" w:rsidP="00F5542E">
      <w:pPr>
        <w:numPr>
          <w:ilvl w:val="0"/>
          <w:numId w:val="6"/>
        </w:numPr>
        <w:spacing w:after="60"/>
        <w:rPr>
          <w:rFonts w:eastAsia="SimSun"/>
        </w:rPr>
      </w:pPr>
      <w:r w:rsidRPr="0056708F">
        <w:t>Component Manage</w:t>
      </w:r>
    </w:p>
    <w:p w:rsidR="00F5542E" w:rsidRPr="0056708F" w:rsidRDefault="00F5542E" w:rsidP="00F5542E">
      <w:pPr>
        <w:numPr>
          <w:ilvl w:val="0"/>
          <w:numId w:val="6"/>
        </w:numPr>
        <w:spacing w:after="60"/>
        <w:rPr>
          <w:rFonts w:eastAsia="SimSun"/>
        </w:rPr>
      </w:pPr>
      <w:r w:rsidRPr="0056708F">
        <w:t>Language Configuration</w:t>
      </w:r>
    </w:p>
    <w:p w:rsidR="00F5542E" w:rsidRPr="0056708F" w:rsidRDefault="00F5542E" w:rsidP="00F5542E">
      <w:pPr>
        <w:numPr>
          <w:ilvl w:val="0"/>
          <w:numId w:val="6"/>
        </w:numPr>
        <w:spacing w:after="60"/>
        <w:rPr>
          <w:rFonts w:eastAsia="SimSun"/>
        </w:rPr>
      </w:pPr>
      <w:r w:rsidRPr="0056708F">
        <w:t>System Parameter</w:t>
      </w:r>
    </w:p>
    <w:p w:rsidR="00F5542E" w:rsidRPr="008A4345" w:rsidRDefault="00F5542E" w:rsidP="00F5542E">
      <w:pPr>
        <w:numPr>
          <w:ilvl w:val="0"/>
          <w:numId w:val="6"/>
        </w:numPr>
        <w:spacing w:after="60"/>
        <w:rPr>
          <w:rFonts w:eastAsia="SimSun"/>
        </w:rPr>
      </w:pPr>
      <w:r w:rsidRPr="009F4AB7">
        <w:t>System</w:t>
      </w:r>
      <w:r w:rsidRPr="008A4345">
        <w:t xml:space="preserve"> Parameters</w:t>
      </w:r>
    </w:p>
    <w:p w:rsidR="00F5542E" w:rsidRPr="008A4345" w:rsidRDefault="00F5542E" w:rsidP="00F5542E">
      <w:pPr>
        <w:rPr>
          <w:rFonts w:eastAsia="SimSun"/>
        </w:rPr>
      </w:pPr>
    </w:p>
    <w:p w:rsidR="00F5542E" w:rsidRPr="008A4345" w:rsidRDefault="00F5542E" w:rsidP="00F5542E">
      <w:pPr>
        <w:spacing w:after="60"/>
        <w:ind w:left="2160"/>
        <w:rPr>
          <w:rFonts w:eastAsia="SimSun"/>
        </w:rPr>
      </w:pPr>
    </w:p>
    <w:p w:rsidR="00F5542E" w:rsidRPr="008A4345" w:rsidRDefault="00F5542E" w:rsidP="00F5542E">
      <w:pPr>
        <w:ind w:firstLine="2160"/>
        <w:rPr>
          <w:rFonts w:ascii="Arial" w:eastAsia="SimSun" w:hAnsi="Arial" w:cs="Arial"/>
          <w:b/>
        </w:rPr>
      </w:pPr>
      <w:r w:rsidRPr="008A4345">
        <w:rPr>
          <w:rFonts w:ascii="Arial" w:eastAsia="SimSun" w:hAnsi="Arial" w:cs="Arial"/>
          <w:b/>
        </w:rPr>
        <w:t>System Function Group</w:t>
      </w:r>
    </w:p>
    <w:p w:rsidR="00F5542E" w:rsidRPr="008A4345" w:rsidRDefault="00F5542E" w:rsidP="00F5542E">
      <w:pPr>
        <w:ind w:left="2160"/>
        <w:rPr>
          <w:rFonts w:eastAsia="SimSun"/>
        </w:rPr>
      </w:pPr>
      <w:r w:rsidRPr="008A4345">
        <w:rPr>
          <w:rFonts w:eastAsia="SimSun"/>
        </w:rPr>
        <w:t>This function group consists of functions used for maintaining and facilitating system-wide tasks, operations, and settings. These functions are:</w:t>
      </w:r>
    </w:p>
    <w:p w:rsidR="00F5542E" w:rsidRPr="0056708F" w:rsidRDefault="00F5542E" w:rsidP="00F5542E">
      <w:pPr>
        <w:numPr>
          <w:ilvl w:val="0"/>
          <w:numId w:val="7"/>
        </w:numPr>
        <w:spacing w:after="60"/>
        <w:rPr>
          <w:rFonts w:eastAsia="SimSun"/>
        </w:rPr>
      </w:pPr>
      <w:r w:rsidRPr="0056708F">
        <w:t>Image Type Maintain</w:t>
      </w:r>
    </w:p>
    <w:p w:rsidR="00F5542E" w:rsidRPr="0056708F" w:rsidRDefault="00F5542E" w:rsidP="00F5542E">
      <w:pPr>
        <w:numPr>
          <w:ilvl w:val="0"/>
          <w:numId w:val="7"/>
        </w:numPr>
        <w:spacing w:after="60"/>
        <w:rPr>
          <w:rFonts w:eastAsia="SimSun"/>
        </w:rPr>
      </w:pPr>
      <w:r w:rsidRPr="0056708F">
        <w:t>Output Device</w:t>
      </w:r>
    </w:p>
    <w:p w:rsidR="00F5542E" w:rsidRPr="0056708F" w:rsidRDefault="00F5542E" w:rsidP="00F5542E">
      <w:pPr>
        <w:numPr>
          <w:ilvl w:val="0"/>
          <w:numId w:val="7"/>
        </w:numPr>
        <w:spacing w:after="60"/>
        <w:rPr>
          <w:rFonts w:eastAsia="SimSun"/>
        </w:rPr>
      </w:pPr>
      <w:r w:rsidRPr="0056708F">
        <w:t>Queue Manager</w:t>
      </w:r>
    </w:p>
    <w:p w:rsidR="00F5542E" w:rsidRPr="0056708F" w:rsidRDefault="00F5542E" w:rsidP="00F5542E">
      <w:pPr>
        <w:numPr>
          <w:ilvl w:val="0"/>
          <w:numId w:val="7"/>
        </w:numPr>
        <w:spacing w:after="60"/>
        <w:rPr>
          <w:rFonts w:eastAsia="SimSun"/>
        </w:rPr>
      </w:pPr>
      <w:r w:rsidRPr="0056708F">
        <w:t>STP Setting</w:t>
      </w:r>
    </w:p>
    <w:p w:rsidR="00F5542E" w:rsidRPr="0056708F" w:rsidRDefault="00F5542E" w:rsidP="00F5542E">
      <w:pPr>
        <w:numPr>
          <w:ilvl w:val="0"/>
          <w:numId w:val="7"/>
        </w:numPr>
        <w:spacing w:after="60"/>
        <w:rPr>
          <w:rFonts w:eastAsia="SimSun"/>
        </w:rPr>
      </w:pPr>
      <w:r w:rsidRPr="0056708F">
        <w:t>Time Zone</w:t>
      </w:r>
    </w:p>
    <w:p w:rsidR="00F5542E" w:rsidRPr="008A4345" w:rsidRDefault="00F5542E" w:rsidP="00F5542E">
      <w:pPr>
        <w:ind w:left="2160"/>
        <w:rPr>
          <w:rFonts w:eastAsia="SimSun"/>
        </w:rPr>
      </w:pPr>
    </w:p>
    <w:p w:rsidR="00F5542E" w:rsidRPr="008A4345" w:rsidRDefault="00F5542E" w:rsidP="00F5542E">
      <w:pPr>
        <w:ind w:left="2160"/>
        <w:rPr>
          <w:rFonts w:eastAsia="SimSun"/>
        </w:rPr>
        <w:sectPr w:rsidR="00F5542E" w:rsidRPr="008A4345" w:rsidSect="00F5542E">
          <w:pgSz w:w="12240" w:h="15840"/>
          <w:pgMar w:top="1440" w:right="1800" w:bottom="1440" w:left="1800" w:header="720" w:footer="720" w:gutter="0"/>
          <w:cols w:space="720"/>
        </w:sectPr>
      </w:pPr>
    </w:p>
    <w:p w:rsidR="00F5542E" w:rsidRPr="008A4345" w:rsidRDefault="00F5542E" w:rsidP="00F5542E">
      <w:pPr>
        <w:ind w:firstLine="2160"/>
        <w:rPr>
          <w:rFonts w:ascii="Arial" w:eastAsia="SimSun" w:hAnsi="Arial" w:cs="Arial"/>
          <w:b/>
        </w:rPr>
      </w:pPr>
      <w:r w:rsidRPr="008A4345">
        <w:rPr>
          <w:rFonts w:ascii="Arial" w:eastAsia="SimSun" w:hAnsi="Arial" w:cs="Arial"/>
          <w:b/>
        </w:rPr>
        <w:lastRenderedPageBreak/>
        <w:t>Transaction Function Group</w:t>
      </w:r>
    </w:p>
    <w:p w:rsidR="00F5542E" w:rsidRPr="008A4345" w:rsidRDefault="00F5542E" w:rsidP="00F5542E">
      <w:pPr>
        <w:ind w:left="2160"/>
        <w:rPr>
          <w:rFonts w:eastAsia="SimSun"/>
        </w:rPr>
      </w:pPr>
      <w:r w:rsidRPr="008A4345">
        <w:t>This function group is comprised of functions used for defining the actual business para</w:t>
      </w:r>
      <w:r>
        <w:t xml:space="preserve">meters of transaction functions. </w:t>
      </w:r>
      <w:r w:rsidRPr="008A4345">
        <w:t xml:space="preserve"> </w:t>
      </w:r>
      <w:r>
        <w:t>T</w:t>
      </w:r>
      <w:r w:rsidRPr="008A4345">
        <w:t>hese facilitate the maintenance and processes of the business transaction modules</w:t>
      </w:r>
      <w:r w:rsidRPr="008A4345">
        <w:rPr>
          <w:rFonts w:eastAsia="SimSun"/>
        </w:rPr>
        <w:t>. These functions are:</w:t>
      </w:r>
    </w:p>
    <w:p w:rsidR="00F5542E" w:rsidRPr="008A4345" w:rsidRDefault="00F5542E" w:rsidP="00F5542E">
      <w:pPr>
        <w:numPr>
          <w:ilvl w:val="0"/>
          <w:numId w:val="8"/>
        </w:numPr>
        <w:spacing w:after="60"/>
        <w:rPr>
          <w:rFonts w:eastAsia="SimSun"/>
        </w:rPr>
      </w:pPr>
      <w:r w:rsidRPr="008A4345">
        <w:t>Amount/Rate Format</w:t>
      </w:r>
    </w:p>
    <w:p w:rsidR="00F5542E" w:rsidRPr="008A4345" w:rsidRDefault="00F5542E" w:rsidP="00F5542E">
      <w:pPr>
        <w:numPr>
          <w:ilvl w:val="0"/>
          <w:numId w:val="8"/>
        </w:numPr>
        <w:spacing w:after="60"/>
        <w:rPr>
          <w:rFonts w:eastAsia="SimSun"/>
        </w:rPr>
      </w:pPr>
      <w:r w:rsidRPr="008A4345">
        <w:t>Batch Manage</w:t>
      </w:r>
    </w:p>
    <w:p w:rsidR="00F5542E" w:rsidRPr="008A4345" w:rsidRDefault="00F5542E" w:rsidP="00F5542E">
      <w:pPr>
        <w:numPr>
          <w:ilvl w:val="0"/>
          <w:numId w:val="8"/>
        </w:numPr>
        <w:spacing w:after="60"/>
        <w:rPr>
          <w:rFonts w:eastAsia="SimSun"/>
        </w:rPr>
      </w:pPr>
      <w:r w:rsidRPr="008A4345">
        <w:t>Clause</w:t>
      </w:r>
    </w:p>
    <w:p w:rsidR="00F5542E" w:rsidRPr="008A4345" w:rsidRDefault="00F5542E" w:rsidP="00F5542E">
      <w:pPr>
        <w:numPr>
          <w:ilvl w:val="0"/>
          <w:numId w:val="8"/>
        </w:numPr>
        <w:spacing w:after="60"/>
        <w:rPr>
          <w:rFonts w:eastAsia="SimSun"/>
        </w:rPr>
      </w:pPr>
      <w:r w:rsidRPr="008A4345">
        <w:t>DO Get Data</w:t>
      </w:r>
    </w:p>
    <w:p w:rsidR="00F5542E" w:rsidRPr="008A4345" w:rsidRDefault="00F5542E" w:rsidP="00F5542E">
      <w:pPr>
        <w:numPr>
          <w:ilvl w:val="0"/>
          <w:numId w:val="8"/>
        </w:numPr>
        <w:spacing w:after="60"/>
        <w:rPr>
          <w:rFonts w:eastAsia="SimSun"/>
        </w:rPr>
      </w:pPr>
      <w:r w:rsidRPr="008A4345">
        <w:t>Export Setting</w:t>
      </w:r>
    </w:p>
    <w:p w:rsidR="00F5542E" w:rsidRPr="008A4345" w:rsidRDefault="00F5542E" w:rsidP="00F5542E">
      <w:pPr>
        <w:numPr>
          <w:ilvl w:val="0"/>
          <w:numId w:val="8"/>
        </w:numPr>
        <w:spacing w:after="60"/>
        <w:rPr>
          <w:rFonts w:eastAsia="SimSun"/>
        </w:rPr>
      </w:pPr>
      <w:r w:rsidRPr="008A4345">
        <w:t>Form</w:t>
      </w:r>
    </w:p>
    <w:p w:rsidR="00F5542E" w:rsidRPr="008A4345" w:rsidRDefault="00F5542E" w:rsidP="00F5542E">
      <w:pPr>
        <w:numPr>
          <w:ilvl w:val="0"/>
          <w:numId w:val="8"/>
        </w:numPr>
        <w:spacing w:after="60"/>
        <w:rPr>
          <w:rFonts w:eastAsia="SimSun"/>
        </w:rPr>
      </w:pPr>
      <w:r w:rsidRPr="008A4345">
        <w:t>GAPIs Setting</w:t>
      </w:r>
    </w:p>
    <w:p w:rsidR="00F5542E" w:rsidRPr="008A4345" w:rsidRDefault="00F5542E" w:rsidP="00F5542E">
      <w:pPr>
        <w:numPr>
          <w:ilvl w:val="0"/>
          <w:numId w:val="8"/>
        </w:numPr>
        <w:spacing w:after="60"/>
        <w:rPr>
          <w:rFonts w:eastAsia="SimSun"/>
        </w:rPr>
      </w:pPr>
      <w:r w:rsidRPr="008A4345">
        <w:t>Get Data</w:t>
      </w:r>
    </w:p>
    <w:p w:rsidR="00F5542E" w:rsidRPr="008A4345" w:rsidRDefault="00F5542E" w:rsidP="00F5542E">
      <w:pPr>
        <w:numPr>
          <w:ilvl w:val="0"/>
          <w:numId w:val="8"/>
        </w:numPr>
        <w:spacing w:after="60"/>
      </w:pPr>
      <w:r w:rsidRPr="008A4345">
        <w:t>Image Control</w:t>
      </w:r>
    </w:p>
    <w:p w:rsidR="00F5542E" w:rsidRPr="008A4345" w:rsidRDefault="00F5542E" w:rsidP="00F5542E">
      <w:pPr>
        <w:numPr>
          <w:ilvl w:val="0"/>
          <w:numId w:val="8"/>
        </w:numPr>
        <w:spacing w:after="60"/>
        <w:rPr>
          <w:rFonts w:eastAsia="SimSun"/>
        </w:rPr>
      </w:pPr>
      <w:r w:rsidRPr="008A4345">
        <w:t>Message Broker Setting</w:t>
      </w:r>
    </w:p>
    <w:p w:rsidR="00F5542E" w:rsidRPr="008A4345" w:rsidRDefault="00F5542E" w:rsidP="00F5542E">
      <w:pPr>
        <w:numPr>
          <w:ilvl w:val="0"/>
          <w:numId w:val="8"/>
        </w:numPr>
        <w:spacing w:after="60"/>
        <w:rPr>
          <w:rFonts w:eastAsia="SimSun"/>
        </w:rPr>
      </w:pPr>
      <w:r w:rsidRPr="008A4345">
        <w:t>Module &amp; Event</w:t>
      </w:r>
    </w:p>
    <w:p w:rsidR="00F5542E" w:rsidRPr="008A4345" w:rsidRDefault="00F5542E" w:rsidP="00F5542E">
      <w:pPr>
        <w:numPr>
          <w:ilvl w:val="0"/>
          <w:numId w:val="8"/>
        </w:numPr>
        <w:spacing w:after="60"/>
        <w:rPr>
          <w:rFonts w:eastAsia="SimSun"/>
        </w:rPr>
      </w:pPr>
      <w:r w:rsidRPr="008A4345">
        <w:t>Report Template</w:t>
      </w:r>
    </w:p>
    <w:p w:rsidR="00F5542E" w:rsidRPr="008A4345" w:rsidRDefault="00F5542E" w:rsidP="00F5542E">
      <w:pPr>
        <w:numPr>
          <w:ilvl w:val="0"/>
          <w:numId w:val="8"/>
        </w:numPr>
        <w:spacing w:after="60"/>
        <w:rPr>
          <w:rFonts w:eastAsia="SimSun"/>
        </w:rPr>
      </w:pPr>
      <w:r w:rsidRPr="008A4345">
        <w:t>STPs Mapping</w:t>
      </w:r>
    </w:p>
    <w:p w:rsidR="00F5542E" w:rsidRPr="008A4345" w:rsidRDefault="00F5542E" w:rsidP="00F5542E">
      <w:pPr>
        <w:numPr>
          <w:ilvl w:val="0"/>
          <w:numId w:val="8"/>
        </w:numPr>
        <w:spacing w:after="60"/>
        <w:rPr>
          <w:rFonts w:eastAsia="SimSun"/>
        </w:rPr>
      </w:pPr>
      <w:r w:rsidRPr="008A4345">
        <w:t>Sub Tasks</w:t>
      </w:r>
    </w:p>
    <w:p w:rsidR="00F5542E" w:rsidRPr="008A4345" w:rsidRDefault="00F5542E" w:rsidP="00F5542E">
      <w:pPr>
        <w:numPr>
          <w:ilvl w:val="0"/>
          <w:numId w:val="8"/>
        </w:numPr>
        <w:spacing w:after="60"/>
        <w:rPr>
          <w:rFonts w:eastAsia="SimSun"/>
        </w:rPr>
      </w:pPr>
      <w:r w:rsidRPr="008A4345">
        <w:t>SWIFT Config</w:t>
      </w:r>
    </w:p>
    <w:p w:rsidR="00F5542E" w:rsidRPr="008A4345" w:rsidRDefault="00F5542E" w:rsidP="00F5542E">
      <w:pPr>
        <w:numPr>
          <w:ilvl w:val="0"/>
          <w:numId w:val="8"/>
        </w:numPr>
        <w:spacing w:after="60"/>
        <w:rPr>
          <w:rFonts w:eastAsia="SimSun"/>
        </w:rPr>
      </w:pPr>
      <w:r w:rsidRPr="008A4345">
        <w:t>System Maintain</w:t>
      </w:r>
    </w:p>
    <w:p w:rsidR="00F5542E" w:rsidRPr="008A4345" w:rsidRDefault="00F5542E" w:rsidP="00F5542E">
      <w:pPr>
        <w:numPr>
          <w:ilvl w:val="0"/>
          <w:numId w:val="8"/>
        </w:numPr>
        <w:spacing w:after="60"/>
        <w:rPr>
          <w:rFonts w:eastAsia="SimSun"/>
        </w:rPr>
      </w:pPr>
      <w:r w:rsidRPr="008A4345">
        <w:t>Transaction Function</w:t>
      </w:r>
    </w:p>
    <w:p w:rsidR="00F5542E" w:rsidRPr="008A4345" w:rsidRDefault="00F5542E" w:rsidP="00F5542E">
      <w:pPr>
        <w:numPr>
          <w:ilvl w:val="0"/>
          <w:numId w:val="8"/>
        </w:numPr>
        <w:spacing w:after="60"/>
        <w:rPr>
          <w:rFonts w:eastAsia="SimSun"/>
        </w:rPr>
      </w:pPr>
      <w:r w:rsidRPr="008A4345">
        <w:t>Transfer To</w:t>
      </w:r>
    </w:p>
    <w:p w:rsidR="00F5542E" w:rsidRPr="008A4345" w:rsidRDefault="00F5542E" w:rsidP="00F5542E">
      <w:pPr>
        <w:numPr>
          <w:ilvl w:val="0"/>
          <w:numId w:val="8"/>
        </w:numPr>
        <w:spacing w:after="60"/>
      </w:pPr>
      <w:r w:rsidRPr="008A4345">
        <w:t>TSU Mapping</w:t>
      </w:r>
    </w:p>
    <w:p w:rsidR="00F5542E" w:rsidRPr="008A4345" w:rsidRDefault="00F5542E" w:rsidP="00F5542E">
      <w:pPr>
        <w:numPr>
          <w:ilvl w:val="0"/>
          <w:numId w:val="8"/>
        </w:numPr>
        <w:spacing w:after="60"/>
        <w:rPr>
          <w:rFonts w:eastAsia="SimSun"/>
        </w:rPr>
      </w:pPr>
      <w:r w:rsidRPr="008A4345">
        <w:t>Upload Message Setting</w:t>
      </w:r>
    </w:p>
    <w:p w:rsidR="00F5542E" w:rsidRPr="008A4345" w:rsidRDefault="00F5542E" w:rsidP="00F5542E">
      <w:pPr>
        <w:numPr>
          <w:ilvl w:val="0"/>
          <w:numId w:val="8"/>
        </w:numPr>
        <w:spacing w:after="60"/>
        <w:rPr>
          <w:rFonts w:eastAsia="SimSun"/>
        </w:rPr>
      </w:pPr>
      <w:r w:rsidRPr="008A4345">
        <w:t>Web Service Setting</w:t>
      </w:r>
    </w:p>
    <w:p w:rsidR="00F5542E" w:rsidRPr="008A4345" w:rsidRDefault="00F5542E" w:rsidP="00F5542E">
      <w:pPr>
        <w:numPr>
          <w:ilvl w:val="0"/>
          <w:numId w:val="8"/>
        </w:numPr>
        <w:spacing w:after="60"/>
      </w:pPr>
      <w:r w:rsidRPr="008A4345">
        <w:t>Widget Maintain</w:t>
      </w:r>
    </w:p>
    <w:p w:rsidR="00F5542E" w:rsidRPr="008A4345" w:rsidRDefault="00F5542E" w:rsidP="00F5542E">
      <w:pPr>
        <w:ind w:left="2160"/>
        <w:rPr>
          <w:rFonts w:eastAsia="SimSun"/>
        </w:rPr>
      </w:pPr>
    </w:p>
    <w:p w:rsidR="00F5542E" w:rsidRPr="008A4345" w:rsidRDefault="00F5542E" w:rsidP="00F5542E">
      <w:pPr>
        <w:ind w:left="2160"/>
        <w:rPr>
          <w:rFonts w:eastAsia="SimSun"/>
        </w:rPr>
      </w:pPr>
    </w:p>
    <w:p w:rsidR="00F5542E" w:rsidRPr="008A4345" w:rsidRDefault="00F5542E" w:rsidP="00F5542E">
      <w:pPr>
        <w:ind w:firstLine="2160"/>
        <w:rPr>
          <w:rFonts w:ascii="Arial" w:eastAsia="SimSun" w:hAnsi="Arial" w:cs="Arial"/>
          <w:b/>
        </w:rPr>
      </w:pPr>
      <w:r w:rsidRPr="008A4345">
        <w:rPr>
          <w:rFonts w:ascii="Arial" w:eastAsia="SimSun" w:hAnsi="Arial" w:cs="Arial"/>
          <w:b/>
        </w:rPr>
        <w:t>Product Function Group</w:t>
      </w:r>
    </w:p>
    <w:p w:rsidR="00F5542E" w:rsidRPr="008A4345" w:rsidRDefault="00F5542E" w:rsidP="00F5542E">
      <w:pPr>
        <w:ind w:left="2160"/>
        <w:rPr>
          <w:rFonts w:eastAsia="SimSun"/>
        </w:rPr>
      </w:pPr>
      <w:r w:rsidRPr="008A4345">
        <w:rPr>
          <w:rFonts w:eastAsia="SimSun"/>
        </w:rPr>
        <w:t>This function group consists of functions that are used for creating and configuring the products to be accessed and used by the customers or end-users. These functions are:</w:t>
      </w:r>
    </w:p>
    <w:p w:rsidR="00F5542E" w:rsidRPr="008A4345" w:rsidRDefault="00F5542E" w:rsidP="00F5542E">
      <w:pPr>
        <w:numPr>
          <w:ilvl w:val="0"/>
          <w:numId w:val="9"/>
        </w:numPr>
        <w:spacing w:after="60"/>
        <w:rPr>
          <w:rFonts w:eastAsia="SimSun"/>
        </w:rPr>
      </w:pPr>
      <w:r w:rsidRPr="008A4345">
        <w:t>Fields Select</w:t>
      </w:r>
    </w:p>
    <w:p w:rsidR="00F5542E" w:rsidRPr="008A4345" w:rsidRDefault="00F5542E" w:rsidP="00F5542E">
      <w:pPr>
        <w:numPr>
          <w:ilvl w:val="0"/>
          <w:numId w:val="9"/>
        </w:numPr>
        <w:spacing w:after="60"/>
        <w:rPr>
          <w:rFonts w:eastAsia="SimSun"/>
        </w:rPr>
      </w:pPr>
      <w:r w:rsidRPr="008A4345">
        <w:t>Inbox</w:t>
      </w:r>
    </w:p>
    <w:p w:rsidR="00F5542E" w:rsidRPr="008A4345" w:rsidRDefault="00F5542E" w:rsidP="00F5542E">
      <w:pPr>
        <w:numPr>
          <w:ilvl w:val="0"/>
          <w:numId w:val="9"/>
        </w:numPr>
        <w:spacing w:after="60"/>
        <w:rPr>
          <w:rFonts w:eastAsia="SimSun"/>
        </w:rPr>
      </w:pPr>
      <w:r w:rsidRPr="008A4345">
        <w:t>Product Authorize</w:t>
      </w:r>
    </w:p>
    <w:p w:rsidR="00F5542E" w:rsidRPr="008A4345" w:rsidRDefault="00F5542E" w:rsidP="00F5542E">
      <w:pPr>
        <w:numPr>
          <w:ilvl w:val="0"/>
          <w:numId w:val="9"/>
        </w:numPr>
        <w:spacing w:after="60"/>
        <w:rPr>
          <w:rFonts w:eastAsia="SimSun"/>
        </w:rPr>
      </w:pPr>
      <w:r w:rsidRPr="008A4345">
        <w:t>Product Authorize Setting</w:t>
      </w:r>
    </w:p>
    <w:p w:rsidR="00F5542E" w:rsidRPr="008A4345" w:rsidRDefault="00F5542E" w:rsidP="00F5542E">
      <w:pPr>
        <w:numPr>
          <w:ilvl w:val="0"/>
          <w:numId w:val="9"/>
        </w:numPr>
        <w:spacing w:after="60"/>
        <w:rPr>
          <w:rFonts w:eastAsia="SimSun"/>
        </w:rPr>
      </w:pPr>
      <w:r w:rsidRPr="008A4345">
        <w:t>Product Catalog</w:t>
      </w:r>
    </w:p>
    <w:p w:rsidR="00F5542E" w:rsidRPr="008A4345" w:rsidRDefault="00F5542E" w:rsidP="00F5542E">
      <w:pPr>
        <w:numPr>
          <w:ilvl w:val="0"/>
          <w:numId w:val="9"/>
        </w:numPr>
        <w:spacing w:after="60"/>
        <w:rPr>
          <w:rFonts w:eastAsia="SimSun"/>
        </w:rPr>
      </w:pPr>
      <w:r w:rsidRPr="008A4345">
        <w:t>Product Function Setting</w:t>
      </w:r>
    </w:p>
    <w:p w:rsidR="00F5542E" w:rsidRPr="008A4345" w:rsidRDefault="00F5542E" w:rsidP="00F5542E">
      <w:pPr>
        <w:numPr>
          <w:ilvl w:val="0"/>
          <w:numId w:val="9"/>
        </w:numPr>
        <w:spacing w:after="60"/>
        <w:rPr>
          <w:rFonts w:eastAsia="SimSun"/>
        </w:rPr>
      </w:pPr>
      <w:r w:rsidRPr="008A4345">
        <w:t>Product Item</w:t>
      </w:r>
    </w:p>
    <w:p w:rsidR="00F5542E" w:rsidRPr="008A4345" w:rsidRDefault="00F5542E" w:rsidP="00F5542E">
      <w:pPr>
        <w:ind w:firstLine="2160"/>
        <w:rPr>
          <w:rFonts w:ascii="Arial" w:hAnsi="Arial" w:cs="Arial"/>
          <w:b/>
        </w:rPr>
      </w:pPr>
      <w:r w:rsidRPr="008A4345">
        <w:rPr>
          <w:rFonts w:ascii="Arial" w:hAnsi="Arial" w:cs="Arial"/>
          <w:b/>
        </w:rPr>
        <w:lastRenderedPageBreak/>
        <w:t>Maintenance Function Group</w:t>
      </w:r>
    </w:p>
    <w:p w:rsidR="00F5542E" w:rsidRPr="008A4345" w:rsidRDefault="00F5542E" w:rsidP="00F5542E">
      <w:pPr>
        <w:ind w:left="2160"/>
      </w:pPr>
      <w:r w:rsidRPr="008A4345">
        <w:t>This function group is comprised of functions used for facilitating the maintenance of data from CE tables, including fields and error settings. These functions are:</w:t>
      </w:r>
    </w:p>
    <w:p w:rsidR="00F5542E" w:rsidRPr="008A4345" w:rsidRDefault="00F5542E" w:rsidP="00F5542E">
      <w:pPr>
        <w:numPr>
          <w:ilvl w:val="0"/>
          <w:numId w:val="10"/>
        </w:numPr>
        <w:spacing w:after="60"/>
      </w:pPr>
      <w:r w:rsidRPr="008A4345">
        <w:t>DB Dictionary</w:t>
      </w:r>
    </w:p>
    <w:p w:rsidR="00F5542E" w:rsidRPr="008A4345" w:rsidRDefault="00F5542E" w:rsidP="00F5542E">
      <w:pPr>
        <w:numPr>
          <w:ilvl w:val="0"/>
          <w:numId w:val="10"/>
        </w:numPr>
        <w:spacing w:after="60"/>
      </w:pPr>
      <w:r w:rsidRPr="008A4345">
        <w:t>Error Handling</w:t>
      </w:r>
    </w:p>
    <w:p w:rsidR="00F5542E" w:rsidRPr="008A4345" w:rsidRDefault="00F5542E" w:rsidP="00F5542E">
      <w:pPr>
        <w:numPr>
          <w:ilvl w:val="0"/>
          <w:numId w:val="10"/>
        </w:numPr>
        <w:spacing w:after="60"/>
      </w:pPr>
      <w:r w:rsidRPr="008A4345">
        <w:t>Error Message Config (CE)</w:t>
      </w:r>
    </w:p>
    <w:p w:rsidR="00F5542E" w:rsidRPr="008A4345" w:rsidRDefault="00F5542E" w:rsidP="00F5542E">
      <w:pPr>
        <w:numPr>
          <w:ilvl w:val="0"/>
          <w:numId w:val="10"/>
        </w:numPr>
        <w:spacing w:after="60"/>
      </w:pPr>
      <w:r w:rsidRPr="008A4345">
        <w:t>Field Conversion</w:t>
      </w:r>
    </w:p>
    <w:p w:rsidR="00F5542E" w:rsidRPr="008A4345" w:rsidRDefault="00F5542E" w:rsidP="00F5542E">
      <w:pPr>
        <w:numPr>
          <w:ilvl w:val="0"/>
          <w:numId w:val="10"/>
        </w:numPr>
        <w:spacing w:after="60"/>
      </w:pPr>
      <w:r w:rsidRPr="008A4345">
        <w:t>Multi Language</w:t>
      </w:r>
    </w:p>
    <w:p w:rsidR="00F5542E" w:rsidRPr="008A4345" w:rsidRDefault="00F5542E" w:rsidP="00F5542E">
      <w:pPr>
        <w:numPr>
          <w:ilvl w:val="0"/>
          <w:numId w:val="10"/>
        </w:numPr>
        <w:spacing w:after="60"/>
      </w:pPr>
      <w:r w:rsidRPr="008A4345">
        <w:t>Page Dictionary</w:t>
      </w:r>
    </w:p>
    <w:p w:rsidR="00F5542E" w:rsidRPr="008A4345" w:rsidRDefault="00F5542E" w:rsidP="00F5542E">
      <w:pPr>
        <w:numPr>
          <w:ilvl w:val="0"/>
          <w:numId w:val="10"/>
        </w:numPr>
        <w:spacing w:after="60"/>
      </w:pPr>
      <w:r w:rsidRPr="008A4345">
        <w:t>XML Generator</w:t>
      </w:r>
    </w:p>
    <w:p w:rsidR="00F5542E" w:rsidRPr="008A4345" w:rsidRDefault="00F5542E" w:rsidP="00F5542E">
      <w:pPr>
        <w:spacing w:after="60"/>
        <w:ind w:left="2160"/>
      </w:pPr>
    </w:p>
    <w:p w:rsidR="00F5542E" w:rsidRPr="008A4345" w:rsidRDefault="00F5542E" w:rsidP="00F5542E">
      <w:pPr>
        <w:spacing w:after="60"/>
        <w:ind w:left="2160"/>
      </w:pPr>
    </w:p>
    <w:p w:rsidR="00F5542E" w:rsidRPr="008A4345" w:rsidRDefault="00F5542E" w:rsidP="00F5542E">
      <w:pPr>
        <w:spacing w:after="60"/>
        <w:ind w:left="2160"/>
      </w:pPr>
    </w:p>
    <w:p w:rsidR="00F5542E" w:rsidRDefault="00F5542E" w:rsidP="00F5542E">
      <w:pPr>
        <w:pStyle w:val="Heading7"/>
        <w:sectPr w:rsidR="00F5542E" w:rsidSect="00F5542E">
          <w:pgSz w:w="12240" w:h="15840"/>
          <w:pgMar w:top="1440" w:right="1800" w:bottom="1440" w:left="1800" w:header="720" w:footer="720" w:gutter="0"/>
          <w:cols w:space="720"/>
        </w:sectPr>
      </w:pPr>
    </w:p>
    <w:p w:rsidR="00F5542E" w:rsidRPr="008A4345" w:rsidRDefault="00F5542E" w:rsidP="00F5542E">
      <w:pPr>
        <w:pStyle w:val="Heading7"/>
      </w:pPr>
      <w:bookmarkStart w:id="32" w:name="_Toc524605636"/>
      <w:bookmarkStart w:id="33" w:name="_Toc70518845"/>
      <w:r w:rsidRPr="008A4345">
        <w:lastRenderedPageBreak/>
        <w:t>Menu Bar</w:t>
      </w:r>
      <w:bookmarkEnd w:id="32"/>
      <w:bookmarkEnd w:id="33"/>
    </w:p>
    <w:p w:rsidR="00F5542E" w:rsidRPr="008A4345" w:rsidRDefault="00F5542E" w:rsidP="00F5542E">
      <w:pPr>
        <w:ind w:left="1440"/>
        <w:rPr>
          <w:rFonts w:eastAsia="SimSun"/>
        </w:rPr>
      </w:pPr>
      <w:r w:rsidRPr="008A4345">
        <w:rPr>
          <w:rFonts w:eastAsia="SimSun"/>
        </w:rPr>
        <w:t>The options on the menu bar are shortcuts to both the common and specific functions and tasks of the system.</w:t>
      </w:r>
    </w:p>
    <w:p w:rsidR="00F5542E" w:rsidRPr="008A4345" w:rsidRDefault="00F5542E" w:rsidP="00F5542E">
      <w:pPr>
        <w:rPr>
          <w:rFonts w:eastAsia="SimSun"/>
        </w:rPr>
      </w:pPr>
    </w:p>
    <w:tbl>
      <w:tblPr>
        <w:tblW w:w="0" w:type="auto"/>
        <w:jc w:val="center"/>
        <w:tblLayout w:type="fixed"/>
        <w:tblLook w:val="0000" w:firstRow="0" w:lastRow="0" w:firstColumn="0" w:lastColumn="0" w:noHBand="0" w:noVBand="0"/>
      </w:tblPr>
      <w:tblGrid>
        <w:gridCol w:w="7200"/>
      </w:tblGrid>
      <w:tr w:rsidR="00F5542E" w:rsidRPr="008A4345" w:rsidTr="00F5542E">
        <w:trPr>
          <w:jc w:val="center"/>
        </w:trPr>
        <w:tc>
          <w:tcPr>
            <w:tcW w:w="7200" w:type="dxa"/>
          </w:tcPr>
          <w:p w:rsidR="00F5542E" w:rsidRPr="008A4345" w:rsidRDefault="00500790" w:rsidP="00F5542E">
            <w:pPr>
              <w:jc w:val="center"/>
              <w:rPr>
                <w:rFonts w:eastAsia="SimSun"/>
              </w:rPr>
            </w:pPr>
            <w:r w:rsidRPr="00A1113B">
              <w:rPr>
                <w:noProof/>
              </w:rPr>
              <w:drawing>
                <wp:inline distT="0" distB="0" distL="0" distR="0">
                  <wp:extent cx="2057400" cy="209550"/>
                  <wp:effectExtent l="0" t="0" r="0" b="0"/>
                  <wp:docPr id="1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7400" cy="209550"/>
                          </a:xfrm>
                          <a:prstGeom prst="rect">
                            <a:avLst/>
                          </a:prstGeom>
                          <a:noFill/>
                          <a:ln>
                            <a:noFill/>
                          </a:ln>
                        </pic:spPr>
                      </pic:pic>
                    </a:graphicData>
                  </a:graphic>
                </wp:inline>
              </w:drawing>
            </w:r>
          </w:p>
        </w:tc>
      </w:tr>
    </w:tbl>
    <w:p w:rsidR="00F5542E" w:rsidRPr="008A4345" w:rsidRDefault="00F5542E" w:rsidP="00F5542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3</w:t>
      </w:r>
      <w:r w:rsidRPr="008A4345">
        <w:rPr>
          <w:rFonts w:ascii="Arial" w:eastAsia="SimSun" w:hAnsi="Arial"/>
          <w:b/>
          <w:i/>
        </w:rPr>
        <w:fldChar w:fldCharType="end"/>
      </w:r>
      <w:r w:rsidRPr="008A4345">
        <w:rPr>
          <w:rFonts w:ascii="Arial" w:eastAsia="SimSun" w:hAnsi="Arial"/>
          <w:b/>
          <w:i/>
        </w:rPr>
        <w:t xml:space="preserve"> Menu Bar</w:t>
      </w:r>
    </w:p>
    <w:p w:rsidR="00F5542E" w:rsidRPr="008A4345" w:rsidRDefault="00F5542E" w:rsidP="00F5542E">
      <w:pPr>
        <w:rPr>
          <w:rFonts w:eastAsia="SimSun"/>
        </w:rPr>
      </w:pPr>
    </w:p>
    <w:p w:rsidR="00F5542E" w:rsidRPr="008A4345" w:rsidRDefault="00F5542E" w:rsidP="00F5542E">
      <w:pPr>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F5542E" w:rsidRPr="008A4345" w:rsidTr="00F5542E">
        <w:trPr>
          <w:jc w:val="center"/>
        </w:trPr>
        <w:tc>
          <w:tcPr>
            <w:tcW w:w="1987" w:type="dxa"/>
            <w:tcBorders>
              <w:right w:val="nil"/>
            </w:tcBorders>
            <w:shd w:val="solid" w:color="808080" w:fill="FFFFFF"/>
          </w:tcPr>
          <w:p w:rsidR="00F5542E" w:rsidRPr="00500790" w:rsidRDefault="00F5542E" w:rsidP="00F5542E">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Menu</w:t>
            </w:r>
          </w:p>
        </w:tc>
        <w:tc>
          <w:tcPr>
            <w:tcW w:w="236" w:type="dxa"/>
            <w:tcBorders>
              <w:top w:val="nil"/>
              <w:left w:val="nil"/>
              <w:bottom w:val="nil"/>
              <w:right w:val="nil"/>
            </w:tcBorders>
            <w:shd w:val="solid" w:color="FFFFFF" w:fill="FFFFFF"/>
          </w:tcPr>
          <w:p w:rsidR="00F5542E" w:rsidRPr="00500790" w:rsidRDefault="00F5542E" w:rsidP="00F5542E">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rsidR="00F5542E" w:rsidRPr="00500790" w:rsidRDefault="00F5542E" w:rsidP="00F5542E">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rsidR="00F5542E" w:rsidRPr="008A4345" w:rsidRDefault="00F5542E" w:rsidP="00F5542E">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F5542E" w:rsidRPr="008A4345" w:rsidTr="00F5542E">
        <w:trPr>
          <w:jc w:val="center"/>
        </w:trPr>
        <w:tc>
          <w:tcPr>
            <w:tcW w:w="1987" w:type="dxa"/>
          </w:tcPr>
          <w:p w:rsidR="00F5542E" w:rsidRPr="008A4345" w:rsidRDefault="00F5542E" w:rsidP="00F5542E">
            <w:pPr>
              <w:spacing w:before="120"/>
              <w:jc w:val="right"/>
              <w:rPr>
                <w:rFonts w:eastAsia="SimSun"/>
                <w:b/>
              </w:rPr>
            </w:pPr>
            <w:r w:rsidRPr="008A4345">
              <w:rPr>
                <w:rFonts w:eastAsia="SimSun"/>
                <w:b/>
              </w:rPr>
              <w:t>File</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after="60"/>
              <w:rPr>
                <w:rFonts w:eastAsia="SimSun"/>
              </w:rPr>
            </w:pPr>
            <w:r w:rsidRPr="008A4345">
              <w:rPr>
                <w:rFonts w:eastAsia="SimSun"/>
              </w:rPr>
              <w:t>The available options in the File menu are:</w:t>
            </w:r>
          </w:p>
          <w:p w:rsidR="00F5542E" w:rsidRPr="008A4345" w:rsidRDefault="00F5542E" w:rsidP="00F5542E">
            <w:pPr>
              <w:numPr>
                <w:ilvl w:val="0"/>
                <w:numId w:val="12"/>
              </w:numPr>
              <w:spacing w:after="60"/>
              <w:rPr>
                <w:rFonts w:eastAsia="SimSun"/>
              </w:rPr>
            </w:pPr>
            <w:r w:rsidRPr="008A4345">
              <w:rPr>
                <w:rFonts w:eastAsia="SimSun"/>
              </w:rPr>
              <w:t>New: This is used for creating a new parameter or rule.</w:t>
            </w:r>
          </w:p>
          <w:p w:rsidR="00F5542E" w:rsidRPr="008A4345" w:rsidRDefault="00F5542E" w:rsidP="00F5542E">
            <w:pPr>
              <w:numPr>
                <w:ilvl w:val="0"/>
                <w:numId w:val="12"/>
              </w:numPr>
              <w:spacing w:after="60"/>
              <w:rPr>
                <w:rFonts w:eastAsia="SimSun"/>
              </w:rPr>
            </w:pPr>
            <w:r w:rsidRPr="008A4345">
              <w:rPr>
                <w:rFonts w:eastAsia="SimSun"/>
              </w:rPr>
              <w:t>Save: This is used for saving the created or modified settings.</w:t>
            </w:r>
          </w:p>
          <w:p w:rsidR="00F5542E" w:rsidRPr="008A4345" w:rsidRDefault="00F5542E" w:rsidP="00F5542E">
            <w:pPr>
              <w:numPr>
                <w:ilvl w:val="0"/>
                <w:numId w:val="12"/>
              </w:numPr>
              <w:spacing w:after="60"/>
              <w:rPr>
                <w:rFonts w:eastAsia="SimSun"/>
              </w:rPr>
            </w:pPr>
            <w:r w:rsidRPr="008A4345">
              <w:rPr>
                <w:rFonts w:eastAsia="SimSun"/>
              </w:rPr>
              <w:t>Close Function: This is used for closing the current function window.</w:t>
            </w:r>
          </w:p>
          <w:p w:rsidR="00F5542E" w:rsidRPr="008A4345" w:rsidRDefault="00F5542E" w:rsidP="00F5542E">
            <w:pPr>
              <w:numPr>
                <w:ilvl w:val="0"/>
                <w:numId w:val="12"/>
              </w:numPr>
              <w:spacing w:after="60"/>
              <w:rPr>
                <w:rFonts w:eastAsia="SimSun"/>
              </w:rPr>
            </w:pPr>
            <w:r w:rsidRPr="008A4345">
              <w:rPr>
                <w:rFonts w:eastAsia="SimSun"/>
              </w:rPr>
              <w:t>Connect To: This is used for connecting to another Meta data source.</w:t>
            </w:r>
          </w:p>
          <w:p w:rsidR="00F5542E" w:rsidRPr="008A4345" w:rsidRDefault="00F5542E" w:rsidP="00F5542E">
            <w:pPr>
              <w:numPr>
                <w:ilvl w:val="0"/>
                <w:numId w:val="12"/>
              </w:numPr>
              <w:spacing w:after="60"/>
              <w:rPr>
                <w:rFonts w:eastAsia="SimSun"/>
              </w:rPr>
            </w:pPr>
            <w:r w:rsidRPr="008A4345">
              <w:rPr>
                <w:rFonts w:eastAsia="SimSun"/>
              </w:rPr>
              <w:t>Log Off: This is used for logging off a user that is logged on to the system without exiting the system.</w:t>
            </w:r>
          </w:p>
          <w:p w:rsidR="00F5542E" w:rsidRPr="008A4345" w:rsidRDefault="00F5542E" w:rsidP="00F5542E">
            <w:pPr>
              <w:numPr>
                <w:ilvl w:val="0"/>
                <w:numId w:val="12"/>
              </w:numPr>
              <w:spacing w:after="60"/>
              <w:rPr>
                <w:rFonts w:eastAsia="SimSun"/>
              </w:rPr>
            </w:pPr>
            <w:r w:rsidRPr="008A4345">
              <w:rPr>
                <w:rFonts w:eastAsia="SimSun"/>
              </w:rPr>
              <w:t>Exit: This is used for closing the system window and exiting the system.</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F5542E" w:rsidP="00F5542E">
            <w:pPr>
              <w:spacing w:before="120"/>
              <w:jc w:val="right"/>
              <w:rPr>
                <w:rFonts w:eastAsia="SimSun"/>
                <w:b/>
              </w:rPr>
            </w:pPr>
            <w:r w:rsidRPr="008A4345">
              <w:rPr>
                <w:rFonts w:eastAsia="SimSun"/>
                <w:b/>
              </w:rPr>
              <w:t>Edit</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after="60"/>
              <w:rPr>
                <w:rFonts w:eastAsia="SimSun"/>
              </w:rPr>
            </w:pPr>
            <w:r w:rsidRPr="008A4345">
              <w:rPr>
                <w:rFonts w:eastAsia="SimSun"/>
              </w:rPr>
              <w:t>The available options in the Edit menu are:</w:t>
            </w:r>
          </w:p>
          <w:p w:rsidR="00F5542E" w:rsidRPr="008A4345" w:rsidRDefault="00F5542E" w:rsidP="00F5542E">
            <w:pPr>
              <w:numPr>
                <w:ilvl w:val="0"/>
                <w:numId w:val="13"/>
              </w:numPr>
              <w:spacing w:after="60"/>
              <w:rPr>
                <w:rFonts w:eastAsia="SimSun"/>
              </w:rPr>
            </w:pPr>
            <w:r w:rsidRPr="008A4345">
              <w:rPr>
                <w:rFonts w:eastAsia="SimSun"/>
              </w:rPr>
              <w:t>Add: This is used for adding a setting for the selected function or parameter.</w:t>
            </w:r>
          </w:p>
          <w:p w:rsidR="00F5542E" w:rsidRPr="008A4345" w:rsidRDefault="00F5542E" w:rsidP="00F5542E">
            <w:pPr>
              <w:numPr>
                <w:ilvl w:val="0"/>
                <w:numId w:val="13"/>
              </w:numPr>
              <w:spacing w:after="60"/>
              <w:rPr>
                <w:rFonts w:eastAsia="SimSun"/>
              </w:rPr>
            </w:pPr>
            <w:r w:rsidRPr="008A4345">
              <w:rPr>
                <w:rFonts w:eastAsia="SimSun"/>
              </w:rPr>
              <w:t>Delete: This is used for deleting or removing an existing setting.</w:t>
            </w:r>
          </w:p>
          <w:p w:rsidR="00F5542E" w:rsidRPr="008A4345" w:rsidRDefault="00F5542E" w:rsidP="00F5542E">
            <w:pPr>
              <w:numPr>
                <w:ilvl w:val="0"/>
                <w:numId w:val="13"/>
              </w:numPr>
              <w:spacing w:after="60"/>
              <w:rPr>
                <w:rFonts w:eastAsia="SimSun"/>
              </w:rPr>
            </w:pPr>
            <w:r w:rsidRPr="008A4345">
              <w:rPr>
                <w:rFonts w:eastAsia="SimSun"/>
              </w:rPr>
              <w:t>Edit: This is used for editing or modifying existing settings.</w:t>
            </w:r>
          </w:p>
          <w:p w:rsidR="00F5542E" w:rsidRPr="008A4345" w:rsidRDefault="00F5542E" w:rsidP="00F5542E">
            <w:pPr>
              <w:numPr>
                <w:ilvl w:val="0"/>
                <w:numId w:val="13"/>
              </w:numPr>
              <w:spacing w:after="60"/>
              <w:rPr>
                <w:rFonts w:eastAsia="SimSun"/>
              </w:rPr>
            </w:pPr>
            <w:r w:rsidRPr="008A4345">
              <w:rPr>
                <w:rFonts w:eastAsia="SimSun"/>
              </w:rPr>
              <w:t>Copy: This is used for copying or duplicating a selected setting.</w:t>
            </w:r>
          </w:p>
          <w:p w:rsidR="00F5542E" w:rsidRPr="008A4345" w:rsidRDefault="00F5542E" w:rsidP="00F5542E">
            <w:pPr>
              <w:numPr>
                <w:ilvl w:val="0"/>
                <w:numId w:val="13"/>
              </w:numPr>
              <w:spacing w:after="60"/>
              <w:rPr>
                <w:rFonts w:eastAsia="SimSun"/>
              </w:rPr>
            </w:pPr>
            <w:r w:rsidRPr="008A4345">
              <w:rPr>
                <w:rFonts w:eastAsia="SimSun"/>
              </w:rPr>
              <w:t>Find: This is used for finding a specific setting.</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F5542E" w:rsidP="00F5542E">
            <w:pPr>
              <w:spacing w:before="120"/>
              <w:jc w:val="right"/>
              <w:rPr>
                <w:rFonts w:eastAsia="SimSun"/>
                <w:b/>
              </w:rPr>
            </w:pPr>
            <w:r w:rsidRPr="008A4345">
              <w:rPr>
                <w:rFonts w:eastAsia="SimSun"/>
                <w:b/>
              </w:rPr>
              <w:t>Function</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after="60"/>
              <w:rPr>
                <w:rFonts w:eastAsia="SimSun"/>
              </w:rPr>
            </w:pPr>
            <w:r w:rsidRPr="008A4345">
              <w:rPr>
                <w:rFonts w:eastAsia="SimSun"/>
              </w:rPr>
              <w:t>The available options in the Function menu are:</w:t>
            </w:r>
          </w:p>
          <w:p w:rsidR="00F5542E" w:rsidRPr="008A4345" w:rsidRDefault="00F5542E" w:rsidP="00F5542E">
            <w:pPr>
              <w:numPr>
                <w:ilvl w:val="0"/>
                <w:numId w:val="11"/>
              </w:numPr>
              <w:spacing w:after="60"/>
              <w:rPr>
                <w:rFonts w:eastAsia="SimSun"/>
              </w:rPr>
            </w:pPr>
            <w:r w:rsidRPr="008A4345">
              <w:rPr>
                <w:rFonts w:eastAsia="SimSun"/>
              </w:rPr>
              <w:t>User Manage, which displays options for running User Manager functions</w:t>
            </w:r>
          </w:p>
          <w:p w:rsidR="00F5542E" w:rsidRPr="008A4345" w:rsidRDefault="00F5542E" w:rsidP="00F5542E">
            <w:pPr>
              <w:numPr>
                <w:ilvl w:val="0"/>
                <w:numId w:val="11"/>
              </w:numPr>
              <w:spacing w:after="60"/>
              <w:rPr>
                <w:rFonts w:eastAsia="SimSun"/>
              </w:rPr>
            </w:pPr>
            <w:r w:rsidRPr="008A4345">
              <w:rPr>
                <w:rFonts w:eastAsia="SimSun"/>
              </w:rPr>
              <w:t>Parameter Manage, which displays options for running Parameter Manager functions</w:t>
            </w:r>
          </w:p>
          <w:p w:rsidR="00F5542E" w:rsidRPr="008A4345" w:rsidRDefault="00F5542E" w:rsidP="00F5542E">
            <w:pPr>
              <w:numPr>
                <w:ilvl w:val="0"/>
                <w:numId w:val="11"/>
              </w:numPr>
              <w:spacing w:after="60"/>
              <w:rPr>
                <w:rFonts w:eastAsia="SimSun"/>
              </w:rPr>
            </w:pPr>
            <w:r w:rsidRPr="008A4345">
              <w:rPr>
                <w:rFonts w:eastAsia="SimSun"/>
              </w:rPr>
              <w:t>System Function, which displays options for running System functions</w:t>
            </w:r>
          </w:p>
          <w:p w:rsidR="00F5542E" w:rsidRPr="008A4345" w:rsidRDefault="00F5542E" w:rsidP="00F5542E">
            <w:pPr>
              <w:numPr>
                <w:ilvl w:val="0"/>
                <w:numId w:val="11"/>
              </w:numPr>
              <w:spacing w:after="60"/>
              <w:rPr>
                <w:rFonts w:eastAsia="SimSun"/>
              </w:rPr>
            </w:pPr>
            <w:r w:rsidRPr="008A4345">
              <w:rPr>
                <w:rFonts w:eastAsia="SimSun"/>
              </w:rPr>
              <w:t xml:space="preserve">Transaction Function, which displays options for running </w:t>
            </w:r>
            <w:r w:rsidRPr="008A4345">
              <w:rPr>
                <w:rFonts w:eastAsia="SimSun"/>
              </w:rPr>
              <w:lastRenderedPageBreak/>
              <w:t>Transaction functions</w:t>
            </w:r>
          </w:p>
          <w:p w:rsidR="00F5542E" w:rsidRPr="008A4345" w:rsidRDefault="00F5542E" w:rsidP="00F5542E">
            <w:pPr>
              <w:numPr>
                <w:ilvl w:val="0"/>
                <w:numId w:val="11"/>
              </w:numPr>
              <w:spacing w:after="60"/>
              <w:rPr>
                <w:rFonts w:eastAsia="SimSun"/>
              </w:rPr>
            </w:pPr>
            <w:r w:rsidRPr="008A4345">
              <w:rPr>
                <w:rFonts w:eastAsia="SimSun"/>
              </w:rPr>
              <w:t>Product Function, which displays options for running Product functions</w:t>
            </w:r>
          </w:p>
          <w:p w:rsidR="00F5542E" w:rsidRPr="008A4345" w:rsidRDefault="00F5542E" w:rsidP="00F5542E">
            <w:pPr>
              <w:numPr>
                <w:ilvl w:val="0"/>
                <w:numId w:val="11"/>
              </w:numPr>
              <w:spacing w:after="60"/>
              <w:rPr>
                <w:rFonts w:eastAsia="SimSun"/>
              </w:rPr>
            </w:pPr>
            <w:r w:rsidRPr="008A4345">
              <w:rPr>
                <w:rFonts w:eastAsia="SimSun"/>
              </w:rPr>
              <w:t>Maintenance, which displays options for running Maintenance functions</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F5542E" w:rsidP="00F5542E">
            <w:pPr>
              <w:spacing w:before="120"/>
              <w:jc w:val="right"/>
              <w:rPr>
                <w:rFonts w:eastAsia="SimSun"/>
                <w:b/>
              </w:rPr>
            </w:pPr>
            <w:r w:rsidRPr="008A4345">
              <w:rPr>
                <w:rFonts w:eastAsia="SimSun"/>
                <w:b/>
              </w:rPr>
              <w:t>Tools</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after="60"/>
              <w:rPr>
                <w:rFonts w:eastAsia="SimSun"/>
              </w:rPr>
            </w:pPr>
            <w:r w:rsidRPr="008A4345">
              <w:rPr>
                <w:rFonts w:eastAsia="SimSun"/>
              </w:rPr>
              <w:t>The available options in the Tools menu are:</w:t>
            </w:r>
          </w:p>
          <w:p w:rsidR="00F5542E" w:rsidRPr="008A4345" w:rsidRDefault="00F5542E" w:rsidP="00F5542E">
            <w:pPr>
              <w:numPr>
                <w:ilvl w:val="0"/>
                <w:numId w:val="11"/>
              </w:numPr>
              <w:spacing w:after="60"/>
              <w:rPr>
                <w:rFonts w:eastAsia="SimSun"/>
              </w:rPr>
            </w:pPr>
            <w:r w:rsidRPr="008A4345">
              <w:rPr>
                <w:rFonts w:eastAsia="SimSun"/>
              </w:rPr>
              <w:t>Toolbar: When this option is marked, the toolbar is displayed on the CE Utility Workbench window.</w:t>
            </w:r>
          </w:p>
          <w:p w:rsidR="00F5542E" w:rsidRPr="008A4345" w:rsidRDefault="00F5542E" w:rsidP="00F5542E">
            <w:pPr>
              <w:numPr>
                <w:ilvl w:val="0"/>
                <w:numId w:val="11"/>
              </w:numPr>
              <w:spacing w:after="60"/>
              <w:rPr>
                <w:rFonts w:eastAsia="SimSun"/>
              </w:rPr>
            </w:pPr>
            <w:r w:rsidRPr="008A4345">
              <w:rPr>
                <w:rFonts w:eastAsia="SimSun"/>
              </w:rPr>
              <w:t xml:space="preserve">Function Toolbar: When this option is marked, the function toolbar is displayed on the CE Utility Workbench window. </w:t>
            </w:r>
          </w:p>
          <w:p w:rsidR="00F5542E" w:rsidRPr="008A4345" w:rsidRDefault="00F5542E" w:rsidP="00F5542E">
            <w:pPr>
              <w:numPr>
                <w:ilvl w:val="0"/>
                <w:numId w:val="11"/>
              </w:numPr>
              <w:spacing w:after="60"/>
              <w:rPr>
                <w:rFonts w:eastAsia="SimSun"/>
              </w:rPr>
            </w:pPr>
            <w:r w:rsidRPr="008A4345">
              <w:rPr>
                <w:rFonts w:eastAsia="SimSun"/>
              </w:rPr>
              <w:t xml:space="preserve">Set User Profile DB Info: This option is used by the Super Administrator user to change the user information that is to be used by the CE Utility for connecting to a database. </w:t>
            </w:r>
          </w:p>
          <w:p w:rsidR="00F5542E" w:rsidRPr="008A4345" w:rsidRDefault="00F5542E" w:rsidP="00F5542E">
            <w:pPr>
              <w:numPr>
                <w:ilvl w:val="0"/>
                <w:numId w:val="11"/>
              </w:numPr>
              <w:spacing w:after="60"/>
              <w:rPr>
                <w:rFonts w:eastAsia="SimSun"/>
              </w:rPr>
            </w:pPr>
            <w:r w:rsidRPr="008A4345">
              <w:rPr>
                <w:rFonts w:eastAsia="SimSun"/>
              </w:rPr>
              <w:t>Window Style: Selecting this option displays a list of CE Utility interface styles: Microsoft Style, Unix Style, Java Style, Classic Style, and Metal Style. The preferred style may be marked accordingly.</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F5542E" w:rsidP="00F5542E">
            <w:pPr>
              <w:spacing w:before="120"/>
              <w:jc w:val="right"/>
              <w:rPr>
                <w:rFonts w:eastAsia="SimSun"/>
                <w:b/>
              </w:rPr>
            </w:pPr>
            <w:r w:rsidRPr="008A4345">
              <w:rPr>
                <w:rFonts w:eastAsia="SimSun"/>
                <w:b/>
              </w:rPr>
              <w:t>Help</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after="60"/>
              <w:rPr>
                <w:rFonts w:eastAsia="SimSun"/>
              </w:rPr>
            </w:pPr>
            <w:r w:rsidRPr="008A4345">
              <w:rPr>
                <w:rFonts w:eastAsia="SimSun"/>
              </w:rPr>
              <w:t>The available options in the Help menu are:</w:t>
            </w:r>
          </w:p>
          <w:p w:rsidR="00F5542E" w:rsidRDefault="00F5542E" w:rsidP="00F5542E">
            <w:pPr>
              <w:numPr>
                <w:ilvl w:val="0"/>
                <w:numId w:val="14"/>
              </w:numPr>
              <w:spacing w:after="60"/>
              <w:rPr>
                <w:rFonts w:eastAsia="SimSun"/>
              </w:rPr>
            </w:pPr>
            <w:r>
              <w:rPr>
                <w:rFonts w:eastAsia="SimSun"/>
              </w:rPr>
              <w:t xml:space="preserve">Help Topics: This is </w:t>
            </w:r>
            <w:r>
              <w:rPr>
                <w:rFonts w:eastAsia="SimSun"/>
                <w:i/>
              </w:rPr>
              <w:t>currently not used</w:t>
            </w:r>
            <w:r>
              <w:rPr>
                <w:rFonts w:eastAsia="SimSun"/>
              </w:rPr>
              <w:t>.</w:t>
            </w:r>
          </w:p>
          <w:p w:rsidR="00F5542E" w:rsidRPr="008A4345" w:rsidRDefault="00F5542E" w:rsidP="00F5542E">
            <w:pPr>
              <w:numPr>
                <w:ilvl w:val="0"/>
                <w:numId w:val="14"/>
              </w:numPr>
              <w:spacing w:after="60"/>
              <w:rPr>
                <w:rFonts w:eastAsia="SimSun"/>
              </w:rPr>
            </w:pPr>
            <w:r w:rsidRPr="008A4345">
              <w:rPr>
                <w:rFonts w:eastAsia="SimSun"/>
              </w:rPr>
              <w:t xml:space="preserve">Content Help: This is </w:t>
            </w:r>
            <w:r w:rsidRPr="008A4345">
              <w:rPr>
                <w:rFonts w:eastAsia="SimSun"/>
                <w:i/>
              </w:rPr>
              <w:t>currently not used.</w:t>
            </w:r>
          </w:p>
          <w:p w:rsidR="00F5542E" w:rsidRPr="008A4345" w:rsidRDefault="00F5542E" w:rsidP="00F5542E">
            <w:pPr>
              <w:numPr>
                <w:ilvl w:val="0"/>
                <w:numId w:val="14"/>
              </w:numPr>
              <w:spacing w:after="60"/>
              <w:rPr>
                <w:rFonts w:eastAsia="SimSun"/>
              </w:rPr>
            </w:pPr>
            <w:r w:rsidRPr="008A4345">
              <w:rPr>
                <w:rFonts w:eastAsia="SimSun"/>
              </w:rPr>
              <w:t xml:space="preserve">About Customer Enterprise: Selecting this option displays the About Customer Enterprise window, which indicates the version information of CE. </w:t>
            </w:r>
          </w:p>
        </w:tc>
      </w:tr>
    </w:tbl>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Default="00F5542E" w:rsidP="00F5542E">
      <w:pPr>
        <w:rPr>
          <w:rFonts w:eastAsia="SimSun"/>
        </w:rPr>
      </w:pPr>
    </w:p>
    <w:p w:rsidR="00F5542E" w:rsidRPr="008A4345" w:rsidRDefault="00F5542E" w:rsidP="00F5542E">
      <w:pPr>
        <w:pStyle w:val="Heading7"/>
      </w:pPr>
      <w:bookmarkStart w:id="34" w:name="_Toc524605637"/>
      <w:bookmarkStart w:id="35" w:name="_Toc70518846"/>
      <w:r w:rsidRPr="008A4345">
        <w:lastRenderedPageBreak/>
        <w:t>Toolbar Buttons</w:t>
      </w:r>
      <w:bookmarkEnd w:id="34"/>
      <w:bookmarkEnd w:id="35"/>
    </w:p>
    <w:p w:rsidR="00F5542E" w:rsidRPr="008A4345" w:rsidRDefault="00F5542E" w:rsidP="00F5542E">
      <w:pPr>
        <w:ind w:left="1440"/>
        <w:rPr>
          <w:rFonts w:eastAsia="SimSun"/>
        </w:rPr>
      </w:pPr>
      <w:r w:rsidRPr="008A4345">
        <w:rPr>
          <w:rFonts w:eastAsia="SimSun"/>
        </w:rPr>
        <w:t>There are two kinds of toolbars in the CE Utility: the basic toolbar and the function toolbar.</w:t>
      </w:r>
    </w:p>
    <w:p w:rsidR="00F5542E" w:rsidRPr="008A4345" w:rsidRDefault="00F5542E" w:rsidP="00F5542E">
      <w:pPr>
        <w:ind w:left="1440"/>
        <w:rPr>
          <w:rFonts w:eastAsia="SimSun"/>
        </w:rPr>
      </w:pPr>
    </w:p>
    <w:p w:rsidR="00F5542E" w:rsidRPr="008A4345" w:rsidRDefault="00F5542E" w:rsidP="00F5542E">
      <w:pPr>
        <w:ind w:left="1440"/>
        <w:rPr>
          <w:rFonts w:eastAsia="SimSun"/>
        </w:rPr>
      </w:pPr>
    </w:p>
    <w:p w:rsidR="00F5542E" w:rsidRPr="008A4345" w:rsidRDefault="00F5542E" w:rsidP="00F5542E">
      <w:pPr>
        <w:ind w:left="1440"/>
        <w:rPr>
          <w:rFonts w:ascii="Arial" w:eastAsia="SimSun" w:hAnsi="Arial" w:cs="Arial"/>
          <w:b/>
        </w:rPr>
      </w:pPr>
      <w:r w:rsidRPr="008A4345">
        <w:rPr>
          <w:rFonts w:eastAsia="SimSun"/>
        </w:rPr>
        <w:tab/>
      </w:r>
      <w:r w:rsidRPr="008A4345">
        <w:rPr>
          <w:rFonts w:ascii="Arial" w:eastAsia="SimSun" w:hAnsi="Arial" w:cs="Arial"/>
          <w:b/>
        </w:rPr>
        <w:t>Basic Toolbar</w:t>
      </w:r>
    </w:p>
    <w:p w:rsidR="00F5542E" w:rsidRPr="008A4345" w:rsidRDefault="00F5542E" w:rsidP="00F5542E">
      <w:pPr>
        <w:ind w:left="2160"/>
        <w:rPr>
          <w:rFonts w:eastAsia="SimSun"/>
        </w:rPr>
      </w:pPr>
      <w:r w:rsidRPr="008A4345">
        <w:rPr>
          <w:rFonts w:eastAsia="SimSun"/>
        </w:rPr>
        <w:t xml:space="preserve">The following standard buttons are available on </w:t>
      </w:r>
      <w:r>
        <w:rPr>
          <w:rFonts w:eastAsia="SimSun"/>
        </w:rPr>
        <w:t xml:space="preserve">the Basic Toolbar of </w:t>
      </w:r>
      <w:r w:rsidRPr="008A4345">
        <w:rPr>
          <w:rFonts w:eastAsia="SimSun"/>
        </w:rPr>
        <w:t xml:space="preserve">the CE Utility window. These are used for performing the basic and common tasks of the system. </w:t>
      </w:r>
    </w:p>
    <w:p w:rsidR="00F5542E" w:rsidRPr="008A4345" w:rsidRDefault="00F5542E" w:rsidP="00F5542E">
      <w:pPr>
        <w:ind w:left="720"/>
        <w:rPr>
          <w:rFonts w:eastAsia="SimSun"/>
        </w:rPr>
      </w:pPr>
    </w:p>
    <w:tbl>
      <w:tblPr>
        <w:tblW w:w="0" w:type="auto"/>
        <w:jc w:val="center"/>
        <w:tblLayout w:type="fixed"/>
        <w:tblLook w:val="0000" w:firstRow="0" w:lastRow="0" w:firstColumn="0" w:lastColumn="0" w:noHBand="0" w:noVBand="0"/>
      </w:tblPr>
      <w:tblGrid>
        <w:gridCol w:w="7200"/>
      </w:tblGrid>
      <w:tr w:rsidR="00F5542E" w:rsidRPr="008A4345" w:rsidTr="00F5542E">
        <w:trPr>
          <w:jc w:val="center"/>
        </w:trPr>
        <w:tc>
          <w:tcPr>
            <w:tcW w:w="7200" w:type="dxa"/>
          </w:tcPr>
          <w:p w:rsidR="00F5542E" w:rsidRPr="008A4345" w:rsidRDefault="00500790" w:rsidP="00F5542E">
            <w:pPr>
              <w:jc w:val="center"/>
              <w:rPr>
                <w:rFonts w:eastAsia="SimSun"/>
              </w:rPr>
            </w:pPr>
            <w:r w:rsidRPr="00A1113B">
              <w:rPr>
                <w:noProof/>
              </w:rPr>
              <w:drawing>
                <wp:inline distT="0" distB="0" distL="0" distR="0">
                  <wp:extent cx="3343275" cy="285750"/>
                  <wp:effectExtent l="0" t="0" r="0" b="0"/>
                  <wp:docPr id="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3275" cy="285750"/>
                          </a:xfrm>
                          <a:prstGeom prst="rect">
                            <a:avLst/>
                          </a:prstGeom>
                          <a:noFill/>
                          <a:ln>
                            <a:noFill/>
                          </a:ln>
                        </pic:spPr>
                      </pic:pic>
                    </a:graphicData>
                  </a:graphic>
                </wp:inline>
              </w:drawing>
            </w:r>
          </w:p>
        </w:tc>
      </w:tr>
    </w:tbl>
    <w:p w:rsidR="00F5542E" w:rsidRPr="008A4345" w:rsidRDefault="00F5542E" w:rsidP="00F5542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4</w:t>
      </w:r>
      <w:r w:rsidRPr="008A4345">
        <w:rPr>
          <w:rFonts w:ascii="Arial" w:eastAsia="SimSun" w:hAnsi="Arial"/>
          <w:b/>
          <w:i/>
        </w:rPr>
        <w:fldChar w:fldCharType="end"/>
      </w:r>
      <w:r w:rsidRPr="008A4345">
        <w:rPr>
          <w:rFonts w:ascii="Arial" w:eastAsia="SimSun" w:hAnsi="Arial"/>
          <w:b/>
          <w:i/>
        </w:rPr>
        <w:t xml:space="preserve"> Basic Toolbar Buttons</w:t>
      </w:r>
    </w:p>
    <w:p w:rsidR="00F5542E" w:rsidRPr="008A4345" w:rsidRDefault="00F5542E" w:rsidP="00F5542E">
      <w:pPr>
        <w:rPr>
          <w:rFonts w:eastAsia="SimSun"/>
        </w:rPr>
      </w:pPr>
    </w:p>
    <w:p w:rsidR="00F5542E" w:rsidRPr="008A4345" w:rsidRDefault="00F5542E" w:rsidP="00F5542E">
      <w:pPr>
        <w:ind w:left="720"/>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F5542E" w:rsidRPr="008A4345" w:rsidTr="00F5542E">
        <w:trPr>
          <w:jc w:val="center"/>
        </w:trPr>
        <w:tc>
          <w:tcPr>
            <w:tcW w:w="1987" w:type="dxa"/>
            <w:tcBorders>
              <w:right w:val="nil"/>
            </w:tcBorders>
            <w:shd w:val="solid" w:color="808080" w:fill="FFFFFF"/>
          </w:tcPr>
          <w:p w:rsidR="00F5542E" w:rsidRPr="00500790" w:rsidRDefault="00F5542E" w:rsidP="00F5542E">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Button</w:t>
            </w:r>
          </w:p>
        </w:tc>
        <w:tc>
          <w:tcPr>
            <w:tcW w:w="236" w:type="dxa"/>
            <w:tcBorders>
              <w:top w:val="nil"/>
              <w:left w:val="nil"/>
              <w:bottom w:val="nil"/>
              <w:right w:val="nil"/>
            </w:tcBorders>
            <w:shd w:val="solid" w:color="FFFFFF" w:fill="FFFFFF"/>
          </w:tcPr>
          <w:p w:rsidR="00F5542E" w:rsidRPr="00500790" w:rsidRDefault="00F5542E" w:rsidP="00F5542E">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rsidR="00F5542E" w:rsidRPr="00500790" w:rsidRDefault="00F5542E" w:rsidP="00F5542E">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rsidR="00F5542E" w:rsidRPr="008A4345" w:rsidRDefault="00F5542E" w:rsidP="00F5542E">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28600" cy="228600"/>
                  <wp:effectExtent l="0" t="0" r="0" b="0"/>
                  <wp:docPr id="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5542E" w:rsidRPr="008A4345">
              <w:rPr>
                <w:rFonts w:eastAsia="SimSun"/>
                <w:b/>
              </w:rPr>
              <w:t xml:space="preserve"> New</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creating a new parameter or rule.</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28600" cy="228600"/>
                  <wp:effectExtent l="0" t="0" r="0" b="0"/>
                  <wp:docPr id="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5542E" w:rsidRPr="008A4345">
              <w:rPr>
                <w:rFonts w:eastAsia="SimSun"/>
                <w:b/>
              </w:rPr>
              <w:t xml:space="preserve"> Add</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adding a setting for the selected function or parameter.</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28600" cy="228600"/>
                  <wp:effectExtent l="0" t="0" r="0" b="0"/>
                  <wp:docPr id="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5542E" w:rsidRPr="008A4345">
              <w:rPr>
                <w:rFonts w:eastAsia="SimSun"/>
                <w:b/>
              </w:rPr>
              <w:t xml:space="preserve"> Save</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storing created or modified settings.</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28600" cy="228600"/>
                  <wp:effectExtent l="0" t="0" r="0" b="0"/>
                  <wp:docPr id="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5542E" w:rsidRPr="008A4345">
              <w:rPr>
                <w:rFonts w:eastAsia="SimSun"/>
                <w:b/>
              </w:rPr>
              <w:t xml:space="preserve"> Edit</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editing or modifying existing settings.</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28600" cy="228600"/>
                  <wp:effectExtent l="0" t="0" r="0" b="0"/>
                  <wp:docPr id="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5542E" w:rsidRPr="008A4345">
              <w:rPr>
                <w:rFonts w:eastAsia="SimSun"/>
                <w:b/>
              </w:rPr>
              <w:t xml:space="preserve"> Copy</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copying or duplicating a selected setting.</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28600" cy="228600"/>
                  <wp:effectExtent l="0" t="0" r="0"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5542E" w:rsidRPr="008A4345">
              <w:rPr>
                <w:rFonts w:eastAsia="SimSun"/>
                <w:b/>
              </w:rPr>
              <w:t xml:space="preserve"> Delete</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deleting or removing an existing setting.</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28600" cy="228600"/>
                  <wp:effectExtent l="0" t="0" r="0" b="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5542E" w:rsidRPr="008A4345">
              <w:rPr>
                <w:rFonts w:eastAsia="SimSun"/>
                <w:b/>
              </w:rPr>
              <w:t xml:space="preserve"> Find</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finding an existing setting.</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lastRenderedPageBreak/>
              <w:drawing>
                <wp:inline distT="0" distB="0" distL="0" distR="0">
                  <wp:extent cx="209550" cy="228600"/>
                  <wp:effectExtent l="0" t="0" r="0" b="0"/>
                  <wp:docPr id="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r="9166"/>
                          <a:stretch>
                            <a:fillRect/>
                          </a:stretch>
                        </pic:blipFill>
                        <pic:spPr bwMode="auto">
                          <a:xfrm>
                            <a:off x="0" y="0"/>
                            <a:ext cx="209550" cy="228600"/>
                          </a:xfrm>
                          <a:prstGeom prst="rect">
                            <a:avLst/>
                          </a:prstGeom>
                          <a:noFill/>
                          <a:ln>
                            <a:noFill/>
                          </a:ln>
                        </pic:spPr>
                      </pic:pic>
                    </a:graphicData>
                  </a:graphic>
                </wp:inline>
              </w:drawing>
            </w:r>
            <w:r w:rsidR="00F5542E" w:rsidRPr="008A4345">
              <w:rPr>
                <w:rFonts w:eastAsia="SimSun"/>
                <w:b/>
              </w:rPr>
              <w:t xml:space="preserve"> Close Function</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closing a function window.</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28600" cy="228600"/>
                  <wp:effectExtent l="0" t="0" r="0" b="0"/>
                  <wp:docPr id="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5542E" w:rsidRPr="008A4345">
              <w:rPr>
                <w:rFonts w:eastAsia="SimSun"/>
                <w:b/>
              </w:rPr>
              <w:t xml:space="preserve"> Help Topic</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w:t>
            </w:r>
            <w:r w:rsidRPr="008A4345">
              <w:rPr>
                <w:rFonts w:eastAsia="SimSun"/>
                <w:i/>
              </w:rPr>
              <w:t xml:space="preserve"> currently not used.</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28600" cy="228600"/>
                  <wp:effectExtent l="0" t="0" r="0" b="0"/>
                  <wp:docPr id="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5542E" w:rsidRPr="008A4345">
              <w:rPr>
                <w:rFonts w:eastAsia="SimSun"/>
                <w:b/>
              </w:rPr>
              <w:t xml:space="preserve"> About Customer Enterprise</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displaying the version information of Customer Enterprise.</w:t>
            </w:r>
          </w:p>
        </w:tc>
      </w:tr>
    </w:tbl>
    <w:p w:rsidR="00F5542E" w:rsidRDefault="00F5542E" w:rsidP="00F5542E">
      <w:pPr>
        <w:rPr>
          <w:rFonts w:eastAsia="SimSun"/>
        </w:rPr>
      </w:pPr>
    </w:p>
    <w:p w:rsidR="00F5542E" w:rsidRDefault="00F5542E" w:rsidP="00F5542E">
      <w:pPr>
        <w:rPr>
          <w:rFonts w:eastAsia="SimSun"/>
        </w:rPr>
      </w:pPr>
    </w:p>
    <w:p w:rsidR="00F5542E" w:rsidRPr="008A4345" w:rsidRDefault="00F5542E" w:rsidP="00F5542E">
      <w:pPr>
        <w:rPr>
          <w:rFonts w:eastAsia="SimSun"/>
        </w:rPr>
      </w:pPr>
    </w:p>
    <w:p w:rsidR="00F5542E" w:rsidRPr="008A4345" w:rsidRDefault="00F5542E" w:rsidP="00F5542E">
      <w:pPr>
        <w:ind w:left="2160"/>
        <w:rPr>
          <w:rFonts w:ascii="Arial" w:eastAsia="SimSun" w:hAnsi="Arial" w:cs="Arial"/>
          <w:b/>
        </w:rPr>
      </w:pPr>
      <w:r w:rsidRPr="008A4345">
        <w:rPr>
          <w:rFonts w:ascii="Arial" w:eastAsia="SimSun" w:hAnsi="Arial" w:cs="Arial"/>
          <w:b/>
        </w:rPr>
        <w:t>Function Toolbar</w:t>
      </w:r>
    </w:p>
    <w:p w:rsidR="00F5542E" w:rsidRPr="008A4345" w:rsidRDefault="00F5542E" w:rsidP="00F5542E">
      <w:pPr>
        <w:ind w:left="2160"/>
        <w:rPr>
          <w:rFonts w:eastAsia="SimSun"/>
        </w:rPr>
      </w:pPr>
      <w:r w:rsidRPr="008A4345">
        <w:rPr>
          <w:rFonts w:eastAsia="SimSun"/>
        </w:rPr>
        <w:t>The buttons on this toolbar are shortcuts to some of the functions that are in the Function Group lists of the CE Utility window. The buttons may also be accessed from the Function menu on the menu bar.</w:t>
      </w:r>
    </w:p>
    <w:p w:rsidR="00F5542E" w:rsidRPr="008A4345" w:rsidRDefault="00F5542E" w:rsidP="00F5542E">
      <w:pPr>
        <w:ind w:left="720"/>
        <w:rPr>
          <w:rFonts w:eastAsia="SimSun"/>
        </w:rPr>
      </w:pPr>
    </w:p>
    <w:tbl>
      <w:tblPr>
        <w:tblW w:w="0" w:type="auto"/>
        <w:jc w:val="center"/>
        <w:tblLayout w:type="fixed"/>
        <w:tblLook w:val="0000" w:firstRow="0" w:lastRow="0" w:firstColumn="0" w:lastColumn="0" w:noHBand="0" w:noVBand="0"/>
      </w:tblPr>
      <w:tblGrid>
        <w:gridCol w:w="7200"/>
      </w:tblGrid>
      <w:tr w:rsidR="00F5542E" w:rsidRPr="008A4345" w:rsidTr="00F5542E">
        <w:trPr>
          <w:jc w:val="center"/>
        </w:trPr>
        <w:tc>
          <w:tcPr>
            <w:tcW w:w="7200" w:type="dxa"/>
          </w:tcPr>
          <w:p w:rsidR="00F5542E" w:rsidRPr="008A4345" w:rsidRDefault="00500790" w:rsidP="00F5542E">
            <w:pPr>
              <w:jc w:val="center"/>
              <w:rPr>
                <w:rFonts w:eastAsia="SimSun"/>
              </w:rPr>
            </w:pPr>
            <w:r w:rsidRPr="00A1113B">
              <w:rPr>
                <w:noProof/>
              </w:rPr>
              <w:drawing>
                <wp:inline distT="0" distB="0" distL="0" distR="0">
                  <wp:extent cx="4448175" cy="133350"/>
                  <wp:effectExtent l="0" t="0" r="0" b="0"/>
                  <wp:docPr id="29" name="Picture 49" descr="tmp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mp63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8175" cy="133350"/>
                          </a:xfrm>
                          <a:prstGeom prst="rect">
                            <a:avLst/>
                          </a:prstGeom>
                          <a:noFill/>
                          <a:ln>
                            <a:noFill/>
                          </a:ln>
                        </pic:spPr>
                      </pic:pic>
                    </a:graphicData>
                  </a:graphic>
                </wp:inline>
              </w:drawing>
            </w:r>
          </w:p>
        </w:tc>
      </w:tr>
    </w:tbl>
    <w:p w:rsidR="00F5542E" w:rsidRPr="008A4345" w:rsidRDefault="00F5542E" w:rsidP="00F5542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5</w:t>
      </w:r>
      <w:r w:rsidRPr="008A4345">
        <w:rPr>
          <w:rFonts w:ascii="Arial" w:eastAsia="SimSun" w:hAnsi="Arial"/>
          <w:b/>
          <w:i/>
        </w:rPr>
        <w:fldChar w:fldCharType="end"/>
      </w:r>
      <w:r w:rsidRPr="008A4345">
        <w:rPr>
          <w:rFonts w:ascii="Arial" w:eastAsia="SimSun" w:hAnsi="Arial"/>
          <w:b/>
          <w:i/>
        </w:rPr>
        <w:t xml:space="preserve"> Function Toolbar Buttons</w:t>
      </w:r>
    </w:p>
    <w:p w:rsidR="00F5542E" w:rsidRDefault="00F5542E" w:rsidP="00F5542E">
      <w:pPr>
        <w:rPr>
          <w:rFonts w:eastAsia="SimSun"/>
        </w:rPr>
      </w:pPr>
    </w:p>
    <w:p w:rsidR="00F5542E" w:rsidRPr="008A4345" w:rsidRDefault="00F5542E" w:rsidP="00F5542E">
      <w:pPr>
        <w:rPr>
          <w:rFonts w:eastAsia="SimSun"/>
        </w:rPr>
      </w:pPr>
    </w:p>
    <w:tbl>
      <w:tblPr>
        <w:tblW w:w="0" w:type="auto"/>
        <w:jc w:val="center"/>
        <w:tblLayout w:type="fixed"/>
        <w:tblLook w:val="00A0" w:firstRow="1" w:lastRow="0" w:firstColumn="1" w:lastColumn="0" w:noHBand="0" w:noVBand="0"/>
      </w:tblPr>
      <w:tblGrid>
        <w:gridCol w:w="1987"/>
        <w:gridCol w:w="236"/>
        <w:gridCol w:w="6206"/>
      </w:tblGrid>
      <w:tr w:rsidR="00F5542E" w:rsidRPr="008A4345" w:rsidTr="00F5542E">
        <w:trPr>
          <w:jc w:val="center"/>
        </w:trPr>
        <w:tc>
          <w:tcPr>
            <w:tcW w:w="1987" w:type="dxa"/>
            <w:tcBorders>
              <w:right w:val="nil"/>
            </w:tcBorders>
            <w:shd w:val="solid" w:color="808080" w:fill="FFFFFF"/>
          </w:tcPr>
          <w:p w:rsidR="00F5542E" w:rsidRPr="00500790" w:rsidRDefault="00F5542E" w:rsidP="00F5542E">
            <w:pPr>
              <w:spacing w:before="120"/>
              <w:jc w:val="center"/>
              <w:rPr>
                <w:rFonts w:ascii="Arial" w:eastAsia="SimSun" w:hAnsi="Arial" w:cs="Arial"/>
                <w:b/>
                <w:outline/>
                <w:color w:val="FFFFFF"/>
                <w:sz w:val="24"/>
                <w:szCs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Button</w:t>
            </w:r>
          </w:p>
        </w:tc>
        <w:tc>
          <w:tcPr>
            <w:tcW w:w="236" w:type="dxa"/>
            <w:tcBorders>
              <w:top w:val="nil"/>
              <w:left w:val="nil"/>
              <w:bottom w:val="nil"/>
              <w:right w:val="nil"/>
            </w:tcBorders>
            <w:shd w:val="solid" w:color="FFFFFF" w:fill="FFFFFF"/>
          </w:tcPr>
          <w:p w:rsidR="00F5542E" w:rsidRPr="00500790" w:rsidRDefault="00F5542E" w:rsidP="00F5542E">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p>
        </w:tc>
        <w:tc>
          <w:tcPr>
            <w:tcW w:w="6206" w:type="dxa"/>
            <w:tcBorders>
              <w:left w:val="nil"/>
            </w:tcBorders>
            <w:shd w:val="solid" w:color="808080" w:fill="FFFFFF"/>
          </w:tcPr>
          <w:p w:rsidR="00F5542E" w:rsidRPr="00500790" w:rsidRDefault="00F5542E" w:rsidP="00F5542E">
            <w:pPr>
              <w:spacing w:before="120"/>
              <w:jc w:val="center"/>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Description</w:t>
            </w:r>
          </w:p>
        </w:tc>
      </w:tr>
    </w:tbl>
    <w:p w:rsidR="00F5542E" w:rsidRPr="008A4345" w:rsidRDefault="00F5542E" w:rsidP="00F5542E">
      <w:pPr>
        <w:rPr>
          <w:rFonts w:eastAsia="SimSun"/>
        </w:rPr>
      </w:pPr>
    </w:p>
    <w:tbl>
      <w:tblPr>
        <w:tblW w:w="0" w:type="auto"/>
        <w:jc w:val="center"/>
        <w:tblLayout w:type="fixed"/>
        <w:tblLook w:val="0000" w:firstRow="0" w:lastRow="0" w:firstColumn="0" w:lastColumn="0" w:noHBand="0" w:noVBand="0"/>
      </w:tblPr>
      <w:tblGrid>
        <w:gridCol w:w="1987"/>
        <w:gridCol w:w="236"/>
        <w:gridCol w:w="6206"/>
      </w:tblGrid>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Set System Parameter</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System Parameter function. The function may also be accessed from the Parameter Manage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Manage Component</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Component Manage function. The function may also be accessed from the Parameter Manage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Calculation</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w:t>
            </w:r>
            <w:r w:rsidRPr="008A4345">
              <w:rPr>
                <w:rFonts w:eastAsia="SimSun"/>
                <w:i/>
              </w:rPr>
              <w:t xml:space="preserve"> currently not used.</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Module/Event Configuration</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Module &amp; Event function. The function may also be accessed from the Transaction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Transaction Function Configuration</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Transaction Function. The function may also be accessed from the Transaction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Form Set</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Form function. The function may also be accessed from the Transaction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Accounting Rule Setting</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w:t>
            </w:r>
            <w:r w:rsidRPr="008A4345">
              <w:rPr>
                <w:rFonts w:eastAsia="SimSun"/>
                <w:i/>
              </w:rPr>
              <w:t xml:space="preserve"> currently not used.</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Field Conversion</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Field Conversion function. The function may also be accessed from the Maintenance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Get Data</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Get Data function. The function may also be accessed from the Transaction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Reference Number</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w:t>
            </w:r>
            <w:r w:rsidRPr="008A4345">
              <w:rPr>
                <w:rFonts w:eastAsia="SimSun"/>
                <w:i/>
              </w:rPr>
              <w:t xml:space="preserve"> currently not used.</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Output Device</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 xml:space="preserve">This button is used for accessing the Output Device function. The function may also be accessed from the System Function group in the Function menu. </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Function Group</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w:t>
            </w:r>
            <w:r w:rsidRPr="008A4345">
              <w:rPr>
                <w:rFonts w:eastAsia="SimSun"/>
                <w:i/>
              </w:rPr>
              <w:t xml:space="preserve"> currently not used.</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Clause</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Clause function. The function may also be accessed from the Transaction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SWIFT</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SWIFT Config function. The function may also be accessed from the Transaction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bl>
    <w:p w:rsidR="00BD7EBE" w:rsidRDefault="00BD7EBE" w:rsidP="00F5542E">
      <w:pPr>
        <w:spacing w:before="120"/>
        <w:jc w:val="right"/>
        <w:rPr>
          <w:rFonts w:eastAsia="SimSun"/>
          <w:b/>
          <w:noProof/>
        </w:rPr>
        <w:sectPr w:rsidR="00BD7EBE" w:rsidSect="00F5542E">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lastRenderedPageBreak/>
              <w:drawing>
                <wp:inline distT="0" distB="0" distL="0" distR="0">
                  <wp:extent cx="209550" cy="209550"/>
                  <wp:effectExtent l="0" t="0" r="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Queue Manager</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Queue Manager function. The function may also be accessed from the System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trHeight w:val="1140"/>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GAPIs Setting</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GAPIs Setting function. The function may also be accessed from the Transaction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Time Zone</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setting time zone. The function may also be accessed from the System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STP Setting</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STP Setting function. The function may also be accessed from the System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Message Broker Setting</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Message Broker Setting function. The function may also be accessed from the Transaction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Processing Center</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w:t>
            </w:r>
            <w:r w:rsidRPr="008A4345">
              <w:rPr>
                <w:rFonts w:eastAsia="SimSun"/>
                <w:i/>
              </w:rPr>
              <w:t xml:space="preserve"> currently not used.</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Amount Format Setting</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Amount/Rate Format function. The function may also be accessed from the Transaction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Error Message</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Error Message Config (CE) function. The function may also be accessed from the Maintenance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Say Total</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w:t>
            </w:r>
            <w:r w:rsidRPr="008A4345">
              <w:rPr>
                <w:rFonts w:eastAsia="SimSun"/>
                <w:i/>
              </w:rPr>
              <w:t xml:space="preserve"> currently not used.</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Holiday</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w:t>
            </w:r>
            <w:r w:rsidRPr="008A4345">
              <w:rPr>
                <w:rFonts w:eastAsia="SimSun"/>
                <w:i/>
              </w:rPr>
              <w:t xml:space="preserve"> currently not used.</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Report</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w:t>
            </w:r>
            <w:r w:rsidRPr="008A4345">
              <w:rPr>
                <w:rFonts w:eastAsia="SimSun"/>
                <w:i/>
              </w:rPr>
              <w:t xml:space="preserve"> currently not used.</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lastRenderedPageBreak/>
              <w:drawing>
                <wp:inline distT="0" distB="0" distL="0" distR="0">
                  <wp:extent cx="209550" cy="209550"/>
                  <wp:effectExtent l="0" t="0" r="0" b="0"/>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Transfer To</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Transfer To function. The function may also be accessed from the Transaction Function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Archiving</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w:t>
            </w:r>
            <w:r w:rsidRPr="008A4345">
              <w:rPr>
                <w:rFonts w:eastAsia="SimSun"/>
                <w:i/>
              </w:rPr>
              <w:t xml:space="preserve"> currently not used.</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DB Dictionary</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DB Dictionary function. The function may also be accessed from the Maintenance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Calculation Constant</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w:t>
            </w:r>
            <w:r w:rsidRPr="008A4345">
              <w:rPr>
                <w:rFonts w:eastAsia="SimSun"/>
                <w:i/>
              </w:rPr>
              <w:t xml:space="preserve"> currently not used.</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XML Generator</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XML Generator function. The function may also be accessed from the Maintenance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Business Unit</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Business Unit Config function. The function may also be accessed from the User Manage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User Manager</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User Manage function. The function may also be accessed from the User Manage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Import/Export Business Unit</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button is used for accessing the Import/Export Business Unit function. The function may also be accessed from the User Manage group in the Function menu.</w:t>
            </w:r>
          </w:p>
        </w:tc>
      </w:tr>
      <w:tr w:rsidR="00F5542E" w:rsidRPr="008A4345" w:rsidTr="00F5542E">
        <w:trPr>
          <w:trHeight w:hRule="exact" w:val="200"/>
          <w:jc w:val="center"/>
        </w:trPr>
        <w:tc>
          <w:tcPr>
            <w:tcW w:w="1987" w:type="dxa"/>
          </w:tcPr>
          <w:p w:rsidR="00F5542E" w:rsidRPr="008A4345" w:rsidRDefault="00F5542E" w:rsidP="00F5542E">
            <w:pPr>
              <w:spacing w:before="120"/>
              <w:jc w:val="right"/>
              <w:rPr>
                <w:rFonts w:eastAsia="SimSun"/>
                <w:b/>
              </w:rPr>
            </w:pP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p>
        </w:tc>
      </w:tr>
      <w:tr w:rsidR="00F5542E" w:rsidRPr="008A4345" w:rsidTr="00F5542E">
        <w:trPr>
          <w:jc w:val="center"/>
        </w:trPr>
        <w:tc>
          <w:tcPr>
            <w:tcW w:w="1987" w:type="dxa"/>
          </w:tcPr>
          <w:p w:rsidR="00F5542E" w:rsidRPr="008A4345" w:rsidRDefault="00500790" w:rsidP="00F5542E">
            <w:pPr>
              <w:spacing w:before="120"/>
              <w:jc w:val="right"/>
              <w:rPr>
                <w:rFonts w:eastAsia="SimSun"/>
                <w:b/>
              </w:rPr>
            </w:pPr>
            <w:r w:rsidRPr="00F5542E">
              <w:rPr>
                <w:rFonts w:eastAsia="SimSun"/>
                <w:b/>
                <w:noProof/>
              </w:rPr>
              <w:drawing>
                <wp:inline distT="0" distB="0" distL="0" distR="0">
                  <wp:extent cx="209550" cy="209550"/>
                  <wp:effectExtent l="0" t="0" r="0"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5542E" w:rsidRPr="008A4345">
              <w:rPr>
                <w:rFonts w:eastAsia="SimSun"/>
                <w:b/>
              </w:rPr>
              <w:t xml:space="preserve"> DataSource Manager</w:t>
            </w:r>
          </w:p>
        </w:tc>
        <w:tc>
          <w:tcPr>
            <w:tcW w:w="236" w:type="dxa"/>
          </w:tcPr>
          <w:p w:rsidR="00F5542E" w:rsidRPr="008A4345" w:rsidRDefault="00F5542E" w:rsidP="00F5542E">
            <w:pPr>
              <w:spacing w:before="120"/>
              <w:rPr>
                <w:rFonts w:eastAsia="SimSun"/>
              </w:rPr>
            </w:pPr>
          </w:p>
        </w:tc>
        <w:tc>
          <w:tcPr>
            <w:tcW w:w="6206" w:type="dxa"/>
          </w:tcPr>
          <w:p w:rsidR="00F5542E" w:rsidRPr="008A4345" w:rsidRDefault="00F5542E" w:rsidP="00F5542E">
            <w:pPr>
              <w:spacing w:before="120"/>
              <w:rPr>
                <w:rFonts w:eastAsia="SimSun"/>
              </w:rPr>
            </w:pPr>
            <w:r w:rsidRPr="008A4345">
              <w:rPr>
                <w:rFonts w:eastAsia="SimSun"/>
              </w:rPr>
              <w:t>This function is used for accessing the Data Source Manage function. The function may also be accessed from the User Manage group in the Function menu.</w:t>
            </w:r>
          </w:p>
        </w:tc>
      </w:tr>
    </w:tbl>
    <w:p w:rsidR="00F5542E" w:rsidRPr="008A4345" w:rsidRDefault="00F5542E" w:rsidP="00F5542E">
      <w:pPr>
        <w:ind w:left="1440"/>
      </w:pPr>
    </w:p>
    <w:p w:rsidR="00F5542E" w:rsidRPr="008A4345" w:rsidRDefault="00F5542E" w:rsidP="00F5542E">
      <w:pPr>
        <w:ind w:left="1440"/>
      </w:pPr>
    </w:p>
    <w:p w:rsidR="00F5542E" w:rsidRPr="008A4345" w:rsidRDefault="00F5542E" w:rsidP="00F5542E">
      <w:pPr>
        <w:ind w:left="1440"/>
      </w:pPr>
    </w:p>
    <w:p w:rsidR="00F5542E" w:rsidRPr="008A4345" w:rsidRDefault="00F5542E" w:rsidP="00F5542E">
      <w:pPr>
        <w:spacing w:before="240" w:after="60"/>
        <w:ind w:left="1440"/>
        <w:outlineLvl w:val="6"/>
        <w:rPr>
          <w:rFonts w:ascii="Arial" w:hAnsi="Arial"/>
          <w:b/>
          <w:iCs/>
          <w:sz w:val="24"/>
          <w:szCs w:val="24"/>
        </w:rPr>
        <w:sectPr w:rsidR="00F5542E" w:rsidRPr="008A4345" w:rsidSect="00F5542E">
          <w:pgSz w:w="12240" w:h="15840"/>
          <w:pgMar w:top="1440" w:right="1800" w:bottom="1440" w:left="1800" w:header="720" w:footer="720" w:gutter="0"/>
          <w:cols w:space="720"/>
        </w:sectPr>
      </w:pPr>
    </w:p>
    <w:p w:rsidR="00F5542E" w:rsidRPr="008A4345" w:rsidRDefault="00F5542E" w:rsidP="00F5542E">
      <w:pPr>
        <w:pStyle w:val="Heading7"/>
      </w:pPr>
      <w:bookmarkStart w:id="36" w:name="_Toc524605638"/>
      <w:bookmarkStart w:id="37" w:name="_Toc70518847"/>
      <w:r w:rsidRPr="008A4345">
        <w:lastRenderedPageBreak/>
        <w:t>Popup Menu</w:t>
      </w:r>
      <w:bookmarkEnd w:id="36"/>
      <w:bookmarkEnd w:id="37"/>
    </w:p>
    <w:p w:rsidR="00F5542E" w:rsidRDefault="00F5542E" w:rsidP="00F5542E">
      <w:pPr>
        <w:ind w:left="1440"/>
        <w:rPr>
          <w:rFonts w:eastAsia="SimSun"/>
        </w:rPr>
      </w:pPr>
      <w:r w:rsidRPr="008A4345">
        <w:rPr>
          <w:rFonts w:eastAsia="SimSun"/>
        </w:rPr>
        <w:t xml:space="preserve">Inside a function or configuration window, options may be provided in the form of a popup menu. This menu is displayed by right-clicking on the relevant window section or on the relevant information. </w:t>
      </w:r>
    </w:p>
    <w:p w:rsidR="00F5542E" w:rsidRDefault="00F5542E" w:rsidP="00F5542E">
      <w:pPr>
        <w:ind w:left="1440"/>
        <w:rPr>
          <w:rFonts w:eastAsia="SimSun"/>
        </w:rPr>
      </w:pPr>
    </w:p>
    <w:tbl>
      <w:tblPr>
        <w:tblW w:w="0" w:type="auto"/>
        <w:jc w:val="center"/>
        <w:tblLayout w:type="fixed"/>
        <w:tblLook w:val="0000" w:firstRow="0" w:lastRow="0" w:firstColumn="0" w:lastColumn="0" w:noHBand="0" w:noVBand="0"/>
      </w:tblPr>
      <w:tblGrid>
        <w:gridCol w:w="7200"/>
      </w:tblGrid>
      <w:tr w:rsidR="00F5542E" w:rsidTr="00F5542E">
        <w:trPr>
          <w:jc w:val="center"/>
        </w:trPr>
        <w:tc>
          <w:tcPr>
            <w:tcW w:w="7200" w:type="dxa"/>
            <w:shd w:val="clear" w:color="auto" w:fill="auto"/>
          </w:tcPr>
          <w:p w:rsidR="00F5542E" w:rsidRDefault="00500790" w:rsidP="00F5542E">
            <w:pPr>
              <w:spacing w:after="0"/>
              <w:jc w:val="center"/>
              <w:rPr>
                <w:rFonts w:ascii="Arial" w:eastAsia="SimSun" w:hAnsi="Arial"/>
                <w:b/>
                <w:i/>
              </w:rPr>
            </w:pPr>
            <w:r w:rsidRPr="00A1113B">
              <w:rPr>
                <w:noProof/>
              </w:rPr>
              <w:drawing>
                <wp:inline distT="0" distB="0" distL="0" distR="0">
                  <wp:extent cx="1247775" cy="2085975"/>
                  <wp:effectExtent l="0" t="0" r="0" b="0"/>
                  <wp:docPr id="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47775" cy="2085975"/>
                          </a:xfrm>
                          <a:prstGeom prst="rect">
                            <a:avLst/>
                          </a:prstGeom>
                          <a:noFill/>
                          <a:ln>
                            <a:noFill/>
                          </a:ln>
                        </pic:spPr>
                      </pic:pic>
                    </a:graphicData>
                  </a:graphic>
                </wp:inline>
              </w:drawing>
            </w:r>
          </w:p>
        </w:tc>
      </w:tr>
    </w:tbl>
    <w:p w:rsidR="00F5542E" w:rsidRPr="008A4345" w:rsidRDefault="00F5542E" w:rsidP="00F5542E">
      <w:pPr>
        <w:spacing w:after="0"/>
        <w:jc w:val="center"/>
        <w:rPr>
          <w:rFonts w:ascii="Arial" w:eastAsia="SimSun" w:hAnsi="Arial"/>
          <w:b/>
          <w:i/>
        </w:rPr>
      </w:pPr>
      <w:r w:rsidRPr="008A4345">
        <w:rPr>
          <w:rFonts w:ascii="Arial" w:eastAsia="SimSun" w:hAnsi="Arial"/>
          <w:b/>
          <w:i/>
        </w:rPr>
        <w:t xml:space="preserve">Figure 2. </w:t>
      </w:r>
      <w:r w:rsidRPr="008A4345">
        <w:rPr>
          <w:rFonts w:ascii="Arial" w:eastAsia="SimSun" w:hAnsi="Arial"/>
          <w:b/>
          <w:i/>
        </w:rPr>
        <w:fldChar w:fldCharType="begin"/>
      </w:r>
      <w:r w:rsidRPr="008A4345">
        <w:rPr>
          <w:rFonts w:ascii="Arial" w:eastAsia="SimSun" w:hAnsi="Arial"/>
          <w:b/>
          <w:i/>
        </w:rPr>
        <w:instrText xml:space="preserve"> SEQ Figure_2. \* ARABIC </w:instrText>
      </w:r>
      <w:r w:rsidRPr="008A4345">
        <w:rPr>
          <w:rFonts w:ascii="Arial" w:eastAsia="SimSun" w:hAnsi="Arial"/>
          <w:b/>
          <w:i/>
        </w:rPr>
        <w:fldChar w:fldCharType="separate"/>
      </w:r>
      <w:r>
        <w:rPr>
          <w:rFonts w:ascii="Arial" w:eastAsia="SimSun" w:hAnsi="Arial"/>
          <w:b/>
          <w:i/>
          <w:noProof/>
        </w:rPr>
        <w:t>6</w:t>
      </w:r>
      <w:r w:rsidRPr="008A4345">
        <w:rPr>
          <w:rFonts w:ascii="Arial" w:eastAsia="SimSun" w:hAnsi="Arial"/>
          <w:b/>
          <w:i/>
        </w:rPr>
        <w:fldChar w:fldCharType="end"/>
      </w:r>
      <w:r w:rsidRPr="008A4345">
        <w:rPr>
          <w:rFonts w:ascii="Arial" w:eastAsia="SimSun" w:hAnsi="Arial"/>
          <w:b/>
          <w:i/>
        </w:rPr>
        <w:t xml:space="preserve"> Popup Menu</w:t>
      </w:r>
    </w:p>
    <w:p w:rsidR="00F5542E" w:rsidRDefault="00F5542E" w:rsidP="00F5542E">
      <w:pPr>
        <w:ind w:left="1440"/>
        <w:rPr>
          <w:rFonts w:eastAsia="SimSun"/>
        </w:rPr>
      </w:pPr>
    </w:p>
    <w:p w:rsidR="00F5542E" w:rsidRPr="008A4345" w:rsidRDefault="00F5542E" w:rsidP="00F5542E">
      <w:pPr>
        <w:ind w:left="1440"/>
        <w:rPr>
          <w:rFonts w:eastAsia="SimSun"/>
        </w:rPr>
      </w:pPr>
    </w:p>
    <w:p w:rsidR="00F5542E" w:rsidRPr="008A4345" w:rsidRDefault="00F5542E" w:rsidP="00F5542E">
      <w:pPr>
        <w:ind w:left="1440"/>
        <w:rPr>
          <w:rFonts w:eastAsia="SimSun"/>
        </w:rPr>
      </w:pPr>
      <w:r w:rsidRPr="008A4345">
        <w:rPr>
          <w:rFonts w:eastAsia="SimSun"/>
        </w:rPr>
        <w:t>In a popup window, the following options may be made available:</w:t>
      </w:r>
    </w:p>
    <w:p w:rsidR="00F5542E" w:rsidRPr="008A4345" w:rsidRDefault="00F5542E" w:rsidP="00F5542E">
      <w:pPr>
        <w:numPr>
          <w:ilvl w:val="0"/>
          <w:numId w:val="15"/>
        </w:numPr>
        <w:spacing w:after="60"/>
      </w:pPr>
      <w:r w:rsidRPr="008A4345">
        <w:t>New</w:t>
      </w:r>
    </w:p>
    <w:p w:rsidR="00F5542E" w:rsidRPr="008A4345" w:rsidRDefault="00F5542E" w:rsidP="00F5542E">
      <w:pPr>
        <w:numPr>
          <w:ilvl w:val="0"/>
          <w:numId w:val="15"/>
        </w:numPr>
        <w:spacing w:after="60"/>
      </w:pPr>
      <w:r w:rsidRPr="008A4345">
        <w:t>Add</w:t>
      </w:r>
    </w:p>
    <w:p w:rsidR="00F5542E" w:rsidRPr="008A4345" w:rsidRDefault="00F5542E" w:rsidP="00F5542E">
      <w:pPr>
        <w:numPr>
          <w:ilvl w:val="0"/>
          <w:numId w:val="15"/>
        </w:numPr>
        <w:spacing w:after="60"/>
      </w:pPr>
      <w:r w:rsidRPr="008A4345">
        <w:t>Save</w:t>
      </w:r>
    </w:p>
    <w:p w:rsidR="00F5542E" w:rsidRPr="008A4345" w:rsidRDefault="00F5542E" w:rsidP="00F5542E">
      <w:pPr>
        <w:numPr>
          <w:ilvl w:val="0"/>
          <w:numId w:val="15"/>
        </w:numPr>
        <w:spacing w:after="60"/>
      </w:pPr>
      <w:r w:rsidRPr="008A4345">
        <w:t>Edit</w:t>
      </w:r>
    </w:p>
    <w:p w:rsidR="00F5542E" w:rsidRPr="008A4345" w:rsidRDefault="00F5542E" w:rsidP="00F5542E">
      <w:pPr>
        <w:numPr>
          <w:ilvl w:val="0"/>
          <w:numId w:val="15"/>
        </w:numPr>
        <w:spacing w:after="60"/>
      </w:pPr>
      <w:r w:rsidRPr="008A4345">
        <w:t>Copy</w:t>
      </w:r>
    </w:p>
    <w:p w:rsidR="00F5542E" w:rsidRPr="008A4345" w:rsidRDefault="00F5542E" w:rsidP="00F5542E">
      <w:pPr>
        <w:numPr>
          <w:ilvl w:val="0"/>
          <w:numId w:val="15"/>
        </w:numPr>
        <w:spacing w:after="60"/>
      </w:pPr>
      <w:r w:rsidRPr="008A4345">
        <w:t>Delete</w:t>
      </w:r>
    </w:p>
    <w:p w:rsidR="00F5542E" w:rsidRPr="008A4345" w:rsidRDefault="00F5542E" w:rsidP="00F5542E">
      <w:pPr>
        <w:numPr>
          <w:ilvl w:val="0"/>
          <w:numId w:val="15"/>
        </w:numPr>
        <w:spacing w:after="60"/>
      </w:pPr>
      <w:r w:rsidRPr="008A4345">
        <w:t>Find</w:t>
      </w:r>
    </w:p>
    <w:p w:rsidR="00F5542E" w:rsidRPr="008A4345" w:rsidRDefault="00F5542E" w:rsidP="00F5542E">
      <w:pPr>
        <w:numPr>
          <w:ilvl w:val="0"/>
          <w:numId w:val="15"/>
        </w:numPr>
        <w:spacing w:after="60"/>
      </w:pPr>
      <w:r w:rsidRPr="008A4345">
        <w:t>Sharable</w:t>
      </w:r>
    </w:p>
    <w:p w:rsidR="00F5542E" w:rsidRPr="008A4345" w:rsidRDefault="00F5542E" w:rsidP="00F5542E">
      <w:pPr>
        <w:numPr>
          <w:ilvl w:val="0"/>
          <w:numId w:val="15"/>
        </w:numPr>
        <w:spacing w:after="60"/>
      </w:pPr>
      <w:r w:rsidRPr="008A4345">
        <w:t>Help</w:t>
      </w:r>
    </w:p>
    <w:p w:rsidR="00F5542E" w:rsidRPr="008A4345" w:rsidRDefault="00F5542E" w:rsidP="00F5542E">
      <w:pPr>
        <w:spacing w:after="60"/>
        <w:ind w:left="1440"/>
      </w:pPr>
    </w:p>
    <w:p w:rsidR="00F5542E" w:rsidRPr="008A4345" w:rsidRDefault="00F5542E" w:rsidP="00F5542E">
      <w:pPr>
        <w:rPr>
          <w:rFonts w:eastAsia="SimSun"/>
        </w:rPr>
      </w:pPr>
    </w:p>
    <w:p w:rsidR="00F5542E" w:rsidRPr="008A4345" w:rsidRDefault="00F5542E" w:rsidP="00F5542E">
      <w:pPr>
        <w:rPr>
          <w:rFonts w:eastAsia="SimSun"/>
        </w:rPr>
      </w:pPr>
    </w:p>
    <w:p w:rsidR="00F5542E" w:rsidRPr="008A4345" w:rsidRDefault="00F5542E" w:rsidP="00F5542E">
      <w:pPr>
        <w:spacing w:after="60"/>
        <w:ind w:left="1440"/>
        <w:sectPr w:rsidR="00F5542E" w:rsidRPr="008A4345" w:rsidSect="00F5542E">
          <w:pgSz w:w="12240" w:h="15840"/>
          <w:pgMar w:top="1440" w:right="1800" w:bottom="1440" w:left="1800" w:header="720" w:footer="720" w:gutter="0"/>
          <w:cols w:space="720"/>
        </w:sectPr>
      </w:pPr>
    </w:p>
    <w:p w:rsidR="00F5542E" w:rsidRPr="008A4345" w:rsidRDefault="00F5542E" w:rsidP="00F5542E">
      <w:pPr>
        <w:pStyle w:val="CS-head1"/>
      </w:pPr>
      <w:bookmarkStart w:id="38" w:name="_Toc524605639"/>
      <w:bookmarkStart w:id="39" w:name="_Toc70518848"/>
      <w:bookmarkStart w:id="40" w:name="_Toc76901940"/>
      <w:r w:rsidRPr="008A4345">
        <w:lastRenderedPageBreak/>
        <w:t>Generating the XML Parameter Files</w:t>
      </w:r>
      <w:bookmarkEnd w:id="38"/>
      <w:bookmarkEnd w:id="39"/>
      <w:bookmarkEnd w:id="40"/>
    </w:p>
    <w:p w:rsidR="00F5542E" w:rsidRPr="008A4345" w:rsidRDefault="00F5542E" w:rsidP="00F5542E">
      <w:pPr>
        <w:rPr>
          <w:rFonts w:eastAsia="SimSun"/>
        </w:rPr>
      </w:pPr>
      <w:r w:rsidRPr="008A4345">
        <w:rPr>
          <w:rFonts w:eastAsia="SimSun"/>
        </w:rPr>
        <w:t>The created parameters and business logic are stored in the database as Meta data. For this Meta data to be accessible to the application server (AP) and the web server, it has to be converted to XML – the format used for the communication between the client and the server.</w:t>
      </w:r>
    </w:p>
    <w:p w:rsidR="00F5542E" w:rsidRPr="008A4345" w:rsidRDefault="00F5542E" w:rsidP="00F5542E">
      <w:pPr>
        <w:rPr>
          <w:rFonts w:eastAsia="SimSun"/>
        </w:rPr>
      </w:pPr>
      <w:r w:rsidRPr="008A4345">
        <w:rPr>
          <w:rFonts w:eastAsia="SimSun"/>
        </w:rPr>
        <w:t>The XML files are generated through the XML Generator function of the Maintenance function group in the CE Utility. In most cases, the XML Generator function must be run when a parameter is created or modified using the functions discussed in this document.</w:t>
      </w:r>
    </w:p>
    <w:p w:rsidR="00F5542E" w:rsidRDefault="00F5542E" w:rsidP="00F5542E">
      <w:pPr>
        <w:rPr>
          <w:rFonts w:eastAsia="SimSun"/>
        </w:rPr>
      </w:pPr>
    </w:p>
    <w:tbl>
      <w:tblPr>
        <w:tblW w:w="0" w:type="auto"/>
        <w:jc w:val="center"/>
        <w:tblLayout w:type="fixed"/>
        <w:tblLook w:val="00A0" w:firstRow="1" w:lastRow="0" w:firstColumn="1" w:lastColumn="0" w:noHBand="0" w:noVBand="0"/>
      </w:tblPr>
      <w:tblGrid>
        <w:gridCol w:w="8554"/>
      </w:tblGrid>
      <w:tr w:rsidR="00F5542E" w:rsidRPr="008A4345" w:rsidTr="00F5542E">
        <w:trPr>
          <w:cantSplit/>
          <w:jc w:val="center"/>
        </w:trPr>
        <w:tc>
          <w:tcPr>
            <w:tcW w:w="8554" w:type="dxa"/>
            <w:shd w:val="solid" w:color="808080" w:fill="FFFFFF"/>
          </w:tcPr>
          <w:p w:rsidR="00F5542E" w:rsidRPr="00500790" w:rsidRDefault="00F5542E" w:rsidP="00F5542E">
            <w:pPr>
              <w:spacing w:before="120"/>
              <w:rPr>
                <w:rFonts w:ascii="Arial" w:eastAsia="SimSun" w:hAnsi="Arial"/>
                <w:b/>
                <w:outline/>
                <w:color w:val="FFFFFF"/>
                <w:sz w:val="24"/>
                <w14:textOutline w14:w="9525" w14:cap="flat" w14:cmpd="sng" w14:algn="ctr">
                  <w14:solidFill>
                    <w14:srgbClr w14:val="FFFFFF"/>
                  </w14:solidFill>
                  <w14:prstDash w14:val="solid"/>
                  <w14:round/>
                </w14:textOutline>
                <w14:textFill>
                  <w14:noFill/>
                </w14:textFill>
              </w:rPr>
            </w:pPr>
            <w:r w:rsidRPr="008A4345">
              <w:rPr>
                <w:rFonts w:ascii="Arial" w:hAnsi="Arial" w:cs="Arial"/>
                <w:b/>
                <w:color w:val="FFFFFF"/>
                <w:sz w:val="24"/>
                <w:szCs w:val="24"/>
              </w:rPr>
              <w:t>Do the following . .</w:t>
            </w:r>
            <w:r w:rsidRPr="008A4345">
              <w:t xml:space="preserve"> </w:t>
            </w:r>
            <w:r w:rsidRPr="008A4345">
              <w:rPr>
                <w:rFonts w:ascii="Arial" w:hAnsi="Arial" w:cs="Arial"/>
                <w:b/>
                <w:color w:val="FFFFFF"/>
                <w:sz w:val="24"/>
                <w:szCs w:val="24"/>
              </w:rPr>
              <w:t>.</w:t>
            </w:r>
          </w:p>
        </w:tc>
      </w:tr>
    </w:tbl>
    <w:p w:rsidR="00F5542E" w:rsidRPr="008A4345" w:rsidRDefault="00F5542E" w:rsidP="00F5542E">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9F4AB7" w:rsidRDefault="00F5542E" w:rsidP="00BD7EBE">
            <w:pPr>
              <w:numPr>
                <w:ilvl w:val="0"/>
                <w:numId w:val="74"/>
              </w:numPr>
              <w:spacing w:before="120"/>
              <w:rPr>
                <w:rFonts w:eastAsia="SimSun"/>
              </w:rPr>
            </w:pPr>
            <w:r>
              <w:rPr>
                <w:rFonts w:eastAsia="SimSun"/>
              </w:rPr>
              <w:t xml:space="preserve"> </w:t>
            </w:r>
            <w:r w:rsidRPr="009F4AB7">
              <w:rPr>
                <w:rFonts w:eastAsia="SimSun"/>
              </w:rPr>
              <w:t>Log on CE Utility as an Administrator or Operator user with rights to the XML Generator function.</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2143125"/>
                  <wp:effectExtent l="0" t="0" r="0" b="0"/>
                  <wp:docPr id="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143125"/>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A32146" w:rsidRDefault="00F5542E" w:rsidP="00610937">
            <w:pPr>
              <w:numPr>
                <w:ilvl w:val="0"/>
                <w:numId w:val="74"/>
              </w:numPr>
              <w:spacing w:before="120"/>
              <w:rPr>
                <w:rFonts w:eastAsia="SimSun"/>
              </w:rPr>
            </w:pPr>
            <w:r w:rsidRPr="00A32146">
              <w:rPr>
                <w:rFonts w:eastAsia="SimSun"/>
              </w:rPr>
              <w:t>The CE Utility window is displayed.</w:t>
            </w:r>
          </w:p>
          <w:p w:rsidR="00A32146" w:rsidRDefault="00F5542E" w:rsidP="00A32146">
            <w:pPr>
              <w:spacing w:before="120"/>
              <w:ind w:left="360"/>
              <w:rPr>
                <w:rFonts w:eastAsia="SimSun"/>
              </w:rPr>
            </w:pPr>
            <w:r w:rsidRPr="00A32146">
              <w:rPr>
                <w:rFonts w:eastAsia="SimSun"/>
              </w:rPr>
              <w:t>Run the XML Generator function from the Maintenance function group.</w:t>
            </w:r>
          </w:p>
          <w:p w:rsidR="00F5542E" w:rsidRPr="009F4AB7" w:rsidRDefault="00F5542E" w:rsidP="00A32146">
            <w:pPr>
              <w:spacing w:before="120"/>
              <w:ind w:left="360"/>
              <w:rPr>
                <w:rFonts w:eastAsia="SimSun"/>
              </w:rPr>
            </w:pPr>
            <w:r w:rsidRPr="009F4AB7">
              <w:rPr>
                <w:rFonts w:eastAsia="SimSun"/>
              </w:rPr>
              <w:t>Alternatively, click on the XML Generator button in the function toolbar.</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1695450"/>
                  <wp:effectExtent l="0" t="0" r="0" b="0"/>
                  <wp:docPr id="6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0400" cy="1695450"/>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A32146" w:rsidRDefault="00F5542E" w:rsidP="00610937">
            <w:pPr>
              <w:numPr>
                <w:ilvl w:val="0"/>
                <w:numId w:val="74"/>
              </w:numPr>
              <w:spacing w:before="120"/>
              <w:rPr>
                <w:rFonts w:eastAsia="SimSun"/>
              </w:rPr>
            </w:pPr>
            <w:r w:rsidRPr="00A32146">
              <w:rPr>
                <w:rFonts w:eastAsia="SimSun"/>
              </w:rPr>
              <w:lastRenderedPageBreak/>
              <w:t>The XML Generator function window is displayed.</w:t>
            </w:r>
          </w:p>
          <w:p w:rsidR="00A32146" w:rsidRDefault="00F5542E" w:rsidP="00A32146">
            <w:pPr>
              <w:spacing w:before="120"/>
              <w:ind w:left="360"/>
              <w:rPr>
                <w:rFonts w:eastAsia="SimSun"/>
              </w:rPr>
            </w:pPr>
            <w:r w:rsidRPr="00A32146">
              <w:rPr>
                <w:rFonts w:eastAsia="SimSun"/>
              </w:rPr>
              <w:t>When there are newly defined or modified parameters, the Meta Data to XML window is also displayed.  It lists these parameters for easy selection.  In this case, the parameter can be selected from this window and the Apply button clicked. Afterwards, proceed to Step 5.</w:t>
            </w:r>
          </w:p>
          <w:p w:rsidR="00F5542E" w:rsidRPr="009F4AB7" w:rsidRDefault="00F5542E" w:rsidP="00A32146">
            <w:pPr>
              <w:spacing w:before="120"/>
              <w:ind w:left="360"/>
              <w:rPr>
                <w:rFonts w:eastAsia="SimSun"/>
              </w:rPr>
            </w:pPr>
            <w:r w:rsidRPr="009F4AB7">
              <w:rPr>
                <w:rFonts w:eastAsia="SimSun"/>
              </w:rPr>
              <w:t>Alternatively, the Meta data or parameter can be manually selected from the main XML Generator window.  In this case, click on the Close button of the Meta Data to XML window and proceed to Step 4.</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1695450"/>
                  <wp:effectExtent l="0" t="0" r="0" b="0"/>
                  <wp:docPr id="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0400" cy="1695450"/>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9F4AB7" w:rsidRDefault="00F5542E" w:rsidP="00A32146">
            <w:pPr>
              <w:numPr>
                <w:ilvl w:val="0"/>
                <w:numId w:val="74"/>
              </w:numPr>
              <w:spacing w:before="120"/>
              <w:rPr>
                <w:rFonts w:eastAsia="SimSun"/>
              </w:rPr>
            </w:pPr>
            <w:r w:rsidRPr="009F4AB7">
              <w:rPr>
                <w:rFonts w:eastAsia="SimSun"/>
              </w:rPr>
              <w:t>Double-click on the relevant parameter type from the XML Generator window.</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1695450"/>
                  <wp:effectExtent l="0" t="0" r="0" b="0"/>
                  <wp:docPr id="6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00400" cy="1695450"/>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A32146" w:rsidRDefault="00F5542E" w:rsidP="00A32146">
            <w:pPr>
              <w:numPr>
                <w:ilvl w:val="0"/>
                <w:numId w:val="74"/>
              </w:numPr>
              <w:spacing w:before="120"/>
              <w:rPr>
                <w:rFonts w:eastAsia="SimSun"/>
              </w:rPr>
            </w:pPr>
            <w:r w:rsidRPr="009F4AB7">
              <w:rPr>
                <w:rFonts w:eastAsia="SimSun"/>
              </w:rPr>
              <w:t>Depending on the selected parameter type, an XML configuration window may be displayed. In other cases, the process directly proceeds to Step 6.</w:t>
            </w:r>
          </w:p>
          <w:p w:rsidR="00F5542E" w:rsidRPr="009F4AB7" w:rsidRDefault="00F5542E" w:rsidP="00A32146">
            <w:pPr>
              <w:spacing w:before="120"/>
              <w:ind w:left="360"/>
              <w:rPr>
                <w:rFonts w:eastAsia="SimSun"/>
              </w:rPr>
            </w:pPr>
            <w:r w:rsidRPr="009F4AB7">
              <w:rPr>
                <w:rFonts w:eastAsia="SimSun"/>
              </w:rPr>
              <w:t xml:space="preserve">If the configuration window is displayed, indicate the exact or any additional setting required to generate the relevant XML files. When the specifications are </w:t>
            </w:r>
            <w:r w:rsidRPr="009F4AB7">
              <w:rPr>
                <w:rFonts w:eastAsia="SimSun"/>
              </w:rPr>
              <w:lastRenderedPageBreak/>
              <w:t>defined click on the Save button</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1695450"/>
                  <wp:effectExtent l="0" t="0" r="0" b="0"/>
                  <wp:docPr id="6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1695450"/>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9F4AB7" w:rsidRDefault="00F5542E" w:rsidP="00A32146">
            <w:pPr>
              <w:numPr>
                <w:ilvl w:val="0"/>
                <w:numId w:val="74"/>
              </w:numPr>
              <w:spacing w:before="120"/>
              <w:rPr>
                <w:rFonts w:eastAsia="SimSun"/>
              </w:rPr>
            </w:pPr>
            <w:r w:rsidRPr="009F4AB7">
              <w:rPr>
                <w:rFonts w:eastAsia="SimSun"/>
              </w:rPr>
              <w:t>A message is displayed confirming if the XML files are to be generated on the system path.</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1038225"/>
                  <wp:effectExtent l="0" t="0" r="0" b="0"/>
                  <wp:docPr id="7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1038225"/>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A10248" w:rsidRDefault="00F5542E" w:rsidP="00A32146">
            <w:pPr>
              <w:spacing w:before="120"/>
              <w:ind w:left="360"/>
              <w:rPr>
                <w:rFonts w:ascii="Arial" w:eastAsia="SimSun" w:hAnsi="Arial" w:cs="Arial"/>
                <w:color w:val="008080"/>
                <w:sz w:val="18"/>
                <w:szCs w:val="18"/>
              </w:rPr>
            </w:pPr>
            <w:r w:rsidRPr="00A10248">
              <w:rPr>
                <w:rFonts w:ascii="Arial" w:eastAsia="SimSun" w:hAnsi="Arial" w:cs="Arial"/>
                <w:b/>
                <w:color w:val="008080"/>
                <w:sz w:val="18"/>
                <w:szCs w:val="18"/>
                <w:u w:val="single"/>
              </w:rPr>
              <w:t>NOTE</w:t>
            </w:r>
            <w:r w:rsidRPr="00A10248">
              <w:rPr>
                <w:rFonts w:ascii="Arial" w:eastAsia="SimSun" w:hAnsi="Arial" w:cs="Arial"/>
                <w:color w:val="008080"/>
                <w:sz w:val="18"/>
                <w:szCs w:val="18"/>
              </w:rPr>
              <w:t>:</w:t>
            </w:r>
          </w:p>
          <w:p w:rsidR="00F5542E" w:rsidRPr="00A10248" w:rsidRDefault="00F5542E" w:rsidP="00A32146">
            <w:pPr>
              <w:spacing w:before="120"/>
              <w:ind w:left="360"/>
              <w:rPr>
                <w:rFonts w:eastAsia="SimSun"/>
              </w:rPr>
            </w:pPr>
            <w:r w:rsidRPr="00A10248">
              <w:rPr>
                <w:rFonts w:ascii="Arial" w:eastAsia="SimSun" w:hAnsi="Arial" w:cs="Arial"/>
                <w:color w:val="008080"/>
                <w:sz w:val="18"/>
                <w:szCs w:val="18"/>
              </w:rPr>
              <w:t>The path of the XML files is defined through the GEN_XML_ROOTPATH Utility Workbench system parameter. This system parameter is configured through the System Parameter function from the Parameter Manage function group.</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1695450"/>
                  <wp:effectExtent l="0" t="0" r="0" b="0"/>
                  <wp:docPr id="7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1695450"/>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A32146" w:rsidRDefault="00F5542E" w:rsidP="00A32146">
            <w:pPr>
              <w:numPr>
                <w:ilvl w:val="0"/>
                <w:numId w:val="74"/>
              </w:numPr>
              <w:spacing w:before="120"/>
              <w:rPr>
                <w:rFonts w:eastAsia="SimSun"/>
              </w:rPr>
            </w:pPr>
            <w:r w:rsidRPr="00A10248">
              <w:rPr>
                <w:rFonts w:eastAsia="SimSun"/>
              </w:rPr>
              <w:t>To save the XML file on the relevant system path, click on the Yes button.</w:t>
            </w:r>
          </w:p>
          <w:p w:rsidR="00F5542E" w:rsidRPr="00A10248" w:rsidRDefault="00F5542E" w:rsidP="00A32146">
            <w:pPr>
              <w:spacing w:before="120"/>
              <w:ind w:left="360"/>
              <w:rPr>
                <w:rFonts w:eastAsia="SimSun"/>
              </w:rPr>
            </w:pPr>
            <w:r w:rsidRPr="00A10248">
              <w:rPr>
                <w:rFonts w:eastAsia="SimSun"/>
              </w:rPr>
              <w:t>To specify another path, click on the No button. On the Save dialog box that is displayed, browse for the path and click on the Save button.</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2257425"/>
                  <wp:effectExtent l="0" t="0" r="0" b="0"/>
                  <wp:docPr id="7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0400" cy="2257425"/>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9F4AB7" w:rsidRDefault="00F5542E" w:rsidP="00A32146">
            <w:pPr>
              <w:numPr>
                <w:ilvl w:val="0"/>
                <w:numId w:val="74"/>
              </w:numPr>
              <w:spacing w:before="120"/>
              <w:rPr>
                <w:rFonts w:eastAsia="SimSun"/>
              </w:rPr>
            </w:pPr>
            <w:r w:rsidRPr="009F4AB7">
              <w:rPr>
                <w:rFonts w:eastAsia="SimSun"/>
              </w:rPr>
              <w:lastRenderedPageBreak/>
              <w:t>When the relevant XML files are generated, the system displays a confirmation message.</w:t>
            </w:r>
          </w:p>
          <w:p w:rsidR="00F5542E" w:rsidRPr="008A4345" w:rsidRDefault="00F5542E" w:rsidP="00F5542E">
            <w:pPr>
              <w:spacing w:before="120"/>
              <w:rPr>
                <w:rFonts w:ascii="Arial" w:eastAsia="SimSun" w:hAnsi="Arial" w:cs="Arial"/>
                <w:b/>
                <w:color w:val="008080"/>
                <w:sz w:val="18"/>
                <w:szCs w:val="18"/>
                <w:u w:val="single"/>
              </w:rPr>
            </w:pPr>
          </w:p>
          <w:p w:rsidR="00F5542E" w:rsidRPr="008A4345" w:rsidRDefault="00F5542E" w:rsidP="00A32146">
            <w:pPr>
              <w:spacing w:before="120"/>
              <w:ind w:left="36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rsidR="00F5542E" w:rsidRPr="008A4345" w:rsidRDefault="00F5542E" w:rsidP="00A32146">
            <w:pPr>
              <w:spacing w:before="120"/>
              <w:ind w:left="360"/>
              <w:rPr>
                <w:rFonts w:eastAsia="SimSun"/>
              </w:rPr>
            </w:pPr>
            <w:r w:rsidRPr="008A4345">
              <w:rPr>
                <w:rFonts w:ascii="Arial" w:eastAsia="SimSun" w:hAnsi="Arial" w:cs="Arial"/>
                <w:color w:val="008080"/>
                <w:sz w:val="18"/>
                <w:szCs w:val="18"/>
              </w:rPr>
              <w:t>To hide the information on the paths of the generated XML files, click on the Hide button.</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1695450"/>
                  <wp:effectExtent l="0" t="0" r="0" b="0"/>
                  <wp:docPr id="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400" cy="1695450"/>
                          </a:xfrm>
                          <a:prstGeom prst="rect">
                            <a:avLst/>
                          </a:prstGeom>
                          <a:noFill/>
                          <a:ln>
                            <a:noFill/>
                          </a:ln>
                        </pic:spPr>
                      </pic:pic>
                    </a:graphicData>
                  </a:graphic>
                </wp:inline>
              </w:drawing>
            </w:r>
          </w:p>
        </w:tc>
      </w:tr>
      <w:tr w:rsidR="00F5542E" w:rsidRPr="008A4345" w:rsidTr="00F5542E">
        <w:trPr>
          <w:trHeight w:hRule="exact" w:val="200"/>
          <w:jc w:val="center"/>
        </w:trPr>
        <w:tc>
          <w:tcPr>
            <w:tcW w:w="2952" w:type="dxa"/>
            <w:tcBorders>
              <w:top w:val="single" w:sz="4" w:space="0" w:color="auto"/>
              <w:left w:val="nil"/>
              <w:bottom w:val="single" w:sz="4" w:space="0" w:color="auto"/>
              <w:right w:val="nil"/>
            </w:tcBorders>
          </w:tcPr>
          <w:p w:rsidR="00F5542E" w:rsidRPr="008A4345" w:rsidRDefault="00F5542E" w:rsidP="00F5542E">
            <w:pPr>
              <w:spacing w:before="120"/>
              <w:rPr>
                <w:rFonts w:eastAsia="SimSun"/>
              </w:rPr>
            </w:pPr>
          </w:p>
        </w:tc>
        <w:tc>
          <w:tcPr>
            <w:tcW w:w="236" w:type="dxa"/>
            <w:tcBorders>
              <w:top w:val="nil"/>
              <w:left w:val="nil"/>
              <w:bottom w:val="nil"/>
              <w:right w:val="nil"/>
            </w:tcBorders>
          </w:tcPr>
          <w:p w:rsidR="00F5542E" w:rsidRPr="008A4345" w:rsidRDefault="00F5542E" w:rsidP="00F5542E">
            <w:pPr>
              <w:spacing w:before="120"/>
              <w:rPr>
                <w:rFonts w:eastAsia="SimSun"/>
              </w:rPr>
            </w:pPr>
          </w:p>
        </w:tc>
        <w:tc>
          <w:tcPr>
            <w:tcW w:w="5256" w:type="dxa"/>
            <w:tcBorders>
              <w:top w:val="single" w:sz="4" w:space="0" w:color="auto"/>
              <w:left w:val="nil"/>
              <w:bottom w:val="single" w:sz="4" w:space="0" w:color="auto"/>
              <w:right w:val="nil"/>
            </w:tcBorders>
          </w:tcPr>
          <w:p w:rsidR="00F5542E" w:rsidRPr="008A4345" w:rsidRDefault="00F5542E" w:rsidP="00F5542E">
            <w:pPr>
              <w:spacing w:before="120"/>
              <w:jc w:val="center"/>
              <w:rPr>
                <w:rFonts w:eastAsia="SimSun"/>
              </w:rPr>
            </w:pPr>
          </w:p>
        </w:tc>
      </w:tr>
      <w:tr w:rsidR="00F5542E" w:rsidRPr="008A4345" w:rsidTr="00F5542E">
        <w:trPr>
          <w:jc w:val="center"/>
        </w:trPr>
        <w:tc>
          <w:tcPr>
            <w:tcW w:w="2952" w:type="dxa"/>
            <w:tcBorders>
              <w:top w:val="single" w:sz="4" w:space="0" w:color="auto"/>
              <w:left w:val="single" w:sz="4" w:space="0" w:color="auto"/>
              <w:bottom w:val="single" w:sz="4" w:space="0" w:color="auto"/>
              <w:right w:val="single" w:sz="4" w:space="0" w:color="auto"/>
            </w:tcBorders>
          </w:tcPr>
          <w:p w:rsidR="00F5542E" w:rsidRPr="008A4345" w:rsidRDefault="00F5542E" w:rsidP="00A32146">
            <w:pPr>
              <w:spacing w:before="120"/>
              <w:ind w:left="360"/>
              <w:rPr>
                <w:rFonts w:ascii="Arial" w:eastAsia="SimSun" w:hAnsi="Arial" w:cs="Arial"/>
                <w:color w:val="008080"/>
                <w:sz w:val="18"/>
                <w:szCs w:val="18"/>
              </w:rPr>
            </w:pPr>
            <w:r w:rsidRPr="008A4345">
              <w:rPr>
                <w:rFonts w:ascii="Arial" w:eastAsia="SimSun" w:hAnsi="Arial" w:cs="Arial"/>
                <w:b/>
                <w:color w:val="008080"/>
                <w:sz w:val="18"/>
                <w:szCs w:val="18"/>
                <w:u w:val="single"/>
              </w:rPr>
              <w:t>NOTE</w:t>
            </w:r>
            <w:r w:rsidRPr="008A4345">
              <w:rPr>
                <w:rFonts w:ascii="Arial" w:eastAsia="SimSun" w:hAnsi="Arial" w:cs="Arial"/>
                <w:color w:val="008080"/>
                <w:sz w:val="18"/>
                <w:szCs w:val="18"/>
              </w:rPr>
              <w:t>:</w:t>
            </w:r>
          </w:p>
          <w:p w:rsidR="00F5542E" w:rsidRPr="008A4345" w:rsidRDefault="00F5542E" w:rsidP="00A32146">
            <w:pPr>
              <w:spacing w:before="120"/>
              <w:ind w:left="360"/>
              <w:rPr>
                <w:rFonts w:ascii="Arial" w:eastAsia="SimSun" w:hAnsi="Arial" w:cs="Arial"/>
                <w:color w:val="008080"/>
                <w:sz w:val="18"/>
                <w:szCs w:val="18"/>
              </w:rPr>
            </w:pPr>
            <w:r w:rsidRPr="008A4345">
              <w:rPr>
                <w:rFonts w:ascii="Arial" w:eastAsia="SimSun" w:hAnsi="Arial" w:cs="Arial"/>
                <w:color w:val="008080"/>
                <w:sz w:val="18"/>
                <w:szCs w:val="18"/>
              </w:rPr>
              <w:t>Check the indicated path(s) to see the generated XML files.</w:t>
            </w:r>
          </w:p>
        </w:tc>
        <w:tc>
          <w:tcPr>
            <w:tcW w:w="236" w:type="dxa"/>
            <w:tcBorders>
              <w:top w:val="nil"/>
              <w:left w:val="single" w:sz="4" w:space="0" w:color="auto"/>
              <w:bottom w:val="nil"/>
              <w:right w:val="single" w:sz="4" w:space="0" w:color="auto"/>
            </w:tcBorders>
          </w:tcPr>
          <w:p w:rsidR="00F5542E" w:rsidRPr="008A4345" w:rsidRDefault="00F5542E" w:rsidP="00F5542E">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F5542E" w:rsidRPr="008A4345" w:rsidRDefault="00500790" w:rsidP="00F5542E">
            <w:pPr>
              <w:spacing w:before="120"/>
              <w:jc w:val="center"/>
              <w:rPr>
                <w:rFonts w:eastAsia="SimSun"/>
              </w:rPr>
            </w:pPr>
            <w:r w:rsidRPr="00A1113B">
              <w:rPr>
                <w:noProof/>
              </w:rPr>
              <w:drawing>
                <wp:inline distT="0" distB="0" distL="0" distR="0">
                  <wp:extent cx="3200400" cy="2886075"/>
                  <wp:effectExtent l="0" t="0" r="0" b="0"/>
                  <wp:docPr id="7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00400" cy="2886075"/>
                          </a:xfrm>
                          <a:prstGeom prst="rect">
                            <a:avLst/>
                          </a:prstGeom>
                          <a:noFill/>
                          <a:ln>
                            <a:noFill/>
                          </a:ln>
                        </pic:spPr>
                      </pic:pic>
                    </a:graphicData>
                  </a:graphic>
                </wp:inline>
              </w:drawing>
            </w:r>
          </w:p>
        </w:tc>
      </w:tr>
    </w:tbl>
    <w:p w:rsidR="00F5542E" w:rsidRDefault="00F5542E" w:rsidP="00F5542E"/>
    <w:p w:rsidR="00F5542E" w:rsidRDefault="00F5542E" w:rsidP="00F5542E">
      <w:pPr>
        <w:sectPr w:rsidR="00F5542E" w:rsidSect="00F5542E">
          <w:headerReference w:type="default" r:id="rId94"/>
          <w:pgSz w:w="12240" w:h="15840"/>
          <w:pgMar w:top="1440" w:right="1800" w:bottom="1440" w:left="1800" w:header="720" w:footer="720" w:gutter="0"/>
          <w:cols w:space="720"/>
        </w:sectPr>
      </w:pPr>
    </w:p>
    <w:p w:rsidR="00F5542E" w:rsidRDefault="00F5542E" w:rsidP="00F5542E"/>
    <w:p w:rsidR="00F5542E" w:rsidRDefault="00F5542E" w:rsidP="00F5542E">
      <w:pPr>
        <w:tabs>
          <w:tab w:val="left" w:pos="3225"/>
        </w:tabs>
        <w:sectPr w:rsidR="00F5542E" w:rsidSect="00F5542E">
          <w:type w:val="continuous"/>
          <w:pgSz w:w="12240" w:h="15840"/>
          <w:pgMar w:top="1440" w:right="1800" w:bottom="1440" w:left="1800" w:header="720" w:footer="720" w:gutter="0"/>
          <w:cols w:space="720"/>
        </w:sectPr>
      </w:pPr>
    </w:p>
    <w:p w:rsidR="00F5542E" w:rsidRPr="00C457EF" w:rsidRDefault="00F5542E" w:rsidP="00F5542E">
      <w:pPr>
        <w:tabs>
          <w:tab w:val="left" w:pos="3225"/>
        </w:tabs>
        <w:sectPr w:rsidR="00F5542E" w:rsidRPr="00C457EF" w:rsidSect="00F5542E">
          <w:type w:val="continuous"/>
          <w:pgSz w:w="12240" w:h="15840"/>
          <w:pgMar w:top="1440" w:right="1800" w:bottom="1440" w:left="1800" w:header="720" w:footer="720" w:gutter="0"/>
          <w:cols w:space="720"/>
        </w:sectPr>
      </w:pPr>
    </w:p>
    <w:p w:rsidR="00F5542E" w:rsidRDefault="00F5542E" w:rsidP="00F5542E">
      <w:pPr>
        <w:pStyle w:val="CS-head1"/>
      </w:pPr>
      <w:bookmarkStart w:id="41" w:name="_Toc524605640"/>
      <w:bookmarkStart w:id="42" w:name="_Toc70518849"/>
      <w:bookmarkStart w:id="43" w:name="_Toc76901941"/>
      <w:r>
        <w:lastRenderedPageBreak/>
        <w:t>Building a Product</w:t>
      </w:r>
      <w:bookmarkEnd w:id="41"/>
      <w:bookmarkEnd w:id="42"/>
      <w:bookmarkEnd w:id="43"/>
    </w:p>
    <w:p w:rsidR="00F5542E" w:rsidRDefault="00F5542E" w:rsidP="00F5542E">
      <w:r>
        <w:t>When building a product in the CE Utility, a few prerequisites are required to be met to make sure that modules or products are built in accordance with the bank’s requirements.  One step is the GAP analysis which involves an evaluation of transaction requirements, based on the process flow (e.g., fields, clauses, forms, and interfaces).  These are necessary for identifying the fields required for anticipating the required output.  When the analysis has been completed, the project team can now begin the process of building a product for the bank’s customers.</w:t>
      </w:r>
    </w:p>
    <w:p w:rsidR="00F5542E" w:rsidRDefault="00F5542E" w:rsidP="00F5542E">
      <w:r>
        <w:t>The following are steps in building a product:</w:t>
      </w:r>
    </w:p>
    <w:p w:rsidR="00F5542E" w:rsidRDefault="00F5542E" w:rsidP="00F5542E"/>
    <w:p w:rsidR="00F5542E" w:rsidRDefault="00F5542E" w:rsidP="00F5542E">
      <w:pPr>
        <w:numPr>
          <w:ilvl w:val="0"/>
          <w:numId w:val="46"/>
        </w:numPr>
      </w:pPr>
      <w:r>
        <w:rPr>
          <w:b/>
        </w:rPr>
        <w:t>Access the CE Utility</w:t>
      </w:r>
      <w:r>
        <w:t>.  To access the CE Utility for building parameters, an Operator user must be created by an Administrator user.  This is set up through the User Manager function in the User Manage function group.</w:t>
      </w:r>
    </w:p>
    <w:p w:rsidR="00F5542E" w:rsidRDefault="00F5542E" w:rsidP="00F5542E">
      <w:pPr>
        <w:numPr>
          <w:ilvl w:val="0"/>
          <w:numId w:val="46"/>
        </w:numPr>
      </w:pPr>
      <w:r>
        <w:rPr>
          <w:b/>
        </w:rPr>
        <w:t>Set up the module and events</w:t>
      </w:r>
      <w:r>
        <w:t>.  This involves naming the module and the projected events that manage the transaction flow within the module.  This is set up in the Module and Event function in CE Utility.</w:t>
      </w:r>
    </w:p>
    <w:p w:rsidR="00F5542E" w:rsidRDefault="00F5542E" w:rsidP="00F5542E">
      <w:pPr>
        <w:numPr>
          <w:ilvl w:val="0"/>
          <w:numId w:val="46"/>
        </w:numPr>
      </w:pPr>
      <w:r>
        <w:rPr>
          <w:b/>
        </w:rPr>
        <w:t xml:space="preserve">Set up the transaction tables.  </w:t>
      </w:r>
      <w:r>
        <w:t xml:space="preserve">This involves creating the tables in the DB Dictionary function in CE Utility.  There can be different types of tables but only three are mandatory for a CE module: master, ledger, and event.  </w:t>
      </w:r>
    </w:p>
    <w:p w:rsidR="00F5542E" w:rsidRDefault="00F5542E" w:rsidP="00F5542E">
      <w:pPr>
        <w:ind w:left="360"/>
      </w:pPr>
    </w:p>
    <w:p w:rsidR="00F5542E" w:rsidRDefault="00500790" w:rsidP="00F5542E">
      <w:pPr>
        <w:pStyle w:val="CS-notes"/>
        <w:rPr>
          <w:color w:val="008080"/>
          <w:sz w:val="18"/>
          <w:szCs w:val="18"/>
        </w:rPr>
      </w:pPr>
      <w:r w:rsidRPr="00E72801">
        <w:rPr>
          <w:rFonts w:eastAsia="SimSun"/>
          <w:b w:val="0"/>
          <w:noProof/>
          <w:color w:val="008080"/>
          <w:sz w:val="18"/>
          <w:szCs w:val="18"/>
        </w:rPr>
        <w:drawing>
          <wp:inline distT="0" distB="0" distL="0" distR="0">
            <wp:extent cx="304800" cy="295275"/>
            <wp:effectExtent l="0" t="0" r="0" b="0"/>
            <wp:docPr id="75" name="Picture 75"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F5542E">
        <w:rPr>
          <w:color w:val="008080"/>
          <w:sz w:val="18"/>
          <w:szCs w:val="18"/>
        </w:rPr>
        <w:t xml:space="preserve">NOTE: </w:t>
      </w:r>
      <w:r w:rsidR="00F5542E">
        <w:rPr>
          <w:b w:val="0"/>
          <w:color w:val="008080"/>
          <w:sz w:val="18"/>
          <w:szCs w:val="18"/>
        </w:rPr>
        <w:t>It is possible to create tables directly into the database by running SQL scripts in the database.  In this case, tables can be created before modules and events.  It is recommended, however, to use the DB Dictionary for creating tables.</w:t>
      </w:r>
    </w:p>
    <w:p w:rsidR="00F5542E" w:rsidRDefault="00F5542E" w:rsidP="00F5542E">
      <w:pPr>
        <w:ind w:left="720"/>
      </w:pPr>
      <w:r>
        <w:tab/>
      </w:r>
    </w:p>
    <w:p w:rsidR="00F5542E" w:rsidRDefault="00F5542E" w:rsidP="00F5542E">
      <w:pPr>
        <w:ind w:left="720"/>
      </w:pPr>
    </w:p>
    <w:p w:rsidR="00F5542E" w:rsidRDefault="00F5542E" w:rsidP="00F5542E">
      <w:pPr>
        <w:numPr>
          <w:ilvl w:val="0"/>
          <w:numId w:val="46"/>
        </w:numPr>
      </w:pPr>
      <w:r>
        <w:rPr>
          <w:b/>
        </w:rPr>
        <w:t>Add fields to the transaction table</w:t>
      </w:r>
      <w:r>
        <w:t>.  Fields must be added to a transaction table and field properties defined for the processing and storage of data.  These can be done through the DB Dictionary function in CE Utility.</w:t>
      </w:r>
    </w:p>
    <w:p w:rsidR="00F5542E" w:rsidRDefault="00F5542E" w:rsidP="00F5542E">
      <w:pPr>
        <w:numPr>
          <w:ilvl w:val="0"/>
          <w:numId w:val="46"/>
        </w:numPr>
      </w:pPr>
      <w:r>
        <w:rPr>
          <w:b/>
        </w:rPr>
        <w:t>Set up the transaction functions</w:t>
      </w:r>
      <w:r>
        <w:t>.  This involves creating the functions that correspond to actual business transaction processes.  This is done through Transaction Function in the Transaction Function group.</w:t>
      </w:r>
    </w:p>
    <w:p w:rsidR="00F5542E" w:rsidRDefault="00F5542E" w:rsidP="00F5542E">
      <w:pPr>
        <w:numPr>
          <w:ilvl w:val="0"/>
          <w:numId w:val="46"/>
        </w:numPr>
      </w:pPr>
      <w:r>
        <w:rPr>
          <w:b/>
        </w:rPr>
        <w:t>Set up the transaction parameters</w:t>
      </w:r>
      <w:r>
        <w:t>.  This involves designing the transaction screen, defining attribute and catalog settings, and attaching these parameters to the transaction function.  These can be done through Transaction Function in CE Utility.</w:t>
      </w:r>
    </w:p>
    <w:p w:rsidR="00F5542E" w:rsidRDefault="00F5542E" w:rsidP="00F5542E">
      <w:pPr>
        <w:numPr>
          <w:ilvl w:val="0"/>
          <w:numId w:val="46"/>
        </w:numPr>
      </w:pPr>
      <w:r>
        <w:rPr>
          <w:b/>
        </w:rPr>
        <w:t xml:space="preserve">Create the product.  </w:t>
      </w:r>
      <w:r>
        <w:t>The product is the actual functionality accessed and run by the end-user.  This process of creating a product involves setting up the product group, product, and product function, and defining product catalog settings.</w:t>
      </w:r>
    </w:p>
    <w:p w:rsidR="00F5542E" w:rsidRDefault="00F5542E" w:rsidP="00F5542E">
      <w:pPr>
        <w:numPr>
          <w:ilvl w:val="0"/>
          <w:numId w:val="46"/>
        </w:numPr>
        <w:rPr>
          <w:b/>
        </w:rPr>
      </w:pPr>
      <w:r>
        <w:rPr>
          <w:b/>
        </w:rPr>
        <w:t>Define authorization rules</w:t>
      </w:r>
      <w:r>
        <w:t xml:space="preserve">.  Authorization rules are set to further define or set limits for authorizing transactions.  </w:t>
      </w:r>
    </w:p>
    <w:p w:rsidR="00F5542E" w:rsidRDefault="00F5542E" w:rsidP="00F5542E">
      <w:pPr>
        <w:numPr>
          <w:ilvl w:val="0"/>
          <w:numId w:val="46"/>
        </w:numPr>
        <w:rPr>
          <w:b/>
        </w:rPr>
      </w:pPr>
      <w:r>
        <w:rPr>
          <w:b/>
        </w:rPr>
        <w:lastRenderedPageBreak/>
        <w:t xml:space="preserve">Calculation.  </w:t>
      </w:r>
      <w:r>
        <w:t>This involves configuring the transaction JS files and defining calculation functions using available system methods.  There are three JS files that have to be configured: the Module Base JS file, Event JS file, and Function JS file.</w:t>
      </w:r>
    </w:p>
    <w:p w:rsidR="00F5542E" w:rsidRDefault="00F5542E" w:rsidP="00F5542E">
      <w:pPr>
        <w:numPr>
          <w:ilvl w:val="0"/>
          <w:numId w:val="46"/>
        </w:numPr>
        <w:rPr>
          <w:b/>
        </w:rPr>
      </w:pPr>
      <w:r>
        <w:rPr>
          <w:b/>
        </w:rPr>
        <w:t xml:space="preserve">Define the settings for the transaction input.  </w:t>
      </w:r>
      <w:r>
        <w:t>Certain functions may be added to aid in the input of data into the transaction.  The CE Utility provides options for setting up field conversion rules, lookup buttons, customer reference numbers, clauses, dropdown lists, and data objects for this purpose.</w:t>
      </w:r>
    </w:p>
    <w:p w:rsidR="00F5542E" w:rsidRDefault="00F5542E" w:rsidP="00F5542E">
      <w:pPr>
        <w:numPr>
          <w:ilvl w:val="0"/>
          <w:numId w:val="46"/>
        </w:numPr>
        <w:rPr>
          <w:b/>
        </w:rPr>
      </w:pPr>
      <w:r>
        <w:rPr>
          <w:b/>
        </w:rPr>
        <w:t xml:space="preserve">Define the settings for the transaction output.  </w:t>
      </w:r>
      <w:r>
        <w:t xml:space="preserve">Some business transactions involve output generation (i.e., Forms).  To make this option available, certain settings must be configured using the functions from the Transaction Function group in CE Utility.  </w:t>
      </w:r>
    </w:p>
    <w:p w:rsidR="00F5542E" w:rsidRDefault="00F5542E" w:rsidP="00F5542E">
      <w:pPr>
        <w:numPr>
          <w:ilvl w:val="0"/>
          <w:numId w:val="46"/>
        </w:numPr>
        <w:rPr>
          <w:b/>
        </w:rPr>
      </w:pPr>
      <w:r>
        <w:rPr>
          <w:b/>
        </w:rPr>
        <w:t xml:space="preserve">Define the security settings in the CE browser.  </w:t>
      </w:r>
      <w:r>
        <w:t>The products and functions created are assigned to an end-user through the browser-side Security and System Maintenance functions.</w:t>
      </w:r>
    </w:p>
    <w:p w:rsidR="00F5542E" w:rsidRDefault="00F5542E" w:rsidP="00F5542E">
      <w:pPr>
        <w:ind w:left="360"/>
      </w:pPr>
    </w:p>
    <w:p w:rsidR="00F5542E" w:rsidRDefault="00500790" w:rsidP="00F5542E">
      <w:pPr>
        <w:pStyle w:val="CS-notes"/>
        <w:rPr>
          <w:color w:val="008080"/>
          <w:sz w:val="18"/>
          <w:szCs w:val="18"/>
        </w:rPr>
      </w:pPr>
      <w:r w:rsidRPr="00E72801">
        <w:rPr>
          <w:rFonts w:eastAsia="SimSun"/>
          <w:b w:val="0"/>
          <w:noProof/>
          <w:color w:val="008080"/>
          <w:sz w:val="18"/>
          <w:szCs w:val="18"/>
        </w:rPr>
        <w:drawing>
          <wp:inline distT="0" distB="0" distL="0" distR="0">
            <wp:extent cx="304800" cy="295275"/>
            <wp:effectExtent l="0" t="0" r="0" b="0"/>
            <wp:docPr id="76" name="Picture 76"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F5542E">
        <w:rPr>
          <w:color w:val="008080"/>
          <w:sz w:val="18"/>
          <w:szCs w:val="18"/>
        </w:rPr>
        <w:t xml:space="preserve">NOTE: </w:t>
      </w:r>
      <w:r w:rsidR="00F5542E">
        <w:rPr>
          <w:b w:val="0"/>
          <w:color w:val="008080"/>
          <w:sz w:val="18"/>
          <w:szCs w:val="18"/>
        </w:rPr>
        <w:t>The browser-side security and system maintenance functions of CE are often collectively called the Security Module.</w:t>
      </w:r>
    </w:p>
    <w:p w:rsidR="00F5542E" w:rsidRDefault="00F5542E" w:rsidP="00F5542E">
      <w:pPr>
        <w:ind w:left="720"/>
      </w:pPr>
      <w:r>
        <w:tab/>
      </w:r>
    </w:p>
    <w:p w:rsidR="00F5542E" w:rsidRDefault="00F5542E" w:rsidP="00F5542E">
      <w:pPr>
        <w:ind w:left="720"/>
        <w:rPr>
          <w:b/>
        </w:rPr>
      </w:pPr>
    </w:p>
    <w:p w:rsidR="00F5542E" w:rsidRDefault="00F5542E" w:rsidP="00F5542E">
      <w:pPr>
        <w:numPr>
          <w:ilvl w:val="0"/>
          <w:numId w:val="46"/>
        </w:numPr>
        <w:rPr>
          <w:b/>
        </w:rPr>
      </w:pPr>
      <w:r>
        <w:rPr>
          <w:b/>
        </w:rPr>
        <w:t xml:space="preserve">Add the Inbox functionality.  </w:t>
      </w:r>
      <w:r>
        <w:t>Another way of accessing a product or a transaction for further processing is through the Customer Inbox.  This can be set up through the Inbox function in CE Utility.</w:t>
      </w:r>
    </w:p>
    <w:p w:rsidR="00F5542E" w:rsidRDefault="00F5542E" w:rsidP="00F5542E">
      <w:pPr>
        <w:rPr>
          <w:color w:val="008080"/>
          <w:sz w:val="18"/>
          <w:szCs w:val="18"/>
        </w:rPr>
      </w:pPr>
    </w:p>
    <w:p w:rsidR="00F5542E" w:rsidRDefault="00500790" w:rsidP="00F5542E">
      <w:pPr>
        <w:pStyle w:val="CS-notes"/>
      </w:pPr>
      <w:r w:rsidRPr="00E72801">
        <w:rPr>
          <w:rFonts w:eastAsia="SimSun"/>
          <w:b w:val="0"/>
          <w:noProof/>
          <w:color w:val="008080"/>
          <w:sz w:val="18"/>
          <w:szCs w:val="18"/>
        </w:rPr>
        <w:drawing>
          <wp:inline distT="0" distB="0" distL="0" distR="0">
            <wp:extent cx="304800" cy="295275"/>
            <wp:effectExtent l="0" t="0" r="0" b="0"/>
            <wp:docPr id="77" name="Picture 77"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F5542E">
        <w:rPr>
          <w:color w:val="008080"/>
          <w:sz w:val="18"/>
          <w:szCs w:val="18"/>
        </w:rPr>
        <w:t xml:space="preserve">NOTE: </w:t>
      </w:r>
      <w:r w:rsidR="00F5542E">
        <w:rPr>
          <w:b w:val="0"/>
          <w:color w:val="008080"/>
          <w:sz w:val="18"/>
          <w:szCs w:val="18"/>
        </w:rPr>
        <w:t xml:space="preserve">For more information on configuring different parameters in CE, refer to the </w:t>
      </w:r>
      <w:r w:rsidR="00F5542E">
        <w:rPr>
          <w:b w:val="0"/>
          <w:i/>
          <w:color w:val="008080"/>
          <w:sz w:val="18"/>
          <w:szCs w:val="18"/>
        </w:rPr>
        <w:t xml:space="preserve">CE Utility Reference </w:t>
      </w:r>
      <w:r w:rsidR="00F5542E">
        <w:rPr>
          <w:b w:val="0"/>
          <w:color w:val="008080"/>
          <w:sz w:val="18"/>
          <w:szCs w:val="18"/>
        </w:rPr>
        <w:t>manuals</w:t>
      </w:r>
      <w:r w:rsidR="00F5542E">
        <w:rPr>
          <w:b w:val="0"/>
          <w:i/>
          <w:color w:val="008080"/>
          <w:sz w:val="18"/>
          <w:szCs w:val="18"/>
        </w:rPr>
        <w:t>.</w:t>
      </w:r>
    </w:p>
    <w:p w:rsidR="00F5542E" w:rsidRDefault="00F5542E" w:rsidP="00F5542E">
      <w:pPr>
        <w:spacing w:before="0" w:after="0"/>
        <w:rPr>
          <w:rFonts w:ascii="Arial" w:hAnsi="Arial"/>
          <w:b/>
        </w:rPr>
      </w:pPr>
    </w:p>
    <w:p w:rsidR="00F5542E" w:rsidRDefault="00F5542E" w:rsidP="00F5542E">
      <w:pPr>
        <w:spacing w:before="0" w:after="0"/>
        <w:rPr>
          <w:rFonts w:ascii="Arial" w:hAnsi="Arial"/>
          <w:b/>
        </w:rPr>
      </w:pPr>
    </w:p>
    <w:p w:rsidR="00F5542E" w:rsidRDefault="00F5542E" w:rsidP="00F5542E">
      <w:pPr>
        <w:spacing w:before="0" w:after="0"/>
        <w:rPr>
          <w:rFonts w:ascii="Arial" w:hAnsi="Arial"/>
          <w:b/>
        </w:rPr>
      </w:pPr>
    </w:p>
    <w:p w:rsidR="00F5542E" w:rsidRDefault="00F5542E" w:rsidP="00657FB0">
      <w:pPr>
        <w:pStyle w:val="CS-ChapterTitle"/>
        <w:rPr>
          <w:color w:val="FF0000"/>
        </w:rPr>
        <w:sectPr w:rsidR="00F5542E">
          <w:headerReference w:type="default" r:id="rId95"/>
          <w:pgSz w:w="12240" w:h="15840"/>
          <w:pgMar w:top="1440" w:right="1800" w:bottom="1440" w:left="1800" w:header="720" w:footer="720" w:gutter="0"/>
          <w:cols w:space="720"/>
        </w:sectPr>
      </w:pPr>
    </w:p>
    <w:p w:rsidR="006B6455" w:rsidRDefault="00500790" w:rsidP="008D243D">
      <w:pPr>
        <w:pStyle w:val="CS-ChapterTitle"/>
      </w:pPr>
      <w:bookmarkStart w:id="44" w:name="_Toc76901942"/>
      <w:r>
        <w:rPr>
          <w:noProof/>
        </w:rPr>
        <w:lastRenderedPageBreak/>
        <mc:AlternateContent>
          <mc:Choice Requires="wps">
            <w:drawing>
              <wp:anchor distT="0" distB="0" distL="114300" distR="114300" simplePos="0" relativeHeight="251649536" behindDoc="0" locked="1" layoutInCell="1" allowOverlap="1">
                <wp:simplePos x="0" y="0"/>
                <wp:positionH relativeFrom="column">
                  <wp:posOffset>5890260</wp:posOffset>
                </wp:positionH>
                <wp:positionV relativeFrom="paragraph">
                  <wp:posOffset>-904875</wp:posOffset>
                </wp:positionV>
                <wp:extent cx="731520" cy="10048875"/>
                <wp:effectExtent l="22860" t="19050" r="26670" b="19050"/>
                <wp:wrapNone/>
                <wp:docPr id="20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48875"/>
                        </a:xfrm>
                        <a:prstGeom prst="rect">
                          <a:avLst/>
                        </a:prstGeom>
                        <a:solidFill>
                          <a:srgbClr val="C0C0C0"/>
                        </a:solidFill>
                        <a:ln w="38100">
                          <a:solidFill>
                            <a:srgbClr val="C0C0C0"/>
                          </a:solidFill>
                          <a:miter lim="800000"/>
                          <a:headEnd/>
                          <a:tailEnd/>
                        </a:ln>
                      </wps:spPr>
                      <wps:txbx>
                        <w:txbxContent>
                          <w:p w:rsidR="00610937" w:rsidRDefault="00610937" w:rsidP="008D243D">
                            <w:pPr>
                              <w:pStyle w:val="CS-sidetitle"/>
                            </w:pPr>
                            <w:r>
                              <w:t>Chapter Three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Text Box 8" o:spid="_x0000_s1030" type="#_x0000_t202" style="position:absolute;margin-left:463.8pt;margin-top:-71.25pt;width:57.6pt;height:791.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" fillcolor="silver" strokecolor="silver" strokeweight="3pt">
                <v:textbox style="layout-flow:vertical;mso-layout-flow-alt:bottom-to-top">
                  <w:txbxContent>
                    <w:p w:rsidR="00610937" w:rsidRDefault="00610937" w:rsidP="008D243D">
                      <w:pPr>
                        <w:pStyle w:val="CS-sidetitle"/>
                      </w:pPr>
                      <w:r>
                        <w:t>Chapter Three</w:t>
                      </w:r>
                    </w:p>
                  </w:txbxContent>
                </v:textbox>
                <w10:anchorlock/>
              </v:shape>
            </w:pict>
          </mc:Fallback>
        </mc:AlternateContent>
      </w:r>
      <w:r w:rsidR="006B6455">
        <w:t>Archiving Prerequisites</w:t>
      </w:r>
      <w:bookmarkEnd w:id="44"/>
    </w:p>
    <w:p w:rsidR="006B6455" w:rsidRDefault="006B6455" w:rsidP="008D243D">
      <w:pPr>
        <w:pStyle w:val="CS-ChapterBullet"/>
      </w:pPr>
      <w:r>
        <w:t>Archiving / BACKUP Database Settings</w:t>
      </w:r>
    </w:p>
    <w:p w:rsidR="006B6455" w:rsidRDefault="006B6455" w:rsidP="008D243D">
      <w:pPr>
        <w:pStyle w:val="CS-ChapterBullet"/>
      </w:pPr>
      <w:r>
        <w:t>Data Source Settings</w:t>
      </w:r>
    </w:p>
    <w:p w:rsidR="006B6455" w:rsidRDefault="006B6455" w:rsidP="00017150">
      <w:pPr>
        <w:pStyle w:val="CS-ChapterBullet"/>
        <w:sectPr w:rsidR="006B6455" w:rsidSect="002737A9">
          <w:headerReference w:type="default" r:id="rId96"/>
          <w:pgSz w:w="12240" w:h="15840"/>
          <w:pgMar w:top="1440" w:right="1800" w:bottom="1440" w:left="1800" w:header="720" w:footer="720" w:gutter="0"/>
          <w:cols w:space="720"/>
        </w:sectPr>
      </w:pPr>
      <w:r>
        <w:t>Log Settings</w:t>
      </w:r>
    </w:p>
    <w:p w:rsidR="006B6455" w:rsidRDefault="006B6455" w:rsidP="00DB637C">
      <w:pPr>
        <w:pStyle w:val="CS-head1"/>
      </w:pPr>
      <w:bookmarkStart w:id="45" w:name="_Toc76901943"/>
      <w:r>
        <w:lastRenderedPageBreak/>
        <w:t>Archiving / Backup Database Settings</w:t>
      </w:r>
      <w:bookmarkEnd w:id="45"/>
    </w:p>
    <w:p w:rsidR="006B6455" w:rsidRDefault="006B6455" w:rsidP="00B02F0F">
      <w:pPr>
        <w:rPr>
          <w:rFonts w:eastAsia="SimSun"/>
        </w:rPr>
      </w:pPr>
      <w:r w:rsidRPr="00B02F0F">
        <w:rPr>
          <w:rFonts w:eastAsia="SimSun"/>
        </w:rPr>
        <w:t>Transaction records are archived into a separate Backup Database</w:t>
      </w:r>
      <w:r>
        <w:rPr>
          <w:rFonts w:eastAsia="SimSun"/>
        </w:rPr>
        <w:t>, i.e., the archiving database</w:t>
      </w:r>
      <w:r w:rsidRPr="00B02F0F">
        <w:rPr>
          <w:rFonts w:eastAsia="SimSun"/>
        </w:rPr>
        <w:t>.</w:t>
      </w:r>
      <w:r>
        <w:rPr>
          <w:rFonts w:eastAsia="SimSun"/>
        </w:rPr>
        <w:t xml:space="preserve">  </w:t>
      </w:r>
    </w:p>
    <w:p w:rsidR="006B6455" w:rsidRDefault="006B6455" w:rsidP="00B02F0F">
      <w:pPr>
        <w:rPr>
          <w:rFonts w:eastAsia="SimSun"/>
        </w:rPr>
      </w:pPr>
      <w:r>
        <w:rPr>
          <w:rFonts w:eastAsia="SimSun"/>
        </w:rPr>
        <w:t>This Backup Database must have the same table structure as the physical Transaction Database.  When the table structures of the Transaction Database is changed, modify the corresponding table structures in the Backup Database by manually running the relevant SQL statements in th</w:t>
      </w:r>
      <w:r w:rsidR="00C122C3">
        <w:rPr>
          <w:rFonts w:eastAsia="SimSun"/>
        </w:rPr>
        <w:t>is</w:t>
      </w:r>
      <w:r>
        <w:rPr>
          <w:rFonts w:eastAsia="SimSun"/>
        </w:rPr>
        <w:t xml:space="preserve"> archiving database.</w:t>
      </w:r>
    </w:p>
    <w:p w:rsidR="006B6455" w:rsidRDefault="006B6455" w:rsidP="00B02F0F">
      <w:pPr>
        <w:rPr>
          <w:rFonts w:eastAsia="SimSun"/>
        </w:rPr>
      </w:pPr>
    </w:p>
    <w:p w:rsidR="006B6455" w:rsidRDefault="006B6455" w:rsidP="00DB637C"/>
    <w:p w:rsidR="006B6455" w:rsidRPr="007A3AAC" w:rsidRDefault="00500790" w:rsidP="00AC120A">
      <w:pPr>
        <w:pBdr>
          <w:top w:val="single" w:sz="4" w:space="6" w:color="auto"/>
          <w:bottom w:val="single" w:sz="4" w:space="6" w:color="auto"/>
        </w:pBdr>
        <w:spacing w:before="120"/>
        <w:ind w:left="720" w:right="720"/>
        <w:rPr>
          <w:rFonts w:ascii="Arial" w:eastAsia="SimSun" w:hAnsi="Arial"/>
          <w:b/>
          <w:color w:val="008080"/>
          <w:sz w:val="18"/>
          <w:szCs w:val="18"/>
        </w:rPr>
      </w:pPr>
      <w:r w:rsidRPr="00E72801">
        <w:rPr>
          <w:rFonts w:ascii="Arial" w:eastAsia="SimSun" w:hAnsi="Arial"/>
          <w:b/>
          <w:noProof/>
          <w:color w:val="008080"/>
          <w:sz w:val="18"/>
          <w:szCs w:val="18"/>
        </w:rPr>
        <w:drawing>
          <wp:inline distT="0" distB="0" distL="0" distR="0">
            <wp:extent cx="304800" cy="295275"/>
            <wp:effectExtent l="0" t="0" r="0" b="0"/>
            <wp:docPr id="78" name="Picture 78"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6B6455" w:rsidRPr="003B5CFB">
        <w:rPr>
          <w:rFonts w:ascii="Arial" w:eastAsia="SimSun" w:hAnsi="Arial"/>
          <w:b/>
          <w:color w:val="008080"/>
          <w:sz w:val="18"/>
          <w:szCs w:val="18"/>
        </w:rPr>
        <w:t>NOTE:</w:t>
      </w:r>
      <w:r w:rsidR="006B6455">
        <w:rPr>
          <w:rFonts w:ascii="Arial" w:eastAsia="SimSun" w:hAnsi="Arial"/>
          <w:b/>
          <w:color w:val="008080"/>
          <w:sz w:val="18"/>
          <w:szCs w:val="18"/>
        </w:rPr>
        <w:t xml:space="preserve"> </w:t>
      </w:r>
      <w:r w:rsidR="006B6455" w:rsidRPr="003B5CFB">
        <w:rPr>
          <w:rFonts w:ascii="Arial" w:eastAsia="SimSun" w:hAnsi="Arial"/>
          <w:color w:val="008080"/>
          <w:sz w:val="18"/>
          <w:szCs w:val="18"/>
        </w:rPr>
        <w:t xml:space="preserve">The Backup </w:t>
      </w:r>
      <w:r w:rsidR="006B6455">
        <w:rPr>
          <w:rFonts w:ascii="Arial" w:eastAsia="SimSun" w:hAnsi="Arial"/>
          <w:color w:val="008080"/>
          <w:sz w:val="18"/>
          <w:szCs w:val="18"/>
        </w:rPr>
        <w:t>Database</w:t>
      </w:r>
      <w:r w:rsidR="006B6455" w:rsidRPr="003B5CFB">
        <w:rPr>
          <w:rFonts w:ascii="Arial" w:eastAsia="SimSun" w:hAnsi="Arial"/>
          <w:color w:val="008080"/>
          <w:sz w:val="18"/>
          <w:szCs w:val="18"/>
        </w:rPr>
        <w:t xml:space="preserve"> setting</w:t>
      </w:r>
      <w:r w:rsidR="006B6455">
        <w:rPr>
          <w:rFonts w:ascii="Arial" w:eastAsia="SimSun" w:hAnsi="Arial"/>
          <w:color w:val="008080"/>
          <w:sz w:val="18"/>
          <w:szCs w:val="18"/>
        </w:rPr>
        <w:t>s</w:t>
      </w:r>
      <w:r w:rsidR="006B6455" w:rsidRPr="003B5CFB">
        <w:rPr>
          <w:rFonts w:ascii="Arial" w:eastAsia="SimSun" w:hAnsi="Arial"/>
          <w:color w:val="008080"/>
          <w:sz w:val="18"/>
          <w:szCs w:val="18"/>
        </w:rPr>
        <w:t xml:space="preserve"> must be configured in the same application server (WAS).</w:t>
      </w:r>
    </w:p>
    <w:p w:rsidR="006B6455" w:rsidRPr="003B5CFB" w:rsidRDefault="006B6455" w:rsidP="00DD6943">
      <w:pPr>
        <w:rPr>
          <w:rFonts w:eastAsia="SimSun"/>
        </w:rPr>
      </w:pPr>
    </w:p>
    <w:p w:rsidR="006B6455" w:rsidRDefault="006B6455" w:rsidP="00DB637C">
      <w:pPr>
        <w:sectPr w:rsidR="006B6455" w:rsidSect="002737A9">
          <w:headerReference w:type="default" r:id="rId97"/>
          <w:pgSz w:w="12240" w:h="15840"/>
          <w:pgMar w:top="1440" w:right="1800" w:bottom="1440" w:left="1800" w:header="720" w:footer="720" w:gutter="0"/>
          <w:cols w:space="720"/>
          <w:rtlGutter/>
        </w:sectPr>
      </w:pPr>
    </w:p>
    <w:p w:rsidR="006B6455" w:rsidRDefault="006B6455" w:rsidP="00DB637C">
      <w:pPr>
        <w:pStyle w:val="CS-head1"/>
      </w:pPr>
      <w:bookmarkStart w:id="46" w:name="_Toc76901944"/>
      <w:r>
        <w:lastRenderedPageBreak/>
        <w:t>Data Source Settings</w:t>
      </w:r>
      <w:bookmarkEnd w:id="46"/>
    </w:p>
    <w:p w:rsidR="006B6455" w:rsidRPr="004F35C0" w:rsidRDefault="006B6455" w:rsidP="004F35C0">
      <w:pPr>
        <w:rPr>
          <w:rFonts w:eastAsia="SimSun"/>
        </w:rPr>
      </w:pPr>
      <w:r w:rsidRPr="004F35C0">
        <w:rPr>
          <w:rFonts w:eastAsia="SimSun"/>
        </w:rPr>
        <w:t xml:space="preserve">For the Archiving and Recovery functionality of the </w:t>
      </w:r>
      <w:r>
        <w:rPr>
          <w:rFonts w:eastAsia="SimSun"/>
        </w:rPr>
        <w:t>CE</w:t>
      </w:r>
      <w:r w:rsidRPr="004F35C0">
        <w:rPr>
          <w:rFonts w:eastAsia="SimSun"/>
        </w:rPr>
        <w:t xml:space="preserve"> system, two data sources are required: </w:t>
      </w:r>
      <w:r>
        <w:rPr>
          <w:rFonts w:eastAsia="SimSun"/>
        </w:rPr>
        <w:t>CE</w:t>
      </w:r>
      <w:r w:rsidRPr="004F35C0">
        <w:rPr>
          <w:rFonts w:eastAsia="SimSun"/>
        </w:rPr>
        <w:t xml:space="preserve">B and </w:t>
      </w:r>
      <w:r>
        <w:rPr>
          <w:rFonts w:eastAsia="SimSun"/>
        </w:rPr>
        <w:t>CEX</w:t>
      </w:r>
      <w:r w:rsidRPr="004F35C0">
        <w:rPr>
          <w:rFonts w:eastAsia="SimSun"/>
        </w:rPr>
        <w:t>.</w:t>
      </w:r>
    </w:p>
    <w:p w:rsidR="006B6455" w:rsidRPr="004F35C0" w:rsidRDefault="006B6455" w:rsidP="004F35C0">
      <w:pPr>
        <w:rPr>
          <w:rFonts w:eastAsia="SimSun"/>
        </w:rPr>
      </w:pPr>
      <w:r w:rsidRPr="004F35C0">
        <w:rPr>
          <w:rFonts w:eastAsia="SimSun"/>
        </w:rPr>
        <w:t xml:space="preserve">The </w:t>
      </w:r>
      <w:r>
        <w:rPr>
          <w:rFonts w:eastAsia="SimSun"/>
        </w:rPr>
        <w:t>CEB</w:t>
      </w:r>
      <w:r w:rsidRPr="004F35C0">
        <w:rPr>
          <w:rFonts w:eastAsia="SimSun"/>
        </w:rPr>
        <w:t xml:space="preserve"> data source refer</w:t>
      </w:r>
      <w:r>
        <w:rPr>
          <w:rFonts w:eastAsia="SimSun"/>
        </w:rPr>
        <w:t xml:space="preserve">s to the Backup data source and, </w:t>
      </w:r>
      <w:r w:rsidRPr="004F35C0">
        <w:rPr>
          <w:rFonts w:eastAsia="SimSun"/>
        </w:rPr>
        <w:t>thus, points to the physical archiving database. Used for storing archived data, this Backup Database has the same table structure as the Transaction Database.</w:t>
      </w:r>
    </w:p>
    <w:p w:rsidR="006B6455" w:rsidRPr="004F35C0" w:rsidRDefault="006B6455" w:rsidP="004F35C0">
      <w:pPr>
        <w:rPr>
          <w:rFonts w:eastAsia="SimSun"/>
        </w:rPr>
      </w:pPr>
      <w:r w:rsidRPr="004F35C0">
        <w:rPr>
          <w:rFonts w:eastAsia="SimSun"/>
        </w:rPr>
        <w:t xml:space="preserve">The </w:t>
      </w:r>
      <w:r>
        <w:rPr>
          <w:rFonts w:eastAsia="SimSun"/>
        </w:rPr>
        <w:t>CE</w:t>
      </w:r>
      <w:r w:rsidRPr="004F35C0">
        <w:rPr>
          <w:rFonts w:eastAsia="SimSun"/>
        </w:rPr>
        <w:t>X</w:t>
      </w:r>
      <w:r w:rsidR="006221CB">
        <w:rPr>
          <w:rFonts w:eastAsia="SimSun"/>
        </w:rPr>
        <w:fldChar w:fldCharType="begin"/>
      </w:r>
      <w:r w:rsidRPr="004F35C0">
        <w:rPr>
          <w:rFonts w:eastAsia="SimSun"/>
        </w:rPr>
        <w:instrText>xe "EXIMX"</w:instrText>
      </w:r>
      <w:r w:rsidR="006221CB">
        <w:rPr>
          <w:rFonts w:eastAsia="SimSun"/>
        </w:rPr>
        <w:fldChar w:fldCharType="end"/>
      </w:r>
      <w:r w:rsidRPr="004F35C0">
        <w:rPr>
          <w:rFonts w:eastAsia="SimSun"/>
        </w:rPr>
        <w:t xml:space="preserve"> data source points to the physical Transaction Database, and is essentially the same as the </w:t>
      </w:r>
      <w:r>
        <w:rPr>
          <w:rFonts w:eastAsia="SimSun"/>
        </w:rPr>
        <w:t>CET</w:t>
      </w:r>
      <w:r w:rsidRPr="004F35C0">
        <w:rPr>
          <w:rFonts w:eastAsia="SimSun"/>
        </w:rPr>
        <w:t xml:space="preserve"> data source.</w:t>
      </w:r>
    </w:p>
    <w:p w:rsidR="006B6455" w:rsidRPr="004F35C0" w:rsidRDefault="006B6455" w:rsidP="004F35C0">
      <w:pPr>
        <w:rPr>
          <w:rFonts w:eastAsia="SimSun"/>
        </w:rPr>
      </w:pPr>
      <w:r w:rsidRPr="004F35C0">
        <w:rPr>
          <w:rFonts w:eastAsia="SimSun"/>
        </w:rPr>
        <w:t xml:space="preserve">The settings for the </w:t>
      </w:r>
      <w:r>
        <w:rPr>
          <w:rFonts w:eastAsia="SimSun"/>
        </w:rPr>
        <w:t>CEB and CEX</w:t>
      </w:r>
      <w:r w:rsidRPr="004F35C0">
        <w:rPr>
          <w:rFonts w:eastAsia="SimSun"/>
        </w:rPr>
        <w:t xml:space="preserve"> data sources are configured in both WebSphere</w:t>
      </w:r>
      <w:r>
        <w:rPr>
          <w:rFonts w:eastAsia="SimSun"/>
        </w:rPr>
        <w:t xml:space="preserve"> and CE Utility</w:t>
      </w:r>
      <w:r w:rsidRPr="004F35C0">
        <w:rPr>
          <w:rFonts w:eastAsia="SimSun"/>
        </w:rPr>
        <w:t>.</w:t>
      </w:r>
    </w:p>
    <w:p w:rsidR="006B6455" w:rsidRPr="004F35C0" w:rsidRDefault="006B6455" w:rsidP="004F35C0"/>
    <w:p w:rsidR="006B6455" w:rsidRDefault="006B6455" w:rsidP="00DB637C"/>
    <w:p w:rsidR="006B6455" w:rsidRDefault="006B6455" w:rsidP="00DB637C"/>
    <w:p w:rsidR="006B6455" w:rsidRDefault="006B6455" w:rsidP="00DF238E">
      <w:pPr>
        <w:pStyle w:val="CS-head2"/>
      </w:pPr>
      <w:bookmarkStart w:id="47" w:name="_Toc76901945"/>
      <w:r>
        <w:t>WebSphere Data Source Settings</w:t>
      </w:r>
      <w:bookmarkEnd w:id="47"/>
    </w:p>
    <w:p w:rsidR="006B6455" w:rsidRPr="003B5CFB" w:rsidRDefault="006B6455" w:rsidP="003B5CFB">
      <w:pPr>
        <w:ind w:left="720"/>
        <w:rPr>
          <w:rFonts w:eastAsia="SimSun"/>
        </w:rPr>
      </w:pPr>
      <w:r w:rsidRPr="003B5CFB">
        <w:rPr>
          <w:rFonts w:eastAsia="SimSun"/>
        </w:rPr>
        <w:t>The required We</w:t>
      </w:r>
      <w:r>
        <w:rPr>
          <w:rFonts w:eastAsia="SimSun"/>
        </w:rPr>
        <w:t>bSphere settings are as follows.</w:t>
      </w:r>
    </w:p>
    <w:p w:rsidR="006B6455" w:rsidRDefault="006B6455" w:rsidP="003B5CFB">
      <w:pPr>
        <w:rPr>
          <w:rFonts w:eastAsia="SimSun"/>
        </w:rPr>
      </w:pPr>
    </w:p>
    <w:tbl>
      <w:tblPr>
        <w:tblW w:w="0" w:type="auto"/>
        <w:jc w:val="center"/>
        <w:tblLayout w:type="fixed"/>
        <w:tblLook w:val="00BE" w:firstRow="1" w:lastRow="0" w:firstColumn="1" w:lastColumn="0" w:noHBand="0" w:noVBand="0"/>
      </w:tblPr>
      <w:tblGrid>
        <w:gridCol w:w="8554"/>
      </w:tblGrid>
      <w:tr w:rsidR="006B6455" w:rsidRPr="003B5CFB">
        <w:trPr>
          <w:cantSplit/>
          <w:jc w:val="center"/>
        </w:trPr>
        <w:tc>
          <w:tcPr>
            <w:tcW w:w="8554" w:type="dxa"/>
            <w:shd w:val="solid" w:color="808080" w:fill="FFFFFF"/>
          </w:tcPr>
          <w:p w:rsidR="006B6455" w:rsidRPr="00500790" w:rsidRDefault="006B6455" w:rsidP="003B5CFB">
            <w:pPr>
              <w:spacing w:before="120"/>
              <w:rPr>
                <w:rFonts w:ascii="Arial" w:eastAsia="SimSun" w:hAnsi="Arial"/>
                <w:b/>
                <w:outline/>
                <w:color w:val="BFBFBF" w:themeColor="background1" w:themeShade="BF"/>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00790">
              <w:rPr>
                <w:rFonts w:ascii="Arial" w:eastAsia="SimSun" w:hAnsi="Arial"/>
                <w:b/>
                <w:outline/>
                <w:color w:val="BFBFBF" w:themeColor="background1" w:themeShade="BF"/>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rsidR="006B6455" w:rsidRPr="003B5CFB" w:rsidRDefault="006B6455" w:rsidP="003B5CFB">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rsidRPr="003B5CFB">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numPr>
                <w:ilvl w:val="0"/>
                <w:numId w:val="49"/>
              </w:numPr>
              <w:spacing w:before="120"/>
              <w:ind w:left="510"/>
              <w:rPr>
                <w:rFonts w:eastAsia="SimSun"/>
              </w:rPr>
            </w:pPr>
            <w:r>
              <w:rPr>
                <w:rFonts w:eastAsia="SimSun"/>
              </w:rPr>
              <w:t>Define the JDBC provider:</w:t>
            </w:r>
          </w:p>
          <w:p w:rsidR="006B6455" w:rsidRDefault="006B6455" w:rsidP="00816378">
            <w:pPr>
              <w:numPr>
                <w:ilvl w:val="0"/>
                <w:numId w:val="18"/>
              </w:numPr>
              <w:tabs>
                <w:tab w:val="clear" w:pos="720"/>
                <w:tab w:val="num" w:pos="870"/>
              </w:tabs>
              <w:spacing w:after="60"/>
              <w:ind w:left="870"/>
              <w:rPr>
                <w:rFonts w:eastAsia="SimSun"/>
              </w:rPr>
            </w:pPr>
            <w:r>
              <w:rPr>
                <w:rFonts w:eastAsia="SimSun"/>
              </w:rPr>
              <w:t xml:space="preserve">Name: </w:t>
            </w:r>
            <w:r w:rsidRPr="006444E7">
              <w:rPr>
                <w:rFonts w:ascii="Courier New" w:eastAsia="SimSun" w:hAnsi="Courier New" w:cs="Courier New"/>
                <w:sz w:val="18"/>
                <w:szCs w:val="18"/>
              </w:rPr>
              <w:t>Oracle JDBC Driver (XA)</w:t>
            </w:r>
          </w:p>
          <w:p w:rsidR="006B6455" w:rsidRDefault="006B6455" w:rsidP="00816378">
            <w:pPr>
              <w:numPr>
                <w:ilvl w:val="0"/>
                <w:numId w:val="18"/>
              </w:numPr>
              <w:tabs>
                <w:tab w:val="clear" w:pos="720"/>
                <w:tab w:val="num" w:pos="870"/>
              </w:tabs>
              <w:spacing w:after="60"/>
              <w:ind w:left="870"/>
              <w:rPr>
                <w:rFonts w:eastAsia="SimSun"/>
              </w:rPr>
            </w:pPr>
            <w:r>
              <w:rPr>
                <w:rFonts w:eastAsia="SimSun"/>
              </w:rPr>
              <w:t xml:space="preserve">Implementation class name: </w:t>
            </w:r>
            <w:r w:rsidRPr="006444E7">
              <w:rPr>
                <w:rFonts w:ascii="Courier New" w:eastAsia="SimSun" w:hAnsi="Courier New" w:cs="Courier New"/>
                <w:sz w:val="18"/>
                <w:szCs w:val="18"/>
              </w:rPr>
              <w:t>oracle.jdbc.xa.client.OracleXADataSource</w:t>
            </w:r>
          </w:p>
          <w:p w:rsidR="006B6455" w:rsidRPr="00816378" w:rsidRDefault="006B6455" w:rsidP="00816378">
            <w:pPr>
              <w:numPr>
                <w:ilvl w:val="0"/>
                <w:numId w:val="18"/>
              </w:numPr>
              <w:tabs>
                <w:tab w:val="clear" w:pos="720"/>
                <w:tab w:val="num" w:pos="870"/>
              </w:tabs>
              <w:spacing w:after="60"/>
              <w:ind w:left="870"/>
              <w:rPr>
                <w:rFonts w:eastAsia="SimSun"/>
              </w:rPr>
            </w:pPr>
            <w:r>
              <w:rPr>
                <w:rFonts w:eastAsia="SimSun"/>
              </w:rPr>
              <w:t xml:space="preserve">Class path: </w:t>
            </w:r>
            <w:r w:rsidRPr="006444E7">
              <w:rPr>
                <w:rFonts w:ascii="Courier New" w:eastAsia="SimSun" w:hAnsi="Courier New" w:cs="Courier New"/>
                <w:sz w:val="18"/>
                <w:szCs w:val="18"/>
              </w:rPr>
              <w:t>${ORACLE_JDBC_DRIVER_PATH}/</w:t>
            </w:r>
            <w:r w:rsidRPr="00F37633">
              <w:rPr>
                <w:rFonts w:ascii="Courier New" w:hAnsi="Courier New" w:cs="Courier New"/>
                <w:sz w:val="18"/>
                <w:szCs w:val="18"/>
              </w:rPr>
              <w:t>ojdbc6.jar</w:t>
            </w:r>
          </w:p>
          <w:p w:rsidR="00816378" w:rsidRDefault="00816378" w:rsidP="00816378">
            <w:pPr>
              <w:spacing w:after="60"/>
              <w:ind w:left="870"/>
              <w:rPr>
                <w:rFonts w:eastAsia="SimSun"/>
              </w:rPr>
            </w:pPr>
          </w:p>
          <w:p w:rsidR="00EE0FE4" w:rsidRPr="00A65240" w:rsidRDefault="00EE0FE4" w:rsidP="00A32146">
            <w:pPr>
              <w:spacing w:before="120"/>
              <w:rPr>
                <w:rFonts w:ascii="Arial" w:hAnsi="Arial" w:cs="Arial"/>
                <w:b/>
                <w:color w:val="008080"/>
                <w:sz w:val="18"/>
                <w:szCs w:val="18"/>
                <w:u w:val="single"/>
              </w:rPr>
            </w:pPr>
            <w:r w:rsidRPr="00A65240">
              <w:rPr>
                <w:rFonts w:ascii="Arial" w:hAnsi="Arial" w:cs="Arial"/>
                <w:b/>
                <w:color w:val="008080"/>
                <w:sz w:val="18"/>
                <w:szCs w:val="18"/>
                <w:u w:val="single"/>
              </w:rPr>
              <w:t>NOTE:</w:t>
            </w:r>
          </w:p>
          <w:p w:rsidR="006B6455" w:rsidRPr="00BF6916" w:rsidRDefault="00EE0FE4" w:rsidP="00A32146">
            <w:pPr>
              <w:spacing w:before="120"/>
              <w:rPr>
                <w:rFonts w:eastAsia="SimSun"/>
                <w:color w:val="FF0066"/>
              </w:rPr>
            </w:pPr>
            <w:r w:rsidRPr="00A65240">
              <w:rPr>
                <w:rFonts w:ascii="Arial" w:hAnsi="Arial" w:cs="Arial"/>
                <w:bCs/>
                <w:color w:val="008080"/>
                <w:sz w:val="18"/>
                <w:szCs w:val="18"/>
              </w:rPr>
              <w:t xml:space="preserve">The </w:t>
            </w:r>
            <w:r w:rsidRPr="00C122C3">
              <w:rPr>
                <w:rFonts w:ascii="Courier New" w:hAnsi="Courier New" w:cs="Courier New"/>
                <w:bCs/>
                <w:color w:val="008080"/>
                <w:sz w:val="18"/>
                <w:szCs w:val="18"/>
              </w:rPr>
              <w:t>ojdbc6.jar</w:t>
            </w:r>
            <w:r w:rsidRPr="00A65240">
              <w:rPr>
                <w:rFonts w:ascii="Arial" w:hAnsi="Arial" w:cs="Arial"/>
                <w:bCs/>
                <w:color w:val="008080"/>
                <w:sz w:val="18"/>
                <w:szCs w:val="18"/>
              </w:rPr>
              <w:t xml:space="preserve"> file is the JDBC driver for Oracle </w:t>
            </w:r>
            <w:r w:rsidR="00A95BDE">
              <w:rPr>
                <w:rFonts w:ascii="Arial" w:hAnsi="Arial" w:cs="Arial"/>
                <w:bCs/>
                <w:color w:val="008080"/>
                <w:sz w:val="18"/>
                <w:szCs w:val="18"/>
              </w:rPr>
              <w:t>12c</w:t>
            </w:r>
            <w:r w:rsidRPr="00A65240">
              <w:rPr>
                <w:rFonts w:ascii="Arial" w:hAnsi="Arial" w:cs="Arial"/>
                <w:bCs/>
                <w:color w:val="008080"/>
                <w:sz w:val="18"/>
                <w:szCs w:val="18"/>
              </w:rPr>
              <w:t>.</w:t>
            </w:r>
          </w:p>
        </w:tc>
        <w:tc>
          <w:tcPr>
            <w:tcW w:w="236" w:type="dxa"/>
            <w:tcBorders>
              <w:top w:val="nil"/>
              <w:left w:val="single" w:sz="4" w:space="0" w:color="auto"/>
              <w:bottom w:val="nil"/>
              <w:right w:val="single" w:sz="4" w:space="0" w:color="auto"/>
            </w:tcBorders>
          </w:tcPr>
          <w:p w:rsidR="006B6455" w:rsidRPr="00500790" w:rsidRDefault="006B6455" w:rsidP="003B5CFB">
            <w:pPr>
              <w:spacing w:before="120"/>
              <w:jc w:val="center"/>
              <w:rPr>
                <w:rFonts w:ascii="Arial" w:eastAsia="SimSun" w:hAnsi="Arial"/>
                <w:b/>
                <w:outline/>
                <w:color w:val="BFBFBF" w:themeColor="background1" w:themeShade="BF"/>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5256" w:type="dxa"/>
            <w:tcBorders>
              <w:top w:val="single" w:sz="4" w:space="0" w:color="auto"/>
              <w:left w:val="single" w:sz="4" w:space="0" w:color="auto"/>
              <w:bottom w:val="single" w:sz="4" w:space="0" w:color="auto"/>
              <w:right w:val="single" w:sz="4" w:space="0" w:color="auto"/>
            </w:tcBorders>
          </w:tcPr>
          <w:p w:rsidR="006B6455" w:rsidRPr="00500790" w:rsidRDefault="00500790" w:rsidP="003B5CFB">
            <w:pPr>
              <w:spacing w:before="120"/>
              <w:jc w:val="center"/>
              <w:rPr>
                <w:rFonts w:ascii="Arial" w:eastAsia="SimSun" w:hAnsi="Arial"/>
                <w:b/>
                <w:outline/>
                <w:color w:val="BFBFBF" w:themeColor="background1" w:themeShade="BF"/>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847520">
              <w:rPr>
                <w:noProof/>
              </w:rPr>
              <w:drawing>
                <wp:inline distT="0" distB="0" distL="0" distR="0">
                  <wp:extent cx="3200400" cy="227647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00400" cy="2276475"/>
                          </a:xfrm>
                          <a:prstGeom prst="rect">
                            <a:avLst/>
                          </a:prstGeom>
                          <a:noFill/>
                          <a:ln>
                            <a:noFill/>
                          </a:ln>
                        </pic:spPr>
                      </pic:pic>
                    </a:graphicData>
                  </a:graphic>
                </wp:inline>
              </w:drawing>
            </w:r>
          </w:p>
        </w:tc>
      </w:tr>
      <w:tr w:rsidR="006B6455" w:rsidRPr="003B5CFB">
        <w:trPr>
          <w:trHeight w:hRule="exact" w:val="200"/>
          <w:jc w:val="center"/>
        </w:trPr>
        <w:tc>
          <w:tcPr>
            <w:tcW w:w="2952" w:type="dxa"/>
            <w:tcBorders>
              <w:top w:val="single" w:sz="4" w:space="0" w:color="auto"/>
              <w:left w:val="nil"/>
              <w:bottom w:val="single" w:sz="4" w:space="0" w:color="auto"/>
              <w:right w:val="nil"/>
            </w:tcBorders>
          </w:tcPr>
          <w:p w:rsidR="006B6455" w:rsidRPr="003B5CFB" w:rsidRDefault="006B6455" w:rsidP="003B5CFB">
            <w:pPr>
              <w:spacing w:before="120"/>
              <w:rPr>
                <w:rFonts w:eastAsia="SimSun"/>
              </w:rPr>
            </w:pPr>
          </w:p>
        </w:tc>
        <w:tc>
          <w:tcPr>
            <w:tcW w:w="236" w:type="dxa"/>
            <w:tcBorders>
              <w:top w:val="nil"/>
              <w:left w:val="nil"/>
              <w:bottom w:val="nil"/>
              <w:right w:val="nil"/>
            </w:tcBorders>
          </w:tcPr>
          <w:p w:rsidR="006B6455" w:rsidRPr="00500790" w:rsidRDefault="006B6455" w:rsidP="003B5CFB">
            <w:pPr>
              <w:spacing w:before="120"/>
              <w:jc w:val="center"/>
              <w:rPr>
                <w:rFonts w:ascii="Arial" w:eastAsia="SimSun" w:hAnsi="Arial"/>
                <w:b/>
                <w:outline/>
                <w:color w:val="BFBFBF" w:themeColor="background1" w:themeShade="BF"/>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5256" w:type="dxa"/>
            <w:tcBorders>
              <w:top w:val="single" w:sz="4" w:space="0" w:color="auto"/>
              <w:left w:val="nil"/>
              <w:bottom w:val="single" w:sz="4" w:space="0" w:color="auto"/>
              <w:right w:val="nil"/>
            </w:tcBorders>
          </w:tcPr>
          <w:p w:rsidR="006B6455" w:rsidRPr="00500790" w:rsidRDefault="006B6455" w:rsidP="003B5CFB">
            <w:pPr>
              <w:spacing w:before="120"/>
              <w:jc w:val="center"/>
              <w:rPr>
                <w:rFonts w:ascii="Arial" w:eastAsia="SimSun" w:hAnsi="Arial"/>
                <w:b/>
                <w:outline/>
                <w:color w:val="BFBFBF" w:themeColor="background1" w:themeShade="BF"/>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r>
      <w:tr w:rsidR="006B6455" w:rsidRPr="003B5CFB">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numPr>
                <w:ilvl w:val="0"/>
                <w:numId w:val="49"/>
              </w:numPr>
              <w:spacing w:before="120"/>
              <w:ind w:left="510"/>
              <w:rPr>
                <w:rFonts w:eastAsia="SimSun"/>
              </w:rPr>
            </w:pPr>
            <w:r>
              <w:rPr>
                <w:rFonts w:eastAsia="SimSun"/>
              </w:rPr>
              <w:lastRenderedPageBreak/>
              <w:t>Define the CEB data source:</w:t>
            </w:r>
          </w:p>
          <w:p w:rsidR="006B6455" w:rsidRDefault="006B6455" w:rsidP="00816378">
            <w:pPr>
              <w:numPr>
                <w:ilvl w:val="0"/>
                <w:numId w:val="19"/>
              </w:numPr>
              <w:tabs>
                <w:tab w:val="clear" w:pos="720"/>
                <w:tab w:val="num" w:pos="870"/>
              </w:tabs>
              <w:spacing w:after="60"/>
              <w:ind w:left="870"/>
              <w:rPr>
                <w:rFonts w:eastAsia="SimSun"/>
              </w:rPr>
            </w:pPr>
            <w:r>
              <w:rPr>
                <w:rFonts w:eastAsia="SimSun"/>
              </w:rPr>
              <w:t xml:space="preserve">Name: </w:t>
            </w:r>
            <w:r>
              <w:rPr>
                <w:rFonts w:ascii="Courier New" w:eastAsia="SimSun" w:hAnsi="Courier New" w:cs="Courier New"/>
                <w:sz w:val="18"/>
                <w:szCs w:val="18"/>
              </w:rPr>
              <w:t>CEB</w:t>
            </w:r>
          </w:p>
          <w:p w:rsidR="006B6455" w:rsidRDefault="006B6455" w:rsidP="00816378">
            <w:pPr>
              <w:numPr>
                <w:ilvl w:val="0"/>
                <w:numId w:val="19"/>
              </w:numPr>
              <w:tabs>
                <w:tab w:val="clear" w:pos="720"/>
                <w:tab w:val="num" w:pos="870"/>
              </w:tabs>
              <w:spacing w:after="60"/>
              <w:ind w:left="870"/>
              <w:rPr>
                <w:rFonts w:eastAsia="SimSun"/>
              </w:rPr>
            </w:pPr>
            <w:r>
              <w:rPr>
                <w:rFonts w:eastAsia="SimSun"/>
              </w:rPr>
              <w:t xml:space="preserve">JNDI Name: </w:t>
            </w:r>
            <w:r>
              <w:rPr>
                <w:rFonts w:ascii="Courier New" w:eastAsia="SimSun" w:hAnsi="Courier New" w:cs="Courier New"/>
                <w:sz w:val="18"/>
                <w:szCs w:val="18"/>
              </w:rPr>
              <w:t>CEB</w:t>
            </w:r>
          </w:p>
          <w:p w:rsidR="006B6455" w:rsidRPr="003B5CFB" w:rsidRDefault="006B6455" w:rsidP="009F3C4D">
            <w:pPr>
              <w:spacing w:before="120"/>
              <w:rPr>
                <w:rFonts w:eastAsia="SimSun"/>
              </w:rPr>
            </w:pPr>
          </w:p>
        </w:tc>
        <w:tc>
          <w:tcPr>
            <w:tcW w:w="236" w:type="dxa"/>
            <w:tcBorders>
              <w:top w:val="nil"/>
              <w:left w:val="single" w:sz="4" w:space="0" w:color="auto"/>
              <w:bottom w:val="nil"/>
              <w:right w:val="single" w:sz="4" w:space="0" w:color="auto"/>
            </w:tcBorders>
          </w:tcPr>
          <w:p w:rsidR="006B6455" w:rsidRPr="003B5CFB" w:rsidRDefault="006B6455" w:rsidP="003B5CFB">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6B6455" w:rsidRPr="003B5CFB" w:rsidRDefault="00500790" w:rsidP="003B5CFB">
            <w:pPr>
              <w:spacing w:before="120"/>
              <w:jc w:val="center"/>
              <w:rPr>
                <w:rFonts w:eastAsia="SimSun"/>
              </w:rPr>
            </w:pPr>
            <w:r w:rsidRPr="00847520">
              <w:rPr>
                <w:noProof/>
              </w:rPr>
              <w:drawing>
                <wp:inline distT="0" distB="0" distL="0" distR="0">
                  <wp:extent cx="3200400" cy="17145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0400" cy="1714500"/>
                          </a:xfrm>
                          <a:prstGeom prst="rect">
                            <a:avLst/>
                          </a:prstGeom>
                          <a:noFill/>
                          <a:ln>
                            <a:noFill/>
                          </a:ln>
                        </pic:spPr>
                      </pic:pic>
                    </a:graphicData>
                  </a:graphic>
                </wp:inline>
              </w:drawing>
            </w:r>
          </w:p>
        </w:tc>
      </w:tr>
      <w:tr w:rsidR="006B6455" w:rsidRPr="003B5CFB">
        <w:trPr>
          <w:trHeight w:hRule="exact" w:val="200"/>
          <w:jc w:val="center"/>
        </w:trPr>
        <w:tc>
          <w:tcPr>
            <w:tcW w:w="2952" w:type="dxa"/>
            <w:tcBorders>
              <w:top w:val="single" w:sz="4" w:space="0" w:color="auto"/>
              <w:left w:val="nil"/>
              <w:bottom w:val="single" w:sz="4" w:space="0" w:color="auto"/>
              <w:right w:val="nil"/>
            </w:tcBorders>
          </w:tcPr>
          <w:p w:rsidR="006B6455" w:rsidRPr="003B5CFB" w:rsidRDefault="006B6455" w:rsidP="003B5CFB">
            <w:pPr>
              <w:spacing w:before="120"/>
              <w:rPr>
                <w:rFonts w:eastAsia="SimSun"/>
              </w:rPr>
            </w:pPr>
          </w:p>
        </w:tc>
        <w:tc>
          <w:tcPr>
            <w:tcW w:w="236" w:type="dxa"/>
            <w:tcBorders>
              <w:top w:val="nil"/>
              <w:left w:val="nil"/>
              <w:bottom w:val="nil"/>
              <w:right w:val="nil"/>
            </w:tcBorders>
          </w:tcPr>
          <w:p w:rsidR="006B6455" w:rsidRPr="003B5CFB" w:rsidRDefault="006B6455" w:rsidP="003B5CFB">
            <w:pPr>
              <w:spacing w:before="120"/>
              <w:rPr>
                <w:rFonts w:eastAsia="SimSun"/>
              </w:rPr>
            </w:pPr>
          </w:p>
        </w:tc>
        <w:tc>
          <w:tcPr>
            <w:tcW w:w="5256" w:type="dxa"/>
            <w:tcBorders>
              <w:top w:val="single" w:sz="4" w:space="0" w:color="auto"/>
              <w:left w:val="nil"/>
              <w:bottom w:val="single" w:sz="4" w:space="0" w:color="auto"/>
              <w:right w:val="nil"/>
            </w:tcBorders>
          </w:tcPr>
          <w:p w:rsidR="006B6455" w:rsidRPr="003B5CFB" w:rsidRDefault="006B6455" w:rsidP="003B5CFB">
            <w:pPr>
              <w:spacing w:before="120"/>
              <w:jc w:val="center"/>
              <w:rPr>
                <w:rFonts w:eastAsia="SimSun"/>
              </w:rPr>
            </w:pPr>
          </w:p>
        </w:tc>
      </w:tr>
      <w:tr w:rsidR="006B6455" w:rsidRPr="003B5CFB">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16378">
            <w:pPr>
              <w:spacing w:before="120"/>
              <w:ind w:left="510"/>
              <w:rPr>
                <w:rFonts w:eastAsia="SimSun"/>
              </w:rPr>
            </w:pPr>
            <w:r w:rsidRPr="00816378">
              <w:rPr>
                <w:rFonts w:eastAsia="SimSun"/>
              </w:rPr>
              <w:t>This</w:t>
            </w:r>
            <w:r>
              <w:rPr>
                <w:rFonts w:eastAsia="SimSun"/>
              </w:rPr>
              <w:t xml:space="preserve"> must point to the Backup Database (e.g., </w:t>
            </w:r>
            <w:r w:rsidR="00934128">
              <w:rPr>
                <w:rFonts w:ascii="Courier New" w:eastAsia="SimSun" w:hAnsi="Courier New" w:cs="Courier New"/>
                <w:sz w:val="18"/>
                <w:szCs w:val="18"/>
              </w:rPr>
              <w:t>CEBK</w:t>
            </w:r>
            <w:r>
              <w:rPr>
                <w:rFonts w:eastAsia="SimSun"/>
              </w:rPr>
              <w:t>).</w:t>
            </w:r>
          </w:p>
          <w:p w:rsidR="006B6455" w:rsidRDefault="006B6455" w:rsidP="00816378">
            <w:pPr>
              <w:spacing w:before="120"/>
              <w:ind w:left="510"/>
              <w:rPr>
                <w:rFonts w:eastAsia="SimSun"/>
              </w:rPr>
            </w:pPr>
            <w:r>
              <w:rPr>
                <w:rFonts w:eastAsia="SimSun"/>
              </w:rPr>
              <w:t>Assign CETRX for:</w:t>
            </w:r>
          </w:p>
          <w:p w:rsidR="006B6455" w:rsidRDefault="006B6455" w:rsidP="00816378">
            <w:pPr>
              <w:numPr>
                <w:ilvl w:val="0"/>
                <w:numId w:val="17"/>
              </w:numPr>
              <w:tabs>
                <w:tab w:val="clear" w:pos="720"/>
                <w:tab w:val="num" w:pos="870"/>
              </w:tabs>
              <w:spacing w:after="60"/>
              <w:ind w:left="870"/>
              <w:rPr>
                <w:rFonts w:eastAsia="SimSun"/>
              </w:rPr>
            </w:pPr>
            <w:r>
              <w:rPr>
                <w:rFonts w:eastAsia="SimSun"/>
              </w:rPr>
              <w:t>Authentication alias for XA recovery</w:t>
            </w:r>
          </w:p>
          <w:p w:rsidR="006B6455" w:rsidRDefault="006B6455" w:rsidP="00816378">
            <w:pPr>
              <w:numPr>
                <w:ilvl w:val="0"/>
                <w:numId w:val="17"/>
              </w:numPr>
              <w:tabs>
                <w:tab w:val="clear" w:pos="720"/>
                <w:tab w:val="num" w:pos="870"/>
              </w:tabs>
              <w:spacing w:after="60"/>
              <w:ind w:left="870"/>
              <w:rPr>
                <w:rFonts w:eastAsia="SimSun"/>
              </w:rPr>
            </w:pPr>
            <w:r>
              <w:rPr>
                <w:rFonts w:eastAsia="SimSun"/>
              </w:rPr>
              <w:t>Component-managed authentication alias</w:t>
            </w:r>
          </w:p>
          <w:p w:rsidR="006949E3" w:rsidRPr="00A32146" w:rsidRDefault="006949E3" w:rsidP="00816378">
            <w:pPr>
              <w:numPr>
                <w:ilvl w:val="0"/>
                <w:numId w:val="17"/>
              </w:numPr>
              <w:tabs>
                <w:tab w:val="clear" w:pos="720"/>
                <w:tab w:val="num" w:pos="870"/>
              </w:tabs>
              <w:spacing w:after="60"/>
              <w:ind w:left="870"/>
              <w:rPr>
                <w:rFonts w:eastAsia="SimSun"/>
              </w:rPr>
            </w:pPr>
            <w:r>
              <w:t>Container-managed authentication alias</w:t>
            </w:r>
          </w:p>
          <w:p w:rsidR="00A32146" w:rsidRDefault="00A32146" w:rsidP="00A32146">
            <w:pPr>
              <w:spacing w:after="60"/>
              <w:ind w:left="870"/>
              <w:rPr>
                <w:rFonts w:eastAsia="SimSun"/>
              </w:rPr>
            </w:pPr>
          </w:p>
          <w:p w:rsidR="008E0E38" w:rsidRPr="006D696E" w:rsidRDefault="008E0E38" w:rsidP="00A32146">
            <w:pPr>
              <w:spacing w:before="120"/>
              <w:rPr>
                <w:rFonts w:ascii="Arial" w:eastAsia="SimSun" w:hAnsi="Arial" w:cs="Arial"/>
                <w:b/>
                <w:bCs/>
                <w:color w:val="008080"/>
                <w:sz w:val="18"/>
                <w:szCs w:val="18"/>
                <w:u w:val="single"/>
              </w:rPr>
            </w:pPr>
            <w:r w:rsidRPr="006D696E">
              <w:rPr>
                <w:rFonts w:ascii="Arial" w:eastAsia="SimSun" w:hAnsi="Arial" w:cs="Arial"/>
                <w:b/>
                <w:bCs/>
                <w:color w:val="008080"/>
                <w:sz w:val="18"/>
                <w:szCs w:val="18"/>
                <w:u w:val="single"/>
              </w:rPr>
              <w:t>NOTE:</w:t>
            </w:r>
          </w:p>
          <w:p w:rsidR="006B6455" w:rsidRPr="006949E3" w:rsidRDefault="00377D51" w:rsidP="00A32146">
            <w:pPr>
              <w:tabs>
                <w:tab w:val="left" w:pos="2025"/>
              </w:tabs>
              <w:rPr>
                <w:rFonts w:eastAsia="SimSun"/>
              </w:rPr>
            </w:pPr>
            <w:r>
              <w:rPr>
                <w:rFonts w:ascii="Arial" w:eastAsia="SimSun" w:hAnsi="Arial" w:cs="Arial"/>
                <w:color w:val="008080"/>
                <w:sz w:val="18"/>
                <w:szCs w:val="18"/>
              </w:rPr>
              <w:t xml:space="preserve">The </w:t>
            </w:r>
            <w:r w:rsidR="006D696E" w:rsidRPr="006D696E">
              <w:rPr>
                <w:rFonts w:ascii="Arial" w:eastAsia="SimSun" w:hAnsi="Arial" w:cs="Arial"/>
                <w:color w:val="008080"/>
                <w:sz w:val="18"/>
                <w:szCs w:val="18"/>
              </w:rPr>
              <w:t>CETRX user</w:t>
            </w:r>
            <w:r>
              <w:rPr>
                <w:rFonts w:ascii="Arial" w:eastAsia="SimSun" w:hAnsi="Arial" w:cs="Arial"/>
                <w:color w:val="008080"/>
                <w:sz w:val="18"/>
                <w:szCs w:val="18"/>
              </w:rPr>
              <w:t xml:space="preserve"> </w:t>
            </w:r>
            <w:r w:rsidR="006D696E" w:rsidRPr="006D696E">
              <w:rPr>
                <w:rFonts w:ascii="Arial" w:eastAsia="SimSun" w:hAnsi="Arial" w:cs="Arial"/>
                <w:color w:val="008080"/>
                <w:sz w:val="18"/>
                <w:szCs w:val="18"/>
              </w:rPr>
              <w:t>created</w:t>
            </w:r>
            <w:r>
              <w:rPr>
                <w:rFonts w:ascii="Arial" w:eastAsia="SimSun" w:hAnsi="Arial" w:cs="Arial"/>
                <w:color w:val="008080"/>
                <w:sz w:val="18"/>
                <w:szCs w:val="18"/>
              </w:rPr>
              <w:t xml:space="preserve"> </w:t>
            </w:r>
            <w:r w:rsidR="006D696E" w:rsidRPr="006D696E">
              <w:rPr>
                <w:rFonts w:ascii="Arial" w:eastAsia="SimSun" w:hAnsi="Arial" w:cs="Arial"/>
                <w:color w:val="008080"/>
                <w:sz w:val="18"/>
                <w:szCs w:val="18"/>
              </w:rPr>
              <w:t xml:space="preserve">in the Oracle Database is </w:t>
            </w:r>
            <w:r>
              <w:rPr>
                <w:rFonts w:ascii="Arial" w:eastAsia="SimSun" w:hAnsi="Arial" w:cs="Arial"/>
                <w:color w:val="008080"/>
                <w:sz w:val="18"/>
                <w:szCs w:val="18"/>
              </w:rPr>
              <w:t>the user that is to access the Backup D</w:t>
            </w:r>
            <w:r w:rsidR="006D696E" w:rsidRPr="006D696E">
              <w:rPr>
                <w:rFonts w:ascii="Arial" w:eastAsia="SimSun" w:hAnsi="Arial" w:cs="Arial"/>
                <w:color w:val="008080"/>
                <w:sz w:val="18"/>
                <w:szCs w:val="18"/>
              </w:rPr>
              <w:t>atabase. If this is not the same as the transaction database user, the</w:t>
            </w:r>
            <w:r>
              <w:rPr>
                <w:rFonts w:ascii="Arial" w:eastAsia="SimSun" w:hAnsi="Arial" w:cs="Arial"/>
                <w:color w:val="008080"/>
                <w:sz w:val="18"/>
                <w:szCs w:val="18"/>
              </w:rPr>
              <w:t xml:space="preserve"> CETRX</w:t>
            </w:r>
            <w:r w:rsidR="006D696E" w:rsidRPr="006D696E">
              <w:rPr>
                <w:rFonts w:ascii="Arial" w:eastAsia="SimSun" w:hAnsi="Arial" w:cs="Arial"/>
                <w:color w:val="008080"/>
                <w:sz w:val="18"/>
                <w:szCs w:val="18"/>
              </w:rPr>
              <w:t xml:space="preserve"> alias </w:t>
            </w:r>
            <w:r w:rsidR="00845165">
              <w:rPr>
                <w:rFonts w:ascii="Arial" w:eastAsia="SimSun" w:hAnsi="Arial" w:cs="Arial"/>
                <w:color w:val="008080"/>
                <w:sz w:val="18"/>
                <w:szCs w:val="18"/>
              </w:rPr>
              <w:t>must</w:t>
            </w:r>
            <w:r w:rsidR="006D696E" w:rsidRPr="006D696E">
              <w:rPr>
                <w:rFonts w:ascii="Arial" w:eastAsia="SimSun" w:hAnsi="Arial" w:cs="Arial"/>
                <w:color w:val="008080"/>
                <w:sz w:val="18"/>
                <w:szCs w:val="18"/>
              </w:rPr>
              <w:t xml:space="preserve"> be set in the Global Security tab, JAAS – J2C Authentication Data page of the WebSphere Application Server Administrative Console.</w:t>
            </w:r>
            <w:r w:rsidR="006D696E">
              <w:rPr>
                <w:rFonts w:ascii="Arial" w:eastAsia="SimSun" w:hAnsi="Arial" w:cs="Arial"/>
                <w:sz w:val="18"/>
                <w:szCs w:val="18"/>
              </w:rPr>
              <w:t xml:space="preserve"> </w:t>
            </w:r>
          </w:p>
        </w:tc>
        <w:tc>
          <w:tcPr>
            <w:tcW w:w="236" w:type="dxa"/>
            <w:tcBorders>
              <w:top w:val="nil"/>
              <w:left w:val="single" w:sz="4" w:space="0" w:color="auto"/>
              <w:bottom w:val="nil"/>
              <w:right w:val="single" w:sz="4" w:space="0" w:color="auto"/>
            </w:tcBorders>
          </w:tcPr>
          <w:p w:rsidR="006B6455" w:rsidRPr="00500790" w:rsidRDefault="006B6455" w:rsidP="003B5CFB">
            <w:pPr>
              <w:spacing w:before="120"/>
              <w:jc w:val="center"/>
              <w:rPr>
                <w:rFonts w:ascii="Arial" w:eastAsia="SimSun" w:hAnsi="Arial"/>
                <w:b/>
                <w:outline/>
                <w:color w:val="BFBFBF" w:themeColor="background1" w:themeShade="BF"/>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p>
        </w:tc>
        <w:tc>
          <w:tcPr>
            <w:tcW w:w="5256" w:type="dxa"/>
            <w:tcBorders>
              <w:top w:val="single" w:sz="4" w:space="0" w:color="auto"/>
              <w:left w:val="single" w:sz="4" w:space="0" w:color="auto"/>
              <w:bottom w:val="single" w:sz="4" w:space="0" w:color="auto"/>
              <w:right w:val="single" w:sz="4" w:space="0" w:color="auto"/>
            </w:tcBorders>
          </w:tcPr>
          <w:p w:rsidR="00934128" w:rsidRDefault="00500790" w:rsidP="003B5CFB">
            <w:pPr>
              <w:spacing w:before="120"/>
              <w:jc w:val="center"/>
              <w:rPr>
                <w:noProof/>
              </w:rPr>
            </w:pPr>
            <w:r w:rsidRPr="00847520">
              <w:rPr>
                <w:noProof/>
              </w:rPr>
              <w:drawing>
                <wp:inline distT="0" distB="0" distL="0" distR="0">
                  <wp:extent cx="3200400" cy="1381125"/>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0400" cy="1381125"/>
                          </a:xfrm>
                          <a:prstGeom prst="rect">
                            <a:avLst/>
                          </a:prstGeom>
                          <a:noFill/>
                          <a:ln>
                            <a:noFill/>
                          </a:ln>
                        </pic:spPr>
                      </pic:pic>
                    </a:graphicData>
                  </a:graphic>
                </wp:inline>
              </w:drawing>
            </w:r>
          </w:p>
          <w:p w:rsidR="006B6455" w:rsidRPr="003B5CFB" w:rsidRDefault="00500790" w:rsidP="00934128">
            <w:pPr>
              <w:spacing w:before="120"/>
              <w:jc w:val="center"/>
              <w:rPr>
                <w:rFonts w:eastAsia="SimSun"/>
                <w:noProof/>
                <w:lang w:eastAsia="zh-CN"/>
              </w:rPr>
            </w:pPr>
            <w:r w:rsidRPr="00847520">
              <w:rPr>
                <w:noProof/>
              </w:rPr>
              <w:drawing>
                <wp:inline distT="0" distB="0" distL="0" distR="0">
                  <wp:extent cx="3200400" cy="180022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00400" cy="1800225"/>
                          </a:xfrm>
                          <a:prstGeom prst="rect">
                            <a:avLst/>
                          </a:prstGeom>
                          <a:noFill/>
                          <a:ln>
                            <a:noFill/>
                          </a:ln>
                        </pic:spPr>
                      </pic:pic>
                    </a:graphicData>
                  </a:graphic>
                </wp:inline>
              </w:drawing>
            </w:r>
          </w:p>
        </w:tc>
      </w:tr>
      <w:tr w:rsidR="006B6455" w:rsidRPr="003B5CFB">
        <w:trPr>
          <w:trHeight w:hRule="exact" w:val="200"/>
          <w:jc w:val="center"/>
        </w:trPr>
        <w:tc>
          <w:tcPr>
            <w:tcW w:w="2952" w:type="dxa"/>
            <w:tcBorders>
              <w:top w:val="single" w:sz="4" w:space="0" w:color="auto"/>
              <w:left w:val="nil"/>
              <w:bottom w:val="single" w:sz="4" w:space="0" w:color="auto"/>
              <w:right w:val="nil"/>
            </w:tcBorders>
          </w:tcPr>
          <w:p w:rsidR="006B6455" w:rsidRPr="003B5CFB" w:rsidRDefault="006B6455" w:rsidP="003B5CFB">
            <w:pPr>
              <w:spacing w:before="120"/>
              <w:rPr>
                <w:rFonts w:eastAsia="SimSun"/>
              </w:rPr>
            </w:pPr>
          </w:p>
        </w:tc>
        <w:tc>
          <w:tcPr>
            <w:tcW w:w="236" w:type="dxa"/>
            <w:tcBorders>
              <w:top w:val="nil"/>
              <w:left w:val="nil"/>
              <w:bottom w:val="nil"/>
              <w:right w:val="nil"/>
            </w:tcBorders>
          </w:tcPr>
          <w:p w:rsidR="006B6455" w:rsidRPr="003B5CFB" w:rsidRDefault="006B6455" w:rsidP="003B5CFB">
            <w:pPr>
              <w:spacing w:before="120"/>
              <w:rPr>
                <w:rFonts w:eastAsia="SimSun"/>
              </w:rPr>
            </w:pPr>
          </w:p>
        </w:tc>
        <w:tc>
          <w:tcPr>
            <w:tcW w:w="5256" w:type="dxa"/>
            <w:tcBorders>
              <w:top w:val="single" w:sz="4" w:space="0" w:color="auto"/>
              <w:left w:val="nil"/>
              <w:bottom w:val="single" w:sz="4" w:space="0" w:color="auto"/>
              <w:right w:val="nil"/>
            </w:tcBorders>
          </w:tcPr>
          <w:p w:rsidR="006B6455" w:rsidRPr="003B5CFB" w:rsidRDefault="006B6455" w:rsidP="003B5CFB">
            <w:pPr>
              <w:spacing w:before="120"/>
              <w:jc w:val="center"/>
              <w:rPr>
                <w:rFonts w:eastAsia="SimSun"/>
              </w:rPr>
            </w:pPr>
          </w:p>
        </w:tc>
      </w:tr>
      <w:tr w:rsidR="006B6455" w:rsidRPr="003B5CFB">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numPr>
                <w:ilvl w:val="0"/>
                <w:numId w:val="49"/>
              </w:numPr>
              <w:spacing w:before="120"/>
              <w:ind w:left="510"/>
              <w:rPr>
                <w:rFonts w:eastAsia="SimSun"/>
              </w:rPr>
            </w:pPr>
            <w:r>
              <w:rPr>
                <w:rFonts w:eastAsia="SimSun"/>
              </w:rPr>
              <w:lastRenderedPageBreak/>
              <w:t>Define the CEX data source:</w:t>
            </w:r>
          </w:p>
          <w:p w:rsidR="006B6455" w:rsidRDefault="006B6455" w:rsidP="00816378">
            <w:pPr>
              <w:numPr>
                <w:ilvl w:val="0"/>
                <w:numId w:val="19"/>
              </w:numPr>
              <w:tabs>
                <w:tab w:val="clear" w:pos="720"/>
                <w:tab w:val="num" w:pos="870"/>
              </w:tabs>
              <w:spacing w:after="60"/>
              <w:ind w:left="870"/>
              <w:rPr>
                <w:rFonts w:eastAsia="SimSun"/>
              </w:rPr>
            </w:pPr>
            <w:r>
              <w:rPr>
                <w:rFonts w:eastAsia="SimSun"/>
              </w:rPr>
              <w:t xml:space="preserve">Name: </w:t>
            </w:r>
            <w:r w:rsidRPr="00963132">
              <w:rPr>
                <w:rFonts w:ascii="Courier New" w:eastAsia="SimSun" w:hAnsi="Courier New" w:cs="Courier New"/>
                <w:sz w:val="18"/>
                <w:szCs w:val="18"/>
              </w:rPr>
              <w:t>CEX</w:t>
            </w:r>
          </w:p>
          <w:p w:rsidR="006B6455" w:rsidRDefault="006B6455" w:rsidP="00816378">
            <w:pPr>
              <w:numPr>
                <w:ilvl w:val="0"/>
                <w:numId w:val="19"/>
              </w:numPr>
              <w:tabs>
                <w:tab w:val="clear" w:pos="720"/>
                <w:tab w:val="num" w:pos="870"/>
              </w:tabs>
              <w:spacing w:after="60"/>
              <w:ind w:left="870"/>
              <w:rPr>
                <w:rFonts w:eastAsia="SimSun"/>
              </w:rPr>
            </w:pPr>
            <w:r>
              <w:rPr>
                <w:rFonts w:eastAsia="SimSun"/>
              </w:rPr>
              <w:t xml:space="preserve">JNDI Name: </w:t>
            </w:r>
            <w:r w:rsidRPr="00963132">
              <w:rPr>
                <w:rFonts w:ascii="Courier New" w:eastAsia="SimSun" w:hAnsi="Courier New" w:cs="Courier New"/>
                <w:sz w:val="18"/>
                <w:szCs w:val="18"/>
              </w:rPr>
              <w:t>CEX</w:t>
            </w:r>
          </w:p>
          <w:p w:rsidR="006B6455" w:rsidRPr="003B5CFB" w:rsidRDefault="006B6455" w:rsidP="009F3C4D">
            <w:pPr>
              <w:spacing w:before="120"/>
              <w:rPr>
                <w:rFonts w:eastAsia="SimSun"/>
              </w:rPr>
            </w:pPr>
          </w:p>
        </w:tc>
        <w:tc>
          <w:tcPr>
            <w:tcW w:w="236" w:type="dxa"/>
            <w:tcBorders>
              <w:top w:val="nil"/>
              <w:left w:val="single" w:sz="4" w:space="0" w:color="auto"/>
              <w:bottom w:val="nil"/>
              <w:right w:val="single" w:sz="4" w:space="0" w:color="auto"/>
            </w:tcBorders>
          </w:tcPr>
          <w:p w:rsidR="006B6455" w:rsidRPr="003B5CFB" w:rsidRDefault="006B6455" w:rsidP="003B5CFB">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6B6455" w:rsidRPr="003B5CFB" w:rsidRDefault="00500790" w:rsidP="003B5CFB">
            <w:pPr>
              <w:spacing w:before="120"/>
              <w:jc w:val="center"/>
              <w:rPr>
                <w:rFonts w:eastAsia="SimSun"/>
              </w:rPr>
            </w:pPr>
            <w:r w:rsidRPr="00847520">
              <w:rPr>
                <w:noProof/>
              </w:rPr>
              <w:drawing>
                <wp:inline distT="0" distB="0" distL="0" distR="0">
                  <wp:extent cx="3200400" cy="169545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0" cy="1695450"/>
                          </a:xfrm>
                          <a:prstGeom prst="rect">
                            <a:avLst/>
                          </a:prstGeom>
                          <a:noFill/>
                          <a:ln>
                            <a:noFill/>
                          </a:ln>
                        </pic:spPr>
                      </pic:pic>
                    </a:graphicData>
                  </a:graphic>
                </wp:inline>
              </w:drawing>
            </w:r>
          </w:p>
        </w:tc>
      </w:tr>
      <w:tr w:rsidR="006B6455" w:rsidRPr="003B5CFB">
        <w:trPr>
          <w:trHeight w:hRule="exact" w:val="200"/>
          <w:jc w:val="center"/>
        </w:trPr>
        <w:tc>
          <w:tcPr>
            <w:tcW w:w="2952" w:type="dxa"/>
            <w:tcBorders>
              <w:top w:val="single" w:sz="4" w:space="0" w:color="auto"/>
              <w:left w:val="nil"/>
              <w:bottom w:val="single" w:sz="4" w:space="0" w:color="auto"/>
              <w:right w:val="nil"/>
            </w:tcBorders>
          </w:tcPr>
          <w:p w:rsidR="006B6455" w:rsidRPr="003B5CFB" w:rsidRDefault="006B6455" w:rsidP="009F3C4D">
            <w:pPr>
              <w:spacing w:before="120"/>
              <w:rPr>
                <w:rFonts w:eastAsia="SimSun"/>
              </w:rPr>
            </w:pPr>
          </w:p>
        </w:tc>
        <w:tc>
          <w:tcPr>
            <w:tcW w:w="236" w:type="dxa"/>
            <w:tcBorders>
              <w:top w:val="nil"/>
              <w:left w:val="nil"/>
              <w:bottom w:val="nil"/>
              <w:right w:val="nil"/>
            </w:tcBorders>
          </w:tcPr>
          <w:p w:rsidR="006B6455" w:rsidRPr="003B5CFB" w:rsidRDefault="006B6455" w:rsidP="003B5CFB">
            <w:pPr>
              <w:spacing w:before="120"/>
              <w:rPr>
                <w:rFonts w:eastAsia="SimSun"/>
              </w:rPr>
            </w:pPr>
          </w:p>
        </w:tc>
        <w:tc>
          <w:tcPr>
            <w:tcW w:w="5256" w:type="dxa"/>
            <w:tcBorders>
              <w:top w:val="single" w:sz="4" w:space="0" w:color="auto"/>
              <w:left w:val="nil"/>
              <w:bottom w:val="single" w:sz="4" w:space="0" w:color="auto"/>
              <w:right w:val="nil"/>
            </w:tcBorders>
          </w:tcPr>
          <w:p w:rsidR="006B6455" w:rsidRPr="003B5CFB" w:rsidRDefault="006B6455" w:rsidP="003B5CFB">
            <w:pPr>
              <w:spacing w:before="120"/>
              <w:jc w:val="center"/>
              <w:rPr>
                <w:rFonts w:eastAsia="SimSun"/>
              </w:rPr>
            </w:pPr>
          </w:p>
        </w:tc>
      </w:tr>
      <w:tr w:rsidR="006B6455" w:rsidRPr="003B5CFB">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16378">
            <w:pPr>
              <w:spacing w:before="120"/>
              <w:ind w:left="510"/>
              <w:rPr>
                <w:rFonts w:eastAsia="SimSun"/>
              </w:rPr>
            </w:pPr>
            <w:r>
              <w:rPr>
                <w:rFonts w:eastAsia="SimSun"/>
              </w:rPr>
              <w:t xml:space="preserve">This must point to the Transaction Database (e.g., </w:t>
            </w:r>
            <w:r w:rsidRPr="006444E7">
              <w:rPr>
                <w:rFonts w:ascii="Courier New" w:eastAsia="SimSun" w:hAnsi="Courier New" w:cs="Courier New"/>
                <w:sz w:val="18"/>
                <w:szCs w:val="18"/>
              </w:rPr>
              <w:t>CE</w:t>
            </w:r>
            <w:r>
              <w:rPr>
                <w:rFonts w:ascii="Courier New" w:eastAsia="SimSun" w:hAnsi="Courier New" w:cs="Courier New"/>
                <w:sz w:val="18"/>
                <w:szCs w:val="18"/>
              </w:rPr>
              <w:t>DB</w:t>
            </w:r>
            <w:r>
              <w:rPr>
                <w:rFonts w:eastAsia="SimSun"/>
              </w:rPr>
              <w:t>).</w:t>
            </w:r>
          </w:p>
          <w:p w:rsidR="006B6455" w:rsidRDefault="006B6455" w:rsidP="00816378">
            <w:pPr>
              <w:spacing w:before="120"/>
              <w:ind w:left="510"/>
              <w:rPr>
                <w:rFonts w:eastAsia="SimSun"/>
              </w:rPr>
            </w:pPr>
            <w:r>
              <w:rPr>
                <w:rFonts w:eastAsia="SimSun"/>
              </w:rPr>
              <w:t>Assign CETRX for:</w:t>
            </w:r>
          </w:p>
          <w:p w:rsidR="006B6455" w:rsidRDefault="006B6455" w:rsidP="00816378">
            <w:pPr>
              <w:numPr>
                <w:ilvl w:val="0"/>
                <w:numId w:val="17"/>
              </w:numPr>
              <w:tabs>
                <w:tab w:val="clear" w:pos="720"/>
                <w:tab w:val="num" w:pos="870"/>
              </w:tabs>
              <w:spacing w:after="60"/>
              <w:ind w:left="870"/>
              <w:rPr>
                <w:rFonts w:eastAsia="SimSun"/>
              </w:rPr>
            </w:pPr>
            <w:r>
              <w:rPr>
                <w:rFonts w:eastAsia="SimSun"/>
              </w:rPr>
              <w:t>Authentication alias for XA recovery</w:t>
            </w:r>
          </w:p>
          <w:p w:rsidR="006B6455" w:rsidRDefault="006B6455" w:rsidP="00816378">
            <w:pPr>
              <w:numPr>
                <w:ilvl w:val="0"/>
                <w:numId w:val="17"/>
              </w:numPr>
              <w:tabs>
                <w:tab w:val="clear" w:pos="720"/>
                <w:tab w:val="num" w:pos="870"/>
              </w:tabs>
              <w:spacing w:after="60"/>
              <w:ind w:left="870"/>
              <w:rPr>
                <w:rFonts w:eastAsia="SimSun"/>
              </w:rPr>
            </w:pPr>
            <w:r>
              <w:rPr>
                <w:rFonts w:eastAsia="SimSun"/>
              </w:rPr>
              <w:t>Component-managed authentication alias</w:t>
            </w:r>
          </w:p>
          <w:p w:rsidR="0065007B" w:rsidRPr="0065007B" w:rsidRDefault="0065007B" w:rsidP="00816378">
            <w:pPr>
              <w:numPr>
                <w:ilvl w:val="0"/>
                <w:numId w:val="17"/>
              </w:numPr>
              <w:tabs>
                <w:tab w:val="clear" w:pos="720"/>
                <w:tab w:val="num" w:pos="870"/>
              </w:tabs>
              <w:spacing w:after="60"/>
              <w:ind w:left="870"/>
            </w:pPr>
            <w:r>
              <w:t>Container-managed authentication alias</w:t>
            </w:r>
          </w:p>
          <w:p w:rsidR="006B6455" w:rsidRDefault="006B6455" w:rsidP="009F3C4D">
            <w:pPr>
              <w:spacing w:before="120"/>
              <w:rPr>
                <w:rFonts w:eastAsia="SimSun"/>
              </w:rPr>
            </w:pPr>
          </w:p>
          <w:p w:rsidR="006B6455" w:rsidRPr="00963132" w:rsidRDefault="006B6455" w:rsidP="00A32146">
            <w:pPr>
              <w:spacing w:before="120"/>
              <w:rPr>
                <w:rFonts w:ascii="Arial" w:eastAsia="SimSun" w:hAnsi="Arial" w:cs="Arial"/>
                <w:b/>
                <w:color w:val="008080"/>
                <w:sz w:val="18"/>
                <w:szCs w:val="18"/>
                <w:u w:val="single"/>
              </w:rPr>
            </w:pPr>
            <w:r w:rsidRPr="00963132">
              <w:rPr>
                <w:rFonts w:ascii="Arial" w:eastAsia="SimSun" w:hAnsi="Arial" w:cs="Arial"/>
                <w:b/>
                <w:color w:val="008080"/>
                <w:sz w:val="18"/>
                <w:szCs w:val="18"/>
                <w:u w:val="single"/>
              </w:rPr>
              <w:t>NOTE:</w:t>
            </w:r>
          </w:p>
          <w:p w:rsidR="0065007B" w:rsidRPr="00837E54" w:rsidRDefault="0065007B" w:rsidP="00BD68B8">
            <w:pPr>
              <w:numPr>
                <w:ilvl w:val="0"/>
                <w:numId w:val="38"/>
              </w:numPr>
              <w:tabs>
                <w:tab w:val="num" w:pos="334"/>
              </w:tabs>
              <w:spacing w:before="120"/>
              <w:ind w:left="334" w:hanging="334"/>
              <w:rPr>
                <w:rFonts w:ascii="Arial" w:eastAsia="SimSun" w:hAnsi="Arial" w:cs="Arial"/>
                <w:color w:val="008080"/>
                <w:sz w:val="18"/>
                <w:szCs w:val="18"/>
              </w:rPr>
            </w:pPr>
            <w:r w:rsidRPr="0065007B">
              <w:rPr>
                <w:rFonts w:ascii="Arial" w:eastAsia="SimSun" w:hAnsi="Arial" w:cs="Arial"/>
                <w:bCs/>
                <w:color w:val="008080"/>
                <w:sz w:val="18"/>
                <w:szCs w:val="18"/>
              </w:rPr>
              <w:t xml:space="preserve">The CETRX user is the same as the </w:t>
            </w:r>
            <w:r>
              <w:rPr>
                <w:rFonts w:ascii="Arial" w:eastAsia="SimSun" w:hAnsi="Arial" w:cs="Arial"/>
                <w:bCs/>
                <w:color w:val="008080"/>
                <w:sz w:val="18"/>
                <w:szCs w:val="18"/>
              </w:rPr>
              <w:t>CETRX user that is used to access the transaction database</w:t>
            </w:r>
            <w:r w:rsidRPr="00837E54">
              <w:rPr>
                <w:rFonts w:ascii="Arial" w:eastAsia="SimSun" w:hAnsi="Arial" w:cs="Arial"/>
                <w:color w:val="008080"/>
                <w:sz w:val="18"/>
                <w:szCs w:val="18"/>
              </w:rPr>
              <w:t>.</w:t>
            </w:r>
          </w:p>
          <w:p w:rsidR="0065007B" w:rsidRPr="0065007B" w:rsidRDefault="0065007B" w:rsidP="00BD68B8">
            <w:pPr>
              <w:numPr>
                <w:ilvl w:val="0"/>
                <w:numId w:val="38"/>
              </w:numPr>
              <w:tabs>
                <w:tab w:val="num" w:pos="334"/>
              </w:tabs>
              <w:spacing w:before="120"/>
              <w:ind w:left="334" w:hanging="334"/>
              <w:rPr>
                <w:rFonts w:ascii="Arial" w:eastAsia="SimSun" w:hAnsi="Arial" w:cs="Arial"/>
                <w:color w:val="008080"/>
                <w:sz w:val="18"/>
                <w:szCs w:val="18"/>
              </w:rPr>
            </w:pPr>
            <w:r w:rsidRPr="00963132">
              <w:rPr>
                <w:rFonts w:ascii="Arial" w:hAnsi="Arial" w:cs="Arial"/>
                <w:color w:val="008080"/>
                <w:sz w:val="18"/>
                <w:szCs w:val="18"/>
              </w:rPr>
              <w:t>The CEX data source points to the physical Transaction Database, and is essentially the same as the CET data source.</w:t>
            </w:r>
          </w:p>
        </w:tc>
        <w:tc>
          <w:tcPr>
            <w:tcW w:w="236" w:type="dxa"/>
            <w:tcBorders>
              <w:top w:val="nil"/>
              <w:left w:val="single" w:sz="4" w:space="0" w:color="auto"/>
              <w:bottom w:val="nil"/>
              <w:right w:val="single" w:sz="4" w:space="0" w:color="auto"/>
            </w:tcBorders>
          </w:tcPr>
          <w:p w:rsidR="006B6455" w:rsidRPr="003B5CFB" w:rsidRDefault="006B6455" w:rsidP="003B5CFB">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3B5CFB">
            <w:pPr>
              <w:spacing w:before="120"/>
              <w:jc w:val="center"/>
              <w:rPr>
                <w:noProof/>
              </w:rPr>
            </w:pPr>
            <w:r w:rsidRPr="00847520">
              <w:rPr>
                <w:noProof/>
              </w:rPr>
              <w:drawing>
                <wp:inline distT="0" distB="0" distL="0" distR="0">
                  <wp:extent cx="3200400" cy="140970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1409700"/>
                          </a:xfrm>
                          <a:prstGeom prst="rect">
                            <a:avLst/>
                          </a:prstGeom>
                          <a:noFill/>
                          <a:ln>
                            <a:noFill/>
                          </a:ln>
                        </pic:spPr>
                      </pic:pic>
                    </a:graphicData>
                  </a:graphic>
                </wp:inline>
              </w:drawing>
            </w:r>
          </w:p>
          <w:p w:rsidR="00934128" w:rsidRPr="003B5CFB" w:rsidRDefault="00500790" w:rsidP="003B5CFB">
            <w:pPr>
              <w:spacing w:before="120"/>
              <w:jc w:val="center"/>
              <w:rPr>
                <w:rFonts w:eastAsia="SimSun"/>
              </w:rPr>
            </w:pPr>
            <w:r w:rsidRPr="00847520">
              <w:rPr>
                <w:noProof/>
              </w:rPr>
              <w:drawing>
                <wp:inline distT="0" distB="0" distL="0" distR="0">
                  <wp:extent cx="3200400" cy="1838325"/>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0400" cy="1838325"/>
                          </a:xfrm>
                          <a:prstGeom prst="rect">
                            <a:avLst/>
                          </a:prstGeom>
                          <a:noFill/>
                          <a:ln>
                            <a:noFill/>
                          </a:ln>
                        </pic:spPr>
                      </pic:pic>
                    </a:graphicData>
                  </a:graphic>
                </wp:inline>
              </w:drawing>
            </w:r>
          </w:p>
        </w:tc>
      </w:tr>
    </w:tbl>
    <w:p w:rsidR="006B6455" w:rsidRPr="003B5CFB" w:rsidRDefault="006B6455" w:rsidP="003B5CFB">
      <w:pPr>
        <w:pStyle w:val="CS-body2"/>
      </w:pPr>
    </w:p>
    <w:p w:rsidR="006B6455" w:rsidRDefault="006B6455" w:rsidP="00DB637C">
      <w:pPr>
        <w:pStyle w:val="CS-body2"/>
        <w:sectPr w:rsidR="006B6455" w:rsidSect="002737A9">
          <w:headerReference w:type="default" r:id="rId105"/>
          <w:pgSz w:w="12240" w:h="15840"/>
          <w:pgMar w:top="1440" w:right="1800" w:bottom="1440" w:left="1800" w:header="720" w:footer="720" w:gutter="0"/>
          <w:cols w:space="720"/>
        </w:sectPr>
      </w:pPr>
    </w:p>
    <w:p w:rsidR="006B6455" w:rsidRDefault="006B6455" w:rsidP="00DF238E">
      <w:pPr>
        <w:pStyle w:val="CS-head2"/>
      </w:pPr>
      <w:bookmarkStart w:id="48" w:name="_Toc76901946"/>
      <w:r>
        <w:lastRenderedPageBreak/>
        <w:t>CE Utility Data Source Settings</w:t>
      </w:r>
      <w:bookmarkEnd w:id="48"/>
    </w:p>
    <w:p w:rsidR="006B6455" w:rsidRPr="007A3AAC" w:rsidRDefault="006B6455" w:rsidP="007A3AAC">
      <w:pPr>
        <w:ind w:left="720"/>
        <w:rPr>
          <w:rFonts w:eastAsia="SimSun"/>
        </w:rPr>
      </w:pPr>
      <w:r>
        <w:rPr>
          <w:rFonts w:eastAsia="SimSun"/>
        </w:rPr>
        <w:t>Log on the CE Utility as a Super Administrator user and configure the following data source settings.</w:t>
      </w:r>
    </w:p>
    <w:p w:rsidR="006B6455" w:rsidRDefault="006B6455" w:rsidP="007A3AAC">
      <w:pPr>
        <w:ind w:left="720"/>
        <w:rPr>
          <w:rFonts w:eastAsia="SimSun"/>
        </w:rPr>
      </w:pPr>
    </w:p>
    <w:tbl>
      <w:tblPr>
        <w:tblW w:w="0" w:type="auto"/>
        <w:jc w:val="center"/>
        <w:tblLayout w:type="fixed"/>
        <w:tblLook w:val="00BE" w:firstRow="1" w:lastRow="0" w:firstColumn="1" w:lastColumn="0" w:noHBand="0" w:noVBand="0"/>
      </w:tblPr>
      <w:tblGrid>
        <w:gridCol w:w="8554"/>
      </w:tblGrid>
      <w:tr w:rsidR="006B6455" w:rsidRPr="007A3AAC">
        <w:trPr>
          <w:cantSplit/>
          <w:jc w:val="center"/>
        </w:trPr>
        <w:tc>
          <w:tcPr>
            <w:tcW w:w="8554" w:type="dxa"/>
            <w:shd w:val="solid" w:color="808080" w:fill="FFFFFF"/>
          </w:tcPr>
          <w:p w:rsidR="006B6455" w:rsidRPr="00500790" w:rsidRDefault="006B6455" w:rsidP="007A3AAC">
            <w:pPr>
              <w:spacing w:before="120"/>
              <w:rPr>
                <w:rFonts w:ascii="Arial" w:eastAsia="SimSun" w:hAnsi="Arial"/>
                <w:b/>
                <w:outline/>
                <w:color w:val="BFBFBF" w:themeColor="background1" w:themeShade="BF"/>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sidRPr="00500790">
              <w:rPr>
                <w:rFonts w:ascii="Arial" w:eastAsia="SimSun" w:hAnsi="Arial"/>
                <w:b/>
                <w:outline/>
                <w:color w:val="BFBFBF" w:themeColor="background1" w:themeShade="BF"/>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t>Do the following . . .</w:t>
            </w:r>
          </w:p>
        </w:tc>
      </w:tr>
    </w:tbl>
    <w:p w:rsidR="006B6455" w:rsidRPr="007A3AAC" w:rsidRDefault="006B6455" w:rsidP="007A3AAC">
      <w:pPr>
        <w:rPr>
          <w:rFonts w:eastAsia="SimSu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rsidRPr="007A3AAC">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7A3AAC" w:rsidRDefault="006B6455" w:rsidP="00BD68B8">
            <w:pPr>
              <w:numPr>
                <w:ilvl w:val="0"/>
                <w:numId w:val="50"/>
              </w:numPr>
              <w:spacing w:before="120"/>
              <w:ind w:left="510"/>
              <w:rPr>
                <w:rFonts w:eastAsia="SimSun"/>
              </w:rPr>
            </w:pPr>
            <w:r w:rsidRPr="007A3AAC">
              <w:rPr>
                <w:rFonts w:eastAsia="SimSun"/>
              </w:rPr>
              <w:t>Run the DataSource Manage function from the User Manage group.</w:t>
            </w:r>
          </w:p>
        </w:tc>
        <w:tc>
          <w:tcPr>
            <w:tcW w:w="236" w:type="dxa"/>
            <w:tcBorders>
              <w:top w:val="nil"/>
              <w:left w:val="single" w:sz="4" w:space="0" w:color="auto"/>
              <w:bottom w:val="nil"/>
              <w:right w:val="single" w:sz="4" w:space="0" w:color="auto"/>
            </w:tcBorders>
          </w:tcPr>
          <w:p w:rsidR="006B6455" w:rsidRPr="007A3AAC" w:rsidRDefault="006B6455" w:rsidP="007A3AAC">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6B6455" w:rsidRPr="007A3AAC" w:rsidRDefault="00500790" w:rsidP="008A5695">
            <w:pPr>
              <w:spacing w:before="120"/>
              <w:rPr>
                <w:rFonts w:eastAsia="SimSun"/>
              </w:rPr>
            </w:pPr>
            <w:r w:rsidRPr="00847520">
              <w:rPr>
                <w:noProof/>
              </w:rPr>
              <w:drawing>
                <wp:inline distT="0" distB="0" distL="0" distR="0">
                  <wp:extent cx="3200400" cy="17145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00400" cy="1714500"/>
                          </a:xfrm>
                          <a:prstGeom prst="rect">
                            <a:avLst/>
                          </a:prstGeom>
                          <a:noFill/>
                          <a:ln>
                            <a:noFill/>
                          </a:ln>
                        </pic:spPr>
                      </pic:pic>
                    </a:graphicData>
                  </a:graphic>
                </wp:inline>
              </w:drawing>
            </w:r>
          </w:p>
        </w:tc>
      </w:tr>
      <w:tr w:rsidR="006B6455" w:rsidRPr="007A3AAC">
        <w:trPr>
          <w:trHeight w:hRule="exact" w:val="200"/>
          <w:jc w:val="center"/>
        </w:trPr>
        <w:tc>
          <w:tcPr>
            <w:tcW w:w="2952" w:type="dxa"/>
            <w:tcBorders>
              <w:top w:val="single" w:sz="4" w:space="0" w:color="auto"/>
              <w:left w:val="nil"/>
              <w:bottom w:val="single" w:sz="4" w:space="0" w:color="auto"/>
              <w:right w:val="nil"/>
            </w:tcBorders>
          </w:tcPr>
          <w:p w:rsidR="006B6455" w:rsidRPr="007A3AAC" w:rsidRDefault="006B6455" w:rsidP="007A3AAC">
            <w:pPr>
              <w:spacing w:before="120"/>
              <w:rPr>
                <w:rFonts w:eastAsia="SimSun"/>
              </w:rPr>
            </w:pPr>
          </w:p>
        </w:tc>
        <w:tc>
          <w:tcPr>
            <w:tcW w:w="236" w:type="dxa"/>
            <w:tcBorders>
              <w:top w:val="nil"/>
              <w:left w:val="nil"/>
              <w:bottom w:val="nil"/>
              <w:right w:val="nil"/>
            </w:tcBorders>
          </w:tcPr>
          <w:p w:rsidR="006B6455" w:rsidRPr="007A3AAC" w:rsidRDefault="006B6455" w:rsidP="007A3AAC">
            <w:pPr>
              <w:spacing w:before="120"/>
              <w:rPr>
                <w:rFonts w:eastAsia="SimSun"/>
              </w:rPr>
            </w:pPr>
          </w:p>
        </w:tc>
        <w:tc>
          <w:tcPr>
            <w:tcW w:w="5256" w:type="dxa"/>
            <w:tcBorders>
              <w:top w:val="single" w:sz="4" w:space="0" w:color="auto"/>
              <w:left w:val="nil"/>
              <w:bottom w:val="single" w:sz="4" w:space="0" w:color="auto"/>
              <w:right w:val="nil"/>
            </w:tcBorders>
          </w:tcPr>
          <w:p w:rsidR="006B6455" w:rsidRPr="007A3AAC" w:rsidRDefault="006B6455" w:rsidP="007A3AAC">
            <w:pPr>
              <w:spacing w:before="120"/>
              <w:jc w:val="center"/>
              <w:rPr>
                <w:rFonts w:eastAsia="SimSun"/>
              </w:rPr>
            </w:pPr>
          </w:p>
        </w:tc>
      </w:tr>
      <w:tr w:rsidR="006B6455" w:rsidRPr="007A3AAC">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7A3AAC" w:rsidRDefault="006B6455" w:rsidP="00BD68B8">
            <w:pPr>
              <w:numPr>
                <w:ilvl w:val="0"/>
                <w:numId w:val="50"/>
              </w:numPr>
              <w:spacing w:before="120"/>
              <w:ind w:left="510"/>
              <w:rPr>
                <w:rFonts w:eastAsia="SimSun"/>
              </w:rPr>
            </w:pPr>
            <w:r>
              <w:rPr>
                <w:rFonts w:eastAsia="SimSun"/>
              </w:rPr>
              <w:t>Check the settings in</w:t>
            </w:r>
            <w:r w:rsidRPr="007A3AAC">
              <w:rPr>
                <w:rFonts w:eastAsia="SimSun"/>
              </w:rPr>
              <w:t xml:space="preserve"> the </w:t>
            </w:r>
            <w:r>
              <w:rPr>
                <w:rFonts w:eastAsia="SimSun"/>
              </w:rPr>
              <w:t xml:space="preserve">Transaction </w:t>
            </w:r>
            <w:r w:rsidRPr="007A3AAC">
              <w:rPr>
                <w:rFonts w:eastAsia="SimSun"/>
              </w:rPr>
              <w:t>Data</w:t>
            </w:r>
            <w:r>
              <w:rPr>
                <w:rFonts w:eastAsia="SimSun"/>
              </w:rPr>
              <w:t xml:space="preserve"> </w:t>
            </w:r>
            <w:r w:rsidRPr="007A3AAC">
              <w:rPr>
                <w:rFonts w:eastAsia="SimSun"/>
              </w:rPr>
              <w:t>Source Manage</w:t>
            </w:r>
            <w:r>
              <w:rPr>
                <w:rFonts w:eastAsia="SimSun"/>
              </w:rPr>
              <w:t>r</w:t>
            </w:r>
            <w:r w:rsidRPr="007A3AAC">
              <w:rPr>
                <w:rFonts w:eastAsia="SimSun"/>
              </w:rPr>
              <w:t xml:space="preserve"> tab of the DataSource Manage function window.</w:t>
            </w:r>
          </w:p>
        </w:tc>
        <w:tc>
          <w:tcPr>
            <w:tcW w:w="236" w:type="dxa"/>
            <w:tcBorders>
              <w:top w:val="nil"/>
              <w:left w:val="single" w:sz="4" w:space="0" w:color="auto"/>
              <w:bottom w:val="nil"/>
              <w:right w:val="single" w:sz="4" w:space="0" w:color="auto"/>
            </w:tcBorders>
          </w:tcPr>
          <w:p w:rsidR="006B6455" w:rsidRPr="007A3AAC" w:rsidRDefault="006B6455" w:rsidP="007A3AAC">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6B6455" w:rsidRPr="007A3AAC" w:rsidRDefault="00500790" w:rsidP="007A3AAC">
            <w:pPr>
              <w:spacing w:before="120"/>
              <w:jc w:val="center"/>
              <w:rPr>
                <w:rFonts w:eastAsia="SimSun"/>
              </w:rPr>
            </w:pPr>
            <w:r w:rsidRPr="00847520">
              <w:rPr>
                <w:noProof/>
              </w:rPr>
              <w:drawing>
                <wp:inline distT="0" distB="0" distL="0" distR="0">
                  <wp:extent cx="3200400" cy="1704975"/>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0400" cy="1704975"/>
                          </a:xfrm>
                          <a:prstGeom prst="rect">
                            <a:avLst/>
                          </a:prstGeom>
                          <a:noFill/>
                          <a:ln>
                            <a:noFill/>
                          </a:ln>
                        </pic:spPr>
                      </pic:pic>
                    </a:graphicData>
                  </a:graphic>
                </wp:inline>
              </w:drawing>
            </w:r>
          </w:p>
        </w:tc>
      </w:tr>
      <w:tr w:rsidR="006B6455" w:rsidRPr="007A3AAC">
        <w:trPr>
          <w:trHeight w:hRule="exact" w:val="200"/>
          <w:jc w:val="center"/>
        </w:trPr>
        <w:tc>
          <w:tcPr>
            <w:tcW w:w="2952" w:type="dxa"/>
            <w:tcBorders>
              <w:top w:val="single" w:sz="4" w:space="0" w:color="auto"/>
              <w:left w:val="nil"/>
              <w:bottom w:val="single" w:sz="4" w:space="0" w:color="auto"/>
              <w:right w:val="nil"/>
            </w:tcBorders>
          </w:tcPr>
          <w:p w:rsidR="006B6455" w:rsidRPr="007A3AAC" w:rsidRDefault="006B6455" w:rsidP="007A3AAC">
            <w:pPr>
              <w:spacing w:before="120"/>
              <w:rPr>
                <w:rFonts w:eastAsia="SimSun"/>
              </w:rPr>
            </w:pPr>
          </w:p>
        </w:tc>
        <w:tc>
          <w:tcPr>
            <w:tcW w:w="236" w:type="dxa"/>
            <w:tcBorders>
              <w:top w:val="nil"/>
              <w:left w:val="nil"/>
              <w:bottom w:val="nil"/>
              <w:right w:val="nil"/>
            </w:tcBorders>
          </w:tcPr>
          <w:p w:rsidR="006B6455" w:rsidRPr="007A3AAC" w:rsidRDefault="006B6455" w:rsidP="007A3AAC">
            <w:pPr>
              <w:spacing w:before="120"/>
              <w:rPr>
                <w:rFonts w:eastAsia="SimSun"/>
              </w:rPr>
            </w:pPr>
          </w:p>
        </w:tc>
        <w:tc>
          <w:tcPr>
            <w:tcW w:w="5256" w:type="dxa"/>
            <w:tcBorders>
              <w:top w:val="single" w:sz="4" w:space="0" w:color="auto"/>
              <w:left w:val="nil"/>
              <w:bottom w:val="single" w:sz="4" w:space="0" w:color="auto"/>
              <w:right w:val="nil"/>
            </w:tcBorders>
          </w:tcPr>
          <w:p w:rsidR="006B6455" w:rsidRPr="007A3AAC" w:rsidRDefault="006B6455" w:rsidP="007A3AAC">
            <w:pPr>
              <w:spacing w:before="120"/>
              <w:jc w:val="center"/>
              <w:rPr>
                <w:rFonts w:eastAsia="SimSun"/>
              </w:rPr>
            </w:pPr>
          </w:p>
        </w:tc>
      </w:tr>
      <w:tr w:rsidR="006B6455" w:rsidRPr="007A3AAC">
        <w:trPr>
          <w:jc w:val="center"/>
        </w:trPr>
        <w:tc>
          <w:tcPr>
            <w:tcW w:w="2952" w:type="dxa"/>
            <w:tcBorders>
              <w:top w:val="single" w:sz="4" w:space="0" w:color="auto"/>
              <w:left w:val="single" w:sz="4" w:space="0" w:color="auto"/>
              <w:bottom w:val="single" w:sz="4" w:space="0" w:color="auto"/>
              <w:right w:val="single" w:sz="4" w:space="0" w:color="auto"/>
            </w:tcBorders>
          </w:tcPr>
          <w:p w:rsidR="00816378" w:rsidRDefault="006B6455" w:rsidP="00BD68B8">
            <w:pPr>
              <w:numPr>
                <w:ilvl w:val="0"/>
                <w:numId w:val="50"/>
              </w:numPr>
              <w:spacing w:before="120"/>
              <w:ind w:left="510"/>
              <w:rPr>
                <w:rFonts w:eastAsia="SimSun"/>
              </w:rPr>
            </w:pPr>
            <w:r w:rsidRPr="007A3AAC">
              <w:rPr>
                <w:rFonts w:eastAsia="SimSun"/>
              </w:rPr>
              <w:lastRenderedPageBreak/>
              <w:t xml:space="preserve">Modify or create the </w:t>
            </w:r>
            <w:r>
              <w:rPr>
                <w:rFonts w:eastAsia="SimSun"/>
              </w:rPr>
              <w:t>CEX</w:t>
            </w:r>
            <w:r w:rsidRPr="007A3AAC">
              <w:rPr>
                <w:rFonts w:eastAsia="SimSun"/>
              </w:rPr>
              <w:t xml:space="preserve"> data source.</w:t>
            </w:r>
          </w:p>
          <w:p w:rsidR="00816378" w:rsidRDefault="006B6455" w:rsidP="00816378">
            <w:pPr>
              <w:spacing w:before="120"/>
              <w:ind w:left="510"/>
              <w:rPr>
                <w:rFonts w:eastAsia="SimSun"/>
              </w:rPr>
            </w:pPr>
            <w:r w:rsidRPr="00816378">
              <w:rPr>
                <w:rFonts w:eastAsia="SimSun"/>
              </w:rPr>
              <w:t>This data source must point to the Transaction Database, and reference the CEX JNDI setting and CETRX user profile.</w:t>
            </w:r>
          </w:p>
          <w:p w:rsidR="006B6455" w:rsidRPr="007A3AAC" w:rsidRDefault="006B6455" w:rsidP="00816378">
            <w:pPr>
              <w:spacing w:before="120"/>
              <w:ind w:left="510"/>
              <w:rPr>
                <w:rFonts w:eastAsia="SimSun"/>
              </w:rPr>
            </w:pPr>
            <w:r>
              <w:rPr>
                <w:rFonts w:eastAsia="SimSun"/>
              </w:rPr>
              <w:t>Make sure to select Archiving as the database type.</w:t>
            </w:r>
          </w:p>
        </w:tc>
        <w:tc>
          <w:tcPr>
            <w:tcW w:w="236" w:type="dxa"/>
            <w:tcBorders>
              <w:top w:val="nil"/>
              <w:left w:val="single" w:sz="4" w:space="0" w:color="auto"/>
              <w:bottom w:val="nil"/>
              <w:right w:val="single" w:sz="4" w:space="0" w:color="auto"/>
            </w:tcBorders>
          </w:tcPr>
          <w:p w:rsidR="006B6455" w:rsidRPr="007A3AAC" w:rsidRDefault="006B6455" w:rsidP="007A3AAC">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6B6455" w:rsidRPr="007A3AAC" w:rsidRDefault="00500790" w:rsidP="007A3AAC">
            <w:pPr>
              <w:spacing w:before="120"/>
              <w:jc w:val="center"/>
              <w:rPr>
                <w:rFonts w:eastAsia="SimSun"/>
              </w:rPr>
            </w:pPr>
            <w:r w:rsidRPr="00847520">
              <w:rPr>
                <w:noProof/>
              </w:rPr>
              <w:drawing>
                <wp:inline distT="0" distB="0" distL="0" distR="0">
                  <wp:extent cx="3200400" cy="354330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00400" cy="3543300"/>
                          </a:xfrm>
                          <a:prstGeom prst="rect">
                            <a:avLst/>
                          </a:prstGeom>
                          <a:noFill/>
                          <a:ln>
                            <a:noFill/>
                          </a:ln>
                        </pic:spPr>
                      </pic:pic>
                    </a:graphicData>
                  </a:graphic>
                </wp:inline>
              </w:drawing>
            </w:r>
          </w:p>
        </w:tc>
      </w:tr>
      <w:tr w:rsidR="006B6455" w:rsidRPr="007A3AAC">
        <w:trPr>
          <w:trHeight w:hRule="exact" w:val="200"/>
          <w:jc w:val="center"/>
        </w:trPr>
        <w:tc>
          <w:tcPr>
            <w:tcW w:w="2952" w:type="dxa"/>
            <w:tcBorders>
              <w:top w:val="single" w:sz="4" w:space="0" w:color="auto"/>
              <w:left w:val="nil"/>
              <w:bottom w:val="single" w:sz="4" w:space="0" w:color="auto"/>
              <w:right w:val="nil"/>
            </w:tcBorders>
          </w:tcPr>
          <w:p w:rsidR="006B6455" w:rsidRPr="007A3AAC" w:rsidRDefault="006B6455" w:rsidP="007A3AAC">
            <w:pPr>
              <w:spacing w:before="120"/>
              <w:rPr>
                <w:rFonts w:eastAsia="SimSun"/>
              </w:rPr>
            </w:pPr>
          </w:p>
        </w:tc>
        <w:tc>
          <w:tcPr>
            <w:tcW w:w="236" w:type="dxa"/>
            <w:tcBorders>
              <w:top w:val="nil"/>
              <w:left w:val="nil"/>
              <w:bottom w:val="nil"/>
              <w:right w:val="nil"/>
            </w:tcBorders>
          </w:tcPr>
          <w:p w:rsidR="006B6455" w:rsidRPr="007A3AAC" w:rsidRDefault="006B6455" w:rsidP="007A3AAC">
            <w:pPr>
              <w:spacing w:before="120"/>
              <w:rPr>
                <w:rFonts w:eastAsia="SimSun"/>
              </w:rPr>
            </w:pPr>
          </w:p>
        </w:tc>
        <w:tc>
          <w:tcPr>
            <w:tcW w:w="5256" w:type="dxa"/>
            <w:tcBorders>
              <w:top w:val="single" w:sz="4" w:space="0" w:color="auto"/>
              <w:left w:val="nil"/>
              <w:bottom w:val="single" w:sz="4" w:space="0" w:color="auto"/>
              <w:right w:val="nil"/>
            </w:tcBorders>
          </w:tcPr>
          <w:p w:rsidR="006B6455" w:rsidRPr="007A3AAC" w:rsidRDefault="006B6455" w:rsidP="007A3AAC">
            <w:pPr>
              <w:spacing w:before="120"/>
              <w:jc w:val="center"/>
              <w:rPr>
                <w:rFonts w:eastAsia="SimSun"/>
              </w:rPr>
            </w:pPr>
          </w:p>
        </w:tc>
      </w:tr>
      <w:tr w:rsidR="006B6455" w:rsidRPr="007A3AAC">
        <w:trPr>
          <w:jc w:val="center"/>
        </w:trPr>
        <w:tc>
          <w:tcPr>
            <w:tcW w:w="2952" w:type="dxa"/>
            <w:tcBorders>
              <w:top w:val="single" w:sz="4" w:space="0" w:color="auto"/>
              <w:left w:val="single" w:sz="4" w:space="0" w:color="auto"/>
              <w:bottom w:val="single" w:sz="4" w:space="0" w:color="auto"/>
              <w:right w:val="single" w:sz="4" w:space="0" w:color="auto"/>
            </w:tcBorders>
          </w:tcPr>
          <w:p w:rsidR="00816378" w:rsidRDefault="006B6455" w:rsidP="00BD68B8">
            <w:pPr>
              <w:numPr>
                <w:ilvl w:val="0"/>
                <w:numId w:val="50"/>
              </w:numPr>
              <w:spacing w:before="120"/>
              <w:ind w:left="510"/>
              <w:rPr>
                <w:rFonts w:eastAsia="SimSun"/>
              </w:rPr>
            </w:pPr>
            <w:r w:rsidRPr="007A3AAC">
              <w:rPr>
                <w:rFonts w:eastAsia="SimSun"/>
              </w:rPr>
              <w:lastRenderedPageBreak/>
              <w:t xml:space="preserve">Modify or create the </w:t>
            </w:r>
            <w:r>
              <w:rPr>
                <w:rFonts w:eastAsia="SimSun"/>
              </w:rPr>
              <w:t>CEB</w:t>
            </w:r>
            <w:r w:rsidRPr="007A3AAC">
              <w:rPr>
                <w:rFonts w:eastAsia="SimSun"/>
              </w:rPr>
              <w:t xml:space="preserve"> data source.</w:t>
            </w:r>
          </w:p>
          <w:p w:rsidR="00816378" w:rsidRDefault="006B6455" w:rsidP="00816378">
            <w:pPr>
              <w:spacing w:before="120"/>
              <w:ind w:left="510"/>
              <w:rPr>
                <w:rFonts w:eastAsia="SimSun"/>
              </w:rPr>
            </w:pPr>
            <w:r w:rsidRPr="00816378">
              <w:rPr>
                <w:rFonts w:eastAsia="SimSun"/>
              </w:rPr>
              <w:t xml:space="preserve">This data source must point to the Backup Database, and reference the CEB JNDI setting and CETRX user profile.  </w:t>
            </w:r>
          </w:p>
          <w:p w:rsidR="006B6455" w:rsidRDefault="006B6455" w:rsidP="00816378">
            <w:pPr>
              <w:spacing w:before="120"/>
              <w:ind w:left="510"/>
              <w:rPr>
                <w:rFonts w:eastAsia="SimSun"/>
              </w:rPr>
            </w:pPr>
            <w:r>
              <w:rPr>
                <w:rFonts w:eastAsia="SimSun"/>
              </w:rPr>
              <w:t>Make sure to select Backup as the database type.</w:t>
            </w:r>
          </w:p>
          <w:p w:rsidR="0020357B" w:rsidRDefault="0020357B" w:rsidP="00CE5BE7">
            <w:pPr>
              <w:spacing w:before="120"/>
              <w:rPr>
                <w:rFonts w:eastAsia="SimSun"/>
              </w:rPr>
            </w:pPr>
          </w:p>
          <w:p w:rsidR="0020357B" w:rsidRPr="0020357B" w:rsidRDefault="0020357B" w:rsidP="00CE5BE7">
            <w:pPr>
              <w:spacing w:before="120"/>
              <w:rPr>
                <w:rFonts w:ascii="Arial" w:eastAsia="SimSun" w:hAnsi="Arial" w:cs="Arial"/>
                <w:b/>
                <w:bCs/>
                <w:color w:val="008080"/>
                <w:sz w:val="18"/>
                <w:szCs w:val="18"/>
                <w:u w:val="single"/>
              </w:rPr>
            </w:pPr>
            <w:r w:rsidRPr="0020357B">
              <w:rPr>
                <w:rFonts w:ascii="Arial" w:eastAsia="SimSun" w:hAnsi="Arial" w:cs="Arial"/>
                <w:b/>
                <w:bCs/>
                <w:color w:val="008080"/>
                <w:sz w:val="18"/>
                <w:szCs w:val="18"/>
                <w:u w:val="single"/>
              </w:rPr>
              <w:t>NOTE:</w:t>
            </w:r>
          </w:p>
          <w:p w:rsidR="0020357B" w:rsidRPr="007A3AAC" w:rsidRDefault="0020357B" w:rsidP="00CE5BE7">
            <w:pPr>
              <w:spacing w:before="120"/>
              <w:rPr>
                <w:rFonts w:eastAsia="SimSun"/>
              </w:rPr>
            </w:pPr>
            <w:r w:rsidRPr="0020357B">
              <w:rPr>
                <w:rFonts w:ascii="Arial" w:eastAsia="SimSun" w:hAnsi="Arial" w:cs="Arial"/>
                <w:color w:val="008080"/>
                <w:sz w:val="18"/>
                <w:szCs w:val="18"/>
              </w:rPr>
              <w:t>CETRX is the CE Transaction Database user that is to access the Backup Database.</w:t>
            </w:r>
            <w:r>
              <w:rPr>
                <w:rFonts w:eastAsia="SimSun"/>
              </w:rPr>
              <w:t xml:space="preserve"> </w:t>
            </w:r>
          </w:p>
        </w:tc>
        <w:tc>
          <w:tcPr>
            <w:tcW w:w="236" w:type="dxa"/>
            <w:tcBorders>
              <w:top w:val="nil"/>
              <w:left w:val="single" w:sz="4" w:space="0" w:color="auto"/>
              <w:bottom w:val="nil"/>
              <w:right w:val="single" w:sz="4" w:space="0" w:color="auto"/>
            </w:tcBorders>
          </w:tcPr>
          <w:p w:rsidR="006B6455" w:rsidRPr="007A3AAC" w:rsidRDefault="006B6455" w:rsidP="007A3AAC">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6B6455" w:rsidRPr="007A3AAC" w:rsidRDefault="00500790" w:rsidP="007A3AAC">
            <w:pPr>
              <w:spacing w:before="120"/>
              <w:jc w:val="center"/>
              <w:rPr>
                <w:rFonts w:eastAsia="SimSun"/>
              </w:rPr>
            </w:pPr>
            <w:r w:rsidRPr="00847520">
              <w:rPr>
                <w:noProof/>
              </w:rPr>
              <w:drawing>
                <wp:inline distT="0" distB="0" distL="0" distR="0">
                  <wp:extent cx="3200400" cy="356235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00400" cy="3562350"/>
                          </a:xfrm>
                          <a:prstGeom prst="rect">
                            <a:avLst/>
                          </a:prstGeom>
                          <a:noFill/>
                          <a:ln>
                            <a:noFill/>
                          </a:ln>
                        </pic:spPr>
                      </pic:pic>
                    </a:graphicData>
                  </a:graphic>
                </wp:inline>
              </w:drawing>
            </w:r>
          </w:p>
        </w:tc>
      </w:tr>
      <w:tr w:rsidR="006B6455" w:rsidRPr="007A3AAC">
        <w:trPr>
          <w:trHeight w:hRule="exact" w:val="200"/>
          <w:jc w:val="center"/>
        </w:trPr>
        <w:tc>
          <w:tcPr>
            <w:tcW w:w="2952" w:type="dxa"/>
            <w:tcBorders>
              <w:top w:val="single" w:sz="4" w:space="0" w:color="auto"/>
              <w:left w:val="nil"/>
              <w:bottom w:val="single" w:sz="4" w:space="0" w:color="auto"/>
              <w:right w:val="nil"/>
            </w:tcBorders>
          </w:tcPr>
          <w:p w:rsidR="006B6455" w:rsidRPr="007A3AAC" w:rsidRDefault="006B6455" w:rsidP="007A3AAC">
            <w:pPr>
              <w:spacing w:before="120"/>
              <w:rPr>
                <w:rFonts w:eastAsia="SimSun"/>
              </w:rPr>
            </w:pPr>
          </w:p>
        </w:tc>
        <w:tc>
          <w:tcPr>
            <w:tcW w:w="236" w:type="dxa"/>
            <w:tcBorders>
              <w:top w:val="nil"/>
              <w:left w:val="nil"/>
              <w:bottom w:val="nil"/>
              <w:right w:val="nil"/>
            </w:tcBorders>
          </w:tcPr>
          <w:p w:rsidR="006B6455" w:rsidRPr="007A3AAC" w:rsidRDefault="006B6455" w:rsidP="007A3AAC">
            <w:pPr>
              <w:spacing w:before="120"/>
              <w:rPr>
                <w:rFonts w:eastAsia="SimSun"/>
              </w:rPr>
            </w:pPr>
          </w:p>
        </w:tc>
        <w:tc>
          <w:tcPr>
            <w:tcW w:w="5256" w:type="dxa"/>
            <w:tcBorders>
              <w:top w:val="single" w:sz="4" w:space="0" w:color="auto"/>
              <w:left w:val="nil"/>
              <w:bottom w:val="single" w:sz="4" w:space="0" w:color="auto"/>
              <w:right w:val="nil"/>
            </w:tcBorders>
          </w:tcPr>
          <w:p w:rsidR="006B6455" w:rsidRPr="007A3AAC" w:rsidRDefault="006B6455" w:rsidP="007A3AAC">
            <w:pPr>
              <w:spacing w:before="120"/>
              <w:jc w:val="center"/>
              <w:rPr>
                <w:rFonts w:eastAsia="SimSun"/>
              </w:rPr>
            </w:pPr>
          </w:p>
        </w:tc>
      </w:tr>
      <w:tr w:rsidR="006B6455" w:rsidRPr="007A3AAC">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7A3AAC" w:rsidRDefault="006B6455" w:rsidP="007A3AAC">
            <w:pPr>
              <w:spacing w:before="120"/>
              <w:rPr>
                <w:rFonts w:ascii="Arial" w:eastAsia="SimSun" w:hAnsi="Arial" w:cs="Arial"/>
                <w:b/>
                <w:color w:val="008080"/>
                <w:u w:val="single"/>
              </w:rPr>
            </w:pPr>
            <w:r w:rsidRPr="007A3AAC">
              <w:rPr>
                <w:rFonts w:ascii="Arial" w:eastAsia="SimSun" w:hAnsi="Arial" w:cs="Arial"/>
                <w:b/>
                <w:color w:val="008080"/>
                <w:u w:val="single"/>
              </w:rPr>
              <w:t>XML GENERATION:</w:t>
            </w:r>
          </w:p>
          <w:p w:rsidR="006B6455" w:rsidRPr="007A3AAC" w:rsidRDefault="006B6455" w:rsidP="007A3AAC">
            <w:pPr>
              <w:spacing w:before="120"/>
              <w:rPr>
                <w:rFonts w:ascii="Arial" w:eastAsia="SimSun" w:hAnsi="Arial" w:cs="Arial"/>
                <w:color w:val="008080"/>
              </w:rPr>
            </w:pPr>
            <w:r w:rsidRPr="007A3AAC">
              <w:rPr>
                <w:rFonts w:ascii="Arial" w:eastAsia="SimSun" w:hAnsi="Arial" w:cs="Arial"/>
                <w:color w:val="008080"/>
              </w:rPr>
              <w:t>Log on as an Administrator or Operator user and run the XML Generator function.</w:t>
            </w:r>
          </w:p>
          <w:p w:rsidR="006B6455" w:rsidRPr="007A3AAC" w:rsidRDefault="006B6455" w:rsidP="007A3AAC">
            <w:pPr>
              <w:spacing w:before="120"/>
              <w:rPr>
                <w:rFonts w:eastAsia="SimSun"/>
              </w:rPr>
            </w:pPr>
            <w:r w:rsidRPr="007A3AAC">
              <w:rPr>
                <w:rFonts w:ascii="Arial" w:eastAsia="SimSun" w:hAnsi="Arial" w:cs="Arial"/>
                <w:color w:val="008080"/>
              </w:rPr>
              <w:t>Generate the XML file for the Data Source Manage</w:t>
            </w:r>
            <w:r>
              <w:rPr>
                <w:rFonts w:ascii="Arial" w:eastAsia="SimSun" w:hAnsi="Arial" w:cs="Arial"/>
                <w:color w:val="008080"/>
              </w:rPr>
              <w:t>r</w:t>
            </w:r>
            <w:r w:rsidRPr="007A3AAC">
              <w:rPr>
                <w:rFonts w:ascii="Arial" w:eastAsia="SimSun" w:hAnsi="Arial" w:cs="Arial"/>
                <w:color w:val="008080"/>
              </w:rPr>
              <w:t xml:space="preserve"> parameter.</w:t>
            </w:r>
          </w:p>
        </w:tc>
        <w:tc>
          <w:tcPr>
            <w:tcW w:w="236" w:type="dxa"/>
            <w:tcBorders>
              <w:top w:val="nil"/>
              <w:left w:val="single" w:sz="4" w:space="0" w:color="auto"/>
              <w:bottom w:val="nil"/>
              <w:right w:val="single" w:sz="4" w:space="0" w:color="auto"/>
            </w:tcBorders>
          </w:tcPr>
          <w:p w:rsidR="006B6455" w:rsidRPr="007A3AAC" w:rsidRDefault="006B6455" w:rsidP="007A3AAC">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6B6455" w:rsidRPr="007A3AAC" w:rsidRDefault="00500790" w:rsidP="007A3AAC">
            <w:pPr>
              <w:spacing w:before="120"/>
              <w:jc w:val="center"/>
              <w:rPr>
                <w:rFonts w:eastAsia="SimSun"/>
              </w:rPr>
            </w:pPr>
            <w:r w:rsidRPr="00847520">
              <w:rPr>
                <w:noProof/>
              </w:rPr>
              <w:drawing>
                <wp:inline distT="0" distB="0" distL="0" distR="0">
                  <wp:extent cx="3200400" cy="17145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0400" cy="1714500"/>
                          </a:xfrm>
                          <a:prstGeom prst="rect">
                            <a:avLst/>
                          </a:prstGeom>
                          <a:noFill/>
                          <a:ln>
                            <a:noFill/>
                          </a:ln>
                        </pic:spPr>
                      </pic:pic>
                    </a:graphicData>
                  </a:graphic>
                </wp:inline>
              </w:drawing>
            </w:r>
          </w:p>
        </w:tc>
      </w:tr>
      <w:tr w:rsidR="006B6455" w:rsidRPr="007A3AAC">
        <w:trPr>
          <w:trHeight w:hRule="exact" w:val="200"/>
          <w:jc w:val="center"/>
        </w:trPr>
        <w:tc>
          <w:tcPr>
            <w:tcW w:w="2952" w:type="dxa"/>
            <w:tcBorders>
              <w:top w:val="single" w:sz="4" w:space="0" w:color="auto"/>
              <w:left w:val="nil"/>
              <w:bottom w:val="single" w:sz="4" w:space="0" w:color="auto"/>
              <w:right w:val="nil"/>
            </w:tcBorders>
          </w:tcPr>
          <w:p w:rsidR="006B6455" w:rsidRPr="007A3AAC" w:rsidRDefault="006B6455" w:rsidP="007A3AAC">
            <w:pPr>
              <w:spacing w:before="120"/>
              <w:rPr>
                <w:rFonts w:eastAsia="SimSun"/>
              </w:rPr>
            </w:pPr>
          </w:p>
        </w:tc>
        <w:tc>
          <w:tcPr>
            <w:tcW w:w="236" w:type="dxa"/>
            <w:tcBorders>
              <w:top w:val="nil"/>
              <w:left w:val="nil"/>
              <w:bottom w:val="nil"/>
              <w:right w:val="nil"/>
            </w:tcBorders>
          </w:tcPr>
          <w:p w:rsidR="006B6455" w:rsidRPr="007A3AAC" w:rsidRDefault="006B6455" w:rsidP="007A3AAC">
            <w:pPr>
              <w:spacing w:before="120"/>
              <w:rPr>
                <w:rFonts w:eastAsia="SimSun"/>
              </w:rPr>
            </w:pPr>
          </w:p>
        </w:tc>
        <w:tc>
          <w:tcPr>
            <w:tcW w:w="5256" w:type="dxa"/>
            <w:tcBorders>
              <w:top w:val="single" w:sz="4" w:space="0" w:color="auto"/>
              <w:left w:val="nil"/>
              <w:bottom w:val="single" w:sz="4" w:space="0" w:color="auto"/>
              <w:right w:val="nil"/>
            </w:tcBorders>
          </w:tcPr>
          <w:p w:rsidR="006B6455" w:rsidRPr="007A3AAC" w:rsidRDefault="006B6455" w:rsidP="007A3AAC">
            <w:pPr>
              <w:spacing w:before="120"/>
              <w:jc w:val="center"/>
              <w:rPr>
                <w:rFonts w:eastAsia="SimSun"/>
              </w:rPr>
            </w:pPr>
          </w:p>
        </w:tc>
      </w:tr>
      <w:tr w:rsidR="006B6455" w:rsidRPr="007A3AAC">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7A3AAC" w:rsidRDefault="006B6455" w:rsidP="007A3AAC">
            <w:pPr>
              <w:spacing w:before="120"/>
              <w:rPr>
                <w:rFonts w:ascii="Arial" w:eastAsia="SimSun" w:hAnsi="Arial" w:cs="Arial"/>
                <w:color w:val="008080"/>
              </w:rPr>
            </w:pPr>
            <w:r w:rsidRPr="007A3AAC">
              <w:rPr>
                <w:rFonts w:ascii="Arial" w:eastAsia="SimSun" w:hAnsi="Arial" w:cs="Arial"/>
                <w:color w:val="008080"/>
              </w:rPr>
              <w:t xml:space="preserve">The updated XML files are generated </w:t>
            </w:r>
            <w:r w:rsidR="00495A48">
              <w:rPr>
                <w:rFonts w:ascii="Arial" w:eastAsia="SimSun" w:hAnsi="Arial" w:cs="Arial"/>
                <w:color w:val="008080"/>
              </w:rPr>
              <w:t>on</w:t>
            </w:r>
            <w:r w:rsidRPr="007A3AAC">
              <w:rPr>
                <w:rFonts w:ascii="Arial" w:eastAsia="SimSun" w:hAnsi="Arial" w:cs="Arial"/>
                <w:color w:val="008080"/>
              </w:rPr>
              <w:t xml:space="preserve"> this path:</w:t>
            </w:r>
          </w:p>
          <w:p w:rsidR="006B6455" w:rsidRPr="007A3AAC" w:rsidRDefault="006B6455" w:rsidP="007A3AAC">
            <w:pPr>
              <w:spacing w:before="120"/>
              <w:rPr>
                <w:rFonts w:ascii="Courier New" w:eastAsia="SimSun" w:hAnsi="Courier New" w:cs="Courier New"/>
                <w:color w:val="008080"/>
                <w:sz w:val="18"/>
                <w:szCs w:val="18"/>
              </w:rPr>
            </w:pPr>
            <w:r w:rsidRPr="007A3AAC">
              <w:rPr>
                <w:rFonts w:ascii="Courier New" w:eastAsia="SimSun" w:hAnsi="Courier New" w:cs="Courier New"/>
                <w:color w:val="008080"/>
                <w:sz w:val="18"/>
                <w:szCs w:val="18"/>
              </w:rPr>
              <w:t>[Parameter Drive]\</w:t>
            </w:r>
            <w:r>
              <w:rPr>
                <w:rFonts w:ascii="Courier New" w:eastAsia="SimSun" w:hAnsi="Courier New" w:cs="Courier New"/>
                <w:color w:val="008080"/>
                <w:sz w:val="18"/>
                <w:szCs w:val="18"/>
              </w:rPr>
              <w:t>C</w:t>
            </w:r>
            <w:r w:rsidRPr="007A3AAC">
              <w:rPr>
                <w:rFonts w:ascii="Courier New" w:eastAsia="SimSun" w:hAnsi="Courier New" w:cs="Courier New"/>
                <w:color w:val="008080"/>
                <w:sz w:val="18"/>
                <w:szCs w:val="18"/>
              </w:rPr>
              <w:t>E_SYS\SYST</w:t>
            </w:r>
          </w:p>
          <w:p w:rsidR="006B6455" w:rsidRPr="007A3AAC" w:rsidRDefault="006B6455" w:rsidP="00845165">
            <w:pPr>
              <w:spacing w:before="120"/>
              <w:rPr>
                <w:rFonts w:ascii="Courier New" w:eastAsia="SimSun" w:hAnsi="Courier New" w:cs="Courier New"/>
                <w:sz w:val="18"/>
                <w:szCs w:val="18"/>
              </w:rPr>
            </w:pPr>
            <w:r w:rsidRPr="007A3AAC">
              <w:rPr>
                <w:rFonts w:ascii="Arial" w:eastAsia="SimSun" w:hAnsi="Arial" w:cs="Arial"/>
                <w:color w:val="008080"/>
                <w:sz w:val="18"/>
                <w:szCs w:val="18"/>
              </w:rPr>
              <w:t xml:space="preserve">The updated </w:t>
            </w:r>
            <w:r w:rsidRPr="007A3AAC">
              <w:rPr>
                <w:rFonts w:ascii="Courier New" w:eastAsia="SimSun" w:hAnsi="Courier New" w:cs="Courier New"/>
                <w:color w:val="008080"/>
                <w:sz w:val="18"/>
                <w:szCs w:val="18"/>
              </w:rPr>
              <w:t>ee_dsmgr.xml</w:t>
            </w:r>
            <w:r w:rsidRPr="007A3AAC">
              <w:rPr>
                <w:rFonts w:ascii="Arial" w:eastAsia="SimSun" w:hAnsi="Arial" w:cs="Arial"/>
                <w:color w:val="008080"/>
                <w:sz w:val="18"/>
                <w:szCs w:val="18"/>
              </w:rPr>
              <w:t xml:space="preserve"> file contains </w:t>
            </w:r>
            <w:r w:rsidR="00845165">
              <w:rPr>
                <w:rFonts w:ascii="Arial" w:eastAsia="SimSun" w:hAnsi="Arial" w:cs="Arial"/>
                <w:color w:val="008080"/>
                <w:sz w:val="18"/>
                <w:szCs w:val="18"/>
              </w:rPr>
              <w:t>details</w:t>
            </w:r>
            <w:r w:rsidRPr="007A3AAC">
              <w:rPr>
                <w:rFonts w:ascii="Arial" w:eastAsia="SimSun" w:hAnsi="Arial" w:cs="Arial"/>
                <w:color w:val="008080"/>
                <w:sz w:val="18"/>
                <w:szCs w:val="18"/>
              </w:rPr>
              <w:t xml:space="preserve"> on the bank groups which data sources have been set.</w:t>
            </w:r>
          </w:p>
        </w:tc>
        <w:tc>
          <w:tcPr>
            <w:tcW w:w="236" w:type="dxa"/>
            <w:tcBorders>
              <w:top w:val="nil"/>
              <w:left w:val="single" w:sz="4" w:space="0" w:color="auto"/>
              <w:bottom w:val="nil"/>
              <w:right w:val="single" w:sz="4" w:space="0" w:color="auto"/>
            </w:tcBorders>
          </w:tcPr>
          <w:p w:rsidR="006B6455" w:rsidRPr="007A3AAC" w:rsidRDefault="006B6455" w:rsidP="007A3AAC">
            <w:pPr>
              <w:spacing w:before="120"/>
              <w:rPr>
                <w:rFonts w:eastAsia="SimSun"/>
              </w:rPr>
            </w:pPr>
          </w:p>
        </w:tc>
        <w:tc>
          <w:tcPr>
            <w:tcW w:w="5256" w:type="dxa"/>
            <w:tcBorders>
              <w:top w:val="single" w:sz="4" w:space="0" w:color="auto"/>
              <w:left w:val="single" w:sz="4" w:space="0" w:color="auto"/>
              <w:bottom w:val="single" w:sz="4" w:space="0" w:color="auto"/>
              <w:right w:val="single" w:sz="4" w:space="0" w:color="auto"/>
            </w:tcBorders>
          </w:tcPr>
          <w:p w:rsidR="006B6455" w:rsidRPr="007A3AAC" w:rsidRDefault="00500790" w:rsidP="007A3AAC">
            <w:pPr>
              <w:spacing w:before="120"/>
              <w:jc w:val="center"/>
              <w:rPr>
                <w:rFonts w:eastAsia="SimSun"/>
              </w:rPr>
            </w:pPr>
            <w:r w:rsidRPr="00847520">
              <w:rPr>
                <w:noProof/>
              </w:rPr>
              <w:drawing>
                <wp:inline distT="0" distB="0" distL="0" distR="0">
                  <wp:extent cx="3200400" cy="138112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00400" cy="1381125"/>
                          </a:xfrm>
                          <a:prstGeom prst="rect">
                            <a:avLst/>
                          </a:prstGeom>
                          <a:noFill/>
                          <a:ln>
                            <a:noFill/>
                          </a:ln>
                        </pic:spPr>
                      </pic:pic>
                    </a:graphicData>
                  </a:graphic>
                </wp:inline>
              </w:drawing>
            </w:r>
          </w:p>
        </w:tc>
      </w:tr>
    </w:tbl>
    <w:p w:rsidR="00C619CE" w:rsidRDefault="00C619CE" w:rsidP="00DB637C">
      <w:pPr>
        <w:pStyle w:val="CS-head1"/>
        <w:sectPr w:rsidR="00C619CE" w:rsidSect="002737A9">
          <w:headerReference w:type="default" r:id="rId112"/>
          <w:pgSz w:w="12240" w:h="15840"/>
          <w:pgMar w:top="1440" w:right="1800" w:bottom="1440" w:left="1800" w:header="720" w:footer="720" w:gutter="0"/>
          <w:cols w:space="720"/>
        </w:sectPr>
      </w:pPr>
    </w:p>
    <w:p w:rsidR="006B6455" w:rsidRDefault="006B6455" w:rsidP="00DB637C">
      <w:pPr>
        <w:pStyle w:val="CS-head1"/>
      </w:pPr>
      <w:bookmarkStart w:id="49" w:name="_Toc76901947"/>
      <w:r>
        <w:lastRenderedPageBreak/>
        <w:t>Log Settings</w:t>
      </w:r>
      <w:bookmarkEnd w:id="49"/>
    </w:p>
    <w:p w:rsidR="006B6455" w:rsidRDefault="006B6455" w:rsidP="00E9591C">
      <w:r>
        <w:t>Configure the settings for the Archive logs through this file:</w:t>
      </w:r>
    </w:p>
    <w:p w:rsidR="006B6455" w:rsidRDefault="006B6455" w:rsidP="00E9591C">
      <w:pPr>
        <w:rPr>
          <w:rFonts w:ascii="Courier New" w:hAnsi="Courier New" w:cs="Courier New"/>
          <w:sz w:val="18"/>
          <w:szCs w:val="18"/>
        </w:rPr>
      </w:pPr>
      <w:r w:rsidRPr="00965B84">
        <w:rPr>
          <w:rFonts w:ascii="Courier New" w:hAnsi="Courier New" w:cs="Courier New"/>
          <w:sz w:val="18"/>
          <w:szCs w:val="18"/>
        </w:rPr>
        <w:t xml:space="preserve">[CE Parameter </w:t>
      </w:r>
      <w:r w:rsidR="00934128">
        <w:rPr>
          <w:rFonts w:ascii="Courier New" w:hAnsi="Courier New" w:cs="Courier New"/>
          <w:sz w:val="18"/>
          <w:szCs w:val="18"/>
        </w:rPr>
        <w:t>Folder</w:t>
      </w:r>
      <w:r w:rsidRPr="00965B84">
        <w:rPr>
          <w:rFonts w:ascii="Courier New" w:hAnsi="Courier New" w:cs="Courier New"/>
          <w:sz w:val="18"/>
          <w:szCs w:val="18"/>
        </w:rPr>
        <w:t>]\CE_SYS</w:t>
      </w:r>
      <w:r>
        <w:rPr>
          <w:rFonts w:ascii="Courier New" w:hAnsi="Courier New" w:cs="Courier New"/>
          <w:sz w:val="18"/>
          <w:szCs w:val="18"/>
        </w:rPr>
        <w:t>\</w:t>
      </w:r>
      <w:r w:rsidRPr="00D9293B">
        <w:rPr>
          <w:rFonts w:ascii="Courier New" w:hAnsi="Courier New" w:cs="Courier New"/>
          <w:sz w:val="18"/>
          <w:szCs w:val="18"/>
        </w:rPr>
        <w:t>CE_Log_Config.xml</w:t>
      </w:r>
    </w:p>
    <w:p w:rsidR="006B6455" w:rsidRDefault="006B6455" w:rsidP="00E9591C">
      <w:pPr>
        <w:rPr>
          <w:rFonts w:ascii="Courier New" w:hAnsi="Courier New" w:cs="Courier New"/>
          <w:sz w:val="18"/>
          <w:szCs w:val="18"/>
        </w:rPr>
      </w:pPr>
    </w:p>
    <w:p w:rsidR="006B6455" w:rsidRPr="00F825C2" w:rsidRDefault="006B6455" w:rsidP="00E9591C">
      <w:pPr>
        <w:rPr>
          <w:rFonts w:ascii="Arial" w:hAnsi="Arial" w:cs="Arial"/>
          <w:b/>
          <w:color w:val="008080"/>
          <w:sz w:val="18"/>
          <w:szCs w:val="18"/>
          <w:u w:val="single"/>
        </w:rPr>
      </w:pPr>
      <w:r w:rsidRPr="00F825C2">
        <w:rPr>
          <w:rFonts w:ascii="Arial" w:hAnsi="Arial" w:cs="Arial"/>
          <w:b/>
          <w:color w:val="008080"/>
          <w:sz w:val="18"/>
          <w:szCs w:val="18"/>
          <w:u w:val="single"/>
        </w:rPr>
        <w:t>EXAMPLE:</w:t>
      </w:r>
    </w:p>
    <w:p w:rsidR="006B6455" w:rsidRPr="00F825C2" w:rsidRDefault="006B6455" w:rsidP="00E9591C">
      <w:pPr>
        <w:rPr>
          <w:rFonts w:ascii="Arial" w:hAnsi="Arial" w:cs="Arial"/>
          <w:color w:val="008080"/>
          <w:sz w:val="18"/>
          <w:szCs w:val="18"/>
        </w:rPr>
      </w:pPr>
      <w:r w:rsidRPr="00F825C2">
        <w:rPr>
          <w:rFonts w:ascii="Arial" w:hAnsi="Arial" w:cs="Arial"/>
          <w:color w:val="008080"/>
          <w:sz w:val="18"/>
          <w:szCs w:val="18"/>
        </w:rPr>
        <w:t xml:space="preserve">Archive Log </w:t>
      </w:r>
      <w:r>
        <w:rPr>
          <w:rFonts w:ascii="Arial" w:hAnsi="Arial" w:cs="Arial"/>
          <w:color w:val="008080"/>
          <w:sz w:val="18"/>
          <w:szCs w:val="18"/>
        </w:rPr>
        <w:t xml:space="preserve">configuration </w:t>
      </w:r>
      <w:r w:rsidRPr="00F825C2">
        <w:rPr>
          <w:rFonts w:ascii="Arial" w:hAnsi="Arial" w:cs="Arial"/>
          <w:color w:val="008080"/>
          <w:sz w:val="18"/>
          <w:szCs w:val="18"/>
        </w:rPr>
        <w:t>settings:</w:t>
      </w:r>
    </w:p>
    <w:p w:rsidR="006B6455" w:rsidRDefault="006B6455" w:rsidP="00E9591C"/>
    <w:p w:rsidR="006B6455" w:rsidRDefault="00500790" w:rsidP="00E9591C">
      <w:r w:rsidRPr="006F46D8">
        <w:rPr>
          <w:noProof/>
        </w:rPr>
        <w:drawing>
          <wp:inline distT="0" distB="0" distL="0" distR="0">
            <wp:extent cx="5476875" cy="1685925"/>
            <wp:effectExtent l="0" t="0" r="0" b="0"/>
            <wp:docPr id="92" name="Picture 26" descr="tmp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mp114.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76875" cy="1685925"/>
                    </a:xfrm>
                    <a:prstGeom prst="rect">
                      <a:avLst/>
                    </a:prstGeom>
                    <a:noFill/>
                    <a:ln>
                      <a:noFill/>
                    </a:ln>
                  </pic:spPr>
                </pic:pic>
              </a:graphicData>
            </a:graphic>
          </wp:inline>
        </w:drawing>
      </w:r>
    </w:p>
    <w:p w:rsidR="006B6455" w:rsidRDefault="006B6455" w:rsidP="00E9591C"/>
    <w:p w:rsidR="006B6455" w:rsidRDefault="006B6455" w:rsidP="00E9591C"/>
    <w:p w:rsidR="006B6455" w:rsidRDefault="006B6455" w:rsidP="00E9591C">
      <w:r>
        <w:t xml:space="preserve">For detailed information on log configuration, refer to the </w:t>
      </w:r>
      <w:r w:rsidRPr="00F825C2">
        <w:rPr>
          <w:i/>
        </w:rPr>
        <w:t>CE Log Settings</w:t>
      </w:r>
      <w:r>
        <w:t xml:space="preserve"> documentation.</w:t>
      </w:r>
    </w:p>
    <w:p w:rsidR="006B6455" w:rsidRDefault="006B6455" w:rsidP="00E9591C"/>
    <w:p w:rsidR="006B6455" w:rsidRPr="001A6F40" w:rsidRDefault="006B6455" w:rsidP="001A6F40">
      <w:pPr>
        <w:sectPr w:rsidR="006B6455" w:rsidRPr="001A6F40" w:rsidSect="002737A9">
          <w:headerReference w:type="default" r:id="rId114"/>
          <w:pgSz w:w="12240" w:h="15840"/>
          <w:pgMar w:top="1440" w:right="1800" w:bottom="1440" w:left="1800" w:header="720" w:footer="720" w:gutter="0"/>
          <w:cols w:space="720"/>
        </w:sectPr>
      </w:pPr>
    </w:p>
    <w:p w:rsidR="006B6455" w:rsidRDefault="00500790" w:rsidP="008B36CB">
      <w:pPr>
        <w:pStyle w:val="CS-ChapterTitle"/>
      </w:pPr>
      <w:bookmarkStart w:id="50" w:name="_Toc76901948"/>
      <w:r>
        <w:rPr>
          <w:noProof/>
        </w:rPr>
        <w:lastRenderedPageBreak/>
        <mc:AlternateContent>
          <mc:Choice Requires="wps">
            <w:drawing>
              <wp:anchor distT="0" distB="0" distL="114300" distR="114300" simplePos="0" relativeHeight="251650560" behindDoc="0" locked="1" layoutInCell="1" allowOverlap="1">
                <wp:simplePos x="0" y="0"/>
                <wp:positionH relativeFrom="column">
                  <wp:posOffset>5890260</wp:posOffset>
                </wp:positionH>
                <wp:positionV relativeFrom="paragraph">
                  <wp:posOffset>-914400</wp:posOffset>
                </wp:positionV>
                <wp:extent cx="731520" cy="10039350"/>
                <wp:effectExtent l="22860" t="19050" r="26670" b="19050"/>
                <wp:wrapNone/>
                <wp:docPr id="20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39350"/>
                        </a:xfrm>
                        <a:prstGeom prst="rect">
                          <a:avLst/>
                        </a:prstGeom>
                        <a:solidFill>
                          <a:srgbClr val="C0C0C0"/>
                        </a:solidFill>
                        <a:ln w="38100">
                          <a:solidFill>
                            <a:srgbClr val="C0C0C0"/>
                          </a:solidFill>
                          <a:miter lim="800000"/>
                          <a:headEnd/>
                          <a:tailEnd/>
                        </a:ln>
                      </wps:spPr>
                      <wps:txbx>
                        <w:txbxContent>
                          <w:p w:rsidR="00610937" w:rsidRDefault="00610937" w:rsidP="008B36CB">
                            <w:pPr>
                              <w:pStyle w:val="CS-sidetitle"/>
                            </w:pPr>
                            <w:r>
                              <w:t>Chapter Four</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Text Box 9" o:spid="_x0000_s1031" type="#_x0000_t202" style="position:absolute;margin-left:463.8pt;margin-top:-1in;width:57.6pt;height:79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" fillcolor="silver" strokecolor="silver" strokeweight="3pt">
                <v:textbox style="layout-flow:vertical;mso-layout-flow-alt:bottom-to-top">
                  <w:txbxContent>
                    <w:p w:rsidR="00610937" w:rsidRDefault="00610937" w:rsidP="008B36CB">
                      <w:pPr>
                        <w:pStyle w:val="CS-sidetitle"/>
                      </w:pPr>
                      <w:r>
                        <w:t>Chapter Four</w:t>
                      </w:r>
                    </w:p>
                  </w:txbxContent>
                </v:textbox>
                <w10:anchorlock/>
              </v:shape>
            </w:pict>
          </mc:Fallback>
        </mc:AlternateContent>
      </w:r>
      <w:r w:rsidR="006B6455">
        <w:t>Manual Archive Mode</w:t>
      </w:r>
      <w:bookmarkEnd w:id="50"/>
    </w:p>
    <w:p w:rsidR="006B6455" w:rsidRDefault="006B6455" w:rsidP="008B36CB">
      <w:pPr>
        <w:pStyle w:val="CS-ChapterBullet"/>
      </w:pPr>
      <w:r>
        <w:t>Overview</w:t>
      </w:r>
    </w:p>
    <w:p w:rsidR="006B6455" w:rsidRDefault="006B6455" w:rsidP="008B36CB">
      <w:pPr>
        <w:pStyle w:val="CS-ChapterBullet"/>
      </w:pPr>
      <w:r>
        <w:t>COMMON pARAMETER Settings</w:t>
      </w:r>
    </w:p>
    <w:p w:rsidR="006B6455" w:rsidRDefault="006B6455" w:rsidP="008B36CB">
      <w:pPr>
        <w:pStyle w:val="CS-ChapterBullet"/>
      </w:pPr>
      <w:r>
        <w:t>ARCHIVE DATA FUNCTION</w:t>
      </w:r>
    </w:p>
    <w:p w:rsidR="006B6455" w:rsidRDefault="006B6455" w:rsidP="008B36CB">
      <w:pPr>
        <w:pStyle w:val="CS-ChapterBullet"/>
      </w:pPr>
      <w:r>
        <w:t>Restore Archived Data Function</w:t>
      </w:r>
    </w:p>
    <w:p w:rsidR="006B6455" w:rsidRDefault="006B6455" w:rsidP="008B36CB">
      <w:pPr>
        <w:pStyle w:val="CS-ChapterBullet"/>
      </w:pPr>
      <w:r>
        <w:t>Inquire Archived Data function</w:t>
      </w:r>
    </w:p>
    <w:p w:rsidR="006B6455" w:rsidRDefault="006B6455" w:rsidP="008B36CB">
      <w:pPr>
        <w:sectPr w:rsidR="006B6455" w:rsidSect="002737A9">
          <w:headerReference w:type="default" r:id="rId115"/>
          <w:pgSz w:w="12240" w:h="15840"/>
          <w:pgMar w:top="1440" w:right="1800" w:bottom="1440" w:left="1800" w:header="720" w:footer="720" w:gutter="0"/>
          <w:cols w:space="720"/>
        </w:sectPr>
      </w:pPr>
    </w:p>
    <w:p w:rsidR="006B6455" w:rsidRDefault="006B6455" w:rsidP="00520661">
      <w:pPr>
        <w:pStyle w:val="CS-head1"/>
      </w:pPr>
      <w:bookmarkStart w:id="51" w:name="_Toc76901949"/>
      <w:r>
        <w:lastRenderedPageBreak/>
        <w:t>Overview</w:t>
      </w:r>
      <w:bookmarkEnd w:id="51"/>
    </w:p>
    <w:p w:rsidR="006B6455" w:rsidRPr="00D267D9" w:rsidRDefault="006B6455" w:rsidP="00D267D9">
      <w:pPr>
        <w:rPr>
          <w:rFonts w:eastAsia="SimSun"/>
        </w:rPr>
      </w:pPr>
      <w:r w:rsidRPr="00D267D9">
        <w:rPr>
          <w:rFonts w:eastAsia="SimSun"/>
        </w:rPr>
        <w:t>With the Manual Archive mode</w:t>
      </w:r>
      <w:r w:rsidR="006221CB">
        <w:rPr>
          <w:rFonts w:eastAsia="SimSun"/>
        </w:rPr>
        <w:fldChar w:fldCharType="begin"/>
      </w:r>
      <w:r w:rsidRPr="00D267D9">
        <w:rPr>
          <w:rFonts w:eastAsia="SimSun"/>
        </w:rPr>
        <w:instrText>xe "Manual Archive mode"</w:instrText>
      </w:r>
      <w:r w:rsidR="006221CB">
        <w:rPr>
          <w:rFonts w:eastAsia="SimSun"/>
        </w:rPr>
        <w:fldChar w:fldCharType="end"/>
      </w:r>
      <w:r w:rsidRPr="00D267D9">
        <w:rPr>
          <w:rFonts w:eastAsia="SimSun"/>
        </w:rPr>
        <w:t xml:space="preserve">, the archiving process is performed by module. The archiving functions are grouped and accessed under a particular </w:t>
      </w:r>
      <w:r>
        <w:rPr>
          <w:rFonts w:eastAsia="SimSun"/>
        </w:rPr>
        <w:t xml:space="preserve">transaction </w:t>
      </w:r>
      <w:r w:rsidRPr="00D267D9">
        <w:rPr>
          <w:rFonts w:eastAsia="SimSun"/>
        </w:rPr>
        <w:t>module. Moreover, only the records that satisfy the defined set of criteria can be accessed and processed under an Archive function.</w:t>
      </w:r>
    </w:p>
    <w:p w:rsidR="006B6455" w:rsidRPr="00D267D9" w:rsidRDefault="006B6455" w:rsidP="00D267D9">
      <w:pPr>
        <w:rPr>
          <w:rFonts w:eastAsia="SimSun"/>
        </w:rPr>
      </w:pPr>
      <w:r w:rsidRPr="00D267D9">
        <w:rPr>
          <w:rFonts w:eastAsia="SimSun"/>
        </w:rPr>
        <w:t xml:space="preserve">The Manual Archive functions that may be created under a </w:t>
      </w:r>
      <w:r w:rsidR="00BD7EBE">
        <w:rPr>
          <w:rFonts w:eastAsia="SimSun"/>
        </w:rPr>
        <w:t>business</w:t>
      </w:r>
      <w:r w:rsidRPr="00D267D9">
        <w:rPr>
          <w:rFonts w:eastAsia="SimSun"/>
        </w:rPr>
        <w:t xml:space="preserve"> transaction module are as follows:</w:t>
      </w:r>
    </w:p>
    <w:p w:rsidR="006B6455" w:rsidRPr="00D267D9" w:rsidRDefault="006B6455" w:rsidP="00311514">
      <w:pPr>
        <w:numPr>
          <w:ilvl w:val="0"/>
          <w:numId w:val="23"/>
        </w:numPr>
        <w:rPr>
          <w:rFonts w:eastAsia="SimSun"/>
        </w:rPr>
      </w:pPr>
      <w:r w:rsidRPr="00D267D9">
        <w:rPr>
          <w:rFonts w:eastAsia="SimSun"/>
        </w:rPr>
        <w:t>Archiving Data</w:t>
      </w:r>
    </w:p>
    <w:p w:rsidR="006B6455" w:rsidRPr="00D267D9" w:rsidRDefault="006B6455" w:rsidP="00311514">
      <w:pPr>
        <w:numPr>
          <w:ilvl w:val="0"/>
          <w:numId w:val="23"/>
        </w:numPr>
        <w:rPr>
          <w:rFonts w:eastAsia="SimSun"/>
        </w:rPr>
      </w:pPr>
      <w:r w:rsidRPr="00D267D9">
        <w:rPr>
          <w:rFonts w:eastAsia="SimSun"/>
        </w:rPr>
        <w:t>Inquire Archived Data</w:t>
      </w:r>
    </w:p>
    <w:p w:rsidR="006B6455" w:rsidRPr="00D267D9" w:rsidRDefault="006B6455" w:rsidP="00311514">
      <w:pPr>
        <w:numPr>
          <w:ilvl w:val="0"/>
          <w:numId w:val="23"/>
        </w:numPr>
        <w:rPr>
          <w:rFonts w:eastAsia="SimSun"/>
        </w:rPr>
      </w:pPr>
      <w:r w:rsidRPr="00D267D9">
        <w:rPr>
          <w:rFonts w:eastAsia="SimSun"/>
        </w:rPr>
        <w:t>Restore Archived Data</w:t>
      </w:r>
    </w:p>
    <w:p w:rsidR="006B6455" w:rsidRDefault="006B6455" w:rsidP="00D267D9">
      <w:pPr>
        <w:rPr>
          <w:rFonts w:eastAsia="SimSun"/>
        </w:rPr>
      </w:pPr>
    </w:p>
    <w:p w:rsidR="006B6455" w:rsidRDefault="006B6455" w:rsidP="00520661">
      <w:pPr>
        <w:sectPr w:rsidR="006B6455" w:rsidSect="002737A9">
          <w:headerReference w:type="default" r:id="rId116"/>
          <w:pgSz w:w="12240" w:h="15840"/>
          <w:pgMar w:top="1440" w:right="1800" w:bottom="1440" w:left="1800" w:header="720" w:footer="720" w:gutter="0"/>
          <w:cols w:space="720"/>
        </w:sectPr>
      </w:pPr>
    </w:p>
    <w:p w:rsidR="006B6455" w:rsidRDefault="006B6455" w:rsidP="00017150">
      <w:pPr>
        <w:pStyle w:val="CS-head1"/>
      </w:pPr>
      <w:bookmarkStart w:id="52" w:name="_Toc76901950"/>
      <w:r>
        <w:lastRenderedPageBreak/>
        <w:t>Common Parameter Settings</w:t>
      </w:r>
      <w:bookmarkEnd w:id="52"/>
    </w:p>
    <w:p w:rsidR="006B6455" w:rsidRDefault="006B6455" w:rsidP="00017150">
      <w:r>
        <w:t>Configuring manual Archiving functions involves common prerequisite parameters.</w:t>
      </w:r>
    </w:p>
    <w:p w:rsidR="006B6455" w:rsidRDefault="006B6455" w:rsidP="00017150"/>
    <w:p w:rsidR="006B6455" w:rsidRDefault="006B6455" w:rsidP="00017150"/>
    <w:p w:rsidR="006B6455" w:rsidRDefault="006B6455" w:rsidP="00DF238E">
      <w:pPr>
        <w:pStyle w:val="CS-head2"/>
      </w:pPr>
      <w:bookmarkStart w:id="53" w:name="_Toc76901951"/>
      <w:r>
        <w:t>Archive Control Component</w:t>
      </w:r>
      <w:bookmarkEnd w:id="53"/>
    </w:p>
    <w:p w:rsidR="006B6455" w:rsidRDefault="006B6455" w:rsidP="00017150">
      <w:pPr>
        <w:pStyle w:val="CS-body2"/>
      </w:pPr>
      <w:r>
        <w:t>Trx Manager Archive, a Control component, is used for 2 manual Archiving func</w:t>
      </w:r>
      <w:r>
        <w:t>tions: Archive Data and Restore Archived Data.</w:t>
      </w:r>
    </w:p>
    <w:p w:rsidR="006B6455" w:rsidRDefault="006B6455" w:rsidP="00017150">
      <w:pPr>
        <w:pStyle w:val="CS-body2"/>
      </w:pPr>
      <w:r>
        <w:t>Log on the CE Utility as an Operator user and define the following settings.</w:t>
      </w:r>
    </w:p>
    <w:p w:rsidR="006B6455" w:rsidRDefault="006B6455" w:rsidP="00017150">
      <w:pPr>
        <w:pStyle w:val="CS-body2"/>
      </w:pPr>
    </w:p>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4E7A28">
            <w:pPr>
              <w:pStyle w:val="CS-tabletitle"/>
              <w:jc w:val="left"/>
            </w:pPr>
            <w:r>
              <w:t>Do the following . . .</w:t>
            </w:r>
          </w:p>
        </w:tc>
      </w:tr>
    </w:tbl>
    <w:p w:rsidR="006B6455" w:rsidRDefault="006B6455" w:rsidP="0001715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1"/>
              </w:numPr>
              <w:ind w:left="510"/>
            </w:pPr>
            <w:r>
              <w:t>Run the Component Manage function from the Parameter Manage function group.</w:t>
            </w:r>
          </w:p>
        </w:tc>
        <w:tc>
          <w:tcPr>
            <w:tcW w:w="236" w:type="dxa"/>
            <w:tcBorders>
              <w:top w:val="nil"/>
              <w:left w:val="single" w:sz="4" w:space="0" w:color="auto"/>
              <w:bottom w:val="nil"/>
              <w:right w:val="single" w:sz="4" w:space="0" w:color="auto"/>
            </w:tcBorders>
          </w:tcPr>
          <w:p w:rsidR="006B6455" w:rsidRDefault="006B6455" w:rsidP="004E7A28">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E7A28">
            <w:pPr>
              <w:pStyle w:val="CS-tabletext"/>
              <w:jc w:val="center"/>
            </w:pPr>
            <w:r w:rsidRPr="00847520">
              <w:rPr>
                <w:noProof/>
              </w:rPr>
              <w:drawing>
                <wp:inline distT="0" distB="0" distL="0" distR="0">
                  <wp:extent cx="3200400" cy="1704975"/>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0400" cy="17049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E7A28">
            <w:pPr>
              <w:pStyle w:val="CS-tabletext"/>
            </w:pPr>
          </w:p>
        </w:tc>
        <w:tc>
          <w:tcPr>
            <w:tcW w:w="236" w:type="dxa"/>
            <w:tcBorders>
              <w:top w:val="nil"/>
              <w:left w:val="nil"/>
              <w:bottom w:val="nil"/>
              <w:right w:val="nil"/>
            </w:tcBorders>
          </w:tcPr>
          <w:p w:rsidR="006B6455" w:rsidRDefault="006B6455" w:rsidP="004E7A28">
            <w:pPr>
              <w:pStyle w:val="CS-tabletext"/>
            </w:pPr>
          </w:p>
        </w:tc>
        <w:tc>
          <w:tcPr>
            <w:tcW w:w="5256" w:type="dxa"/>
            <w:tcBorders>
              <w:top w:val="single" w:sz="4" w:space="0" w:color="auto"/>
              <w:left w:val="nil"/>
              <w:bottom w:val="single" w:sz="4" w:space="0" w:color="auto"/>
              <w:right w:val="nil"/>
            </w:tcBorders>
          </w:tcPr>
          <w:p w:rsidR="006B6455" w:rsidRDefault="006B6455" w:rsidP="004E7A28">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1"/>
              </w:numPr>
              <w:ind w:left="510"/>
            </w:pPr>
            <w:r>
              <w:t>Access the Control component type.</w:t>
            </w:r>
          </w:p>
        </w:tc>
        <w:tc>
          <w:tcPr>
            <w:tcW w:w="236" w:type="dxa"/>
            <w:tcBorders>
              <w:top w:val="nil"/>
              <w:left w:val="single" w:sz="4" w:space="0" w:color="auto"/>
              <w:bottom w:val="nil"/>
              <w:right w:val="single" w:sz="4" w:space="0" w:color="auto"/>
            </w:tcBorders>
          </w:tcPr>
          <w:p w:rsidR="006B6455" w:rsidRDefault="006B6455" w:rsidP="004E7A28">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E7A28">
            <w:pPr>
              <w:pStyle w:val="CS-tabletext"/>
              <w:jc w:val="center"/>
            </w:pPr>
            <w:r w:rsidRPr="00847520">
              <w:rPr>
                <w:noProof/>
              </w:rPr>
              <w:drawing>
                <wp:inline distT="0" distB="0" distL="0" distR="0">
                  <wp:extent cx="3200400" cy="170497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0400" cy="17049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E7A28">
            <w:pPr>
              <w:pStyle w:val="CS-tabletext"/>
            </w:pPr>
          </w:p>
        </w:tc>
        <w:tc>
          <w:tcPr>
            <w:tcW w:w="236" w:type="dxa"/>
            <w:tcBorders>
              <w:top w:val="nil"/>
              <w:left w:val="nil"/>
              <w:bottom w:val="nil"/>
              <w:right w:val="nil"/>
            </w:tcBorders>
          </w:tcPr>
          <w:p w:rsidR="006B6455" w:rsidRDefault="006B6455" w:rsidP="004E7A28">
            <w:pPr>
              <w:pStyle w:val="CS-tabletext"/>
            </w:pPr>
          </w:p>
        </w:tc>
        <w:tc>
          <w:tcPr>
            <w:tcW w:w="5256" w:type="dxa"/>
            <w:tcBorders>
              <w:top w:val="single" w:sz="4" w:space="0" w:color="auto"/>
              <w:left w:val="nil"/>
              <w:bottom w:val="single" w:sz="4" w:space="0" w:color="auto"/>
              <w:right w:val="nil"/>
            </w:tcBorders>
          </w:tcPr>
          <w:p w:rsidR="006B6455" w:rsidRDefault="006B6455" w:rsidP="004E7A28">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1"/>
              </w:numPr>
              <w:ind w:left="510"/>
            </w:pPr>
            <w:r>
              <w:lastRenderedPageBreak/>
              <w:t>Check or add the Trx Manager Archive Control component:</w:t>
            </w:r>
          </w:p>
          <w:p w:rsidR="006B6455" w:rsidRDefault="006B6455" w:rsidP="00816378">
            <w:pPr>
              <w:pStyle w:val="CS-tabletext"/>
              <w:numPr>
                <w:ilvl w:val="0"/>
                <w:numId w:val="31"/>
              </w:numPr>
              <w:tabs>
                <w:tab w:val="clear" w:pos="720"/>
                <w:tab w:val="num" w:pos="870"/>
              </w:tabs>
              <w:spacing w:before="60" w:after="60"/>
              <w:ind w:left="870"/>
            </w:pPr>
            <w:r w:rsidRPr="00083A64">
              <w:t>Component Name: Trx Manager Archive</w:t>
            </w:r>
          </w:p>
          <w:p w:rsidR="006B6455" w:rsidRDefault="006B6455" w:rsidP="00816378">
            <w:pPr>
              <w:pStyle w:val="CS-tabletext"/>
              <w:numPr>
                <w:ilvl w:val="0"/>
                <w:numId w:val="31"/>
              </w:numPr>
              <w:tabs>
                <w:tab w:val="clear" w:pos="720"/>
                <w:tab w:val="num" w:pos="870"/>
              </w:tabs>
              <w:spacing w:before="60" w:after="60"/>
              <w:ind w:left="870"/>
            </w:pPr>
            <w:r w:rsidRPr="00083A64">
              <w:t>Component Description: Trx Manager Archive</w:t>
            </w:r>
          </w:p>
          <w:p w:rsidR="006B6455" w:rsidRDefault="006B6455" w:rsidP="00816378">
            <w:pPr>
              <w:pStyle w:val="CS-tabletext"/>
              <w:numPr>
                <w:ilvl w:val="0"/>
                <w:numId w:val="31"/>
              </w:numPr>
              <w:tabs>
                <w:tab w:val="clear" w:pos="720"/>
                <w:tab w:val="num" w:pos="870"/>
              </w:tabs>
              <w:spacing w:before="60" w:after="60"/>
              <w:ind w:left="870"/>
            </w:pPr>
            <w:r w:rsidRPr="00083A64">
              <w:t>Class Name: TrxManagerArchive</w:t>
            </w:r>
          </w:p>
          <w:p w:rsidR="006B6455" w:rsidRDefault="006B6455" w:rsidP="00816378">
            <w:pPr>
              <w:pStyle w:val="CS-tabletext"/>
              <w:numPr>
                <w:ilvl w:val="0"/>
                <w:numId w:val="31"/>
              </w:numPr>
              <w:tabs>
                <w:tab w:val="clear" w:pos="720"/>
                <w:tab w:val="num" w:pos="870"/>
              </w:tabs>
              <w:spacing w:before="60" w:after="60"/>
              <w:ind w:left="870"/>
            </w:pPr>
            <w:r w:rsidRPr="00083A64">
              <w:t>Business Type: Delete Master Mgr</w:t>
            </w:r>
          </w:p>
        </w:tc>
        <w:tc>
          <w:tcPr>
            <w:tcW w:w="236" w:type="dxa"/>
            <w:tcBorders>
              <w:top w:val="nil"/>
              <w:left w:val="single" w:sz="4" w:space="0" w:color="auto"/>
              <w:bottom w:val="nil"/>
              <w:right w:val="single" w:sz="4" w:space="0" w:color="auto"/>
            </w:tcBorders>
          </w:tcPr>
          <w:p w:rsidR="006B6455" w:rsidRDefault="006B6455" w:rsidP="004E7A28">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E7A28">
            <w:pPr>
              <w:pStyle w:val="CS-tabletext"/>
              <w:jc w:val="center"/>
            </w:pPr>
            <w:r w:rsidRPr="00847520">
              <w:rPr>
                <w:noProof/>
              </w:rPr>
              <w:drawing>
                <wp:inline distT="0" distB="0" distL="0" distR="0">
                  <wp:extent cx="3200400" cy="2352675"/>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0400" cy="2352675"/>
                          </a:xfrm>
                          <a:prstGeom prst="rect">
                            <a:avLst/>
                          </a:prstGeom>
                          <a:noFill/>
                          <a:ln>
                            <a:noFill/>
                          </a:ln>
                        </pic:spPr>
                      </pic:pic>
                    </a:graphicData>
                  </a:graphic>
                </wp:inline>
              </w:drawing>
            </w:r>
          </w:p>
        </w:tc>
      </w:tr>
    </w:tbl>
    <w:p w:rsidR="006B6455" w:rsidRPr="00D3789D" w:rsidRDefault="006B6455" w:rsidP="00017150">
      <w:pPr>
        <w:pStyle w:val="CS-body2"/>
      </w:pPr>
    </w:p>
    <w:p w:rsidR="006B6455" w:rsidRDefault="006B6455" w:rsidP="00017150">
      <w:pPr>
        <w:pStyle w:val="CS-body2"/>
        <w:sectPr w:rsidR="006B6455" w:rsidSect="002737A9">
          <w:headerReference w:type="default" r:id="rId120"/>
          <w:pgSz w:w="12240" w:h="15840"/>
          <w:pgMar w:top="1440" w:right="1800" w:bottom="1440" w:left="1800" w:header="720" w:footer="720" w:gutter="0"/>
          <w:cols w:space="720"/>
        </w:sectPr>
      </w:pPr>
    </w:p>
    <w:p w:rsidR="006B6455" w:rsidRDefault="006B6455" w:rsidP="00DF238E">
      <w:pPr>
        <w:pStyle w:val="CS-head2"/>
      </w:pPr>
      <w:bookmarkStart w:id="54" w:name="_Toc76901952"/>
      <w:r>
        <w:lastRenderedPageBreak/>
        <w:t>Archive Product Items</w:t>
      </w:r>
      <w:bookmarkEnd w:id="54"/>
    </w:p>
    <w:p w:rsidR="006B6455" w:rsidRDefault="006B6455" w:rsidP="00017150">
      <w:pPr>
        <w:pStyle w:val="CS-body2"/>
      </w:pPr>
      <w:r>
        <w:t>Specific Archive product items are required to associate a manual Archiving function to the relevant Archiving product.</w:t>
      </w:r>
    </w:p>
    <w:p w:rsidR="006B6455" w:rsidRDefault="006B6455" w:rsidP="00017150">
      <w:pPr>
        <w:pStyle w:val="CS-body2"/>
      </w:pPr>
      <w:r>
        <w:t xml:space="preserve">Add the following product items – </w:t>
      </w:r>
    </w:p>
    <w:p w:rsidR="006B6455" w:rsidRDefault="006B6455" w:rsidP="00017150">
      <w:pPr>
        <w:pStyle w:val="CS-body2"/>
        <w:numPr>
          <w:ilvl w:val="0"/>
          <w:numId w:val="20"/>
        </w:numPr>
        <w:spacing w:after="60"/>
      </w:pPr>
      <w:r>
        <w:t>Archive</w:t>
      </w:r>
    </w:p>
    <w:p w:rsidR="006B6455" w:rsidRDefault="006B6455" w:rsidP="00017150">
      <w:pPr>
        <w:pStyle w:val="CS-body2"/>
        <w:numPr>
          <w:ilvl w:val="0"/>
          <w:numId w:val="20"/>
        </w:numPr>
        <w:spacing w:after="60"/>
      </w:pPr>
      <w:r>
        <w:t>RestoreArchive</w:t>
      </w:r>
    </w:p>
    <w:p w:rsidR="006B6455" w:rsidRDefault="006B6455" w:rsidP="00017150">
      <w:pPr>
        <w:pStyle w:val="CS-body2"/>
        <w:numPr>
          <w:ilvl w:val="0"/>
          <w:numId w:val="20"/>
        </w:numPr>
        <w:spacing w:after="60"/>
      </w:pPr>
      <w:r>
        <w:t>InquireArchive</w:t>
      </w:r>
    </w:p>
    <w:p w:rsidR="006B6455" w:rsidRDefault="006B6455" w:rsidP="00017150">
      <w:pPr>
        <w:pStyle w:val="CS-body2"/>
        <w:spacing w:after="60"/>
        <w:ind w:left="1440"/>
      </w:pPr>
    </w:p>
    <w:p w:rsidR="006B6455" w:rsidRDefault="006B6455" w:rsidP="00017150">
      <w:pPr>
        <w:pStyle w:val="CS-body2"/>
      </w:pPr>
      <w:r>
        <w:t xml:space="preserve">– </w:t>
      </w:r>
      <w:r w:rsidR="00E15848">
        <w:t>to</w:t>
      </w:r>
      <w:r>
        <w:t xml:space="preserve"> this file:</w:t>
      </w:r>
    </w:p>
    <w:p w:rsidR="006B6455" w:rsidRDefault="006B6455" w:rsidP="00017150">
      <w:pPr>
        <w:pStyle w:val="CS-body2"/>
      </w:pPr>
      <w:r w:rsidRPr="00562C9E">
        <w:rPr>
          <w:rFonts w:ascii="Courier New" w:hAnsi="Courier New" w:cs="Courier New"/>
          <w:sz w:val="18"/>
          <w:szCs w:val="18"/>
        </w:rPr>
        <w:t>[CE Utility Directory]\ce_params\Script_XML\product_item_prar.xml</w:t>
      </w:r>
      <w:r w:rsidRPr="00562C9E">
        <w:t>.</w:t>
      </w:r>
    </w:p>
    <w:p w:rsidR="006B6455" w:rsidRDefault="006B6455" w:rsidP="00017150"/>
    <w:tbl>
      <w:tblPr>
        <w:tblW w:w="0" w:type="auto"/>
        <w:jc w:val="center"/>
        <w:tblLayout w:type="fixed"/>
        <w:tblLook w:val="0000" w:firstRow="0" w:lastRow="0" w:firstColumn="0" w:lastColumn="0" w:noHBand="0" w:noVBand="0"/>
      </w:tblPr>
      <w:tblGrid>
        <w:gridCol w:w="7200"/>
      </w:tblGrid>
      <w:tr w:rsidR="002206E6" w:rsidTr="002206E6">
        <w:tblPrEx>
          <w:tblCellMar>
            <w:top w:w="0" w:type="dxa"/>
            <w:bottom w:w="0" w:type="dxa"/>
          </w:tblCellMar>
        </w:tblPrEx>
        <w:trPr>
          <w:jc w:val="center"/>
        </w:trPr>
        <w:tc>
          <w:tcPr>
            <w:tcW w:w="7200" w:type="dxa"/>
            <w:shd w:val="clear" w:color="auto" w:fill="auto"/>
          </w:tcPr>
          <w:p w:rsidR="002206E6" w:rsidRDefault="00500790" w:rsidP="002206E6">
            <w:pPr>
              <w:pStyle w:val="Caption"/>
            </w:pPr>
            <w:r w:rsidRPr="00847520">
              <w:rPr>
                <w:noProof/>
              </w:rPr>
              <w:drawing>
                <wp:inline distT="0" distB="0" distL="0" distR="0">
                  <wp:extent cx="4438650" cy="19050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38650" cy="1905000"/>
                          </a:xfrm>
                          <a:prstGeom prst="rect">
                            <a:avLst/>
                          </a:prstGeom>
                          <a:noFill/>
                          <a:ln>
                            <a:noFill/>
                          </a:ln>
                        </pic:spPr>
                      </pic:pic>
                    </a:graphicData>
                  </a:graphic>
                </wp:inline>
              </w:drawing>
            </w:r>
          </w:p>
        </w:tc>
      </w:tr>
    </w:tbl>
    <w:p w:rsidR="006B6455" w:rsidRDefault="006B6455" w:rsidP="00890B56">
      <w:pPr>
        <w:pStyle w:val="Caption"/>
      </w:pPr>
      <w:r>
        <w:t>Figure</w:t>
      </w:r>
      <w:r>
        <w:t xml:space="preserve"> 4. </w:t>
      </w:r>
      <w:fldSimple w:instr=" SEQ Figure_4. \* ARABIC ">
        <w:r w:rsidR="00464834">
          <w:rPr>
            <w:noProof/>
          </w:rPr>
          <w:t>1</w:t>
        </w:r>
      </w:fldSimple>
      <w:r>
        <w:t xml:space="preserve"> Product Items for Archiving</w:t>
      </w:r>
    </w:p>
    <w:p w:rsidR="001D6011" w:rsidRDefault="001D6011" w:rsidP="00017150">
      <w:pPr>
        <w:pStyle w:val="CS-body2"/>
      </w:pPr>
    </w:p>
    <w:p w:rsidR="001D6011" w:rsidRDefault="001D6011" w:rsidP="00017150">
      <w:pPr>
        <w:pStyle w:val="CS-body2"/>
      </w:pPr>
    </w:p>
    <w:p w:rsidR="001D6011" w:rsidRDefault="001D6011" w:rsidP="00017150">
      <w:pPr>
        <w:pStyle w:val="CS-body2"/>
        <w:sectPr w:rsidR="001D6011" w:rsidSect="002737A9">
          <w:pgSz w:w="12240" w:h="15840"/>
          <w:pgMar w:top="1440" w:right="1800" w:bottom="1440" w:left="1800" w:header="720" w:footer="720" w:gutter="0"/>
          <w:cols w:space="720"/>
        </w:sectPr>
      </w:pPr>
    </w:p>
    <w:p w:rsidR="006B6455" w:rsidRDefault="006B6455" w:rsidP="00017150">
      <w:pPr>
        <w:pStyle w:val="CS-body2"/>
      </w:pPr>
      <w:r>
        <w:lastRenderedPageBreak/>
        <w:t>Once these product Ids are defined in the XML file, add these in the Product Item function.  Log on the CE Utility as an Operator user:</w:t>
      </w:r>
    </w:p>
    <w:p w:rsidR="001D6011" w:rsidRDefault="001D6011" w:rsidP="00017150">
      <w:pPr>
        <w:pStyle w:val="CS-body2"/>
      </w:pPr>
    </w:p>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4E7A28">
            <w:pPr>
              <w:pStyle w:val="CS-tabletitle"/>
              <w:jc w:val="left"/>
            </w:pPr>
            <w:r>
              <w:t>Do the following . . .</w:t>
            </w:r>
          </w:p>
        </w:tc>
      </w:tr>
    </w:tbl>
    <w:p w:rsidR="006B6455" w:rsidRDefault="006B6455" w:rsidP="0001715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2"/>
              </w:numPr>
              <w:ind w:left="510"/>
            </w:pPr>
            <w:r>
              <w:t>Run the Product Item function from the Product Function group.</w:t>
            </w:r>
          </w:p>
        </w:tc>
        <w:tc>
          <w:tcPr>
            <w:tcW w:w="236" w:type="dxa"/>
            <w:tcBorders>
              <w:top w:val="nil"/>
              <w:left w:val="single" w:sz="4" w:space="0" w:color="auto"/>
              <w:bottom w:val="nil"/>
              <w:right w:val="single" w:sz="4" w:space="0" w:color="auto"/>
            </w:tcBorders>
          </w:tcPr>
          <w:p w:rsidR="006B6455" w:rsidRDefault="006B6455" w:rsidP="004E7A28">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E7A28">
            <w:pPr>
              <w:pStyle w:val="CS-tabletext"/>
              <w:jc w:val="center"/>
            </w:pPr>
            <w:r w:rsidRPr="00847520">
              <w:rPr>
                <w:noProof/>
              </w:rPr>
              <w:drawing>
                <wp:inline distT="0" distB="0" distL="0" distR="0">
                  <wp:extent cx="3200400" cy="1704975"/>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17049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E7A28">
            <w:pPr>
              <w:pStyle w:val="CS-tabletext"/>
            </w:pPr>
          </w:p>
        </w:tc>
        <w:tc>
          <w:tcPr>
            <w:tcW w:w="236" w:type="dxa"/>
            <w:tcBorders>
              <w:top w:val="nil"/>
              <w:left w:val="nil"/>
              <w:bottom w:val="nil"/>
              <w:right w:val="nil"/>
            </w:tcBorders>
          </w:tcPr>
          <w:p w:rsidR="006B6455" w:rsidRDefault="006B6455" w:rsidP="004E7A28">
            <w:pPr>
              <w:pStyle w:val="CS-tabletext"/>
            </w:pPr>
          </w:p>
        </w:tc>
        <w:tc>
          <w:tcPr>
            <w:tcW w:w="5256" w:type="dxa"/>
            <w:tcBorders>
              <w:top w:val="single" w:sz="4" w:space="0" w:color="auto"/>
              <w:left w:val="nil"/>
              <w:bottom w:val="single" w:sz="4" w:space="0" w:color="auto"/>
              <w:right w:val="nil"/>
            </w:tcBorders>
          </w:tcPr>
          <w:p w:rsidR="006B6455" w:rsidRDefault="006B6455" w:rsidP="001D6011"/>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2"/>
              </w:numPr>
              <w:ind w:left="510"/>
            </w:pPr>
            <w:r>
              <w:t>Add the Archive item Id:</w:t>
            </w:r>
          </w:p>
          <w:p w:rsidR="006B6455" w:rsidRDefault="006B6455" w:rsidP="00816378">
            <w:pPr>
              <w:pStyle w:val="CS-tabletext"/>
              <w:numPr>
                <w:ilvl w:val="0"/>
                <w:numId w:val="21"/>
              </w:numPr>
              <w:tabs>
                <w:tab w:val="clear" w:pos="720"/>
                <w:tab w:val="num" w:pos="870"/>
              </w:tabs>
              <w:spacing w:before="60" w:after="60"/>
              <w:ind w:left="870"/>
            </w:pPr>
            <w:r>
              <w:t>Item ID: Archive</w:t>
            </w:r>
          </w:p>
          <w:p w:rsidR="006B6455" w:rsidRDefault="006B6455" w:rsidP="00816378">
            <w:pPr>
              <w:pStyle w:val="CS-tabletext"/>
              <w:numPr>
                <w:ilvl w:val="0"/>
                <w:numId w:val="21"/>
              </w:numPr>
              <w:tabs>
                <w:tab w:val="clear" w:pos="720"/>
                <w:tab w:val="num" w:pos="870"/>
              </w:tabs>
              <w:spacing w:before="60" w:after="60"/>
              <w:ind w:left="870"/>
            </w:pPr>
            <w:r>
              <w:t>Item Name: Archive</w:t>
            </w:r>
          </w:p>
          <w:p w:rsidR="006B6455" w:rsidRDefault="006B6455" w:rsidP="00816378">
            <w:pPr>
              <w:pStyle w:val="CS-tabletext"/>
              <w:numPr>
                <w:ilvl w:val="0"/>
                <w:numId w:val="21"/>
              </w:numPr>
              <w:tabs>
                <w:tab w:val="clear" w:pos="720"/>
                <w:tab w:val="num" w:pos="870"/>
              </w:tabs>
              <w:spacing w:before="60" w:after="60"/>
              <w:ind w:left="870"/>
            </w:pPr>
            <w:r>
              <w:t>Item Desc: Archive</w:t>
            </w:r>
          </w:p>
          <w:p w:rsidR="006B6455" w:rsidRDefault="006B6455" w:rsidP="00816378">
            <w:pPr>
              <w:pStyle w:val="CS-tabletext"/>
              <w:numPr>
                <w:ilvl w:val="0"/>
                <w:numId w:val="21"/>
              </w:numPr>
              <w:tabs>
                <w:tab w:val="clear" w:pos="720"/>
                <w:tab w:val="num" w:pos="870"/>
              </w:tabs>
              <w:spacing w:before="60" w:after="60"/>
              <w:ind w:left="870"/>
            </w:pPr>
            <w:r>
              <w:t>Is Group: No</w:t>
            </w:r>
          </w:p>
          <w:p w:rsidR="006B6455" w:rsidRDefault="006B6455" w:rsidP="00816378">
            <w:pPr>
              <w:pStyle w:val="CS-tabletext"/>
              <w:numPr>
                <w:ilvl w:val="0"/>
                <w:numId w:val="21"/>
              </w:numPr>
              <w:tabs>
                <w:tab w:val="clear" w:pos="720"/>
                <w:tab w:val="num" w:pos="870"/>
              </w:tabs>
              <w:spacing w:before="60" w:after="60"/>
              <w:ind w:left="870"/>
            </w:pPr>
            <w:r>
              <w:t>Position: Transaction</w:t>
            </w:r>
          </w:p>
          <w:p w:rsidR="006B6455" w:rsidRDefault="006B6455" w:rsidP="00816378">
            <w:pPr>
              <w:pStyle w:val="CS-tabletext"/>
              <w:numPr>
                <w:ilvl w:val="0"/>
                <w:numId w:val="21"/>
              </w:numPr>
              <w:tabs>
                <w:tab w:val="clear" w:pos="720"/>
                <w:tab w:val="num" w:pos="870"/>
              </w:tabs>
              <w:spacing w:before="60" w:after="60"/>
              <w:ind w:left="870"/>
            </w:pPr>
            <w:r>
              <w:t>Item Button: Archive</w:t>
            </w:r>
          </w:p>
          <w:p w:rsidR="006B6455" w:rsidRDefault="006B6455" w:rsidP="00816378">
            <w:pPr>
              <w:pStyle w:val="CS-tabletext"/>
              <w:numPr>
                <w:ilvl w:val="0"/>
                <w:numId w:val="21"/>
              </w:numPr>
              <w:tabs>
                <w:tab w:val="clear" w:pos="720"/>
                <w:tab w:val="num" w:pos="870"/>
              </w:tabs>
              <w:spacing w:before="60" w:after="60"/>
              <w:ind w:left="870"/>
            </w:pPr>
            <w:r>
              <w:t>Type: Delete</w:t>
            </w:r>
          </w:p>
        </w:tc>
        <w:tc>
          <w:tcPr>
            <w:tcW w:w="236" w:type="dxa"/>
            <w:tcBorders>
              <w:top w:val="nil"/>
              <w:left w:val="single" w:sz="4" w:space="0" w:color="auto"/>
              <w:bottom w:val="nil"/>
              <w:right w:val="single" w:sz="4" w:space="0" w:color="auto"/>
            </w:tcBorders>
          </w:tcPr>
          <w:p w:rsidR="006B6455" w:rsidRDefault="006B6455" w:rsidP="004E7A28">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E7A28">
            <w:pPr>
              <w:pStyle w:val="CS-tabletext"/>
              <w:jc w:val="center"/>
            </w:pPr>
            <w:r w:rsidRPr="00847520">
              <w:rPr>
                <w:noProof/>
              </w:rPr>
              <w:drawing>
                <wp:inline distT="0" distB="0" distL="0" distR="0">
                  <wp:extent cx="2514600" cy="413385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14600" cy="413385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E7A28">
            <w:pPr>
              <w:pStyle w:val="CS-tabletext"/>
            </w:pPr>
          </w:p>
        </w:tc>
        <w:tc>
          <w:tcPr>
            <w:tcW w:w="236" w:type="dxa"/>
            <w:tcBorders>
              <w:top w:val="nil"/>
              <w:left w:val="nil"/>
              <w:bottom w:val="nil"/>
              <w:right w:val="nil"/>
            </w:tcBorders>
          </w:tcPr>
          <w:p w:rsidR="006B6455" w:rsidRDefault="006B6455" w:rsidP="004E7A28">
            <w:pPr>
              <w:pStyle w:val="CS-tabletext"/>
            </w:pPr>
          </w:p>
        </w:tc>
        <w:tc>
          <w:tcPr>
            <w:tcW w:w="5256" w:type="dxa"/>
            <w:tcBorders>
              <w:top w:val="single" w:sz="4" w:space="0" w:color="auto"/>
              <w:left w:val="nil"/>
              <w:bottom w:val="single" w:sz="4" w:space="0" w:color="auto"/>
              <w:right w:val="nil"/>
            </w:tcBorders>
          </w:tcPr>
          <w:p w:rsidR="006B6455" w:rsidRDefault="006B6455" w:rsidP="004E7A28">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2"/>
              </w:numPr>
              <w:ind w:left="510"/>
            </w:pPr>
            <w:r>
              <w:t>Add the RestoreArchive item Id:</w:t>
            </w:r>
          </w:p>
          <w:p w:rsidR="006B6455" w:rsidRDefault="00816378" w:rsidP="00816378">
            <w:pPr>
              <w:pStyle w:val="CS-tabletext"/>
              <w:numPr>
                <w:ilvl w:val="0"/>
                <w:numId w:val="21"/>
              </w:numPr>
              <w:tabs>
                <w:tab w:val="clear" w:pos="720"/>
              </w:tabs>
              <w:spacing w:before="60" w:after="60"/>
              <w:ind w:left="870"/>
            </w:pPr>
            <w:r>
              <w:t xml:space="preserve">   </w:t>
            </w:r>
            <w:r w:rsidR="006B6455">
              <w:t>Item ID: RestoreArchive</w:t>
            </w:r>
          </w:p>
          <w:p w:rsidR="006B6455" w:rsidRDefault="00816378" w:rsidP="00816378">
            <w:pPr>
              <w:pStyle w:val="CS-tabletext"/>
              <w:numPr>
                <w:ilvl w:val="0"/>
                <w:numId w:val="21"/>
              </w:numPr>
              <w:tabs>
                <w:tab w:val="clear" w:pos="720"/>
              </w:tabs>
              <w:spacing w:before="60" w:after="60"/>
              <w:ind w:left="870"/>
            </w:pPr>
            <w:r>
              <w:t xml:space="preserve">   </w:t>
            </w:r>
            <w:r w:rsidR="006B6455">
              <w:t>Item Name: RestoreArchive</w:t>
            </w:r>
          </w:p>
          <w:p w:rsidR="006B6455" w:rsidRDefault="00816378" w:rsidP="00816378">
            <w:pPr>
              <w:pStyle w:val="CS-tabletext"/>
              <w:numPr>
                <w:ilvl w:val="0"/>
                <w:numId w:val="21"/>
              </w:numPr>
              <w:tabs>
                <w:tab w:val="clear" w:pos="720"/>
              </w:tabs>
              <w:spacing w:before="60" w:after="60"/>
              <w:ind w:left="870"/>
            </w:pPr>
            <w:r>
              <w:t xml:space="preserve">   </w:t>
            </w:r>
            <w:r w:rsidR="006B6455">
              <w:t>Item Desc: RestoreArchive</w:t>
            </w:r>
          </w:p>
          <w:p w:rsidR="006B6455" w:rsidRDefault="00816378" w:rsidP="00816378">
            <w:pPr>
              <w:pStyle w:val="CS-tabletext"/>
              <w:numPr>
                <w:ilvl w:val="0"/>
                <w:numId w:val="21"/>
              </w:numPr>
              <w:tabs>
                <w:tab w:val="clear" w:pos="720"/>
              </w:tabs>
              <w:spacing w:before="60" w:after="60"/>
              <w:ind w:left="870"/>
            </w:pPr>
            <w:r>
              <w:t xml:space="preserve">   </w:t>
            </w:r>
            <w:r w:rsidR="006B6455">
              <w:t>Is Group: No</w:t>
            </w:r>
          </w:p>
          <w:p w:rsidR="006B6455" w:rsidRDefault="00816378" w:rsidP="00816378">
            <w:pPr>
              <w:pStyle w:val="CS-tabletext"/>
              <w:numPr>
                <w:ilvl w:val="0"/>
                <w:numId w:val="21"/>
              </w:numPr>
              <w:tabs>
                <w:tab w:val="clear" w:pos="720"/>
              </w:tabs>
              <w:spacing w:before="60" w:after="60"/>
              <w:ind w:left="870"/>
            </w:pPr>
            <w:r>
              <w:t xml:space="preserve">   </w:t>
            </w:r>
            <w:r w:rsidR="006B6455">
              <w:t>Position: Transaction</w:t>
            </w:r>
          </w:p>
          <w:p w:rsidR="006B6455" w:rsidRDefault="00816378" w:rsidP="00816378">
            <w:pPr>
              <w:pStyle w:val="CS-tabletext"/>
              <w:numPr>
                <w:ilvl w:val="0"/>
                <w:numId w:val="21"/>
              </w:numPr>
              <w:tabs>
                <w:tab w:val="clear" w:pos="720"/>
              </w:tabs>
              <w:spacing w:before="60" w:after="60"/>
              <w:ind w:left="870"/>
            </w:pPr>
            <w:r>
              <w:t xml:space="preserve">   </w:t>
            </w:r>
            <w:r w:rsidR="006B6455">
              <w:t>Item Button: RestoreArchive</w:t>
            </w:r>
          </w:p>
          <w:p w:rsidR="006B6455" w:rsidRDefault="00816378" w:rsidP="00816378">
            <w:pPr>
              <w:pStyle w:val="CS-tabletext"/>
              <w:numPr>
                <w:ilvl w:val="0"/>
                <w:numId w:val="21"/>
              </w:numPr>
              <w:tabs>
                <w:tab w:val="clear" w:pos="720"/>
              </w:tabs>
              <w:spacing w:before="60" w:after="60"/>
              <w:ind w:left="870"/>
            </w:pPr>
            <w:r>
              <w:t xml:space="preserve">   </w:t>
            </w:r>
            <w:r w:rsidR="006B6455">
              <w:t>Type: Delete</w:t>
            </w:r>
          </w:p>
        </w:tc>
        <w:tc>
          <w:tcPr>
            <w:tcW w:w="236" w:type="dxa"/>
            <w:tcBorders>
              <w:top w:val="nil"/>
              <w:left w:val="single" w:sz="4" w:space="0" w:color="auto"/>
              <w:bottom w:val="nil"/>
              <w:right w:val="single" w:sz="4" w:space="0" w:color="auto"/>
            </w:tcBorders>
          </w:tcPr>
          <w:p w:rsidR="006B6455" w:rsidRDefault="006B6455" w:rsidP="004E7A28">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E7A28">
            <w:pPr>
              <w:pStyle w:val="CS-tabletext"/>
              <w:jc w:val="center"/>
            </w:pPr>
            <w:r w:rsidRPr="00847520">
              <w:rPr>
                <w:noProof/>
              </w:rPr>
              <w:drawing>
                <wp:inline distT="0" distB="0" distL="0" distR="0">
                  <wp:extent cx="2514600" cy="4010025"/>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14600" cy="40100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E7A28">
            <w:pPr>
              <w:pStyle w:val="CS-tabletext"/>
            </w:pPr>
          </w:p>
        </w:tc>
        <w:tc>
          <w:tcPr>
            <w:tcW w:w="236" w:type="dxa"/>
            <w:tcBorders>
              <w:top w:val="nil"/>
              <w:left w:val="nil"/>
              <w:bottom w:val="nil"/>
              <w:right w:val="nil"/>
            </w:tcBorders>
          </w:tcPr>
          <w:p w:rsidR="006B6455" w:rsidRDefault="006B6455" w:rsidP="004E7A28">
            <w:pPr>
              <w:pStyle w:val="CS-tabletext"/>
            </w:pPr>
          </w:p>
        </w:tc>
        <w:tc>
          <w:tcPr>
            <w:tcW w:w="5256" w:type="dxa"/>
            <w:tcBorders>
              <w:top w:val="single" w:sz="4" w:space="0" w:color="auto"/>
              <w:left w:val="nil"/>
              <w:bottom w:val="single" w:sz="4" w:space="0" w:color="auto"/>
              <w:right w:val="nil"/>
            </w:tcBorders>
          </w:tcPr>
          <w:p w:rsidR="006B6455" w:rsidRDefault="006B6455" w:rsidP="004E7A28">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2"/>
              </w:numPr>
              <w:ind w:left="510"/>
            </w:pPr>
            <w:r>
              <w:lastRenderedPageBreak/>
              <w:t>Add the InquireArchive item Id:</w:t>
            </w:r>
          </w:p>
          <w:p w:rsidR="006B6455" w:rsidRDefault="006B6455" w:rsidP="00816378">
            <w:pPr>
              <w:pStyle w:val="CS-tabletext"/>
              <w:numPr>
                <w:ilvl w:val="0"/>
                <w:numId w:val="21"/>
              </w:numPr>
              <w:tabs>
                <w:tab w:val="clear" w:pos="720"/>
                <w:tab w:val="num" w:pos="870"/>
              </w:tabs>
              <w:spacing w:before="60" w:after="60"/>
              <w:ind w:left="870"/>
            </w:pPr>
            <w:r>
              <w:t>Item ID: InquireArchive</w:t>
            </w:r>
          </w:p>
          <w:p w:rsidR="006B6455" w:rsidRDefault="006B6455" w:rsidP="00816378">
            <w:pPr>
              <w:pStyle w:val="CS-tabletext"/>
              <w:numPr>
                <w:ilvl w:val="0"/>
                <w:numId w:val="21"/>
              </w:numPr>
              <w:tabs>
                <w:tab w:val="clear" w:pos="720"/>
                <w:tab w:val="num" w:pos="870"/>
              </w:tabs>
              <w:spacing w:before="60" w:after="60"/>
              <w:ind w:left="870"/>
            </w:pPr>
            <w:r>
              <w:t>Item Name: InquireArchive</w:t>
            </w:r>
          </w:p>
          <w:p w:rsidR="006B6455" w:rsidRDefault="006B6455" w:rsidP="00816378">
            <w:pPr>
              <w:pStyle w:val="CS-tabletext"/>
              <w:numPr>
                <w:ilvl w:val="0"/>
                <w:numId w:val="21"/>
              </w:numPr>
              <w:tabs>
                <w:tab w:val="clear" w:pos="720"/>
                <w:tab w:val="num" w:pos="870"/>
              </w:tabs>
              <w:spacing w:before="60" w:after="60"/>
              <w:ind w:left="870"/>
            </w:pPr>
            <w:r>
              <w:t>Item Desc: InquireArchive</w:t>
            </w:r>
          </w:p>
          <w:p w:rsidR="006B6455" w:rsidRDefault="006B6455" w:rsidP="00816378">
            <w:pPr>
              <w:pStyle w:val="CS-tabletext"/>
              <w:numPr>
                <w:ilvl w:val="0"/>
                <w:numId w:val="21"/>
              </w:numPr>
              <w:tabs>
                <w:tab w:val="clear" w:pos="720"/>
                <w:tab w:val="num" w:pos="870"/>
              </w:tabs>
              <w:spacing w:before="60" w:after="60"/>
              <w:ind w:left="870"/>
            </w:pPr>
            <w:r>
              <w:t>Is Group: No</w:t>
            </w:r>
          </w:p>
          <w:p w:rsidR="006B6455" w:rsidRDefault="006B6455" w:rsidP="00816378">
            <w:pPr>
              <w:pStyle w:val="CS-tabletext"/>
              <w:numPr>
                <w:ilvl w:val="0"/>
                <w:numId w:val="21"/>
              </w:numPr>
              <w:tabs>
                <w:tab w:val="clear" w:pos="720"/>
                <w:tab w:val="num" w:pos="870"/>
              </w:tabs>
              <w:spacing w:before="60" w:after="60"/>
              <w:ind w:left="870"/>
            </w:pPr>
            <w:r>
              <w:t>Position: Transaction</w:t>
            </w:r>
          </w:p>
          <w:p w:rsidR="006B6455" w:rsidRDefault="006B6455" w:rsidP="00816378">
            <w:pPr>
              <w:pStyle w:val="CS-tabletext"/>
              <w:numPr>
                <w:ilvl w:val="0"/>
                <w:numId w:val="21"/>
              </w:numPr>
              <w:tabs>
                <w:tab w:val="clear" w:pos="720"/>
                <w:tab w:val="num" w:pos="870"/>
              </w:tabs>
              <w:spacing w:before="60" w:after="60"/>
              <w:ind w:left="870"/>
            </w:pPr>
            <w:r>
              <w:t>Item Button: InquireArchive</w:t>
            </w:r>
          </w:p>
          <w:p w:rsidR="006B6455" w:rsidRDefault="006B6455" w:rsidP="00816378">
            <w:pPr>
              <w:pStyle w:val="CS-tabletext"/>
              <w:numPr>
                <w:ilvl w:val="0"/>
                <w:numId w:val="21"/>
              </w:numPr>
              <w:tabs>
                <w:tab w:val="clear" w:pos="720"/>
                <w:tab w:val="num" w:pos="870"/>
              </w:tabs>
              <w:spacing w:before="60" w:after="60"/>
              <w:ind w:left="870"/>
            </w:pPr>
            <w:r>
              <w:t>Type: Inquire</w:t>
            </w:r>
          </w:p>
        </w:tc>
        <w:tc>
          <w:tcPr>
            <w:tcW w:w="236" w:type="dxa"/>
            <w:tcBorders>
              <w:top w:val="nil"/>
              <w:left w:val="single" w:sz="4" w:space="0" w:color="auto"/>
              <w:bottom w:val="nil"/>
              <w:right w:val="single" w:sz="4" w:space="0" w:color="auto"/>
            </w:tcBorders>
          </w:tcPr>
          <w:p w:rsidR="006B6455" w:rsidRDefault="006B6455" w:rsidP="004E7A28">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E7A28">
            <w:pPr>
              <w:pStyle w:val="CS-tabletext"/>
              <w:jc w:val="center"/>
            </w:pPr>
            <w:r w:rsidRPr="00847520">
              <w:rPr>
                <w:noProof/>
              </w:rPr>
              <w:drawing>
                <wp:inline distT="0" distB="0" distL="0" distR="0">
                  <wp:extent cx="2514600" cy="4067175"/>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14600" cy="4067175"/>
                          </a:xfrm>
                          <a:prstGeom prst="rect">
                            <a:avLst/>
                          </a:prstGeom>
                          <a:noFill/>
                          <a:ln>
                            <a:noFill/>
                          </a:ln>
                        </pic:spPr>
                      </pic:pic>
                    </a:graphicData>
                  </a:graphic>
                </wp:inline>
              </w:drawing>
            </w:r>
          </w:p>
        </w:tc>
      </w:tr>
    </w:tbl>
    <w:p w:rsidR="006B6455" w:rsidRPr="00A23306" w:rsidRDefault="006B6455" w:rsidP="00017150">
      <w:pPr>
        <w:pStyle w:val="CS-body2"/>
        <w:sectPr w:rsidR="006B6455" w:rsidRPr="00A23306" w:rsidSect="002737A9">
          <w:pgSz w:w="12240" w:h="15840"/>
          <w:pgMar w:top="1440" w:right="1800" w:bottom="1440" w:left="1800" w:header="720" w:footer="720" w:gutter="0"/>
          <w:cols w:space="720"/>
        </w:sectPr>
      </w:pPr>
    </w:p>
    <w:p w:rsidR="006B6455" w:rsidRDefault="006B6455" w:rsidP="00DF238E">
      <w:pPr>
        <w:pStyle w:val="CS-head2"/>
      </w:pPr>
      <w:bookmarkStart w:id="55" w:name="_Toc76901953"/>
      <w:r>
        <w:lastRenderedPageBreak/>
        <w:t>Error Codes</w:t>
      </w:r>
      <w:bookmarkEnd w:id="55"/>
    </w:p>
    <w:p w:rsidR="006B6455" w:rsidRDefault="006B6455" w:rsidP="00017150">
      <w:pPr>
        <w:pStyle w:val="CS-body2"/>
      </w:pPr>
      <w:r>
        <w:t>Log on the CE Utility as an Operator user and define the following error codes for Archiving processes.</w:t>
      </w:r>
    </w:p>
    <w:p w:rsidR="006B6455" w:rsidRDefault="006B6455" w:rsidP="00017150">
      <w:pPr>
        <w:pStyle w:val="CS-body2"/>
      </w:pPr>
    </w:p>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4E7A28">
            <w:pPr>
              <w:pStyle w:val="CS-tabletitle"/>
              <w:jc w:val="left"/>
            </w:pPr>
            <w:r>
              <w:t>Do the following . . .</w:t>
            </w:r>
          </w:p>
        </w:tc>
      </w:tr>
    </w:tbl>
    <w:p w:rsidR="006B6455" w:rsidRDefault="006B6455" w:rsidP="0001715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3"/>
              </w:numPr>
              <w:ind w:left="510"/>
            </w:pPr>
            <w:r>
              <w:t>Run the Error Handling function from the Maintenance function group.</w:t>
            </w:r>
          </w:p>
        </w:tc>
        <w:tc>
          <w:tcPr>
            <w:tcW w:w="236" w:type="dxa"/>
            <w:tcBorders>
              <w:top w:val="nil"/>
              <w:left w:val="single" w:sz="4" w:space="0" w:color="auto"/>
              <w:bottom w:val="nil"/>
              <w:right w:val="single" w:sz="4" w:space="0" w:color="auto"/>
            </w:tcBorders>
          </w:tcPr>
          <w:p w:rsidR="006B6455" w:rsidRDefault="006B6455" w:rsidP="004E7A28">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E7A28">
            <w:pPr>
              <w:pStyle w:val="CS-tabletext"/>
              <w:jc w:val="center"/>
            </w:pPr>
            <w:r w:rsidRPr="00847520">
              <w:rPr>
                <w:noProof/>
              </w:rPr>
              <w:drawing>
                <wp:inline distT="0" distB="0" distL="0" distR="0">
                  <wp:extent cx="3200400" cy="170497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0400" cy="17049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E7A28">
            <w:pPr>
              <w:pStyle w:val="CS-tabletext"/>
            </w:pPr>
          </w:p>
        </w:tc>
        <w:tc>
          <w:tcPr>
            <w:tcW w:w="236" w:type="dxa"/>
            <w:tcBorders>
              <w:top w:val="nil"/>
              <w:left w:val="nil"/>
              <w:bottom w:val="nil"/>
              <w:right w:val="nil"/>
            </w:tcBorders>
          </w:tcPr>
          <w:p w:rsidR="006B6455" w:rsidRDefault="006B6455" w:rsidP="004E7A28">
            <w:pPr>
              <w:pStyle w:val="CS-tabletext"/>
            </w:pPr>
          </w:p>
        </w:tc>
        <w:tc>
          <w:tcPr>
            <w:tcW w:w="5256" w:type="dxa"/>
            <w:tcBorders>
              <w:top w:val="single" w:sz="4" w:space="0" w:color="auto"/>
              <w:left w:val="nil"/>
              <w:bottom w:val="single" w:sz="4" w:space="0" w:color="auto"/>
              <w:right w:val="nil"/>
            </w:tcBorders>
          </w:tcPr>
          <w:p w:rsidR="006B6455" w:rsidRDefault="006B6455" w:rsidP="004E7A28">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3"/>
              </w:numPr>
              <w:ind w:left="510"/>
            </w:pPr>
            <w:r>
              <w:t>In the Catalog tab of the Error Handling function window, access the System node.</w:t>
            </w:r>
          </w:p>
        </w:tc>
        <w:tc>
          <w:tcPr>
            <w:tcW w:w="236" w:type="dxa"/>
            <w:tcBorders>
              <w:top w:val="nil"/>
              <w:left w:val="single" w:sz="4" w:space="0" w:color="auto"/>
              <w:bottom w:val="nil"/>
              <w:right w:val="single" w:sz="4" w:space="0" w:color="auto"/>
            </w:tcBorders>
          </w:tcPr>
          <w:p w:rsidR="006B6455" w:rsidRDefault="006B6455" w:rsidP="004E7A28">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2E12B3">
            <w:pPr>
              <w:pStyle w:val="CS-tabletext"/>
              <w:spacing w:line="480" w:lineRule="auto"/>
              <w:jc w:val="center"/>
            </w:pPr>
            <w:r w:rsidRPr="00847520">
              <w:rPr>
                <w:noProof/>
              </w:rPr>
              <w:drawing>
                <wp:inline distT="0" distB="0" distL="0" distR="0">
                  <wp:extent cx="3190875" cy="1704975"/>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90875" cy="17049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E7A28">
            <w:pPr>
              <w:pStyle w:val="CS-tabletext"/>
            </w:pPr>
          </w:p>
        </w:tc>
        <w:tc>
          <w:tcPr>
            <w:tcW w:w="236" w:type="dxa"/>
            <w:tcBorders>
              <w:top w:val="nil"/>
              <w:left w:val="nil"/>
              <w:bottom w:val="nil"/>
              <w:right w:val="nil"/>
            </w:tcBorders>
          </w:tcPr>
          <w:p w:rsidR="006B6455" w:rsidRDefault="006B6455" w:rsidP="004E7A28">
            <w:pPr>
              <w:pStyle w:val="CS-tabletext"/>
            </w:pPr>
          </w:p>
        </w:tc>
        <w:tc>
          <w:tcPr>
            <w:tcW w:w="5256" w:type="dxa"/>
            <w:tcBorders>
              <w:top w:val="single" w:sz="4" w:space="0" w:color="auto"/>
              <w:left w:val="nil"/>
              <w:bottom w:val="single" w:sz="4" w:space="0" w:color="auto"/>
              <w:right w:val="nil"/>
            </w:tcBorders>
          </w:tcPr>
          <w:p w:rsidR="006B6455" w:rsidRDefault="006B6455" w:rsidP="004E7A28">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3"/>
              </w:numPr>
              <w:ind w:left="510"/>
            </w:pPr>
            <w:r>
              <w:lastRenderedPageBreak/>
              <w:t>Check or add Error Code 000464:</w:t>
            </w:r>
          </w:p>
          <w:p w:rsidR="006B6455" w:rsidRDefault="006B6455" w:rsidP="00816378">
            <w:pPr>
              <w:pStyle w:val="CS-tabletext"/>
              <w:numPr>
                <w:ilvl w:val="0"/>
                <w:numId w:val="22"/>
              </w:numPr>
              <w:tabs>
                <w:tab w:val="clear" w:pos="720"/>
                <w:tab w:val="num" w:pos="870"/>
              </w:tabs>
              <w:spacing w:before="60" w:after="60"/>
              <w:ind w:left="870"/>
            </w:pPr>
            <w:r>
              <w:t>Error Code: 000464</w:t>
            </w:r>
          </w:p>
          <w:p w:rsidR="006B6455" w:rsidRDefault="006B6455" w:rsidP="00816378">
            <w:pPr>
              <w:pStyle w:val="CS-tabletext"/>
              <w:numPr>
                <w:ilvl w:val="0"/>
                <w:numId w:val="22"/>
              </w:numPr>
              <w:tabs>
                <w:tab w:val="clear" w:pos="720"/>
                <w:tab w:val="num" w:pos="870"/>
              </w:tabs>
              <w:spacing w:before="60" w:after="60"/>
              <w:ind w:left="870"/>
            </w:pPr>
            <w:r>
              <w:t>Error Key: System</w:t>
            </w:r>
          </w:p>
          <w:p w:rsidR="006B6455" w:rsidRDefault="006B6455" w:rsidP="00816378">
            <w:pPr>
              <w:pStyle w:val="CS-tabletext"/>
              <w:numPr>
                <w:ilvl w:val="0"/>
                <w:numId w:val="22"/>
              </w:numPr>
              <w:tabs>
                <w:tab w:val="clear" w:pos="720"/>
                <w:tab w:val="num" w:pos="870"/>
              </w:tabs>
              <w:spacing w:before="60" w:after="60"/>
              <w:ind w:left="870"/>
            </w:pPr>
            <w:r>
              <w:t>Error Level: Error</w:t>
            </w:r>
          </w:p>
          <w:p w:rsidR="006B6455" w:rsidRDefault="006B6455" w:rsidP="00816378">
            <w:pPr>
              <w:pStyle w:val="CS-tabletext"/>
              <w:numPr>
                <w:ilvl w:val="0"/>
                <w:numId w:val="22"/>
              </w:numPr>
              <w:tabs>
                <w:tab w:val="clear" w:pos="720"/>
                <w:tab w:val="num" w:pos="870"/>
              </w:tabs>
              <w:spacing w:before="60" w:after="60"/>
              <w:ind w:left="870"/>
            </w:pPr>
            <w:r>
              <w:t>Error Messge: "Archive failure"</w:t>
            </w:r>
          </w:p>
          <w:p w:rsidR="006B6455" w:rsidRDefault="006B6455" w:rsidP="004E7A28">
            <w:pPr>
              <w:pStyle w:val="CS-tabletext"/>
              <w:spacing w:before="60" w:after="60"/>
              <w:ind w:left="720"/>
            </w:pPr>
          </w:p>
        </w:tc>
        <w:tc>
          <w:tcPr>
            <w:tcW w:w="236" w:type="dxa"/>
            <w:tcBorders>
              <w:top w:val="nil"/>
              <w:left w:val="single" w:sz="4" w:space="0" w:color="auto"/>
              <w:bottom w:val="nil"/>
              <w:right w:val="single" w:sz="4" w:space="0" w:color="auto"/>
            </w:tcBorders>
          </w:tcPr>
          <w:p w:rsidR="006B6455" w:rsidRDefault="006B6455" w:rsidP="004E7A28">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E7A28">
            <w:pPr>
              <w:pStyle w:val="CS-tabletext"/>
              <w:jc w:val="center"/>
            </w:pPr>
            <w:r w:rsidRPr="00847520">
              <w:rPr>
                <w:noProof/>
              </w:rPr>
              <w:drawing>
                <wp:inline distT="0" distB="0" distL="0" distR="0">
                  <wp:extent cx="3200400" cy="319087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00400" cy="31908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E7A28">
            <w:pPr>
              <w:pStyle w:val="CS-tabletext"/>
            </w:pPr>
          </w:p>
        </w:tc>
        <w:tc>
          <w:tcPr>
            <w:tcW w:w="236" w:type="dxa"/>
            <w:tcBorders>
              <w:top w:val="nil"/>
              <w:left w:val="nil"/>
              <w:bottom w:val="nil"/>
              <w:right w:val="nil"/>
            </w:tcBorders>
          </w:tcPr>
          <w:p w:rsidR="006B6455" w:rsidRDefault="006B6455" w:rsidP="004E7A28">
            <w:pPr>
              <w:pStyle w:val="CS-tabletext"/>
            </w:pPr>
          </w:p>
        </w:tc>
        <w:tc>
          <w:tcPr>
            <w:tcW w:w="5256" w:type="dxa"/>
            <w:tcBorders>
              <w:top w:val="single" w:sz="4" w:space="0" w:color="auto"/>
              <w:left w:val="nil"/>
              <w:bottom w:val="single" w:sz="4" w:space="0" w:color="auto"/>
              <w:right w:val="nil"/>
            </w:tcBorders>
          </w:tcPr>
          <w:p w:rsidR="006B6455" w:rsidRDefault="006B6455" w:rsidP="004E7A28">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3"/>
              </w:numPr>
              <w:ind w:left="510"/>
            </w:pPr>
            <w:r>
              <w:t>Check or add Error Code 000465:</w:t>
            </w:r>
          </w:p>
          <w:p w:rsidR="006B6455" w:rsidRDefault="006B6455" w:rsidP="00816378">
            <w:pPr>
              <w:pStyle w:val="CS-tabletext"/>
              <w:numPr>
                <w:ilvl w:val="0"/>
                <w:numId w:val="22"/>
              </w:numPr>
              <w:tabs>
                <w:tab w:val="clear" w:pos="720"/>
                <w:tab w:val="num" w:pos="870"/>
              </w:tabs>
              <w:spacing w:before="60" w:after="60"/>
              <w:ind w:left="870"/>
            </w:pPr>
            <w:r>
              <w:t>Error Code: 000465</w:t>
            </w:r>
          </w:p>
          <w:p w:rsidR="006B6455" w:rsidRDefault="006B6455" w:rsidP="00816378">
            <w:pPr>
              <w:pStyle w:val="CS-tabletext"/>
              <w:numPr>
                <w:ilvl w:val="0"/>
                <w:numId w:val="22"/>
              </w:numPr>
              <w:tabs>
                <w:tab w:val="clear" w:pos="720"/>
                <w:tab w:val="num" w:pos="870"/>
              </w:tabs>
              <w:spacing w:before="60" w:after="60"/>
              <w:ind w:left="870"/>
            </w:pPr>
            <w:r>
              <w:t>Error Key: System</w:t>
            </w:r>
          </w:p>
          <w:p w:rsidR="006B6455" w:rsidRDefault="006B6455" w:rsidP="00816378">
            <w:pPr>
              <w:pStyle w:val="CS-tabletext"/>
              <w:numPr>
                <w:ilvl w:val="0"/>
                <w:numId w:val="22"/>
              </w:numPr>
              <w:tabs>
                <w:tab w:val="clear" w:pos="720"/>
                <w:tab w:val="num" w:pos="870"/>
              </w:tabs>
              <w:spacing w:before="60" w:after="60"/>
              <w:ind w:left="870"/>
            </w:pPr>
            <w:r>
              <w:t>Error Level: Error</w:t>
            </w:r>
          </w:p>
          <w:p w:rsidR="006B6455" w:rsidRDefault="006B6455" w:rsidP="00816378">
            <w:pPr>
              <w:pStyle w:val="CS-tabletext"/>
              <w:numPr>
                <w:ilvl w:val="0"/>
                <w:numId w:val="22"/>
              </w:numPr>
              <w:tabs>
                <w:tab w:val="clear" w:pos="720"/>
                <w:tab w:val="num" w:pos="870"/>
              </w:tabs>
              <w:spacing w:before="60" w:after="60"/>
              <w:ind w:left="870"/>
            </w:pPr>
            <w:r>
              <w:t>Error Messge: "Exception occur when restoring Archive"</w:t>
            </w:r>
          </w:p>
        </w:tc>
        <w:tc>
          <w:tcPr>
            <w:tcW w:w="236" w:type="dxa"/>
            <w:tcBorders>
              <w:top w:val="nil"/>
              <w:left w:val="single" w:sz="4" w:space="0" w:color="auto"/>
              <w:bottom w:val="nil"/>
              <w:right w:val="single" w:sz="4" w:space="0" w:color="auto"/>
            </w:tcBorders>
          </w:tcPr>
          <w:p w:rsidR="006B6455" w:rsidRDefault="006B6455" w:rsidP="004E7A28">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E7A28">
            <w:pPr>
              <w:pStyle w:val="CS-tabletext"/>
              <w:jc w:val="center"/>
            </w:pPr>
            <w:r w:rsidRPr="00847520">
              <w:rPr>
                <w:noProof/>
              </w:rPr>
              <w:drawing>
                <wp:inline distT="0" distB="0" distL="0" distR="0">
                  <wp:extent cx="3200400" cy="3190875"/>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3190875"/>
                          </a:xfrm>
                          <a:prstGeom prst="rect">
                            <a:avLst/>
                          </a:prstGeom>
                          <a:noFill/>
                          <a:ln>
                            <a:noFill/>
                          </a:ln>
                        </pic:spPr>
                      </pic:pic>
                    </a:graphicData>
                  </a:graphic>
                </wp:inline>
              </w:drawing>
            </w:r>
          </w:p>
        </w:tc>
      </w:tr>
    </w:tbl>
    <w:p w:rsidR="006B6455" w:rsidRDefault="006B6455" w:rsidP="00017150">
      <w:pPr>
        <w:pStyle w:val="CS-body2"/>
      </w:pPr>
    </w:p>
    <w:p w:rsidR="006B6455" w:rsidRPr="00EE7199" w:rsidRDefault="006B6455" w:rsidP="00017150">
      <w:pPr>
        <w:pStyle w:val="CS-body2"/>
        <w:sectPr w:rsidR="006B6455" w:rsidRPr="00EE7199" w:rsidSect="002737A9">
          <w:pgSz w:w="12240" w:h="15840"/>
          <w:pgMar w:top="1440" w:right="1800" w:bottom="1440" w:left="1800" w:header="720" w:footer="720" w:gutter="0"/>
          <w:cols w:space="720"/>
        </w:sectPr>
      </w:pPr>
    </w:p>
    <w:p w:rsidR="006B6455" w:rsidRDefault="006B6455" w:rsidP="00DF238E">
      <w:pPr>
        <w:pStyle w:val="CS-head2"/>
      </w:pPr>
      <w:bookmarkStart w:id="56" w:name="_Toc76901954"/>
      <w:r>
        <w:lastRenderedPageBreak/>
        <w:t>JSP and JS Settings</w:t>
      </w:r>
      <w:bookmarkEnd w:id="56"/>
    </w:p>
    <w:p w:rsidR="006B6455" w:rsidRDefault="006B6455" w:rsidP="00017150">
      <w:pPr>
        <w:pStyle w:val="CS-body2"/>
      </w:pPr>
      <w:r>
        <w:t xml:space="preserve">Modify the JSP and JS settings of the relevant transaction module to </w:t>
      </w:r>
      <w:r w:rsidR="008668D1">
        <w:t>support</w:t>
      </w:r>
      <w:r>
        <w:t xml:space="preserve"> the Archiving and Recovery functionality.</w:t>
      </w:r>
    </w:p>
    <w:p w:rsidR="006B6455" w:rsidRPr="00C45CC7" w:rsidRDefault="006B6455" w:rsidP="00017150">
      <w:pPr>
        <w:pStyle w:val="CS-body2"/>
      </w:pPr>
      <w:r>
        <w:t xml:space="preserve">Examples of such settings are provided in </w:t>
      </w:r>
      <w:hyperlink w:anchor="appendix" w:history="1">
        <w:r w:rsidRPr="00464834">
          <w:rPr>
            <w:rStyle w:val="Hyperlink"/>
            <w:rFonts w:ascii="Lucida Bright" w:hAnsi="Lucida Bright" w:cs="Arial"/>
            <w:sz w:val="16"/>
            <w:szCs w:val="16"/>
          </w:rPr>
          <w:t xml:space="preserve">Appendix: </w:t>
        </w:r>
        <w:r w:rsidRPr="00464834">
          <w:rPr>
            <w:rStyle w:val="Hyperlink"/>
            <w:rFonts w:ascii="Lucida Bright" w:hAnsi="Lucida Bright" w:cs="Arial"/>
            <w:noProof/>
            <w:sz w:val="16"/>
            <w:szCs w:val="16"/>
          </w:rPr>
          <w:t>Sample A</w:t>
        </w:r>
        <w:r w:rsidRPr="00464834">
          <w:rPr>
            <w:rStyle w:val="Hyperlink"/>
            <w:rFonts w:ascii="Lucida Bright" w:hAnsi="Lucida Bright" w:cs="Arial"/>
            <w:noProof/>
            <w:sz w:val="16"/>
            <w:szCs w:val="16"/>
          </w:rPr>
          <w:t>rchiving JSP and JS Files</w:t>
        </w:r>
      </w:hyperlink>
      <w:r>
        <w:rPr>
          <w:noProof/>
        </w:rPr>
        <w:t>.</w:t>
      </w:r>
    </w:p>
    <w:p w:rsidR="006B6455" w:rsidRDefault="006B6455" w:rsidP="00520661">
      <w:pPr>
        <w:pStyle w:val="CS-head1"/>
        <w:sectPr w:rsidR="006B6455" w:rsidSect="002737A9">
          <w:pgSz w:w="12240" w:h="15840"/>
          <w:pgMar w:top="1440" w:right="1800" w:bottom="1440" w:left="1800" w:header="720" w:footer="720" w:gutter="0"/>
          <w:cols w:space="720"/>
        </w:sectPr>
      </w:pPr>
    </w:p>
    <w:p w:rsidR="006B6455" w:rsidRDefault="006B6455" w:rsidP="00520661">
      <w:pPr>
        <w:pStyle w:val="CS-head1"/>
      </w:pPr>
      <w:bookmarkStart w:id="57" w:name="_Toc76901955"/>
      <w:r>
        <w:lastRenderedPageBreak/>
        <w:t>Archive Data Function</w:t>
      </w:r>
      <w:bookmarkEnd w:id="57"/>
    </w:p>
    <w:p w:rsidR="006B6455" w:rsidRPr="00084B9B" w:rsidRDefault="006B6455" w:rsidP="00132A2C">
      <w:r>
        <w:t xml:space="preserve">This function is </w:t>
      </w:r>
      <w:r>
        <w:t>used for archiving records.</w:t>
      </w:r>
      <w:r>
        <w:t xml:space="preserve">  </w:t>
      </w:r>
    </w:p>
    <w:p w:rsidR="006B6455" w:rsidRDefault="006B6455" w:rsidP="00436679">
      <w:pPr>
        <w:rPr>
          <w:rFonts w:ascii="Arial" w:hAnsi="Arial" w:cs="Arial"/>
          <w:color w:val="008080"/>
          <w:sz w:val="18"/>
          <w:szCs w:val="18"/>
        </w:rPr>
      </w:pPr>
    </w:p>
    <w:p w:rsidR="007345B1" w:rsidRDefault="00500790" w:rsidP="00436679">
      <w:pPr>
        <w:pStyle w:val="CS-notes"/>
        <w:rPr>
          <w:rFonts w:cs="Arial"/>
          <w:color w:val="008080"/>
          <w:sz w:val="18"/>
          <w:szCs w:val="18"/>
        </w:rPr>
      </w:pPr>
      <w:r w:rsidRPr="00E72801">
        <w:rPr>
          <w:rFonts w:eastAsia="SimSun"/>
          <w:b w:val="0"/>
          <w:noProof/>
          <w:color w:val="008080"/>
          <w:sz w:val="18"/>
          <w:szCs w:val="18"/>
        </w:rPr>
        <w:drawing>
          <wp:inline distT="0" distB="0" distL="0" distR="0">
            <wp:extent cx="304800" cy="295275"/>
            <wp:effectExtent l="0" t="0" r="0" b="0"/>
            <wp:docPr id="105" name="Picture 105"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6B6455" w:rsidRPr="00941D72">
        <w:rPr>
          <w:rFonts w:cs="Arial"/>
          <w:color w:val="008080"/>
          <w:sz w:val="18"/>
          <w:szCs w:val="18"/>
        </w:rPr>
        <w:t xml:space="preserve">NOTE: </w:t>
      </w:r>
    </w:p>
    <w:p w:rsidR="006B6455" w:rsidRDefault="006B6455" w:rsidP="00BD68B8">
      <w:pPr>
        <w:pStyle w:val="CS-notes"/>
        <w:numPr>
          <w:ilvl w:val="0"/>
          <w:numId w:val="39"/>
        </w:numPr>
        <w:rPr>
          <w:rFonts w:cs="Arial"/>
          <w:b w:val="0"/>
          <w:color w:val="008080"/>
          <w:sz w:val="18"/>
          <w:szCs w:val="18"/>
        </w:rPr>
      </w:pPr>
      <w:r>
        <w:rPr>
          <w:rFonts w:cs="Arial"/>
          <w:b w:val="0"/>
          <w:color w:val="008080"/>
          <w:sz w:val="18"/>
          <w:szCs w:val="18"/>
        </w:rPr>
        <w:t>Archived records are stored in the Backup Database.  An archived transaction can be restored through the Restore Archived Data function.</w:t>
      </w:r>
    </w:p>
    <w:p w:rsidR="007345B1" w:rsidRDefault="007345B1" w:rsidP="00BD68B8">
      <w:pPr>
        <w:pStyle w:val="CS-notes"/>
        <w:numPr>
          <w:ilvl w:val="0"/>
          <w:numId w:val="39"/>
        </w:numPr>
        <w:rPr>
          <w:rFonts w:cs="Arial"/>
          <w:b w:val="0"/>
          <w:color w:val="008080"/>
          <w:sz w:val="18"/>
          <w:szCs w:val="18"/>
        </w:rPr>
      </w:pPr>
      <w:r w:rsidRPr="007345B1">
        <w:rPr>
          <w:rFonts w:cs="Arial"/>
          <w:b w:val="0"/>
          <w:color w:val="008080"/>
          <w:sz w:val="18"/>
          <w:szCs w:val="18"/>
        </w:rPr>
        <w:t>Multiple records can be archived at a time</w:t>
      </w:r>
      <w:r>
        <w:rPr>
          <w:rFonts w:cs="Arial"/>
          <w:b w:val="0"/>
          <w:color w:val="008080"/>
          <w:sz w:val="18"/>
          <w:szCs w:val="18"/>
        </w:rPr>
        <w:t xml:space="preserve"> by adding</w:t>
      </w:r>
      <w:r w:rsidR="0087644B">
        <w:rPr>
          <w:rFonts w:cs="Arial"/>
          <w:b w:val="0"/>
          <w:color w:val="008080"/>
          <w:sz w:val="18"/>
          <w:szCs w:val="18"/>
        </w:rPr>
        <w:t xml:space="preserve"> the </w:t>
      </w:r>
      <w:r>
        <w:rPr>
          <w:rFonts w:cs="Arial"/>
          <w:b w:val="0"/>
          <w:color w:val="008080"/>
          <w:sz w:val="18"/>
          <w:szCs w:val="18"/>
        </w:rPr>
        <w:t xml:space="preserve">following </w:t>
      </w:r>
      <w:r w:rsidR="0087644B">
        <w:rPr>
          <w:rFonts w:cs="Arial"/>
          <w:b w:val="0"/>
          <w:color w:val="008080"/>
          <w:sz w:val="18"/>
          <w:szCs w:val="18"/>
        </w:rPr>
        <w:t xml:space="preserve">code </w:t>
      </w:r>
      <w:r>
        <w:rPr>
          <w:rFonts w:cs="Arial"/>
          <w:b w:val="0"/>
          <w:color w:val="008080"/>
          <w:sz w:val="18"/>
          <w:szCs w:val="18"/>
        </w:rPr>
        <w:t xml:space="preserve">in the </w:t>
      </w:r>
      <w:r w:rsidR="00FE7C92" w:rsidRPr="00FE7C92">
        <w:rPr>
          <w:rFonts w:cs="Arial"/>
          <w:b w:val="0"/>
          <w:color w:val="008080"/>
          <w:sz w:val="18"/>
          <w:szCs w:val="18"/>
        </w:rPr>
        <w:t>multiCheck</w:t>
      </w:r>
      <w:r w:rsidR="00FE7C92" w:rsidRPr="00FE7C92">
        <w:rPr>
          <w:rFonts w:cs="Arial"/>
          <w:color w:val="008080"/>
          <w:sz w:val="18"/>
          <w:szCs w:val="18"/>
        </w:rPr>
        <w:t xml:space="preserve"> </w:t>
      </w:r>
      <w:r w:rsidR="00FE7C92" w:rsidRPr="00FE7C92">
        <w:rPr>
          <w:rFonts w:cs="Arial"/>
          <w:b w:val="0"/>
          <w:bCs/>
          <w:color w:val="008080"/>
          <w:sz w:val="18"/>
          <w:szCs w:val="18"/>
        </w:rPr>
        <w:t xml:space="preserve">function </w:t>
      </w:r>
      <w:r w:rsidR="00FE7C92">
        <w:rPr>
          <w:rFonts w:cs="Arial"/>
          <w:b w:val="0"/>
          <w:bCs/>
          <w:color w:val="008080"/>
          <w:sz w:val="18"/>
          <w:szCs w:val="18"/>
        </w:rPr>
        <w:t xml:space="preserve">found </w:t>
      </w:r>
      <w:r w:rsidR="00FE7C92" w:rsidRPr="000B5FB6">
        <w:rPr>
          <w:rFonts w:cs="Arial"/>
          <w:b w:val="0"/>
          <w:bCs/>
          <w:color w:val="008080"/>
          <w:sz w:val="18"/>
          <w:szCs w:val="18"/>
        </w:rPr>
        <w:t xml:space="preserve">in the </w:t>
      </w:r>
      <w:r w:rsidRPr="007345B1">
        <w:rPr>
          <w:rFonts w:ascii="Courier New" w:hAnsi="Courier New" w:cs="Courier New"/>
          <w:b w:val="0"/>
          <w:color w:val="008080"/>
          <w:sz w:val="18"/>
          <w:szCs w:val="18"/>
        </w:rPr>
        <w:t>SYS_MultiCatalog.js</w:t>
      </w:r>
      <w:r>
        <w:rPr>
          <w:rFonts w:cs="Arial"/>
          <w:b w:val="0"/>
          <w:color w:val="008080"/>
          <w:sz w:val="18"/>
          <w:szCs w:val="18"/>
        </w:rPr>
        <w:t xml:space="preserve"> file:</w:t>
      </w:r>
      <w:r w:rsidR="0087644B">
        <w:rPr>
          <w:rFonts w:cs="Arial"/>
          <w:b w:val="0"/>
          <w:color w:val="008080"/>
          <w:sz w:val="18"/>
          <w:szCs w:val="18"/>
        </w:rPr>
        <w:t xml:space="preserve">  </w:t>
      </w:r>
      <w:r w:rsidR="00132A2C">
        <w:rPr>
          <w:rFonts w:cs="Arial"/>
          <w:b w:val="0"/>
          <w:color w:val="008080"/>
          <w:sz w:val="18"/>
          <w:szCs w:val="18"/>
        </w:rPr>
        <w:br/>
      </w:r>
      <w:r w:rsidR="0087644B">
        <w:rPr>
          <w:rFonts w:cs="Arial"/>
          <w:b w:val="0"/>
          <w:color w:val="008080"/>
          <w:sz w:val="18"/>
          <w:szCs w:val="18"/>
        </w:rPr>
        <w:t xml:space="preserve"> </w:t>
      </w:r>
      <w:r w:rsidR="0087644B" w:rsidRPr="00132A2C">
        <w:rPr>
          <w:rFonts w:ascii="Courier New" w:hAnsi="Courier New" w:cs="Courier New"/>
          <w:b w:val="0"/>
          <w:color w:val="008080"/>
          <w:sz w:val="18"/>
          <w:szCs w:val="18"/>
        </w:rPr>
        <w:t>|| ITEM_ID == "Archive" || ITEM_ID == "RestoreArchive")</w:t>
      </w:r>
    </w:p>
    <w:p w:rsidR="00FE7C92" w:rsidRDefault="00FE7C92" w:rsidP="00FE7C92">
      <w:pPr>
        <w:pStyle w:val="CS-notes"/>
        <w:rPr>
          <w:rFonts w:cs="Arial"/>
          <w:b w:val="0"/>
          <w:color w:val="008080"/>
          <w:sz w:val="18"/>
          <w:szCs w:val="18"/>
        </w:rPr>
      </w:pPr>
    </w:p>
    <w:p w:rsidR="007345B1" w:rsidRPr="008668D1" w:rsidRDefault="00F57BE7" w:rsidP="007345B1">
      <w:pPr>
        <w:pStyle w:val="CS-notes"/>
        <w:rPr>
          <w:rFonts w:cs="Arial"/>
          <w:b w:val="0"/>
          <w:bCs/>
          <w:color w:val="008080"/>
          <w:sz w:val="18"/>
          <w:szCs w:val="18"/>
        </w:rPr>
      </w:pPr>
      <w:r>
        <w:rPr>
          <w:rFonts w:cs="Arial"/>
          <w:b w:val="0"/>
          <w:color w:val="008080"/>
          <w:sz w:val="18"/>
          <w:szCs w:val="18"/>
        </w:rPr>
        <w:tab/>
      </w:r>
      <w:r w:rsidR="008668D1">
        <w:rPr>
          <w:rFonts w:cs="Arial"/>
          <w:b w:val="0"/>
          <w:bCs/>
          <w:color w:val="008080"/>
          <w:sz w:val="18"/>
          <w:szCs w:val="18"/>
        </w:rPr>
        <w:t>Example</w:t>
      </w:r>
      <w:r w:rsidRPr="008668D1">
        <w:rPr>
          <w:rFonts w:cs="Arial"/>
          <w:b w:val="0"/>
          <w:bCs/>
          <w:color w:val="008080"/>
          <w:sz w:val="18"/>
          <w:szCs w:val="18"/>
        </w:rPr>
        <w:t>:</w:t>
      </w:r>
    </w:p>
    <w:p w:rsidR="0087644B" w:rsidRPr="0087644B" w:rsidRDefault="0087644B" w:rsidP="0087644B">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function multiCheck(){</w:t>
      </w:r>
    </w:p>
    <w:p w:rsidR="0087644B" w:rsidRPr="0087644B" w:rsidRDefault="0087644B" w:rsidP="0087644B">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try {</w:t>
      </w:r>
    </w:p>
    <w:p w:rsidR="0087644B" w:rsidRPr="0087644B" w:rsidRDefault="0087644B" w:rsidP="0087644B">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w:t>
      </w:r>
      <w:r w:rsidRPr="0087644B">
        <w:rPr>
          <w:rFonts w:ascii="Courier New" w:hAnsi="Courier New" w:cs="Courier New"/>
          <w:b w:val="0"/>
          <w:color w:val="008080"/>
          <w:sz w:val="18"/>
          <w:szCs w:val="18"/>
        </w:rPr>
        <w:tab/>
        <w:t xml:space="preserve">if (ITEM_ID == "Authorize" || ITEM_ID == "Authorise" </w:t>
      </w:r>
      <w:r>
        <w:rPr>
          <w:rFonts w:ascii="Courier New" w:hAnsi="Courier New" w:cs="Courier New"/>
          <w:b w:val="0"/>
          <w:color w:val="008080"/>
          <w:sz w:val="18"/>
          <w:szCs w:val="18"/>
        </w:rPr>
        <w:tab/>
      </w:r>
      <w:r w:rsidRPr="00F57BE7">
        <w:rPr>
          <w:rFonts w:ascii="Courier New" w:hAnsi="Courier New" w:cs="Courier New"/>
          <w:bCs/>
          <w:color w:val="008080"/>
          <w:sz w:val="18"/>
          <w:szCs w:val="18"/>
        </w:rPr>
        <w:t xml:space="preserve">|| </w:t>
      </w:r>
      <w:r w:rsidRPr="00411E4D">
        <w:rPr>
          <w:rFonts w:ascii="Courier New" w:hAnsi="Courier New" w:cs="Courier New"/>
          <w:b w:val="0"/>
          <w:bCs/>
          <w:color w:val="008080"/>
          <w:sz w:val="18"/>
          <w:szCs w:val="18"/>
        </w:rPr>
        <w:t>ITEM_ID == "Archive" || ITEM_ID == "RestoreArchive")</w:t>
      </w:r>
      <w:r w:rsidRPr="0087644B">
        <w:rPr>
          <w:rFonts w:ascii="Courier New" w:hAnsi="Courier New" w:cs="Courier New"/>
          <w:bCs/>
          <w:color w:val="008080"/>
          <w:sz w:val="18"/>
          <w:szCs w:val="18"/>
        </w:rPr>
        <w:t xml:space="preserve"> </w:t>
      </w:r>
      <w:r w:rsidRPr="0087644B">
        <w:rPr>
          <w:rFonts w:ascii="Courier New" w:hAnsi="Courier New" w:cs="Courier New"/>
          <w:b w:val="0"/>
          <w:color w:val="008080"/>
          <w:sz w:val="18"/>
          <w:szCs w:val="18"/>
        </w:rPr>
        <w:t>{</w:t>
      </w:r>
    </w:p>
    <w:p w:rsidR="0087644B" w:rsidRPr="0087644B" w:rsidRDefault="0087644B" w:rsidP="0087644B">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w:t>
      </w:r>
      <w:r w:rsidRPr="0087644B">
        <w:rPr>
          <w:rFonts w:ascii="Courier New" w:hAnsi="Courier New" w:cs="Courier New"/>
          <w:b w:val="0"/>
          <w:color w:val="008080"/>
          <w:sz w:val="18"/>
          <w:szCs w:val="18"/>
        </w:rPr>
        <w:tab/>
        <w:t>return true;</w:t>
      </w:r>
    </w:p>
    <w:p w:rsidR="0087644B" w:rsidRPr="0087644B" w:rsidRDefault="0087644B" w:rsidP="0087644B">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w:t>
      </w:r>
    </w:p>
    <w:p w:rsidR="0087644B" w:rsidRPr="0087644B" w:rsidRDefault="0087644B" w:rsidP="0087644B">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 </w:t>
      </w:r>
    </w:p>
    <w:p w:rsidR="0087644B" w:rsidRPr="0087644B" w:rsidRDefault="0087644B" w:rsidP="0087644B">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catch (e) {</w:t>
      </w:r>
    </w:p>
    <w:p w:rsidR="0087644B" w:rsidRPr="0087644B" w:rsidRDefault="0087644B" w:rsidP="0087644B">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showExcpt("SYS_MultiCatalog", e);</w:t>
      </w:r>
    </w:p>
    <w:p w:rsidR="0087644B" w:rsidRPr="0087644B" w:rsidRDefault="0087644B" w:rsidP="0087644B">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w:t>
      </w:r>
    </w:p>
    <w:p w:rsidR="0087644B" w:rsidRPr="00FE7C92" w:rsidRDefault="0087644B" w:rsidP="00FE7C92">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w:t>
      </w:r>
    </w:p>
    <w:p w:rsidR="006B6455" w:rsidRDefault="006B6455" w:rsidP="00CF3BDB"/>
    <w:p w:rsidR="006B6455" w:rsidRDefault="006B6455" w:rsidP="00CF3BDB"/>
    <w:p w:rsidR="00175DD4" w:rsidRDefault="00175DD4" w:rsidP="00DF238E">
      <w:pPr>
        <w:pStyle w:val="CS-head2"/>
        <w:sectPr w:rsidR="00175DD4" w:rsidSect="002737A9">
          <w:headerReference w:type="default" r:id="rId130"/>
          <w:pgSz w:w="12240" w:h="15840"/>
          <w:pgMar w:top="1440" w:right="1800" w:bottom="1440" w:left="1800" w:header="720" w:footer="720" w:gutter="0"/>
          <w:cols w:space="720"/>
          <w:rtlGutter/>
        </w:sectPr>
      </w:pPr>
    </w:p>
    <w:p w:rsidR="006B6455" w:rsidRDefault="006B6455" w:rsidP="00DF238E">
      <w:pPr>
        <w:pStyle w:val="CS-head2"/>
      </w:pPr>
      <w:bookmarkStart w:id="58" w:name="CH4_ArchiveData_ParameterSetting"/>
      <w:bookmarkStart w:id="59" w:name="_Toc76901956"/>
      <w:r>
        <w:t>Parameter Settings</w:t>
      </w:r>
      <w:bookmarkEnd w:id="59"/>
    </w:p>
    <w:bookmarkEnd w:id="58"/>
    <w:p w:rsidR="006B6455" w:rsidRPr="00CF3BDB" w:rsidRDefault="006B6455" w:rsidP="00CF3BDB">
      <w:pPr>
        <w:pStyle w:val="CS-body2"/>
      </w:pPr>
      <w:r>
        <w:t>Log on CE Utility as an Operator user and configure the following transaction function and product settings.</w:t>
      </w:r>
    </w:p>
    <w:p w:rsidR="006B6455" w:rsidRDefault="006B6455" w:rsidP="003E79E8"/>
    <w:p w:rsidR="006B6455" w:rsidRDefault="006B6455" w:rsidP="003E79E8"/>
    <w:p w:rsidR="006B6455" w:rsidRDefault="006B6455" w:rsidP="00864B29">
      <w:pPr>
        <w:pStyle w:val="CS-head4"/>
      </w:pPr>
      <w:r>
        <w:t>Transaction Function Settings</w:t>
      </w:r>
    </w:p>
    <w:p w:rsidR="006B6455" w:rsidRDefault="006B6455" w:rsidP="003E79E8"/>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1964A0">
            <w:pPr>
              <w:pStyle w:val="CS-tabletitle"/>
              <w:jc w:val="left"/>
            </w:pPr>
            <w:r>
              <w:t>Do the following . . .</w:t>
            </w:r>
          </w:p>
        </w:tc>
      </w:tr>
    </w:tbl>
    <w:p w:rsidR="006B6455" w:rsidRDefault="006B6455" w:rsidP="003E79E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4"/>
              </w:numPr>
              <w:ind w:left="510"/>
            </w:pPr>
            <w:r>
              <w:t>Run Transaction Function from the Transaction Function group.</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847520">
              <w:rPr>
                <w:noProof/>
              </w:rPr>
              <w:drawing>
                <wp:inline distT="0" distB="0" distL="0" distR="0">
                  <wp:extent cx="3190875" cy="170497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90875" cy="17049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4"/>
              </w:numPr>
              <w:ind w:left="510"/>
            </w:pPr>
            <w:r>
              <w:t xml:space="preserve">Access the module and function group for which the Archive Data </w:t>
            </w:r>
            <w:r w:rsidR="0046638A">
              <w:t xml:space="preserve">function </w:t>
            </w:r>
            <w:r>
              <w:t>is to be created.</w:t>
            </w:r>
          </w:p>
          <w:p w:rsidR="006B6455" w:rsidRDefault="006B6455" w:rsidP="001964A0">
            <w:pPr>
              <w:pStyle w:val="CS-tabletext"/>
              <w:rPr>
                <w:rFonts w:ascii="Arial" w:hAnsi="Arial" w:cs="Arial"/>
                <w:b/>
                <w:color w:val="008080"/>
                <w:sz w:val="18"/>
                <w:szCs w:val="18"/>
                <w:u w:val="single"/>
              </w:rPr>
            </w:pPr>
          </w:p>
          <w:p w:rsidR="006B6455" w:rsidRPr="00CF3BDB" w:rsidRDefault="006B6455" w:rsidP="001964A0">
            <w:pPr>
              <w:pStyle w:val="CS-tabletext"/>
              <w:rPr>
                <w:rFonts w:ascii="Arial" w:hAnsi="Arial" w:cs="Arial"/>
                <w:b/>
                <w:color w:val="008080"/>
                <w:sz w:val="18"/>
                <w:szCs w:val="18"/>
                <w:u w:val="single"/>
              </w:rPr>
            </w:pPr>
            <w:r w:rsidRPr="00CF3BDB">
              <w:rPr>
                <w:rFonts w:ascii="Arial" w:hAnsi="Arial" w:cs="Arial"/>
                <w:b/>
                <w:color w:val="008080"/>
                <w:sz w:val="18"/>
                <w:szCs w:val="18"/>
                <w:u w:val="single"/>
              </w:rPr>
              <w:t>EXAMPLE:</w:t>
            </w:r>
          </w:p>
          <w:p w:rsidR="006B6455" w:rsidRPr="00CF3BDB" w:rsidRDefault="006B6455" w:rsidP="00311514">
            <w:pPr>
              <w:pStyle w:val="CS-tabletext"/>
              <w:numPr>
                <w:ilvl w:val="0"/>
                <w:numId w:val="24"/>
              </w:numPr>
              <w:spacing w:before="60" w:after="60"/>
              <w:rPr>
                <w:rFonts w:ascii="Arial" w:hAnsi="Arial" w:cs="Arial"/>
                <w:color w:val="008080"/>
                <w:sz w:val="18"/>
                <w:szCs w:val="18"/>
              </w:rPr>
            </w:pPr>
            <w:r w:rsidRPr="00CF3BDB">
              <w:rPr>
                <w:rFonts w:ascii="Arial" w:hAnsi="Arial" w:cs="Arial"/>
                <w:color w:val="008080"/>
                <w:sz w:val="18"/>
                <w:szCs w:val="18"/>
              </w:rPr>
              <w:t>Module: Import Letters of Credit</w:t>
            </w:r>
          </w:p>
          <w:p w:rsidR="006B6455" w:rsidRDefault="006B6455" w:rsidP="00311514">
            <w:pPr>
              <w:pStyle w:val="CS-tabletext"/>
              <w:numPr>
                <w:ilvl w:val="0"/>
                <w:numId w:val="24"/>
              </w:numPr>
              <w:spacing w:before="60" w:after="60"/>
            </w:pPr>
            <w:r w:rsidRPr="00CF3BDB">
              <w:rPr>
                <w:rFonts w:ascii="Arial" w:hAnsi="Arial" w:cs="Arial"/>
                <w:color w:val="008080"/>
                <w:sz w:val="18"/>
                <w:szCs w:val="18"/>
              </w:rPr>
              <w:t>Function Group: System Maintenance.</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847520">
              <w:rPr>
                <w:noProof/>
              </w:rPr>
              <w:drawing>
                <wp:inline distT="0" distB="0" distL="0" distR="0">
                  <wp:extent cx="3200400" cy="170497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00400" cy="17049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4"/>
              </w:numPr>
              <w:ind w:left="510"/>
            </w:pPr>
            <w:r>
              <w:t>Create the Archive Data function and set its main program to Trx Manager Archive.</w:t>
            </w:r>
          </w:p>
          <w:p w:rsidR="006B6455" w:rsidRDefault="006B6455" w:rsidP="00BE23BD">
            <w:pPr>
              <w:pStyle w:val="CS-tabletext"/>
              <w:rPr>
                <w:rFonts w:ascii="Arial" w:hAnsi="Arial" w:cs="Arial"/>
                <w:b/>
                <w:color w:val="008080"/>
                <w:sz w:val="18"/>
                <w:szCs w:val="18"/>
                <w:u w:val="single"/>
              </w:rPr>
            </w:pPr>
          </w:p>
          <w:p w:rsidR="006B6455" w:rsidRPr="00CF3BDB" w:rsidRDefault="006B6455" w:rsidP="00BE23BD">
            <w:pPr>
              <w:pStyle w:val="CS-tabletext"/>
              <w:rPr>
                <w:rFonts w:ascii="Arial" w:hAnsi="Arial" w:cs="Arial"/>
                <w:b/>
                <w:color w:val="008080"/>
                <w:sz w:val="18"/>
                <w:szCs w:val="18"/>
                <w:u w:val="single"/>
              </w:rPr>
            </w:pPr>
            <w:r w:rsidRPr="00CF3BDB">
              <w:rPr>
                <w:rFonts w:ascii="Arial" w:hAnsi="Arial" w:cs="Arial"/>
                <w:b/>
                <w:color w:val="008080"/>
                <w:sz w:val="18"/>
                <w:szCs w:val="18"/>
                <w:u w:val="single"/>
              </w:rPr>
              <w:t>EXAMPLE:</w:t>
            </w:r>
          </w:p>
          <w:p w:rsidR="006B6455" w:rsidRDefault="006B6455" w:rsidP="00BE23BD">
            <w:pPr>
              <w:pStyle w:val="CS-tabletext"/>
            </w:pPr>
            <w:r>
              <w:rPr>
                <w:rFonts w:ascii="Arial" w:hAnsi="Arial" w:cs="Arial"/>
                <w:color w:val="008080"/>
                <w:sz w:val="18"/>
                <w:szCs w:val="18"/>
              </w:rPr>
              <w:t>Function: IMLC Archive Data</w:t>
            </w:r>
          </w:p>
          <w:p w:rsidR="006B6455" w:rsidRDefault="006B6455" w:rsidP="00BE23BD">
            <w:pPr>
              <w:pStyle w:val="CS-tabletext"/>
            </w:pPr>
          </w:p>
          <w:p w:rsidR="006B6455" w:rsidRPr="002B5D40" w:rsidRDefault="002B5D40" w:rsidP="00BE23BD">
            <w:pPr>
              <w:pStyle w:val="CS-tabletext"/>
              <w:rPr>
                <w:rFonts w:ascii="Arial" w:hAnsi="Arial" w:cs="Arial"/>
                <w:b/>
                <w:bCs/>
                <w:color w:val="008080"/>
                <w:sz w:val="18"/>
                <w:szCs w:val="18"/>
                <w:u w:val="single"/>
              </w:rPr>
            </w:pPr>
            <w:r w:rsidRPr="002B5D40">
              <w:rPr>
                <w:rFonts w:ascii="Arial" w:hAnsi="Arial" w:cs="Arial"/>
                <w:b/>
                <w:bCs/>
                <w:color w:val="008080"/>
                <w:sz w:val="18"/>
                <w:szCs w:val="18"/>
                <w:u w:val="single"/>
              </w:rPr>
              <w:t>NOTE:</w:t>
            </w:r>
          </w:p>
          <w:p w:rsidR="002B5D40" w:rsidRPr="002B5D40" w:rsidRDefault="002B5D40" w:rsidP="00BE23BD">
            <w:pPr>
              <w:pStyle w:val="CS-tabletext"/>
              <w:rPr>
                <w:rFonts w:ascii="Arial" w:hAnsi="Arial" w:cs="Arial"/>
                <w:color w:val="008080"/>
                <w:sz w:val="18"/>
                <w:szCs w:val="18"/>
              </w:rPr>
            </w:pPr>
            <w:r w:rsidRPr="002B5D40">
              <w:rPr>
                <w:rFonts w:ascii="Arial" w:hAnsi="Arial" w:cs="Arial"/>
                <w:color w:val="008080"/>
                <w:sz w:val="18"/>
                <w:szCs w:val="18"/>
              </w:rPr>
              <w:t>Unmark the following flags:</w:t>
            </w:r>
          </w:p>
          <w:p w:rsidR="002B5D40" w:rsidRPr="002B5D40" w:rsidRDefault="002B5D40" w:rsidP="00BD68B8">
            <w:pPr>
              <w:pStyle w:val="CS-tabletext"/>
              <w:numPr>
                <w:ilvl w:val="0"/>
                <w:numId w:val="40"/>
              </w:numPr>
              <w:spacing w:before="60" w:after="60"/>
              <w:rPr>
                <w:rFonts w:ascii="Arial" w:hAnsi="Arial" w:cs="Arial"/>
                <w:color w:val="008080"/>
                <w:sz w:val="18"/>
                <w:szCs w:val="18"/>
              </w:rPr>
            </w:pPr>
            <w:r w:rsidRPr="002B5D40">
              <w:rPr>
                <w:rFonts w:ascii="Arial" w:hAnsi="Arial" w:cs="Arial"/>
                <w:color w:val="008080"/>
                <w:sz w:val="18"/>
                <w:szCs w:val="18"/>
              </w:rPr>
              <w:t>Check for Lock in Master</w:t>
            </w:r>
          </w:p>
          <w:p w:rsidR="002B5D40" w:rsidRPr="002B5D40" w:rsidRDefault="002B5D40" w:rsidP="00BD68B8">
            <w:pPr>
              <w:pStyle w:val="CS-tabletext"/>
              <w:numPr>
                <w:ilvl w:val="0"/>
                <w:numId w:val="40"/>
              </w:numPr>
              <w:spacing w:before="60" w:after="60"/>
              <w:rPr>
                <w:rFonts w:ascii="Arial" w:hAnsi="Arial" w:cs="Arial"/>
                <w:color w:val="008080"/>
                <w:sz w:val="18"/>
                <w:szCs w:val="18"/>
              </w:rPr>
            </w:pPr>
            <w:r w:rsidRPr="002B5D40">
              <w:rPr>
                <w:rFonts w:ascii="Arial" w:hAnsi="Arial" w:cs="Arial"/>
                <w:color w:val="008080"/>
                <w:sz w:val="18"/>
                <w:szCs w:val="18"/>
              </w:rPr>
              <w:t>Hold Master</w:t>
            </w:r>
          </w:p>
          <w:p w:rsidR="002B5D40" w:rsidRPr="002B5D40" w:rsidRDefault="002B5D40" w:rsidP="00BD68B8">
            <w:pPr>
              <w:pStyle w:val="CS-tabletext"/>
              <w:numPr>
                <w:ilvl w:val="0"/>
                <w:numId w:val="40"/>
              </w:numPr>
              <w:spacing w:before="60" w:after="60"/>
              <w:rPr>
                <w:rFonts w:ascii="Arial" w:hAnsi="Arial" w:cs="Arial"/>
                <w:color w:val="008080"/>
                <w:sz w:val="18"/>
                <w:szCs w:val="18"/>
              </w:rPr>
            </w:pPr>
            <w:r w:rsidRPr="002B5D40">
              <w:rPr>
                <w:rFonts w:ascii="Arial" w:hAnsi="Arial" w:cs="Arial"/>
                <w:color w:val="008080"/>
                <w:sz w:val="18"/>
                <w:szCs w:val="18"/>
              </w:rPr>
              <w:t>Need Lock</w:t>
            </w:r>
          </w:p>
          <w:p w:rsidR="002B5D40" w:rsidRPr="002B5D40" w:rsidRDefault="002B5D40" w:rsidP="00BD68B8">
            <w:pPr>
              <w:pStyle w:val="CS-tabletext"/>
              <w:numPr>
                <w:ilvl w:val="0"/>
                <w:numId w:val="40"/>
              </w:numPr>
              <w:spacing w:before="60" w:after="60"/>
            </w:pPr>
            <w:r w:rsidRPr="002B5D40">
              <w:rPr>
                <w:rFonts w:ascii="Arial" w:hAnsi="Arial" w:cs="Arial"/>
                <w:color w:val="008080"/>
                <w:sz w:val="18"/>
                <w:szCs w:val="18"/>
              </w:rPr>
              <w:t>Release</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847520">
              <w:rPr>
                <w:noProof/>
              </w:rPr>
              <w:drawing>
                <wp:inline distT="0" distB="0" distL="0" distR="0">
                  <wp:extent cx="3200400" cy="4486275"/>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0400" cy="44862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4"/>
              </w:numPr>
              <w:ind w:left="510"/>
            </w:pPr>
            <w:r>
              <w:t xml:space="preserve">Define the relevant </w:t>
            </w:r>
            <w:r w:rsidR="002B5D40">
              <w:t xml:space="preserve">Attribute </w:t>
            </w:r>
            <w:r>
              <w:t>settings for this function.</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847520">
              <w:rPr>
                <w:noProof/>
              </w:rPr>
              <w:drawing>
                <wp:inline distT="0" distB="0" distL="0" distR="0">
                  <wp:extent cx="3200400" cy="2181225"/>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1812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4"/>
              </w:numPr>
              <w:ind w:left="510"/>
            </w:pPr>
            <w:r>
              <w:t xml:space="preserve">Define the relevant </w:t>
            </w:r>
            <w:r w:rsidR="002B5D40">
              <w:t xml:space="preserve">Catalog </w:t>
            </w:r>
            <w:r>
              <w:t>settings for this function.</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847520">
              <w:rPr>
                <w:noProof/>
              </w:rPr>
              <w:drawing>
                <wp:inline distT="0" distB="0" distL="0" distR="0">
                  <wp:extent cx="3200400" cy="170497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7049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CF3BDB" w:rsidRDefault="006B6455" w:rsidP="00BE23BD">
            <w:pPr>
              <w:pStyle w:val="CS-tabletext"/>
              <w:rPr>
                <w:rFonts w:ascii="Arial" w:hAnsi="Arial" w:cs="Arial"/>
                <w:b/>
                <w:color w:val="008080"/>
                <w:sz w:val="18"/>
                <w:szCs w:val="18"/>
                <w:u w:val="single"/>
              </w:rPr>
            </w:pPr>
            <w:r>
              <w:rPr>
                <w:rFonts w:ascii="Arial" w:hAnsi="Arial" w:cs="Arial"/>
                <w:b/>
                <w:color w:val="008080"/>
                <w:sz w:val="18"/>
                <w:szCs w:val="18"/>
                <w:u w:val="single"/>
              </w:rPr>
              <w:t>NOTE</w:t>
            </w:r>
            <w:r w:rsidRPr="00CF3BDB">
              <w:rPr>
                <w:rFonts w:ascii="Arial" w:hAnsi="Arial" w:cs="Arial"/>
                <w:b/>
                <w:color w:val="008080"/>
                <w:sz w:val="18"/>
                <w:szCs w:val="18"/>
                <w:u w:val="single"/>
              </w:rPr>
              <w:t>:</w:t>
            </w:r>
          </w:p>
          <w:p w:rsidR="006B6455" w:rsidRDefault="006B6455" w:rsidP="00BE23BD">
            <w:pPr>
              <w:pStyle w:val="CS-tabletext"/>
              <w:rPr>
                <w:rFonts w:ascii="Arial" w:hAnsi="Arial" w:cs="Arial"/>
                <w:color w:val="008080"/>
                <w:sz w:val="18"/>
                <w:szCs w:val="18"/>
              </w:rPr>
            </w:pPr>
            <w:r>
              <w:rPr>
                <w:rFonts w:ascii="Arial" w:hAnsi="Arial" w:cs="Arial"/>
                <w:color w:val="008080"/>
                <w:sz w:val="18"/>
                <w:szCs w:val="18"/>
              </w:rPr>
              <w:t>If this manual Archive function is to be used to archive a record that has been received via STP, the STP settings must also be configured through the STP function component.</w:t>
            </w:r>
          </w:p>
          <w:p w:rsidR="006B6455" w:rsidRDefault="006B6455" w:rsidP="00BE23BD">
            <w:pPr>
              <w:pStyle w:val="CS-tabletext"/>
              <w:rPr>
                <w:rFonts w:ascii="Arial" w:hAnsi="Arial" w:cs="Arial"/>
                <w:color w:val="008080"/>
                <w:sz w:val="18"/>
                <w:szCs w:val="18"/>
              </w:rPr>
            </w:pPr>
            <w:r>
              <w:rPr>
                <w:rFonts w:ascii="Arial" w:hAnsi="Arial" w:cs="Arial"/>
                <w:color w:val="008080"/>
                <w:sz w:val="18"/>
                <w:szCs w:val="18"/>
              </w:rPr>
              <w:t xml:space="preserve">For </w:t>
            </w:r>
            <w:r w:rsidR="00845165">
              <w:rPr>
                <w:rFonts w:ascii="Arial" w:hAnsi="Arial" w:cs="Arial"/>
                <w:color w:val="008080"/>
                <w:sz w:val="18"/>
                <w:szCs w:val="18"/>
              </w:rPr>
              <w:t>details</w:t>
            </w:r>
            <w:r>
              <w:rPr>
                <w:rFonts w:ascii="Arial" w:hAnsi="Arial" w:cs="Arial"/>
                <w:color w:val="008080"/>
                <w:sz w:val="18"/>
                <w:szCs w:val="18"/>
              </w:rPr>
              <w:t xml:space="preserve"> on STP Archive functions, refer to:</w:t>
            </w:r>
          </w:p>
          <w:p w:rsidR="006B6455" w:rsidRPr="0046638A" w:rsidRDefault="00B6079F" w:rsidP="008E6844">
            <w:pPr>
              <w:pStyle w:val="CS-tabletext"/>
              <w:rPr>
                <w:rFonts w:ascii="Lucida Bright" w:hAnsi="Lucida Bright"/>
              </w:rPr>
            </w:pPr>
            <w:r>
              <w:rPr>
                <w:rFonts w:ascii="Lucida Bright" w:hAnsi="Lucida Bright" w:cs="Arial"/>
                <w:color w:val="008080"/>
                <w:sz w:val="16"/>
                <w:szCs w:val="16"/>
              </w:rPr>
              <w:fldChar w:fldCharType="begin"/>
            </w:r>
            <w:r>
              <w:rPr>
                <w:rFonts w:ascii="Lucida Bright" w:hAnsi="Lucida Bright" w:cs="Arial"/>
                <w:color w:val="008080"/>
                <w:sz w:val="16"/>
                <w:szCs w:val="16"/>
              </w:rPr>
              <w:instrText xml:space="preserve"> HYPERLINK  \l "CH6_ARCHIVINGTHROUGHSTP" </w:instrText>
            </w:r>
            <w:r>
              <w:rPr>
                <w:rFonts w:ascii="Lucida Bright" w:hAnsi="Lucida Bright" w:cs="Arial"/>
                <w:color w:val="008080"/>
                <w:sz w:val="16"/>
                <w:szCs w:val="16"/>
              </w:rPr>
            </w:r>
            <w:r>
              <w:rPr>
                <w:rFonts w:ascii="Lucida Bright" w:hAnsi="Lucida Bright" w:cs="Arial"/>
                <w:color w:val="008080"/>
                <w:sz w:val="16"/>
                <w:szCs w:val="16"/>
              </w:rPr>
              <w:fldChar w:fldCharType="separate"/>
            </w:r>
            <w:r w:rsidR="006B6455" w:rsidRPr="00FE246C">
              <w:rPr>
                <w:rStyle w:val="Hyperlink"/>
                <w:rFonts w:ascii="Lucida Bright" w:hAnsi="Lucida Bright" w:cs="Arial"/>
                <w:sz w:val="16"/>
                <w:szCs w:val="16"/>
              </w:rPr>
              <w:t>Cha</w:t>
            </w:r>
            <w:r w:rsidR="006B6455" w:rsidRPr="00FE246C">
              <w:rPr>
                <w:rStyle w:val="Hyperlink"/>
                <w:rFonts w:ascii="Lucida Bright" w:hAnsi="Lucida Bright" w:cs="Arial"/>
                <w:sz w:val="16"/>
                <w:szCs w:val="16"/>
              </w:rPr>
              <w:t>p</w:t>
            </w:r>
            <w:r w:rsidR="006B6455" w:rsidRPr="00FE246C">
              <w:rPr>
                <w:rStyle w:val="Hyperlink"/>
                <w:rFonts w:ascii="Lucida Bright" w:hAnsi="Lucida Bright" w:cs="Arial"/>
                <w:sz w:val="16"/>
                <w:szCs w:val="16"/>
              </w:rPr>
              <w:t>ter Six: Archiving t</w:t>
            </w:r>
            <w:r w:rsidR="006B6455" w:rsidRPr="00FE246C">
              <w:rPr>
                <w:rStyle w:val="Hyperlink"/>
                <w:rFonts w:ascii="Lucida Bright" w:hAnsi="Lucida Bright" w:cs="Arial"/>
                <w:sz w:val="16"/>
                <w:szCs w:val="16"/>
              </w:rPr>
              <w:t>h</w:t>
            </w:r>
            <w:r w:rsidR="006B6455" w:rsidRPr="00FE246C">
              <w:rPr>
                <w:rStyle w:val="Hyperlink"/>
                <w:rFonts w:ascii="Lucida Bright" w:hAnsi="Lucida Bright" w:cs="Arial"/>
                <w:sz w:val="16"/>
                <w:szCs w:val="16"/>
              </w:rPr>
              <w:t>rough STP</w:t>
            </w:r>
            <w:r>
              <w:rPr>
                <w:rFonts w:ascii="Lucida Bright" w:hAnsi="Lucida Bright" w:cs="Arial"/>
                <w:color w:val="008080"/>
                <w:sz w:val="16"/>
                <w:szCs w:val="16"/>
              </w:rPr>
              <w:fldChar w:fldCharType="end"/>
            </w:r>
            <w:r w:rsidR="008E6844" w:rsidRPr="0046638A">
              <w:rPr>
                <w:rFonts w:ascii="Lucida Bright" w:hAnsi="Lucida Bright"/>
              </w:rPr>
              <w:t xml:space="preserve"> </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847520">
              <w:rPr>
                <w:noProof/>
              </w:rPr>
              <w:drawing>
                <wp:inline distT="0" distB="0" distL="0" distR="0">
                  <wp:extent cx="3200400" cy="171450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714500"/>
                          </a:xfrm>
                          <a:prstGeom prst="rect">
                            <a:avLst/>
                          </a:prstGeom>
                          <a:noFill/>
                          <a:ln>
                            <a:noFill/>
                          </a:ln>
                        </pic:spPr>
                      </pic:pic>
                    </a:graphicData>
                  </a:graphic>
                </wp:inline>
              </w:drawing>
            </w:r>
          </w:p>
        </w:tc>
      </w:tr>
    </w:tbl>
    <w:p w:rsidR="006B6455" w:rsidRDefault="006B6455" w:rsidP="00520661"/>
    <w:p w:rsidR="006B6455" w:rsidRDefault="006B6455" w:rsidP="00520661"/>
    <w:p w:rsidR="006B6455" w:rsidRDefault="006B6455" w:rsidP="00520661"/>
    <w:p w:rsidR="002B5D40" w:rsidRDefault="002B5D40" w:rsidP="00864B29">
      <w:pPr>
        <w:pStyle w:val="CS-head4"/>
        <w:sectPr w:rsidR="002B5D40" w:rsidSect="002737A9">
          <w:pgSz w:w="12240" w:h="15840"/>
          <w:pgMar w:top="1440" w:right="1800" w:bottom="1440" w:left="1800" w:header="720" w:footer="720" w:gutter="0"/>
          <w:cols w:space="720"/>
          <w:rtlGutter/>
        </w:sectPr>
      </w:pPr>
    </w:p>
    <w:p w:rsidR="006B6455" w:rsidRDefault="006B6455" w:rsidP="00864B29">
      <w:pPr>
        <w:pStyle w:val="CS-head4"/>
      </w:pPr>
      <w:r>
        <w:t>Product Settings</w:t>
      </w:r>
    </w:p>
    <w:p w:rsidR="006B6455" w:rsidRPr="00F03E28" w:rsidRDefault="006B6455" w:rsidP="00F03E28"/>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9909D6">
            <w:pPr>
              <w:pStyle w:val="CS-tabletitle"/>
              <w:jc w:val="left"/>
            </w:pPr>
            <w:r>
              <w:t>Do the following . . .</w:t>
            </w:r>
          </w:p>
        </w:tc>
      </w:tr>
    </w:tbl>
    <w:p w:rsidR="006B6455" w:rsidRDefault="006B6455" w:rsidP="00F03E2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5"/>
              </w:numPr>
              <w:ind w:left="510"/>
            </w:pPr>
            <w:r>
              <w:t>Access the Product Function Setting function from the Product Function group.</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847520">
              <w:rPr>
                <w:noProof/>
              </w:rPr>
              <w:drawing>
                <wp:inline distT="0" distB="0" distL="0" distR="0">
                  <wp:extent cx="3190875" cy="1704975"/>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90875" cy="17049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5"/>
              </w:numPr>
              <w:ind w:left="510"/>
            </w:pPr>
            <w:r>
              <w:t>Access the relevant product group and product from the Product Function tab.</w:t>
            </w:r>
          </w:p>
          <w:p w:rsidR="006B6455" w:rsidRDefault="006B6455" w:rsidP="00A02211">
            <w:pPr>
              <w:pStyle w:val="CS-tabletext"/>
            </w:pPr>
          </w:p>
          <w:p w:rsidR="006B6455" w:rsidRPr="003524BB" w:rsidRDefault="006B6455" w:rsidP="00A02211">
            <w:pPr>
              <w:pStyle w:val="CS-tabletext"/>
              <w:rPr>
                <w:rFonts w:ascii="Arial" w:hAnsi="Arial" w:cs="Arial"/>
                <w:b/>
                <w:color w:val="008080"/>
                <w:sz w:val="18"/>
                <w:szCs w:val="18"/>
                <w:u w:val="single"/>
              </w:rPr>
            </w:pPr>
            <w:r w:rsidRPr="003524BB">
              <w:rPr>
                <w:rFonts w:ascii="Arial" w:hAnsi="Arial" w:cs="Arial"/>
                <w:b/>
                <w:color w:val="008080"/>
                <w:sz w:val="18"/>
                <w:szCs w:val="18"/>
                <w:u w:val="single"/>
              </w:rPr>
              <w:t>EXAMPLE:</w:t>
            </w:r>
          </w:p>
          <w:p w:rsidR="006B6455" w:rsidRPr="003524BB" w:rsidRDefault="006B6455" w:rsidP="00311514">
            <w:pPr>
              <w:pStyle w:val="CS-tabletext"/>
              <w:numPr>
                <w:ilvl w:val="0"/>
                <w:numId w:val="35"/>
              </w:numPr>
              <w:spacing w:before="60" w:after="60"/>
              <w:rPr>
                <w:rFonts w:ascii="Arial" w:hAnsi="Arial" w:cs="Arial"/>
                <w:color w:val="008080"/>
                <w:sz w:val="18"/>
                <w:szCs w:val="18"/>
              </w:rPr>
            </w:pPr>
            <w:r w:rsidRPr="003524BB">
              <w:rPr>
                <w:rFonts w:ascii="Arial" w:hAnsi="Arial" w:cs="Arial"/>
                <w:color w:val="008080"/>
                <w:sz w:val="18"/>
                <w:szCs w:val="18"/>
              </w:rPr>
              <w:t>Product Group: Import</w:t>
            </w:r>
          </w:p>
          <w:p w:rsidR="006B6455" w:rsidRDefault="006B6455" w:rsidP="00311514">
            <w:pPr>
              <w:pStyle w:val="CS-tabletext"/>
              <w:numPr>
                <w:ilvl w:val="0"/>
                <w:numId w:val="35"/>
              </w:numPr>
              <w:spacing w:before="60" w:after="60"/>
            </w:pPr>
            <w:r w:rsidRPr="003524BB">
              <w:rPr>
                <w:rFonts w:ascii="Arial" w:hAnsi="Arial" w:cs="Arial"/>
                <w:color w:val="008080"/>
                <w:sz w:val="18"/>
                <w:szCs w:val="18"/>
              </w:rPr>
              <w:t>Product: Import Letters of Credit</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847520">
              <w:rPr>
                <w:noProof/>
              </w:rPr>
              <w:drawing>
                <wp:inline distT="0" distB="0" distL="0" distR="0">
                  <wp:extent cx="3190875" cy="17145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90875" cy="171450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5"/>
              </w:numPr>
              <w:ind w:left="510"/>
            </w:pPr>
            <w:r>
              <w:t>Select the Archive Data function (e.g., IMLC Archive Data) and assign these settings:</w:t>
            </w:r>
          </w:p>
          <w:p w:rsidR="006B6455" w:rsidRDefault="006B6455" w:rsidP="00816378">
            <w:pPr>
              <w:pStyle w:val="CS-tabletext"/>
              <w:numPr>
                <w:ilvl w:val="0"/>
                <w:numId w:val="30"/>
              </w:numPr>
              <w:tabs>
                <w:tab w:val="clear" w:pos="720"/>
                <w:tab w:val="num" w:pos="870"/>
              </w:tabs>
              <w:spacing w:before="60" w:after="60"/>
              <w:ind w:left="870"/>
            </w:pPr>
            <w:r>
              <w:t>Item: Archive</w:t>
            </w:r>
          </w:p>
          <w:p w:rsidR="006B6455" w:rsidRDefault="006B6455" w:rsidP="00816378">
            <w:pPr>
              <w:pStyle w:val="CS-tabletext"/>
              <w:numPr>
                <w:ilvl w:val="0"/>
                <w:numId w:val="30"/>
              </w:numPr>
              <w:tabs>
                <w:tab w:val="clear" w:pos="720"/>
                <w:tab w:val="num" w:pos="870"/>
              </w:tabs>
              <w:spacing w:before="60" w:after="60"/>
              <w:ind w:left="870"/>
            </w:pPr>
            <w:r>
              <w:t>Item Type: Delete</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847520">
              <w:rPr>
                <w:noProof/>
              </w:rPr>
              <w:drawing>
                <wp:inline distT="0" distB="0" distL="0" distR="0">
                  <wp:extent cx="3200400" cy="289560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00400" cy="2895600"/>
                          </a:xfrm>
                          <a:prstGeom prst="rect">
                            <a:avLst/>
                          </a:prstGeom>
                          <a:noFill/>
                          <a:ln>
                            <a:noFill/>
                          </a:ln>
                        </pic:spPr>
                      </pic:pic>
                    </a:graphicData>
                  </a:graphic>
                </wp:inline>
              </w:drawing>
            </w:r>
          </w:p>
        </w:tc>
      </w:tr>
    </w:tbl>
    <w:p w:rsidR="006B6455" w:rsidRPr="00F03E28" w:rsidRDefault="006B6455" w:rsidP="00F03E28">
      <w:pPr>
        <w:sectPr w:rsidR="006B6455" w:rsidRPr="00F03E28" w:rsidSect="002737A9">
          <w:pgSz w:w="12240" w:h="15840"/>
          <w:pgMar w:top="1440" w:right="1800" w:bottom="1440" w:left="1800" w:header="720" w:footer="720" w:gutter="0"/>
          <w:cols w:space="720"/>
          <w:rtlGutter/>
        </w:sectPr>
      </w:pPr>
    </w:p>
    <w:p w:rsidR="006B6455" w:rsidRDefault="006B6455" w:rsidP="00DF238E">
      <w:pPr>
        <w:pStyle w:val="CS-head2"/>
      </w:pPr>
      <w:bookmarkStart w:id="60" w:name="_Toc76901957"/>
      <w:r>
        <w:t>Transaction Process</w:t>
      </w:r>
      <w:bookmarkEnd w:id="60"/>
    </w:p>
    <w:p w:rsidR="006B6455" w:rsidRDefault="006B6455" w:rsidP="003B0527">
      <w:pPr>
        <w:pStyle w:val="CS-body2"/>
      </w:pPr>
    </w:p>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1964A0">
            <w:pPr>
              <w:pStyle w:val="CS-tabletitle"/>
              <w:jc w:val="left"/>
            </w:pPr>
            <w:r>
              <w:t>EXAMPLE</w:t>
            </w:r>
          </w:p>
        </w:tc>
      </w:tr>
    </w:tbl>
    <w:p w:rsidR="006B6455" w:rsidRDefault="006B6455" w:rsidP="003B052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64B29">
            <w:pPr>
              <w:pStyle w:val="CS-head4"/>
            </w:pPr>
            <w:r>
              <w:t>IMLC Archive Data Function</w:t>
            </w:r>
          </w:p>
          <w:p w:rsidR="006B6455" w:rsidRDefault="006B6455" w:rsidP="00BD68B8">
            <w:pPr>
              <w:pStyle w:val="CS-tabletext"/>
              <w:numPr>
                <w:ilvl w:val="0"/>
                <w:numId w:val="56"/>
              </w:numPr>
              <w:ind w:left="510"/>
            </w:pPr>
            <w:r>
              <w:t>Run the IMLC Archive Data function.</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6F46D8">
              <w:rPr>
                <w:noProof/>
              </w:rPr>
              <w:drawing>
                <wp:inline distT="0" distB="0" distL="0" distR="0">
                  <wp:extent cx="3200400" cy="1285875"/>
                  <wp:effectExtent l="0" t="0" r="0" b="0"/>
                  <wp:docPr id="115" name="Picture 60" descr="tmp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mp11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0400" cy="12858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C6282C">
            <w:pPr>
              <w:pStyle w:val="CS-tabletext"/>
            </w:pPr>
          </w:p>
        </w:tc>
        <w:tc>
          <w:tcPr>
            <w:tcW w:w="236" w:type="dxa"/>
            <w:tcBorders>
              <w:top w:val="nil"/>
              <w:left w:val="nil"/>
              <w:bottom w:val="nil"/>
              <w:right w:val="nil"/>
            </w:tcBorders>
          </w:tcPr>
          <w:p w:rsidR="006B6455" w:rsidRDefault="006B6455" w:rsidP="00C6282C">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816378" w:rsidRDefault="006B6455" w:rsidP="00BD68B8">
            <w:pPr>
              <w:pStyle w:val="CS-tabletext"/>
              <w:numPr>
                <w:ilvl w:val="0"/>
                <w:numId w:val="56"/>
              </w:numPr>
              <w:ind w:left="510"/>
            </w:pPr>
            <w:r>
              <w:t>Select one record and click on the Archive button.</w:t>
            </w:r>
          </w:p>
          <w:p w:rsidR="006B6455" w:rsidRDefault="006B6455" w:rsidP="00816378">
            <w:pPr>
              <w:pStyle w:val="CS-tabletext"/>
              <w:ind w:left="510"/>
            </w:pPr>
            <w:r>
              <w:t>Check the Archive Log: All transaction event records – and related data including images, documents, mails, GAPI, etc. – are archived into the Backup Database and deleted from the original Transaction Database.</w:t>
            </w: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6F46D8">
              <w:rPr>
                <w:noProof/>
              </w:rPr>
              <w:drawing>
                <wp:inline distT="0" distB="0" distL="0" distR="0">
                  <wp:extent cx="3200400" cy="1219200"/>
                  <wp:effectExtent l="0" t="0" r="0" b="0"/>
                  <wp:docPr id="116" name="Picture 61" descr="tmp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mp11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0400" cy="121920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C6282C">
            <w:pPr>
              <w:pStyle w:val="CS-tabletext"/>
            </w:pPr>
          </w:p>
        </w:tc>
        <w:tc>
          <w:tcPr>
            <w:tcW w:w="236" w:type="dxa"/>
            <w:tcBorders>
              <w:top w:val="nil"/>
              <w:left w:val="nil"/>
              <w:bottom w:val="nil"/>
              <w:right w:val="nil"/>
            </w:tcBorders>
          </w:tcPr>
          <w:p w:rsidR="006B6455" w:rsidRDefault="006B6455" w:rsidP="00C6282C">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64B29">
            <w:pPr>
              <w:pStyle w:val="CS-head4"/>
            </w:pPr>
            <w:r>
              <w:t>IMLC Inquire Archive Function</w:t>
            </w:r>
          </w:p>
          <w:p w:rsidR="00816378" w:rsidRDefault="006B6455" w:rsidP="00BD68B8">
            <w:pPr>
              <w:pStyle w:val="CS-tabletext"/>
              <w:numPr>
                <w:ilvl w:val="0"/>
                <w:numId w:val="57"/>
              </w:numPr>
              <w:ind w:left="510"/>
            </w:pPr>
            <w:r>
              <w:t xml:space="preserve">Run the IMLC Inquire Archive function.  </w:t>
            </w:r>
          </w:p>
          <w:p w:rsidR="006B6455" w:rsidRDefault="006B6455" w:rsidP="00816378">
            <w:pPr>
              <w:pStyle w:val="CS-tabletext"/>
              <w:ind w:left="510"/>
            </w:pPr>
            <w:r>
              <w:t>The catalog shows the archived record.  Select this record and click on the InquireArchive button.</w:t>
            </w: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6F46D8">
              <w:rPr>
                <w:noProof/>
              </w:rPr>
              <w:drawing>
                <wp:inline distT="0" distB="0" distL="0" distR="0">
                  <wp:extent cx="3200400" cy="1228725"/>
                  <wp:effectExtent l="0" t="0" r="0" b="0"/>
                  <wp:docPr id="117" name="Picture 68" descr="tmp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mp12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00400" cy="1228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C6282C">
            <w:pPr>
              <w:pStyle w:val="CS-tabletext"/>
            </w:pPr>
          </w:p>
        </w:tc>
        <w:tc>
          <w:tcPr>
            <w:tcW w:w="236" w:type="dxa"/>
            <w:tcBorders>
              <w:top w:val="nil"/>
              <w:left w:val="nil"/>
              <w:bottom w:val="nil"/>
              <w:right w:val="nil"/>
            </w:tcBorders>
          </w:tcPr>
          <w:p w:rsidR="006B6455" w:rsidRDefault="006B6455" w:rsidP="00C6282C">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16378">
            <w:pPr>
              <w:pStyle w:val="CS-tabletext"/>
              <w:ind w:left="510"/>
            </w:pPr>
            <w:r>
              <w:t>The documents and uploaded images for this record are listed for viewing (through the corresponding View buttons).</w:t>
            </w:r>
          </w:p>
          <w:p w:rsidR="006B6455" w:rsidRDefault="006B6455" w:rsidP="00C6282C">
            <w:pPr>
              <w:pStyle w:val="CS-tabletext"/>
            </w:pP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6F46D8">
              <w:rPr>
                <w:noProof/>
              </w:rPr>
              <w:drawing>
                <wp:inline distT="0" distB="0" distL="0" distR="0">
                  <wp:extent cx="3171825" cy="2028825"/>
                  <wp:effectExtent l="0" t="0" r="0" b="0"/>
                  <wp:docPr id="118" name="Picture 69" descr="tmp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mp12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71825" cy="20288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C6282C">
            <w:pPr>
              <w:pStyle w:val="CS-tabletext"/>
            </w:pPr>
          </w:p>
        </w:tc>
        <w:tc>
          <w:tcPr>
            <w:tcW w:w="236" w:type="dxa"/>
            <w:tcBorders>
              <w:top w:val="nil"/>
              <w:left w:val="nil"/>
              <w:bottom w:val="nil"/>
              <w:right w:val="nil"/>
            </w:tcBorders>
          </w:tcPr>
          <w:p w:rsidR="006B6455" w:rsidRDefault="006B6455" w:rsidP="00C6282C">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7"/>
              </w:numPr>
              <w:ind w:left="510"/>
            </w:pPr>
            <w:r>
              <w:t xml:space="preserve">Click on the View Historical button. </w:t>
            </w: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6F46D8">
              <w:rPr>
                <w:noProof/>
              </w:rPr>
              <w:drawing>
                <wp:inline distT="0" distB="0" distL="0" distR="0">
                  <wp:extent cx="3171825" cy="1933575"/>
                  <wp:effectExtent l="0" t="0" r="0" b="0"/>
                  <wp:docPr id="119" name="Picture 71" descr="tmp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mp12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71825" cy="19335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16378">
            <w:pPr>
              <w:pStyle w:val="CS-tabletext"/>
              <w:ind w:left="510"/>
            </w:pPr>
            <w:r>
              <w:t>The events of the transaction record are listed.</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6F46D8">
              <w:rPr>
                <w:noProof/>
              </w:rPr>
              <w:drawing>
                <wp:inline distT="0" distB="0" distL="0" distR="0">
                  <wp:extent cx="3200400" cy="1466850"/>
                  <wp:effectExtent l="0" t="0" r="0" b="0"/>
                  <wp:docPr id="120" name="Picture 73" descr="tm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mp12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146685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7"/>
              </w:numPr>
              <w:ind w:left="510"/>
            </w:pPr>
            <w:r>
              <w:t>Select an event to view the event details.</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6F46D8">
              <w:rPr>
                <w:noProof/>
              </w:rPr>
              <w:drawing>
                <wp:inline distT="0" distB="0" distL="0" distR="0">
                  <wp:extent cx="3124200" cy="1924050"/>
                  <wp:effectExtent l="0" t="0" r="0" b="0"/>
                  <wp:docPr id="121" name="Picture 74" descr="tmp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mp12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24200" cy="1924050"/>
                          </a:xfrm>
                          <a:prstGeom prst="rect">
                            <a:avLst/>
                          </a:prstGeom>
                          <a:noFill/>
                          <a:ln>
                            <a:noFill/>
                          </a:ln>
                        </pic:spPr>
                      </pic:pic>
                    </a:graphicData>
                  </a:graphic>
                </wp:inline>
              </w:drawing>
            </w:r>
          </w:p>
        </w:tc>
      </w:tr>
    </w:tbl>
    <w:p w:rsidR="006B6455" w:rsidRPr="003B0527" w:rsidRDefault="006B6455" w:rsidP="003B0527">
      <w:pPr>
        <w:pStyle w:val="CS-body2"/>
      </w:pPr>
    </w:p>
    <w:p w:rsidR="006B6455" w:rsidRPr="00CF3BDB" w:rsidRDefault="006B6455" w:rsidP="00CF3BDB">
      <w:pPr>
        <w:pStyle w:val="CS-body2"/>
        <w:sectPr w:rsidR="006B6455" w:rsidRPr="00CF3BDB" w:rsidSect="002737A9">
          <w:pgSz w:w="12240" w:h="15840"/>
          <w:pgMar w:top="1440" w:right="1800" w:bottom="1440" w:left="1800" w:header="720" w:footer="720" w:gutter="0"/>
          <w:cols w:space="720"/>
        </w:sectPr>
      </w:pPr>
    </w:p>
    <w:p w:rsidR="006B6455" w:rsidRDefault="006B6455" w:rsidP="00520661">
      <w:pPr>
        <w:pStyle w:val="CS-head1"/>
      </w:pPr>
      <w:bookmarkStart w:id="61" w:name="_Toc76901958"/>
      <w:r>
        <w:t>Restore Archived Data Functi</w:t>
      </w:r>
      <w:r>
        <w:t>on</w:t>
      </w:r>
      <w:bookmarkEnd w:id="61"/>
    </w:p>
    <w:p w:rsidR="006B6455" w:rsidRPr="006F5102" w:rsidRDefault="006B6455" w:rsidP="00DE5741">
      <w:pPr>
        <w:rPr>
          <w:rFonts w:eastAsia="SimSun"/>
        </w:rPr>
      </w:pPr>
      <w:r w:rsidRPr="006F5102">
        <w:rPr>
          <w:rFonts w:eastAsia="SimSun"/>
        </w:rPr>
        <w:t xml:space="preserve">This function is </w:t>
      </w:r>
      <w:r w:rsidRPr="006F5102">
        <w:rPr>
          <w:rFonts w:eastAsia="SimSun"/>
        </w:rPr>
        <w:t>used to retrieve transactions from the Backup Database, and add t</w:t>
      </w:r>
      <w:r w:rsidRPr="006F5102">
        <w:rPr>
          <w:rFonts w:eastAsia="SimSun"/>
        </w:rPr>
        <w:t>hese back to the master file.</w:t>
      </w:r>
    </w:p>
    <w:p w:rsidR="006B6455" w:rsidRPr="006F5102" w:rsidRDefault="006B6455" w:rsidP="00DE5741">
      <w:pPr>
        <w:rPr>
          <w:rFonts w:eastAsia="SimSun"/>
        </w:rPr>
      </w:pPr>
      <w:r w:rsidRPr="006F5102">
        <w:rPr>
          <w:rFonts w:eastAsia="SimSun"/>
        </w:rPr>
        <w:t>When the record to be restored already exists in the Transaction Database, the Restore process</w:t>
      </w:r>
      <w:r w:rsidR="00DE5741">
        <w:rPr>
          <w:rFonts w:eastAsia="SimSun"/>
        </w:rPr>
        <w:t xml:space="preserve"> may not be performed on this record</w:t>
      </w:r>
      <w:r w:rsidRPr="006F5102">
        <w:rPr>
          <w:rFonts w:eastAsia="SimSun"/>
        </w:rPr>
        <w:t>.</w:t>
      </w:r>
    </w:p>
    <w:p w:rsidR="006B6455" w:rsidRPr="006F5102" w:rsidRDefault="006B6455" w:rsidP="006F5102">
      <w:pPr>
        <w:rPr>
          <w:rFonts w:eastAsia="SimSun"/>
        </w:rPr>
      </w:pPr>
      <w:r w:rsidRPr="006F5102">
        <w:rPr>
          <w:rFonts w:eastAsia="SimSun"/>
        </w:rPr>
        <w:t>When a record is restored, all related events are also restored in the corresponding tables.</w:t>
      </w:r>
    </w:p>
    <w:p w:rsidR="006B6455" w:rsidRPr="00941D72" w:rsidRDefault="006B6455" w:rsidP="005A1E5D">
      <w:pPr>
        <w:rPr>
          <w:rFonts w:ascii="Arial" w:hAnsi="Arial" w:cs="Arial"/>
          <w:color w:val="008080"/>
          <w:sz w:val="18"/>
          <w:szCs w:val="18"/>
        </w:rPr>
      </w:pPr>
    </w:p>
    <w:p w:rsidR="00DE5741" w:rsidRPr="00941D72" w:rsidRDefault="00DE5741" w:rsidP="00DE5741">
      <w:pPr>
        <w:rPr>
          <w:rFonts w:ascii="Arial" w:hAnsi="Arial" w:cs="Arial"/>
          <w:color w:val="008080"/>
          <w:sz w:val="18"/>
          <w:szCs w:val="18"/>
        </w:rPr>
      </w:pPr>
    </w:p>
    <w:p w:rsidR="00DE5741" w:rsidRDefault="00500790" w:rsidP="00DE5741">
      <w:pPr>
        <w:pStyle w:val="CS-notes"/>
        <w:rPr>
          <w:rFonts w:cs="Arial"/>
          <w:color w:val="008080"/>
          <w:sz w:val="18"/>
          <w:szCs w:val="18"/>
        </w:rPr>
      </w:pPr>
      <w:r w:rsidRPr="00E72801">
        <w:rPr>
          <w:rFonts w:eastAsia="SimSun"/>
          <w:b w:val="0"/>
          <w:noProof/>
          <w:color w:val="008080"/>
          <w:sz w:val="18"/>
          <w:szCs w:val="18"/>
        </w:rPr>
        <w:drawing>
          <wp:inline distT="0" distB="0" distL="0" distR="0">
            <wp:extent cx="304800" cy="295275"/>
            <wp:effectExtent l="0" t="0" r="0" b="0"/>
            <wp:docPr id="122" name="Picture 122"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DE5741" w:rsidRPr="00941D72">
        <w:rPr>
          <w:rFonts w:cs="Arial"/>
          <w:color w:val="008080"/>
          <w:sz w:val="18"/>
          <w:szCs w:val="18"/>
        </w:rPr>
        <w:t xml:space="preserve">NOTE: </w:t>
      </w:r>
    </w:p>
    <w:p w:rsidR="00DE5741" w:rsidRDefault="00DE5741" w:rsidP="00BD68B8">
      <w:pPr>
        <w:pStyle w:val="CS-notes"/>
        <w:numPr>
          <w:ilvl w:val="0"/>
          <w:numId w:val="41"/>
        </w:numPr>
        <w:rPr>
          <w:rFonts w:cs="Arial"/>
          <w:b w:val="0"/>
          <w:color w:val="008080"/>
          <w:sz w:val="18"/>
          <w:szCs w:val="18"/>
        </w:rPr>
      </w:pPr>
      <w:r>
        <w:rPr>
          <w:rFonts w:cs="Arial"/>
          <w:b w:val="0"/>
          <w:color w:val="008080"/>
          <w:sz w:val="18"/>
          <w:szCs w:val="18"/>
        </w:rPr>
        <w:t>M</w:t>
      </w:r>
      <w:r w:rsidRPr="007345B1">
        <w:rPr>
          <w:rFonts w:cs="Arial"/>
          <w:b w:val="0"/>
          <w:color w:val="008080"/>
          <w:sz w:val="18"/>
          <w:szCs w:val="18"/>
        </w:rPr>
        <w:t>ultiple records</w:t>
      </w:r>
      <w:r>
        <w:rPr>
          <w:rFonts w:cs="Arial"/>
          <w:b w:val="0"/>
          <w:color w:val="008080"/>
          <w:sz w:val="18"/>
          <w:szCs w:val="18"/>
        </w:rPr>
        <w:t xml:space="preserve"> may be restored by adding the following code in the </w:t>
      </w:r>
      <w:r w:rsidRPr="00FE7C92">
        <w:rPr>
          <w:rFonts w:cs="Arial"/>
          <w:b w:val="0"/>
          <w:color w:val="008080"/>
          <w:sz w:val="18"/>
          <w:szCs w:val="18"/>
        </w:rPr>
        <w:t>multiCheck</w:t>
      </w:r>
      <w:r w:rsidRPr="00FE7C92">
        <w:rPr>
          <w:rFonts w:cs="Arial"/>
          <w:color w:val="008080"/>
          <w:sz w:val="18"/>
          <w:szCs w:val="18"/>
        </w:rPr>
        <w:t xml:space="preserve"> </w:t>
      </w:r>
      <w:r w:rsidRPr="00FE7C92">
        <w:rPr>
          <w:rFonts w:cs="Arial"/>
          <w:b w:val="0"/>
          <w:bCs/>
          <w:color w:val="008080"/>
          <w:sz w:val="18"/>
          <w:szCs w:val="18"/>
        </w:rPr>
        <w:t xml:space="preserve">function </w:t>
      </w:r>
      <w:r>
        <w:rPr>
          <w:rFonts w:cs="Arial"/>
          <w:b w:val="0"/>
          <w:bCs/>
          <w:color w:val="008080"/>
          <w:sz w:val="18"/>
          <w:szCs w:val="18"/>
        </w:rPr>
        <w:t xml:space="preserve">found </w:t>
      </w:r>
      <w:r w:rsidRPr="000B5FB6">
        <w:rPr>
          <w:rFonts w:cs="Arial"/>
          <w:b w:val="0"/>
          <w:bCs/>
          <w:color w:val="008080"/>
          <w:sz w:val="18"/>
          <w:szCs w:val="18"/>
        </w:rPr>
        <w:t xml:space="preserve">in the </w:t>
      </w:r>
      <w:r w:rsidRPr="007345B1">
        <w:rPr>
          <w:rFonts w:ascii="Courier New" w:hAnsi="Courier New" w:cs="Courier New"/>
          <w:b w:val="0"/>
          <w:color w:val="008080"/>
          <w:sz w:val="18"/>
          <w:szCs w:val="18"/>
        </w:rPr>
        <w:t>SYS_MultiCatalog.js</w:t>
      </w:r>
      <w:r>
        <w:rPr>
          <w:rFonts w:cs="Arial"/>
          <w:b w:val="0"/>
          <w:color w:val="008080"/>
          <w:sz w:val="18"/>
          <w:szCs w:val="18"/>
        </w:rPr>
        <w:t xml:space="preserve"> file:  </w:t>
      </w:r>
      <w:r>
        <w:rPr>
          <w:rFonts w:cs="Arial"/>
          <w:b w:val="0"/>
          <w:color w:val="008080"/>
          <w:sz w:val="18"/>
          <w:szCs w:val="18"/>
        </w:rPr>
        <w:br/>
        <w:t xml:space="preserve"> </w:t>
      </w:r>
      <w:r w:rsidRPr="00132A2C">
        <w:rPr>
          <w:rFonts w:ascii="Courier New" w:hAnsi="Courier New" w:cs="Courier New"/>
          <w:b w:val="0"/>
          <w:color w:val="008080"/>
          <w:sz w:val="18"/>
          <w:szCs w:val="18"/>
        </w:rPr>
        <w:t>|| ITEM_ID == "Archive" || ITEM_ID == "RestoreArchive")</w:t>
      </w:r>
    </w:p>
    <w:p w:rsidR="00DE5741" w:rsidRDefault="00DE5741" w:rsidP="00DE5741">
      <w:pPr>
        <w:pStyle w:val="CS-notes"/>
        <w:rPr>
          <w:rFonts w:cs="Arial"/>
          <w:b w:val="0"/>
          <w:color w:val="008080"/>
          <w:sz w:val="18"/>
          <w:szCs w:val="18"/>
        </w:rPr>
      </w:pPr>
    </w:p>
    <w:p w:rsidR="00DE5741" w:rsidRPr="00FE7C92" w:rsidRDefault="00DE5741" w:rsidP="00DE5741">
      <w:pPr>
        <w:pStyle w:val="CS-notes"/>
        <w:rPr>
          <w:rFonts w:cs="Arial"/>
          <w:bCs/>
          <w:color w:val="008080"/>
          <w:sz w:val="18"/>
          <w:szCs w:val="18"/>
          <w:u w:val="single"/>
        </w:rPr>
      </w:pPr>
      <w:r>
        <w:rPr>
          <w:rFonts w:cs="Arial"/>
          <w:b w:val="0"/>
          <w:color w:val="008080"/>
          <w:sz w:val="18"/>
          <w:szCs w:val="18"/>
        </w:rPr>
        <w:tab/>
      </w:r>
      <w:r w:rsidRPr="00FE7C92">
        <w:rPr>
          <w:rFonts w:cs="Arial"/>
          <w:bCs/>
          <w:color w:val="008080"/>
          <w:sz w:val="18"/>
          <w:szCs w:val="18"/>
          <w:u w:val="single"/>
        </w:rPr>
        <w:t>EXAMPLE:</w:t>
      </w:r>
    </w:p>
    <w:p w:rsidR="00DE5741" w:rsidRPr="0087644B" w:rsidRDefault="00DE5741" w:rsidP="00DE5741">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function multiCheck(){</w:t>
      </w:r>
    </w:p>
    <w:p w:rsidR="00DE5741" w:rsidRPr="0087644B" w:rsidRDefault="00DE5741" w:rsidP="00DE5741">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try {</w:t>
      </w:r>
    </w:p>
    <w:p w:rsidR="00DE5741" w:rsidRPr="0087644B" w:rsidRDefault="00DE5741" w:rsidP="00DE5741">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w:t>
      </w:r>
      <w:r w:rsidRPr="0087644B">
        <w:rPr>
          <w:rFonts w:ascii="Courier New" w:hAnsi="Courier New" w:cs="Courier New"/>
          <w:b w:val="0"/>
          <w:color w:val="008080"/>
          <w:sz w:val="18"/>
          <w:szCs w:val="18"/>
        </w:rPr>
        <w:tab/>
        <w:t xml:space="preserve">if (ITEM_ID == "Authorize" || ITEM_ID == "Authorise" </w:t>
      </w:r>
      <w:r>
        <w:rPr>
          <w:rFonts w:ascii="Courier New" w:hAnsi="Courier New" w:cs="Courier New"/>
          <w:b w:val="0"/>
          <w:color w:val="008080"/>
          <w:sz w:val="18"/>
          <w:szCs w:val="18"/>
        </w:rPr>
        <w:tab/>
      </w:r>
      <w:r w:rsidRPr="00F57BE7">
        <w:rPr>
          <w:rFonts w:ascii="Courier New" w:hAnsi="Courier New" w:cs="Courier New"/>
          <w:bCs/>
          <w:color w:val="008080"/>
          <w:sz w:val="18"/>
          <w:szCs w:val="18"/>
        </w:rPr>
        <w:t xml:space="preserve">|| </w:t>
      </w:r>
      <w:r w:rsidRPr="00411E4D">
        <w:rPr>
          <w:rFonts w:ascii="Courier New" w:hAnsi="Courier New" w:cs="Courier New"/>
          <w:b w:val="0"/>
          <w:bCs/>
          <w:color w:val="008080"/>
          <w:sz w:val="18"/>
          <w:szCs w:val="18"/>
        </w:rPr>
        <w:t>ITEM_ID == "Archive" || ITEM_ID == "RestoreArchive")</w:t>
      </w:r>
      <w:r w:rsidRPr="0087644B">
        <w:rPr>
          <w:rFonts w:ascii="Courier New" w:hAnsi="Courier New" w:cs="Courier New"/>
          <w:bCs/>
          <w:color w:val="008080"/>
          <w:sz w:val="18"/>
          <w:szCs w:val="18"/>
        </w:rPr>
        <w:t xml:space="preserve"> </w:t>
      </w:r>
      <w:r w:rsidRPr="0087644B">
        <w:rPr>
          <w:rFonts w:ascii="Courier New" w:hAnsi="Courier New" w:cs="Courier New"/>
          <w:b w:val="0"/>
          <w:color w:val="008080"/>
          <w:sz w:val="18"/>
          <w:szCs w:val="18"/>
        </w:rPr>
        <w:t>{</w:t>
      </w:r>
    </w:p>
    <w:p w:rsidR="00DE5741" w:rsidRPr="0087644B" w:rsidRDefault="00DE5741" w:rsidP="00DE5741">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w:t>
      </w:r>
      <w:r w:rsidRPr="0087644B">
        <w:rPr>
          <w:rFonts w:ascii="Courier New" w:hAnsi="Courier New" w:cs="Courier New"/>
          <w:b w:val="0"/>
          <w:color w:val="008080"/>
          <w:sz w:val="18"/>
          <w:szCs w:val="18"/>
        </w:rPr>
        <w:tab/>
        <w:t>return true;</w:t>
      </w:r>
    </w:p>
    <w:p w:rsidR="00DE5741" w:rsidRPr="0087644B" w:rsidRDefault="00DE5741" w:rsidP="00DE5741">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w:t>
      </w:r>
    </w:p>
    <w:p w:rsidR="00DE5741" w:rsidRPr="0087644B" w:rsidRDefault="00DE5741" w:rsidP="00DE5741">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 </w:t>
      </w:r>
    </w:p>
    <w:p w:rsidR="00DE5741" w:rsidRPr="0087644B" w:rsidRDefault="00DE5741" w:rsidP="00DE5741">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catch (e) {</w:t>
      </w:r>
    </w:p>
    <w:p w:rsidR="00DE5741" w:rsidRPr="0087644B" w:rsidRDefault="00DE5741" w:rsidP="00DE5741">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showExcpt("SYS_MultiCatalog", e);</w:t>
      </w:r>
    </w:p>
    <w:p w:rsidR="00DE5741" w:rsidRPr="0087644B" w:rsidRDefault="00DE5741" w:rsidP="00DE5741">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 xml:space="preserve">    }</w:t>
      </w:r>
    </w:p>
    <w:p w:rsidR="00DE5741" w:rsidRDefault="00DE5741" w:rsidP="00DE5741">
      <w:pPr>
        <w:pStyle w:val="CS-notes"/>
        <w:ind w:firstLine="720"/>
        <w:rPr>
          <w:rFonts w:ascii="Courier New" w:hAnsi="Courier New" w:cs="Courier New"/>
          <w:b w:val="0"/>
          <w:color w:val="008080"/>
          <w:sz w:val="18"/>
          <w:szCs w:val="18"/>
        </w:rPr>
      </w:pPr>
      <w:r w:rsidRPr="0087644B">
        <w:rPr>
          <w:rFonts w:ascii="Courier New" w:hAnsi="Courier New" w:cs="Courier New"/>
          <w:b w:val="0"/>
          <w:color w:val="008080"/>
          <w:sz w:val="18"/>
          <w:szCs w:val="18"/>
        </w:rPr>
        <w:t>}</w:t>
      </w:r>
    </w:p>
    <w:p w:rsidR="00DE5741" w:rsidRPr="00DE5741" w:rsidRDefault="00DE5741" w:rsidP="00BD68B8">
      <w:pPr>
        <w:pStyle w:val="CS-notes"/>
        <w:numPr>
          <w:ilvl w:val="0"/>
          <w:numId w:val="41"/>
        </w:numPr>
        <w:rPr>
          <w:rFonts w:cs="Arial"/>
          <w:b w:val="0"/>
          <w:color w:val="008080"/>
          <w:sz w:val="18"/>
          <w:szCs w:val="18"/>
        </w:rPr>
      </w:pPr>
      <w:r>
        <w:rPr>
          <w:rFonts w:cs="Arial"/>
          <w:b w:val="0"/>
          <w:color w:val="008080"/>
          <w:sz w:val="18"/>
          <w:szCs w:val="18"/>
        </w:rPr>
        <w:t>The system restores multiple r</w:t>
      </w:r>
      <w:r w:rsidRPr="00DE5741">
        <w:rPr>
          <w:rFonts w:cs="Arial"/>
          <w:b w:val="0"/>
          <w:color w:val="008080"/>
          <w:sz w:val="18"/>
          <w:szCs w:val="18"/>
        </w:rPr>
        <w:t xml:space="preserve">ecords one at a time. </w:t>
      </w:r>
      <w:r>
        <w:rPr>
          <w:rFonts w:cs="Arial"/>
          <w:b w:val="0"/>
          <w:color w:val="008080"/>
          <w:sz w:val="18"/>
          <w:szCs w:val="18"/>
        </w:rPr>
        <w:t>After restoring the first selected record</w:t>
      </w:r>
      <w:r w:rsidRPr="00DE5741">
        <w:rPr>
          <w:rFonts w:cs="Arial"/>
          <w:b w:val="0"/>
          <w:color w:val="008080"/>
          <w:sz w:val="18"/>
          <w:szCs w:val="18"/>
        </w:rPr>
        <w:t xml:space="preserve">, the system provides a Continue button to </w:t>
      </w:r>
      <w:r>
        <w:rPr>
          <w:rFonts w:cs="Arial"/>
          <w:b w:val="0"/>
          <w:color w:val="008080"/>
          <w:sz w:val="18"/>
          <w:szCs w:val="18"/>
        </w:rPr>
        <w:t xml:space="preserve">enable the user to </w:t>
      </w:r>
      <w:r w:rsidRPr="00DE5741">
        <w:rPr>
          <w:rFonts w:cs="Arial"/>
          <w:b w:val="0"/>
          <w:color w:val="008080"/>
          <w:sz w:val="18"/>
          <w:szCs w:val="18"/>
        </w:rPr>
        <w:t>restore the next selected records.</w:t>
      </w:r>
      <w:r>
        <w:rPr>
          <w:rFonts w:cs="Arial"/>
          <w:b w:val="0"/>
          <w:color w:val="008080"/>
          <w:sz w:val="18"/>
          <w:szCs w:val="18"/>
        </w:rPr>
        <w:t xml:space="preserve">  </w:t>
      </w:r>
    </w:p>
    <w:p w:rsidR="00DE5741" w:rsidRDefault="00DE5741" w:rsidP="00DE5741"/>
    <w:p w:rsidR="00DE5741" w:rsidRDefault="00DE5741" w:rsidP="00DE5741"/>
    <w:p w:rsidR="00DE5741" w:rsidRDefault="00DE5741" w:rsidP="00CF3BDB"/>
    <w:p w:rsidR="00DE5741" w:rsidRDefault="00DE5741" w:rsidP="00CF3BDB"/>
    <w:p w:rsidR="00DE5741" w:rsidRDefault="00DE5741" w:rsidP="00CF3BDB"/>
    <w:p w:rsidR="006C4256" w:rsidRDefault="006C4256" w:rsidP="00DF238E">
      <w:pPr>
        <w:pStyle w:val="CS-head2"/>
        <w:sectPr w:rsidR="006C4256" w:rsidSect="002737A9">
          <w:headerReference w:type="default" r:id="rId147"/>
          <w:pgSz w:w="12240" w:h="15840"/>
          <w:pgMar w:top="1440" w:right="1800" w:bottom="1440" w:left="1800" w:header="720" w:footer="720" w:gutter="0"/>
          <w:cols w:space="720"/>
          <w:rtlGutter/>
        </w:sectPr>
      </w:pPr>
    </w:p>
    <w:p w:rsidR="006B6455" w:rsidRDefault="006B6455" w:rsidP="00DF238E">
      <w:pPr>
        <w:pStyle w:val="CS-head2"/>
      </w:pPr>
      <w:bookmarkStart w:id="62" w:name="_Toc76901959"/>
      <w:r>
        <w:t>Parameter Settings</w:t>
      </w:r>
      <w:bookmarkEnd w:id="62"/>
    </w:p>
    <w:p w:rsidR="006B6455" w:rsidRPr="00CF3BDB" w:rsidRDefault="006B6455" w:rsidP="00802C1E">
      <w:pPr>
        <w:pStyle w:val="CS-body2"/>
      </w:pPr>
      <w:r>
        <w:t>Log on CE Utility as an Operator user and configure the following transaction function and product settings.</w:t>
      </w:r>
    </w:p>
    <w:p w:rsidR="006B6455" w:rsidRDefault="006B6455" w:rsidP="00C3201D">
      <w:pPr>
        <w:jc w:val="right"/>
      </w:pPr>
    </w:p>
    <w:p w:rsidR="006B6455" w:rsidRDefault="006B6455" w:rsidP="00802C1E"/>
    <w:p w:rsidR="006B6455" w:rsidRDefault="006B6455" w:rsidP="00864B29">
      <w:pPr>
        <w:pStyle w:val="CS-head4"/>
      </w:pPr>
      <w:r>
        <w:t>Transaction Function Settings</w:t>
      </w:r>
    </w:p>
    <w:p w:rsidR="006B6455" w:rsidRDefault="006B6455" w:rsidP="00802C1E"/>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1964A0">
            <w:pPr>
              <w:pStyle w:val="CS-tabletitle"/>
              <w:jc w:val="left"/>
            </w:pPr>
            <w:r>
              <w:t>Do the following . . .</w:t>
            </w:r>
          </w:p>
        </w:tc>
      </w:tr>
    </w:tbl>
    <w:p w:rsidR="006B6455" w:rsidRDefault="006B6455" w:rsidP="00802C1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8"/>
              </w:numPr>
              <w:ind w:left="510"/>
            </w:pPr>
            <w:r>
              <w:t>Run Transaction Function from the Transaction Function group.</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4554B2">
              <w:rPr>
                <w:noProof/>
              </w:rPr>
              <w:drawing>
                <wp:inline distT="0" distB="0" distL="0" distR="0">
                  <wp:extent cx="3200400" cy="1609725"/>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8"/>
              </w:numPr>
              <w:ind w:left="510"/>
            </w:pPr>
            <w:r>
              <w:t xml:space="preserve">Access the module and function group for which the Restore Archived Data </w:t>
            </w:r>
            <w:r w:rsidR="00411E4D">
              <w:t xml:space="preserve">function </w:t>
            </w:r>
            <w:r>
              <w:t>is to be created.</w:t>
            </w:r>
          </w:p>
          <w:p w:rsidR="006B6455" w:rsidRDefault="006B6455" w:rsidP="001964A0">
            <w:pPr>
              <w:pStyle w:val="CS-tabletext"/>
              <w:rPr>
                <w:rFonts w:ascii="Arial" w:hAnsi="Arial" w:cs="Arial"/>
                <w:b/>
                <w:color w:val="008080"/>
                <w:sz w:val="18"/>
                <w:szCs w:val="18"/>
                <w:u w:val="single"/>
              </w:rPr>
            </w:pPr>
          </w:p>
          <w:p w:rsidR="006B6455" w:rsidRPr="00CF3BDB" w:rsidRDefault="006B6455" w:rsidP="001964A0">
            <w:pPr>
              <w:pStyle w:val="CS-tabletext"/>
              <w:rPr>
                <w:rFonts w:ascii="Arial" w:hAnsi="Arial" w:cs="Arial"/>
                <w:b/>
                <w:color w:val="008080"/>
                <w:sz w:val="18"/>
                <w:szCs w:val="18"/>
                <w:u w:val="single"/>
              </w:rPr>
            </w:pPr>
            <w:r w:rsidRPr="00CF3BDB">
              <w:rPr>
                <w:rFonts w:ascii="Arial" w:hAnsi="Arial" w:cs="Arial"/>
                <w:b/>
                <w:color w:val="008080"/>
                <w:sz w:val="18"/>
                <w:szCs w:val="18"/>
                <w:u w:val="single"/>
              </w:rPr>
              <w:t>EXAMPLE:</w:t>
            </w:r>
          </w:p>
          <w:p w:rsidR="006B6455" w:rsidRPr="00CF3BDB" w:rsidRDefault="006B6455" w:rsidP="00311514">
            <w:pPr>
              <w:pStyle w:val="CS-tabletext"/>
              <w:numPr>
                <w:ilvl w:val="0"/>
                <w:numId w:val="24"/>
              </w:numPr>
              <w:spacing w:before="60" w:after="60"/>
              <w:rPr>
                <w:rFonts w:ascii="Arial" w:hAnsi="Arial" w:cs="Arial"/>
                <w:color w:val="008080"/>
                <w:sz w:val="18"/>
                <w:szCs w:val="18"/>
              </w:rPr>
            </w:pPr>
            <w:r w:rsidRPr="00CF3BDB">
              <w:rPr>
                <w:rFonts w:ascii="Arial" w:hAnsi="Arial" w:cs="Arial"/>
                <w:color w:val="008080"/>
                <w:sz w:val="18"/>
                <w:szCs w:val="18"/>
              </w:rPr>
              <w:t>Module: Import Letters of Credit</w:t>
            </w:r>
          </w:p>
          <w:p w:rsidR="006B6455" w:rsidRDefault="006B6455" w:rsidP="00311514">
            <w:pPr>
              <w:pStyle w:val="CS-tabletext"/>
              <w:numPr>
                <w:ilvl w:val="0"/>
                <w:numId w:val="24"/>
              </w:numPr>
              <w:spacing w:before="60" w:after="60"/>
            </w:pPr>
            <w:r w:rsidRPr="00CF3BDB">
              <w:rPr>
                <w:rFonts w:ascii="Arial" w:hAnsi="Arial" w:cs="Arial"/>
                <w:color w:val="008080"/>
                <w:sz w:val="18"/>
                <w:szCs w:val="18"/>
              </w:rPr>
              <w:t>Function Group: System Maintenance.</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4554B2">
              <w:rPr>
                <w:noProof/>
              </w:rPr>
              <w:drawing>
                <wp:inline distT="0" distB="0" distL="0" distR="0">
                  <wp:extent cx="3200400" cy="1609725"/>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8"/>
              </w:numPr>
              <w:ind w:left="510"/>
            </w:pPr>
            <w:r>
              <w:t>Create the Restore Archived Data function and set its main program to Trx Manager Archive.</w:t>
            </w:r>
          </w:p>
          <w:p w:rsidR="006B6455" w:rsidRDefault="006B6455" w:rsidP="001964A0">
            <w:pPr>
              <w:pStyle w:val="CS-tabletext"/>
              <w:rPr>
                <w:rFonts w:ascii="Arial" w:hAnsi="Arial" w:cs="Arial"/>
                <w:b/>
                <w:color w:val="008080"/>
                <w:sz w:val="18"/>
                <w:szCs w:val="18"/>
                <w:u w:val="single"/>
              </w:rPr>
            </w:pPr>
          </w:p>
          <w:p w:rsidR="006B6455" w:rsidRPr="00CF3BDB" w:rsidRDefault="006B6455" w:rsidP="001964A0">
            <w:pPr>
              <w:pStyle w:val="CS-tabletext"/>
              <w:rPr>
                <w:rFonts w:ascii="Arial" w:hAnsi="Arial" w:cs="Arial"/>
                <w:b/>
                <w:color w:val="008080"/>
                <w:sz w:val="18"/>
                <w:szCs w:val="18"/>
                <w:u w:val="single"/>
              </w:rPr>
            </w:pPr>
            <w:r w:rsidRPr="00CF3BDB">
              <w:rPr>
                <w:rFonts w:ascii="Arial" w:hAnsi="Arial" w:cs="Arial"/>
                <w:b/>
                <w:color w:val="008080"/>
                <w:sz w:val="18"/>
                <w:szCs w:val="18"/>
                <w:u w:val="single"/>
              </w:rPr>
              <w:t>EXAMPLE:</w:t>
            </w:r>
          </w:p>
          <w:p w:rsidR="006B6455" w:rsidRDefault="006B6455" w:rsidP="00C10E29">
            <w:pPr>
              <w:pStyle w:val="CS-tabletext"/>
              <w:rPr>
                <w:rFonts w:ascii="Arial" w:hAnsi="Arial" w:cs="Arial"/>
                <w:color w:val="008080"/>
                <w:sz w:val="18"/>
                <w:szCs w:val="18"/>
              </w:rPr>
            </w:pPr>
            <w:r>
              <w:rPr>
                <w:rFonts w:ascii="Arial" w:hAnsi="Arial" w:cs="Arial"/>
                <w:color w:val="008080"/>
                <w:sz w:val="18"/>
                <w:szCs w:val="18"/>
              </w:rPr>
              <w:t>Function: IMLC Restore Archive</w:t>
            </w:r>
          </w:p>
          <w:p w:rsidR="006B6455" w:rsidRDefault="006B6455" w:rsidP="00C10E29">
            <w:pPr>
              <w:pStyle w:val="CS-tabletext"/>
            </w:pPr>
          </w:p>
          <w:p w:rsidR="00C3201D" w:rsidRPr="002B5D40" w:rsidRDefault="00C3201D" w:rsidP="00C3201D">
            <w:pPr>
              <w:pStyle w:val="CS-tabletext"/>
              <w:rPr>
                <w:rFonts w:ascii="Arial" w:hAnsi="Arial" w:cs="Arial"/>
                <w:b/>
                <w:bCs/>
                <w:color w:val="008080"/>
                <w:sz w:val="18"/>
                <w:szCs w:val="18"/>
                <w:u w:val="single"/>
              </w:rPr>
            </w:pPr>
            <w:r w:rsidRPr="002B5D40">
              <w:rPr>
                <w:rFonts w:ascii="Arial" w:hAnsi="Arial" w:cs="Arial"/>
                <w:b/>
                <w:bCs/>
                <w:color w:val="008080"/>
                <w:sz w:val="18"/>
                <w:szCs w:val="18"/>
                <w:u w:val="single"/>
              </w:rPr>
              <w:t>NOTE:</w:t>
            </w:r>
          </w:p>
          <w:p w:rsidR="00C3201D" w:rsidRPr="002B5D40" w:rsidRDefault="00C3201D" w:rsidP="00C3201D">
            <w:pPr>
              <w:pStyle w:val="CS-tabletext"/>
              <w:rPr>
                <w:rFonts w:ascii="Arial" w:hAnsi="Arial" w:cs="Arial"/>
                <w:color w:val="008080"/>
                <w:sz w:val="18"/>
                <w:szCs w:val="18"/>
              </w:rPr>
            </w:pPr>
            <w:r w:rsidRPr="002B5D40">
              <w:rPr>
                <w:rFonts w:ascii="Arial" w:hAnsi="Arial" w:cs="Arial"/>
                <w:color w:val="008080"/>
                <w:sz w:val="18"/>
                <w:szCs w:val="18"/>
              </w:rPr>
              <w:t>Unmark the following flags:</w:t>
            </w:r>
          </w:p>
          <w:p w:rsidR="00C3201D" w:rsidRPr="002B5D40" w:rsidRDefault="00C3201D" w:rsidP="00BD68B8">
            <w:pPr>
              <w:pStyle w:val="CS-tabletext"/>
              <w:numPr>
                <w:ilvl w:val="0"/>
                <w:numId w:val="40"/>
              </w:numPr>
              <w:spacing w:before="60" w:after="60"/>
              <w:rPr>
                <w:rFonts w:ascii="Arial" w:hAnsi="Arial" w:cs="Arial"/>
                <w:color w:val="008080"/>
                <w:sz w:val="18"/>
                <w:szCs w:val="18"/>
              </w:rPr>
            </w:pPr>
            <w:r w:rsidRPr="002B5D40">
              <w:rPr>
                <w:rFonts w:ascii="Arial" w:hAnsi="Arial" w:cs="Arial"/>
                <w:color w:val="008080"/>
                <w:sz w:val="18"/>
                <w:szCs w:val="18"/>
              </w:rPr>
              <w:t>Check for Lock in Master</w:t>
            </w:r>
          </w:p>
          <w:p w:rsidR="00C3201D" w:rsidRPr="002B5D40" w:rsidRDefault="00C3201D" w:rsidP="00BD68B8">
            <w:pPr>
              <w:pStyle w:val="CS-tabletext"/>
              <w:numPr>
                <w:ilvl w:val="0"/>
                <w:numId w:val="40"/>
              </w:numPr>
              <w:spacing w:before="60" w:after="60"/>
              <w:rPr>
                <w:rFonts w:ascii="Arial" w:hAnsi="Arial" w:cs="Arial"/>
                <w:color w:val="008080"/>
                <w:sz w:val="18"/>
                <w:szCs w:val="18"/>
              </w:rPr>
            </w:pPr>
            <w:r w:rsidRPr="002B5D40">
              <w:rPr>
                <w:rFonts w:ascii="Arial" w:hAnsi="Arial" w:cs="Arial"/>
                <w:color w:val="008080"/>
                <w:sz w:val="18"/>
                <w:szCs w:val="18"/>
              </w:rPr>
              <w:t>Hold Master</w:t>
            </w:r>
          </w:p>
          <w:p w:rsidR="00C3201D" w:rsidRDefault="00C3201D" w:rsidP="00BD68B8">
            <w:pPr>
              <w:pStyle w:val="CS-tabletext"/>
              <w:numPr>
                <w:ilvl w:val="0"/>
                <w:numId w:val="40"/>
              </w:numPr>
              <w:spacing w:before="60" w:after="60"/>
              <w:rPr>
                <w:rFonts w:ascii="Arial" w:hAnsi="Arial" w:cs="Arial"/>
                <w:color w:val="008080"/>
                <w:sz w:val="18"/>
                <w:szCs w:val="18"/>
              </w:rPr>
            </w:pPr>
            <w:r w:rsidRPr="002B5D40">
              <w:rPr>
                <w:rFonts w:ascii="Arial" w:hAnsi="Arial" w:cs="Arial"/>
                <w:color w:val="008080"/>
                <w:sz w:val="18"/>
                <w:szCs w:val="18"/>
              </w:rPr>
              <w:t>Need Lock</w:t>
            </w:r>
          </w:p>
          <w:p w:rsidR="006B6455" w:rsidRPr="00C3201D" w:rsidRDefault="00C3201D" w:rsidP="00BD68B8">
            <w:pPr>
              <w:pStyle w:val="CS-tabletext"/>
              <w:numPr>
                <w:ilvl w:val="0"/>
                <w:numId w:val="40"/>
              </w:numPr>
              <w:spacing w:before="60" w:after="60"/>
              <w:rPr>
                <w:rFonts w:ascii="Arial" w:hAnsi="Arial" w:cs="Arial"/>
                <w:color w:val="008080"/>
                <w:sz w:val="18"/>
                <w:szCs w:val="18"/>
              </w:rPr>
            </w:pPr>
            <w:r w:rsidRPr="002B5D40">
              <w:rPr>
                <w:rFonts w:ascii="Arial" w:hAnsi="Arial" w:cs="Arial"/>
                <w:color w:val="008080"/>
                <w:sz w:val="18"/>
                <w:szCs w:val="18"/>
              </w:rPr>
              <w:t>Release</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4554B2">
              <w:rPr>
                <w:noProof/>
              </w:rPr>
              <w:drawing>
                <wp:inline distT="0" distB="0" distL="0" distR="0">
                  <wp:extent cx="3200400" cy="447675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0400" cy="447675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8"/>
              </w:numPr>
              <w:ind w:left="510"/>
            </w:pPr>
            <w:r>
              <w:t>Define the relevant Catalog settings for this function.</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4554B2">
              <w:rPr>
                <w:noProof/>
              </w:rPr>
              <w:drawing>
                <wp:inline distT="0" distB="0" distL="0" distR="0">
                  <wp:extent cx="3200400" cy="160972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bl>
    <w:p w:rsidR="006B6455" w:rsidRDefault="006B6455" w:rsidP="00CF3BDB">
      <w:pPr>
        <w:pStyle w:val="CS-body2"/>
      </w:pPr>
    </w:p>
    <w:p w:rsidR="006B6455" w:rsidRDefault="006B6455" w:rsidP="00CF3BDB">
      <w:pPr>
        <w:pStyle w:val="CS-body2"/>
      </w:pPr>
    </w:p>
    <w:p w:rsidR="00816378" w:rsidRDefault="00816378" w:rsidP="00CF3BDB">
      <w:pPr>
        <w:pStyle w:val="CS-body2"/>
      </w:pPr>
    </w:p>
    <w:p w:rsidR="006B6455" w:rsidRDefault="006B6455" w:rsidP="00CF3BDB">
      <w:pPr>
        <w:pStyle w:val="CS-body2"/>
      </w:pPr>
    </w:p>
    <w:p w:rsidR="006B6455" w:rsidRDefault="006B6455" w:rsidP="00864B29">
      <w:pPr>
        <w:pStyle w:val="CS-head4"/>
      </w:pPr>
      <w:r>
        <w:t>Product Settings</w:t>
      </w:r>
    </w:p>
    <w:p w:rsidR="006B6455" w:rsidRDefault="006B6455" w:rsidP="00F03E28"/>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9909D6">
            <w:pPr>
              <w:pStyle w:val="CS-tabletitle"/>
              <w:jc w:val="left"/>
            </w:pPr>
            <w:r>
              <w:t>Do the following . . .</w:t>
            </w:r>
          </w:p>
        </w:tc>
      </w:tr>
    </w:tbl>
    <w:p w:rsidR="006B6455" w:rsidRDefault="006B6455" w:rsidP="00F03E2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9"/>
              </w:numPr>
              <w:ind w:left="510"/>
            </w:pPr>
            <w:r>
              <w:t>Access the Product Function Setting function from the Product Function group.</w:t>
            </w: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4554B2">
              <w:rPr>
                <w:noProof/>
              </w:rPr>
              <w:drawing>
                <wp:inline distT="0" distB="0" distL="0" distR="0">
                  <wp:extent cx="3200400" cy="160972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C6282C">
            <w:pPr>
              <w:pStyle w:val="CS-tabletext"/>
            </w:pPr>
          </w:p>
        </w:tc>
        <w:tc>
          <w:tcPr>
            <w:tcW w:w="236" w:type="dxa"/>
            <w:tcBorders>
              <w:top w:val="nil"/>
              <w:left w:val="nil"/>
              <w:bottom w:val="nil"/>
              <w:right w:val="nil"/>
            </w:tcBorders>
          </w:tcPr>
          <w:p w:rsidR="006B6455" w:rsidRDefault="006B6455" w:rsidP="00C6282C">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9"/>
              </w:numPr>
              <w:ind w:left="510"/>
            </w:pPr>
            <w:r>
              <w:t>Access the relevant product group and product from the Product Function tab.</w:t>
            </w:r>
          </w:p>
          <w:p w:rsidR="006B6455" w:rsidRDefault="006B6455" w:rsidP="00C6282C">
            <w:pPr>
              <w:pStyle w:val="CS-tabletext"/>
            </w:pPr>
          </w:p>
          <w:p w:rsidR="006B6455" w:rsidRPr="003524BB" w:rsidRDefault="006B6455" w:rsidP="00C6282C">
            <w:pPr>
              <w:pStyle w:val="CS-tabletext"/>
              <w:rPr>
                <w:rFonts w:ascii="Arial" w:hAnsi="Arial" w:cs="Arial"/>
                <w:b/>
                <w:color w:val="008080"/>
                <w:sz w:val="18"/>
                <w:szCs w:val="18"/>
                <w:u w:val="single"/>
              </w:rPr>
            </w:pPr>
            <w:r w:rsidRPr="003524BB">
              <w:rPr>
                <w:rFonts w:ascii="Arial" w:hAnsi="Arial" w:cs="Arial"/>
                <w:b/>
                <w:color w:val="008080"/>
                <w:sz w:val="18"/>
                <w:szCs w:val="18"/>
                <w:u w:val="single"/>
              </w:rPr>
              <w:t>EXAMPLE:</w:t>
            </w:r>
          </w:p>
          <w:p w:rsidR="006B6455" w:rsidRPr="003524BB" w:rsidRDefault="006B6455" w:rsidP="00311514">
            <w:pPr>
              <w:pStyle w:val="CS-tabletext"/>
              <w:numPr>
                <w:ilvl w:val="0"/>
                <w:numId w:val="35"/>
              </w:numPr>
              <w:spacing w:before="60" w:after="60"/>
              <w:rPr>
                <w:rFonts w:ascii="Arial" w:hAnsi="Arial" w:cs="Arial"/>
                <w:color w:val="008080"/>
                <w:sz w:val="18"/>
                <w:szCs w:val="18"/>
              </w:rPr>
            </w:pPr>
            <w:r w:rsidRPr="003524BB">
              <w:rPr>
                <w:rFonts w:ascii="Arial" w:hAnsi="Arial" w:cs="Arial"/>
                <w:color w:val="008080"/>
                <w:sz w:val="18"/>
                <w:szCs w:val="18"/>
              </w:rPr>
              <w:t>Product Group: Import</w:t>
            </w:r>
          </w:p>
          <w:p w:rsidR="006B6455" w:rsidRDefault="006B6455" w:rsidP="00311514">
            <w:pPr>
              <w:pStyle w:val="CS-tabletext"/>
              <w:numPr>
                <w:ilvl w:val="0"/>
                <w:numId w:val="35"/>
              </w:numPr>
              <w:spacing w:before="60" w:after="60"/>
            </w:pPr>
            <w:r w:rsidRPr="003524BB">
              <w:rPr>
                <w:rFonts w:ascii="Arial" w:hAnsi="Arial" w:cs="Arial"/>
                <w:color w:val="008080"/>
                <w:sz w:val="18"/>
                <w:szCs w:val="18"/>
              </w:rPr>
              <w:t>Product: Import Letters of Credit</w:t>
            </w: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4554B2">
              <w:rPr>
                <w:noProof/>
              </w:rPr>
              <w:drawing>
                <wp:inline distT="0" distB="0" distL="0" distR="0">
                  <wp:extent cx="3200400" cy="160972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59"/>
              </w:numPr>
              <w:ind w:left="510"/>
            </w:pPr>
            <w:r>
              <w:t>Select the Restore Archived Data function (e.g., IMLC Restore Archive) and assign these settings:</w:t>
            </w:r>
          </w:p>
          <w:p w:rsidR="006B6455" w:rsidRDefault="006B6455" w:rsidP="00816378">
            <w:pPr>
              <w:pStyle w:val="CS-tabletext"/>
              <w:numPr>
                <w:ilvl w:val="0"/>
                <w:numId w:val="30"/>
              </w:numPr>
              <w:tabs>
                <w:tab w:val="clear" w:pos="720"/>
                <w:tab w:val="num" w:pos="870"/>
              </w:tabs>
              <w:spacing w:before="60" w:after="60"/>
              <w:ind w:left="870"/>
            </w:pPr>
            <w:r>
              <w:t>Item: RestoreArchive</w:t>
            </w:r>
          </w:p>
          <w:p w:rsidR="006B6455" w:rsidRDefault="006B6455" w:rsidP="00816378">
            <w:pPr>
              <w:pStyle w:val="CS-tabletext"/>
              <w:numPr>
                <w:ilvl w:val="0"/>
                <w:numId w:val="30"/>
              </w:numPr>
              <w:tabs>
                <w:tab w:val="clear" w:pos="720"/>
                <w:tab w:val="num" w:pos="870"/>
              </w:tabs>
              <w:spacing w:before="60" w:after="60"/>
              <w:ind w:left="870"/>
            </w:pPr>
            <w:r>
              <w:t>Item Type: Delete</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4554B2">
              <w:rPr>
                <w:noProof/>
              </w:rPr>
              <w:drawing>
                <wp:inline distT="0" distB="0" distL="0" distR="0">
                  <wp:extent cx="3200400" cy="2876550"/>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2876550"/>
                          </a:xfrm>
                          <a:prstGeom prst="rect">
                            <a:avLst/>
                          </a:prstGeom>
                          <a:noFill/>
                          <a:ln>
                            <a:noFill/>
                          </a:ln>
                        </pic:spPr>
                      </pic:pic>
                    </a:graphicData>
                  </a:graphic>
                </wp:inline>
              </w:drawing>
            </w:r>
          </w:p>
        </w:tc>
      </w:tr>
    </w:tbl>
    <w:p w:rsidR="006B6455" w:rsidRPr="00F03E28" w:rsidRDefault="006B6455" w:rsidP="00F03E28">
      <w:pPr>
        <w:sectPr w:rsidR="006B6455" w:rsidRPr="00F03E28" w:rsidSect="002737A9">
          <w:pgSz w:w="12240" w:h="15840"/>
          <w:pgMar w:top="1440" w:right="1800" w:bottom="1440" w:left="1800" w:header="720" w:footer="720" w:gutter="0"/>
          <w:cols w:space="720"/>
          <w:rtlGutter/>
        </w:sectPr>
      </w:pPr>
    </w:p>
    <w:p w:rsidR="006B6455" w:rsidRDefault="006B6455" w:rsidP="00DF238E">
      <w:pPr>
        <w:pStyle w:val="CS-head2"/>
      </w:pPr>
      <w:bookmarkStart w:id="63" w:name="_Toc76901960"/>
      <w:r>
        <w:t>Transaction Process</w:t>
      </w:r>
      <w:bookmarkEnd w:id="63"/>
    </w:p>
    <w:p w:rsidR="006B6455" w:rsidRDefault="006B6455" w:rsidP="000D6E68">
      <w:pPr>
        <w:pStyle w:val="CS-body2"/>
      </w:pPr>
    </w:p>
    <w:p w:rsidR="006B6455" w:rsidRDefault="006B6455" w:rsidP="000D6E68">
      <w:pPr>
        <w:pStyle w:val="CS-body2"/>
      </w:pPr>
    </w:p>
    <w:tbl>
      <w:tblPr>
        <w:tblW w:w="0" w:type="auto"/>
        <w:jc w:val="center"/>
        <w:tblLayout w:type="fixed"/>
        <w:tblLook w:val="0000" w:firstRow="0" w:lastRow="0" w:firstColumn="0" w:lastColumn="0" w:noHBand="0" w:noVBand="0"/>
      </w:tblPr>
      <w:tblGrid>
        <w:gridCol w:w="7920"/>
      </w:tblGrid>
      <w:tr w:rsidR="006B6455">
        <w:trPr>
          <w:jc w:val="center"/>
        </w:trPr>
        <w:tc>
          <w:tcPr>
            <w:tcW w:w="7920" w:type="dxa"/>
            <w:shd w:val="clear" w:color="auto" w:fill="C0C0C0"/>
          </w:tcPr>
          <w:p w:rsidR="006B6455" w:rsidRDefault="006B6455" w:rsidP="00864B29">
            <w:pPr>
              <w:pStyle w:val="CS-head4"/>
            </w:pPr>
            <w:r>
              <w:t>EXAMPLE</w:t>
            </w:r>
          </w:p>
          <w:p w:rsidR="006B6455" w:rsidRDefault="006B6455" w:rsidP="000D6E68"/>
          <w:p w:rsidR="006B6455" w:rsidRDefault="006B6455" w:rsidP="00BD68B8">
            <w:pPr>
              <w:numPr>
                <w:ilvl w:val="0"/>
                <w:numId w:val="37"/>
              </w:numPr>
              <w:spacing w:after="60"/>
            </w:pPr>
            <w:r>
              <w:t>Run the IMLC Restore Archive function.</w:t>
            </w:r>
          </w:p>
          <w:p w:rsidR="006B6455" w:rsidRDefault="006B6455" w:rsidP="00BD68B8">
            <w:pPr>
              <w:numPr>
                <w:ilvl w:val="0"/>
                <w:numId w:val="37"/>
              </w:numPr>
              <w:spacing w:after="60"/>
            </w:pPr>
            <w:r>
              <w:t>Select one record and click on the RestoreArchive button.</w:t>
            </w:r>
          </w:p>
          <w:p w:rsidR="006B6455" w:rsidRDefault="006B6455" w:rsidP="000D6E68">
            <w:pPr>
              <w:spacing w:after="60"/>
              <w:ind w:left="720"/>
            </w:pPr>
          </w:p>
          <w:p w:rsidR="006B6455" w:rsidRDefault="00500790" w:rsidP="00816378">
            <w:pPr>
              <w:jc w:val="center"/>
            </w:pPr>
            <w:r w:rsidRPr="006F46D8">
              <w:rPr>
                <w:noProof/>
              </w:rPr>
              <w:drawing>
                <wp:inline distT="0" distB="0" distL="0" distR="0">
                  <wp:extent cx="4419600" cy="2124075"/>
                  <wp:effectExtent l="0" t="0" r="0" b="0"/>
                  <wp:docPr id="130" name="Picture 140" descr="tmp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tmp13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19600" cy="2124075"/>
                          </a:xfrm>
                          <a:prstGeom prst="rect">
                            <a:avLst/>
                          </a:prstGeom>
                          <a:noFill/>
                          <a:ln>
                            <a:noFill/>
                          </a:ln>
                        </pic:spPr>
                      </pic:pic>
                    </a:graphicData>
                  </a:graphic>
                </wp:inline>
              </w:drawing>
            </w:r>
          </w:p>
          <w:p w:rsidR="006B6455" w:rsidRDefault="006B6455" w:rsidP="000D6E68">
            <w:pPr>
              <w:spacing w:after="60"/>
              <w:ind w:left="720"/>
            </w:pPr>
          </w:p>
          <w:p w:rsidR="006B6455" w:rsidRDefault="006B6455" w:rsidP="000D6E68">
            <w:pPr>
              <w:spacing w:after="60"/>
              <w:ind w:left="720"/>
            </w:pPr>
          </w:p>
          <w:p w:rsidR="006B6455" w:rsidRDefault="006B6455" w:rsidP="00BD68B8">
            <w:pPr>
              <w:numPr>
                <w:ilvl w:val="0"/>
                <w:numId w:val="37"/>
              </w:numPr>
              <w:spacing w:after="60"/>
            </w:pPr>
            <w:r>
              <w:t xml:space="preserve">Check the Archive Log: All transaction event records – and related data including images, documents, mails, GAPI, etc. – are retrieved from the Backup Database and </w:t>
            </w:r>
            <w:r w:rsidR="00D90248" w:rsidRPr="00D90248">
              <w:t xml:space="preserve">restored </w:t>
            </w:r>
            <w:r>
              <w:t>back to the Transaction Database.</w:t>
            </w:r>
          </w:p>
          <w:p w:rsidR="006B6455" w:rsidRDefault="006B6455" w:rsidP="000D6E68">
            <w:pPr>
              <w:pStyle w:val="ListParagraph"/>
            </w:pPr>
          </w:p>
          <w:p w:rsidR="006B6455" w:rsidRDefault="006B6455" w:rsidP="00BD68B8">
            <w:pPr>
              <w:numPr>
                <w:ilvl w:val="0"/>
                <w:numId w:val="37"/>
              </w:numPr>
              <w:spacing w:after="60"/>
            </w:pPr>
            <w:r>
              <w:t xml:space="preserve">Run the IMLC Inquire Archive function.  The restored record is not listed </w:t>
            </w:r>
            <w:r w:rsidR="00D95E24">
              <w:t>on</w:t>
            </w:r>
            <w:r>
              <w:t xml:space="preserve"> the catalog page.</w:t>
            </w:r>
          </w:p>
          <w:p w:rsidR="006B6455" w:rsidRDefault="006B6455" w:rsidP="004542C5">
            <w:pPr>
              <w:pStyle w:val="ListParagraph"/>
            </w:pPr>
          </w:p>
          <w:p w:rsidR="006B6455" w:rsidRDefault="006B6455" w:rsidP="00BD68B8">
            <w:pPr>
              <w:numPr>
                <w:ilvl w:val="0"/>
                <w:numId w:val="37"/>
              </w:numPr>
              <w:spacing w:after="60"/>
            </w:pPr>
            <w:r>
              <w:t>Run the IMLC View Import LC function.  The restored record, as well as its associated data, can be viewed.</w:t>
            </w:r>
          </w:p>
          <w:p w:rsidR="006B6455" w:rsidRDefault="006B6455" w:rsidP="000D6E68">
            <w:pPr>
              <w:spacing w:after="60"/>
            </w:pPr>
          </w:p>
          <w:p w:rsidR="006B6455" w:rsidRDefault="006B6455" w:rsidP="000D6E68">
            <w:pPr>
              <w:spacing w:after="60"/>
            </w:pPr>
          </w:p>
          <w:p w:rsidR="006B6455" w:rsidRPr="000D6E68" w:rsidRDefault="006B6455" w:rsidP="000D6E68">
            <w:pPr>
              <w:spacing w:after="60"/>
            </w:pPr>
          </w:p>
        </w:tc>
      </w:tr>
    </w:tbl>
    <w:p w:rsidR="006B6455" w:rsidRPr="003B0527" w:rsidRDefault="006B6455" w:rsidP="003B0527">
      <w:pPr>
        <w:pStyle w:val="CS-body2"/>
      </w:pPr>
    </w:p>
    <w:p w:rsidR="006B6455" w:rsidRDefault="006B6455" w:rsidP="00CF3BDB">
      <w:pPr>
        <w:pStyle w:val="CS-body2"/>
        <w:sectPr w:rsidR="006B6455" w:rsidSect="002737A9">
          <w:pgSz w:w="12240" w:h="15840"/>
          <w:pgMar w:top="1440" w:right="1800" w:bottom="1440" w:left="1800" w:header="720" w:footer="720" w:gutter="0"/>
          <w:cols w:space="720"/>
        </w:sectPr>
      </w:pPr>
    </w:p>
    <w:p w:rsidR="006B6455" w:rsidRDefault="006B6455" w:rsidP="00CF3BDB">
      <w:pPr>
        <w:pStyle w:val="CS-head1"/>
      </w:pPr>
      <w:bookmarkStart w:id="64" w:name="_Toc76901961"/>
      <w:r>
        <w:t>Inquire Archived Data Function</w:t>
      </w:r>
      <w:bookmarkEnd w:id="64"/>
    </w:p>
    <w:p w:rsidR="006B6455" w:rsidRDefault="006B6455" w:rsidP="00184264">
      <w:pPr>
        <w:rPr>
          <w:rFonts w:eastAsia="SimSun"/>
        </w:rPr>
      </w:pPr>
      <w:r w:rsidRPr="00184264">
        <w:rPr>
          <w:rFonts w:eastAsia="SimSun"/>
        </w:rPr>
        <w:t>The Inquire Archived Data function is used to inquire into records that are stored in the Archive file.</w:t>
      </w:r>
    </w:p>
    <w:p w:rsidR="006B6455" w:rsidRDefault="006B6455" w:rsidP="00184264">
      <w:pPr>
        <w:rPr>
          <w:rFonts w:ascii="Arial" w:hAnsi="Arial" w:cs="Arial"/>
          <w:color w:val="008080"/>
          <w:sz w:val="18"/>
          <w:szCs w:val="18"/>
        </w:rPr>
      </w:pPr>
    </w:p>
    <w:p w:rsidR="006B6455" w:rsidRPr="00941D72" w:rsidRDefault="006B6455" w:rsidP="00184264">
      <w:pPr>
        <w:rPr>
          <w:rFonts w:ascii="Arial" w:hAnsi="Arial" w:cs="Arial"/>
          <w:color w:val="008080"/>
          <w:sz w:val="18"/>
          <w:szCs w:val="18"/>
        </w:rPr>
      </w:pPr>
    </w:p>
    <w:p w:rsidR="006B6455" w:rsidRPr="00941D72" w:rsidRDefault="00500790" w:rsidP="00184264">
      <w:pPr>
        <w:pStyle w:val="CS-notes"/>
        <w:rPr>
          <w:rFonts w:cs="Arial"/>
          <w:color w:val="008080"/>
          <w:sz w:val="18"/>
          <w:szCs w:val="18"/>
        </w:rPr>
      </w:pPr>
      <w:r w:rsidRPr="00E72801">
        <w:rPr>
          <w:rFonts w:eastAsia="SimSun"/>
          <w:b w:val="0"/>
          <w:noProof/>
          <w:color w:val="008080"/>
          <w:sz w:val="18"/>
          <w:szCs w:val="18"/>
        </w:rPr>
        <w:drawing>
          <wp:inline distT="0" distB="0" distL="0" distR="0">
            <wp:extent cx="304800" cy="295275"/>
            <wp:effectExtent l="0" t="0" r="0" b="0"/>
            <wp:docPr id="131" name="Picture 131"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6B6455" w:rsidRPr="00941D72">
        <w:rPr>
          <w:rFonts w:cs="Arial"/>
          <w:color w:val="008080"/>
          <w:sz w:val="18"/>
          <w:szCs w:val="18"/>
        </w:rPr>
        <w:t xml:space="preserve">NOTE: </w:t>
      </w:r>
      <w:r w:rsidR="006B6455" w:rsidRPr="00184264">
        <w:rPr>
          <w:rFonts w:cs="Arial"/>
          <w:b w:val="0"/>
          <w:color w:val="008080"/>
          <w:sz w:val="18"/>
          <w:szCs w:val="18"/>
        </w:rPr>
        <w:t xml:space="preserve">Unlike other </w:t>
      </w:r>
      <w:r w:rsidR="00662C36">
        <w:rPr>
          <w:rFonts w:cs="Arial"/>
          <w:b w:val="0"/>
          <w:color w:val="008080"/>
          <w:sz w:val="18"/>
          <w:szCs w:val="18"/>
        </w:rPr>
        <w:t>inquiry</w:t>
      </w:r>
      <w:r w:rsidR="006B6455" w:rsidRPr="00184264">
        <w:rPr>
          <w:rFonts w:cs="Arial"/>
          <w:b w:val="0"/>
          <w:color w:val="008080"/>
          <w:sz w:val="18"/>
          <w:szCs w:val="18"/>
        </w:rPr>
        <w:t xml:space="preserve"> functions, the Inquire Archived Data function retrieves </w:t>
      </w:r>
      <w:r w:rsidR="00845165">
        <w:rPr>
          <w:rFonts w:cs="Arial"/>
          <w:b w:val="0"/>
          <w:color w:val="008080"/>
          <w:sz w:val="18"/>
          <w:szCs w:val="18"/>
        </w:rPr>
        <w:t>details</w:t>
      </w:r>
      <w:r w:rsidR="006B6455" w:rsidRPr="00184264">
        <w:rPr>
          <w:rFonts w:cs="Arial"/>
          <w:b w:val="0"/>
          <w:color w:val="008080"/>
          <w:sz w:val="18"/>
          <w:szCs w:val="18"/>
        </w:rPr>
        <w:t xml:space="preserve"> from the Backup Database (i.e., CEB data source) and not from the Transaction Database.</w:t>
      </w:r>
    </w:p>
    <w:p w:rsidR="006B6455" w:rsidRPr="00184264" w:rsidRDefault="006B6455" w:rsidP="00184264">
      <w:pPr>
        <w:rPr>
          <w:rFonts w:eastAsia="SimSun"/>
        </w:rPr>
      </w:pPr>
    </w:p>
    <w:p w:rsidR="006B6455" w:rsidRDefault="006B6455" w:rsidP="00CF3BDB"/>
    <w:p w:rsidR="006B6455" w:rsidRDefault="006B6455" w:rsidP="00CF3BDB"/>
    <w:p w:rsidR="006B6455" w:rsidRDefault="006B6455" w:rsidP="00DF238E">
      <w:pPr>
        <w:pStyle w:val="CS-head2"/>
      </w:pPr>
      <w:bookmarkStart w:id="65" w:name="_Toc76901962"/>
      <w:r>
        <w:t>Parameter Settings</w:t>
      </w:r>
      <w:bookmarkEnd w:id="65"/>
    </w:p>
    <w:p w:rsidR="006B6455" w:rsidRPr="00CF3BDB" w:rsidRDefault="006B6455" w:rsidP="00802C1E">
      <w:pPr>
        <w:pStyle w:val="CS-body2"/>
      </w:pPr>
      <w:r>
        <w:t>Log on CE Utility as an Operator user and configure the following transaction function and product settings.</w:t>
      </w:r>
    </w:p>
    <w:p w:rsidR="006B6455" w:rsidRDefault="006B6455" w:rsidP="00802C1E"/>
    <w:p w:rsidR="006B6455" w:rsidRDefault="006B6455" w:rsidP="00802C1E"/>
    <w:p w:rsidR="006B6455" w:rsidRDefault="006B6455" w:rsidP="00864B29">
      <w:pPr>
        <w:pStyle w:val="CS-head4"/>
      </w:pPr>
      <w:r>
        <w:t>Transaction Function Settings</w:t>
      </w:r>
    </w:p>
    <w:p w:rsidR="006B6455" w:rsidRPr="00F03E28" w:rsidRDefault="006B6455" w:rsidP="00F03E28"/>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1964A0">
            <w:pPr>
              <w:pStyle w:val="CS-tabletitle"/>
              <w:jc w:val="left"/>
            </w:pPr>
            <w:r>
              <w:t>Do the following . . .</w:t>
            </w:r>
          </w:p>
        </w:tc>
      </w:tr>
    </w:tbl>
    <w:p w:rsidR="006B6455" w:rsidRDefault="006B6455" w:rsidP="00802C1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0"/>
              </w:numPr>
              <w:ind w:left="510"/>
            </w:pPr>
            <w:r>
              <w:t>Run Transaction Function from the Transaction Function group.</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4554B2">
              <w:rPr>
                <w:noProof/>
              </w:rPr>
              <w:drawing>
                <wp:inline distT="0" distB="0" distL="0" distR="0">
                  <wp:extent cx="3200400" cy="1609725"/>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0"/>
              </w:numPr>
              <w:ind w:left="510"/>
            </w:pPr>
            <w:r>
              <w:t>Access the module and function group for which the Archive Data is to be created.</w:t>
            </w:r>
          </w:p>
          <w:p w:rsidR="006B6455" w:rsidRDefault="006B6455" w:rsidP="001964A0">
            <w:pPr>
              <w:pStyle w:val="CS-tabletext"/>
              <w:rPr>
                <w:rFonts w:ascii="Arial" w:hAnsi="Arial" w:cs="Arial"/>
                <w:b/>
                <w:color w:val="008080"/>
                <w:sz w:val="18"/>
                <w:szCs w:val="18"/>
                <w:u w:val="single"/>
              </w:rPr>
            </w:pPr>
          </w:p>
          <w:p w:rsidR="006B6455" w:rsidRPr="00CF3BDB" w:rsidRDefault="006B6455" w:rsidP="001964A0">
            <w:pPr>
              <w:pStyle w:val="CS-tabletext"/>
              <w:rPr>
                <w:rFonts w:ascii="Arial" w:hAnsi="Arial" w:cs="Arial"/>
                <w:b/>
                <w:color w:val="008080"/>
                <w:sz w:val="18"/>
                <w:szCs w:val="18"/>
                <w:u w:val="single"/>
              </w:rPr>
            </w:pPr>
            <w:r w:rsidRPr="00CF3BDB">
              <w:rPr>
                <w:rFonts w:ascii="Arial" w:hAnsi="Arial" w:cs="Arial"/>
                <w:b/>
                <w:color w:val="008080"/>
                <w:sz w:val="18"/>
                <w:szCs w:val="18"/>
                <w:u w:val="single"/>
              </w:rPr>
              <w:t>EXAMPLE:</w:t>
            </w:r>
          </w:p>
          <w:p w:rsidR="006B6455" w:rsidRPr="00CF3BDB" w:rsidRDefault="006B6455" w:rsidP="00311514">
            <w:pPr>
              <w:pStyle w:val="CS-tabletext"/>
              <w:numPr>
                <w:ilvl w:val="0"/>
                <w:numId w:val="24"/>
              </w:numPr>
              <w:spacing w:before="60" w:after="60"/>
              <w:rPr>
                <w:rFonts w:ascii="Arial" w:hAnsi="Arial" w:cs="Arial"/>
                <w:color w:val="008080"/>
                <w:sz w:val="18"/>
                <w:szCs w:val="18"/>
              </w:rPr>
            </w:pPr>
            <w:r w:rsidRPr="00CF3BDB">
              <w:rPr>
                <w:rFonts w:ascii="Arial" w:hAnsi="Arial" w:cs="Arial"/>
                <w:color w:val="008080"/>
                <w:sz w:val="18"/>
                <w:szCs w:val="18"/>
              </w:rPr>
              <w:t>Module: Import Letters of Credit</w:t>
            </w:r>
          </w:p>
          <w:p w:rsidR="006B6455" w:rsidRDefault="006B6455" w:rsidP="00311514">
            <w:pPr>
              <w:pStyle w:val="CS-tabletext"/>
              <w:numPr>
                <w:ilvl w:val="0"/>
                <w:numId w:val="24"/>
              </w:numPr>
              <w:spacing w:before="60" w:after="60"/>
            </w:pPr>
            <w:r w:rsidRPr="00CF3BDB">
              <w:rPr>
                <w:rFonts w:ascii="Arial" w:hAnsi="Arial" w:cs="Arial"/>
                <w:color w:val="008080"/>
                <w:sz w:val="18"/>
                <w:szCs w:val="18"/>
              </w:rPr>
              <w:t>Function Group: System Maintenance.</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4554B2">
              <w:rPr>
                <w:noProof/>
              </w:rPr>
              <w:drawing>
                <wp:inline distT="0" distB="0" distL="0" distR="0">
                  <wp:extent cx="3200400" cy="16097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0"/>
              </w:numPr>
              <w:ind w:left="510"/>
            </w:pPr>
            <w:r>
              <w:t>Create the Inquire Archived Data function and set its main program to Trx Manager Inq.</w:t>
            </w:r>
          </w:p>
          <w:p w:rsidR="006B6455" w:rsidRDefault="006B6455" w:rsidP="001964A0">
            <w:pPr>
              <w:pStyle w:val="CS-tabletext"/>
              <w:rPr>
                <w:rFonts w:ascii="Arial" w:hAnsi="Arial" w:cs="Arial"/>
                <w:b/>
                <w:color w:val="008080"/>
                <w:sz w:val="18"/>
                <w:szCs w:val="18"/>
                <w:u w:val="single"/>
              </w:rPr>
            </w:pPr>
          </w:p>
          <w:p w:rsidR="006B6455" w:rsidRPr="00CF3BDB" w:rsidRDefault="006B6455" w:rsidP="001964A0">
            <w:pPr>
              <w:pStyle w:val="CS-tabletext"/>
              <w:rPr>
                <w:rFonts w:ascii="Arial" w:hAnsi="Arial" w:cs="Arial"/>
                <w:b/>
                <w:color w:val="008080"/>
                <w:sz w:val="18"/>
                <w:szCs w:val="18"/>
                <w:u w:val="single"/>
              </w:rPr>
            </w:pPr>
            <w:r w:rsidRPr="00CF3BDB">
              <w:rPr>
                <w:rFonts w:ascii="Arial" w:hAnsi="Arial" w:cs="Arial"/>
                <w:b/>
                <w:color w:val="008080"/>
                <w:sz w:val="18"/>
                <w:szCs w:val="18"/>
                <w:u w:val="single"/>
              </w:rPr>
              <w:t>EXAMPLE:</w:t>
            </w:r>
          </w:p>
          <w:p w:rsidR="006B6455" w:rsidRDefault="006B6455" w:rsidP="001964A0">
            <w:pPr>
              <w:pStyle w:val="CS-tabletext"/>
            </w:pPr>
            <w:r>
              <w:rPr>
                <w:rFonts w:ascii="Arial" w:hAnsi="Arial" w:cs="Arial"/>
                <w:color w:val="008080"/>
                <w:sz w:val="18"/>
                <w:szCs w:val="18"/>
              </w:rPr>
              <w:t>Function: IMLC Inquire Archive</w:t>
            </w:r>
          </w:p>
          <w:p w:rsidR="006B6455" w:rsidRDefault="006B6455" w:rsidP="001964A0">
            <w:pPr>
              <w:pStyle w:val="CS-tabletext"/>
            </w:pP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4554B2">
              <w:rPr>
                <w:noProof/>
              </w:rPr>
              <w:drawing>
                <wp:inline distT="0" distB="0" distL="0" distR="0">
                  <wp:extent cx="3200400" cy="447675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00400" cy="447675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0"/>
              </w:numPr>
              <w:ind w:left="510"/>
            </w:pPr>
            <w:r>
              <w:t>Attach the transaction JSP and template JSP files to this function.</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4554B2">
              <w:rPr>
                <w:noProof/>
              </w:rPr>
              <w:drawing>
                <wp:inline distT="0" distB="0" distL="0" distR="0">
                  <wp:extent cx="3200400" cy="1609725"/>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0"/>
              </w:numPr>
              <w:ind w:left="510"/>
            </w:pPr>
            <w:r>
              <w:t>Define the relevant Attribute settings for this function.</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4554B2">
              <w:rPr>
                <w:noProof/>
              </w:rPr>
              <w:drawing>
                <wp:inline distT="0" distB="0" distL="0" distR="0">
                  <wp:extent cx="3200400" cy="1609725"/>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0"/>
              </w:numPr>
              <w:ind w:left="510"/>
            </w:pPr>
            <w:r>
              <w:t>Define the relevant Catalog settings for this function.</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4554B2">
              <w:rPr>
                <w:noProof/>
              </w:rPr>
              <w:drawing>
                <wp:inline distT="0" distB="0" distL="0" distR="0">
                  <wp:extent cx="3200400" cy="1609725"/>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bl>
    <w:p w:rsidR="006B6455" w:rsidRPr="00802C1E" w:rsidRDefault="006B6455" w:rsidP="00802C1E">
      <w:pPr>
        <w:pStyle w:val="CS-body2"/>
      </w:pPr>
    </w:p>
    <w:p w:rsidR="006B6455" w:rsidRDefault="006B6455" w:rsidP="00CF3BDB">
      <w:pPr>
        <w:pStyle w:val="CS-body2"/>
      </w:pPr>
    </w:p>
    <w:p w:rsidR="006B6455" w:rsidRDefault="006B6455" w:rsidP="00CF3BDB">
      <w:pPr>
        <w:pStyle w:val="CS-body2"/>
      </w:pPr>
    </w:p>
    <w:p w:rsidR="006B6455" w:rsidRDefault="006B6455" w:rsidP="00864B29">
      <w:pPr>
        <w:pStyle w:val="CS-head4"/>
        <w:sectPr w:rsidR="006B6455" w:rsidSect="002737A9">
          <w:headerReference w:type="default" r:id="rId162"/>
          <w:pgSz w:w="12240" w:h="15840"/>
          <w:pgMar w:top="1440" w:right="1800" w:bottom="1440" w:left="1800" w:header="720" w:footer="720" w:gutter="0"/>
          <w:cols w:space="720"/>
          <w:rtlGutter/>
        </w:sectPr>
      </w:pPr>
    </w:p>
    <w:p w:rsidR="006B6455" w:rsidRDefault="006B6455" w:rsidP="00864B29">
      <w:pPr>
        <w:pStyle w:val="CS-head4"/>
      </w:pPr>
      <w:r>
        <w:t>Product Settings</w:t>
      </w:r>
    </w:p>
    <w:p w:rsidR="006B6455" w:rsidRDefault="006B6455" w:rsidP="00F03E28"/>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9909D6">
            <w:pPr>
              <w:pStyle w:val="CS-tabletitle"/>
              <w:jc w:val="left"/>
            </w:pPr>
            <w:r>
              <w:t>Do the following . . .</w:t>
            </w:r>
          </w:p>
        </w:tc>
      </w:tr>
    </w:tbl>
    <w:p w:rsidR="006B6455" w:rsidRDefault="006B6455" w:rsidP="00F03E2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1"/>
              </w:numPr>
              <w:ind w:left="510"/>
            </w:pPr>
            <w:r>
              <w:t>Access the Product Function Setting function from the Product Function group.</w:t>
            </w: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4554B2">
              <w:rPr>
                <w:noProof/>
              </w:rPr>
              <w:drawing>
                <wp:inline distT="0" distB="0" distL="0" distR="0">
                  <wp:extent cx="3200400" cy="160972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C6282C">
            <w:pPr>
              <w:pStyle w:val="CS-tabletext"/>
            </w:pPr>
          </w:p>
        </w:tc>
        <w:tc>
          <w:tcPr>
            <w:tcW w:w="236" w:type="dxa"/>
            <w:tcBorders>
              <w:top w:val="nil"/>
              <w:left w:val="nil"/>
              <w:bottom w:val="nil"/>
              <w:right w:val="nil"/>
            </w:tcBorders>
          </w:tcPr>
          <w:p w:rsidR="006B6455" w:rsidRDefault="006B6455" w:rsidP="00C6282C">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1"/>
              </w:numPr>
              <w:ind w:left="510"/>
            </w:pPr>
            <w:r>
              <w:t>Access the relevant product group and product from the Product Function tab.</w:t>
            </w:r>
          </w:p>
          <w:p w:rsidR="006B6455" w:rsidRDefault="006B6455" w:rsidP="00C6282C">
            <w:pPr>
              <w:pStyle w:val="CS-tabletext"/>
            </w:pPr>
          </w:p>
          <w:p w:rsidR="006B6455" w:rsidRPr="003524BB" w:rsidRDefault="006B6455" w:rsidP="00C6282C">
            <w:pPr>
              <w:pStyle w:val="CS-tabletext"/>
              <w:rPr>
                <w:rFonts w:ascii="Arial" w:hAnsi="Arial" w:cs="Arial"/>
                <w:b/>
                <w:color w:val="008080"/>
                <w:sz w:val="18"/>
                <w:szCs w:val="18"/>
                <w:u w:val="single"/>
              </w:rPr>
            </w:pPr>
            <w:r w:rsidRPr="003524BB">
              <w:rPr>
                <w:rFonts w:ascii="Arial" w:hAnsi="Arial" w:cs="Arial"/>
                <w:b/>
                <w:color w:val="008080"/>
                <w:sz w:val="18"/>
                <w:szCs w:val="18"/>
                <w:u w:val="single"/>
              </w:rPr>
              <w:t>EXAMPLE:</w:t>
            </w:r>
          </w:p>
          <w:p w:rsidR="006B6455" w:rsidRPr="003524BB" w:rsidRDefault="006B6455" w:rsidP="00311514">
            <w:pPr>
              <w:pStyle w:val="CS-tabletext"/>
              <w:numPr>
                <w:ilvl w:val="0"/>
                <w:numId w:val="35"/>
              </w:numPr>
              <w:spacing w:before="60" w:after="60"/>
              <w:rPr>
                <w:rFonts w:ascii="Arial" w:hAnsi="Arial" w:cs="Arial"/>
                <w:color w:val="008080"/>
                <w:sz w:val="18"/>
                <w:szCs w:val="18"/>
              </w:rPr>
            </w:pPr>
            <w:r w:rsidRPr="003524BB">
              <w:rPr>
                <w:rFonts w:ascii="Arial" w:hAnsi="Arial" w:cs="Arial"/>
                <w:color w:val="008080"/>
                <w:sz w:val="18"/>
                <w:szCs w:val="18"/>
              </w:rPr>
              <w:t>Product Group: Import</w:t>
            </w:r>
          </w:p>
          <w:p w:rsidR="006B6455" w:rsidRDefault="006B6455" w:rsidP="00311514">
            <w:pPr>
              <w:pStyle w:val="CS-tabletext"/>
              <w:numPr>
                <w:ilvl w:val="0"/>
                <w:numId w:val="35"/>
              </w:numPr>
              <w:spacing w:before="60" w:after="60"/>
            </w:pPr>
            <w:r w:rsidRPr="003524BB">
              <w:rPr>
                <w:rFonts w:ascii="Arial" w:hAnsi="Arial" w:cs="Arial"/>
                <w:color w:val="008080"/>
                <w:sz w:val="18"/>
                <w:szCs w:val="18"/>
              </w:rPr>
              <w:t>Product: Import Letters of Credit</w:t>
            </w: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4554B2">
              <w:rPr>
                <w:noProof/>
              </w:rPr>
              <w:drawing>
                <wp:inline distT="0" distB="0" distL="0" distR="0">
                  <wp:extent cx="3200400" cy="16097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00400" cy="1609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1"/>
              </w:numPr>
              <w:ind w:left="510"/>
            </w:pPr>
            <w:r>
              <w:t>Select the Inquire Archived Data function (e.g., IMLC Inquire Archive) and assign these settings:</w:t>
            </w:r>
          </w:p>
          <w:p w:rsidR="006B6455" w:rsidRDefault="006B6455" w:rsidP="00816378">
            <w:pPr>
              <w:pStyle w:val="CS-tabletext"/>
              <w:numPr>
                <w:ilvl w:val="0"/>
                <w:numId w:val="30"/>
              </w:numPr>
              <w:tabs>
                <w:tab w:val="clear" w:pos="720"/>
                <w:tab w:val="num" w:pos="870"/>
              </w:tabs>
              <w:spacing w:before="60" w:after="60"/>
              <w:ind w:left="870"/>
            </w:pPr>
            <w:r>
              <w:t>Item: InquireArchive</w:t>
            </w:r>
          </w:p>
          <w:p w:rsidR="006B6455" w:rsidRDefault="006B6455" w:rsidP="00816378">
            <w:pPr>
              <w:pStyle w:val="CS-tabletext"/>
              <w:numPr>
                <w:ilvl w:val="0"/>
                <w:numId w:val="30"/>
              </w:numPr>
              <w:tabs>
                <w:tab w:val="clear" w:pos="720"/>
                <w:tab w:val="num" w:pos="870"/>
              </w:tabs>
              <w:spacing w:before="60" w:after="60"/>
              <w:ind w:left="870"/>
            </w:pPr>
            <w:r>
              <w:t>Item Type: Inquire</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4554B2">
              <w:rPr>
                <w:noProof/>
              </w:rPr>
              <w:drawing>
                <wp:inline distT="0" distB="0" distL="0" distR="0">
                  <wp:extent cx="3200400" cy="287655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00400" cy="2876550"/>
                          </a:xfrm>
                          <a:prstGeom prst="rect">
                            <a:avLst/>
                          </a:prstGeom>
                          <a:noFill/>
                          <a:ln>
                            <a:noFill/>
                          </a:ln>
                        </pic:spPr>
                      </pic:pic>
                    </a:graphicData>
                  </a:graphic>
                </wp:inline>
              </w:drawing>
            </w:r>
          </w:p>
        </w:tc>
      </w:tr>
    </w:tbl>
    <w:p w:rsidR="006B6455" w:rsidRPr="00F03E28" w:rsidRDefault="006B6455" w:rsidP="00F03E28">
      <w:pPr>
        <w:sectPr w:rsidR="006B6455" w:rsidRPr="00F03E28" w:rsidSect="002737A9">
          <w:pgSz w:w="12240" w:h="15840"/>
          <w:pgMar w:top="1440" w:right="1800" w:bottom="1440" w:left="1800" w:header="720" w:footer="720" w:gutter="0"/>
          <w:cols w:space="720"/>
        </w:sectPr>
      </w:pPr>
    </w:p>
    <w:p w:rsidR="006B6455" w:rsidRDefault="006B6455" w:rsidP="00DF238E">
      <w:pPr>
        <w:pStyle w:val="CS-head2"/>
      </w:pPr>
      <w:bookmarkStart w:id="66" w:name="_Toc76901963"/>
      <w:r>
        <w:t>Transaction Process</w:t>
      </w:r>
      <w:bookmarkEnd w:id="66"/>
    </w:p>
    <w:p w:rsidR="006B6455" w:rsidRDefault="006B6455" w:rsidP="003B0527">
      <w:pPr>
        <w:pStyle w:val="CS-body2"/>
      </w:pPr>
    </w:p>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1964A0">
            <w:pPr>
              <w:pStyle w:val="CS-tabletitle"/>
              <w:jc w:val="left"/>
            </w:pPr>
            <w:r>
              <w:t>EXAMPLE</w:t>
            </w:r>
          </w:p>
        </w:tc>
      </w:tr>
    </w:tbl>
    <w:p w:rsidR="006B6455" w:rsidRDefault="006B6455" w:rsidP="003B052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2"/>
              </w:numPr>
              <w:ind w:left="510"/>
            </w:pPr>
            <w:r>
              <w:t>Through the IMLC Archive Data function, archive one record.</w:t>
            </w:r>
          </w:p>
          <w:p w:rsidR="006B6455" w:rsidRDefault="006B6455" w:rsidP="0042207F">
            <w:pPr>
              <w:pStyle w:val="CS-tabletext"/>
            </w:pPr>
          </w:p>
        </w:tc>
        <w:tc>
          <w:tcPr>
            <w:tcW w:w="236" w:type="dxa"/>
            <w:tcBorders>
              <w:top w:val="nil"/>
              <w:left w:val="single" w:sz="4" w:space="0" w:color="auto"/>
              <w:bottom w:val="nil"/>
              <w:right w:val="single" w:sz="4" w:space="0" w:color="auto"/>
            </w:tcBorders>
          </w:tcPr>
          <w:p w:rsidR="006B6455" w:rsidRDefault="006B6455" w:rsidP="0042207F">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2207F">
            <w:pPr>
              <w:pStyle w:val="CS-tabletext"/>
              <w:jc w:val="center"/>
            </w:pPr>
            <w:r w:rsidRPr="006F46D8">
              <w:rPr>
                <w:noProof/>
              </w:rPr>
              <w:drawing>
                <wp:inline distT="0" distB="0" distL="0" distR="0">
                  <wp:extent cx="3200400" cy="1219200"/>
                  <wp:effectExtent l="0" t="0" r="0" b="0"/>
                  <wp:docPr id="141" name="Picture 61" descr="tmp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mp11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0400" cy="121920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2207F">
            <w:pPr>
              <w:pStyle w:val="CS-tabletext"/>
            </w:pPr>
          </w:p>
        </w:tc>
        <w:tc>
          <w:tcPr>
            <w:tcW w:w="236" w:type="dxa"/>
            <w:tcBorders>
              <w:top w:val="nil"/>
              <w:left w:val="nil"/>
              <w:bottom w:val="nil"/>
              <w:right w:val="nil"/>
            </w:tcBorders>
          </w:tcPr>
          <w:p w:rsidR="006B6455" w:rsidRDefault="006B6455" w:rsidP="0042207F">
            <w:pPr>
              <w:pStyle w:val="CS-tabletext"/>
            </w:pPr>
          </w:p>
        </w:tc>
        <w:tc>
          <w:tcPr>
            <w:tcW w:w="5256" w:type="dxa"/>
            <w:tcBorders>
              <w:top w:val="single" w:sz="4" w:space="0" w:color="auto"/>
              <w:left w:val="nil"/>
              <w:bottom w:val="single" w:sz="4" w:space="0" w:color="auto"/>
              <w:right w:val="nil"/>
            </w:tcBorders>
          </w:tcPr>
          <w:p w:rsidR="006B6455" w:rsidRDefault="006B6455" w:rsidP="0042207F">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816378" w:rsidRDefault="006B6455" w:rsidP="00BD68B8">
            <w:pPr>
              <w:pStyle w:val="CS-tabletext"/>
              <w:numPr>
                <w:ilvl w:val="0"/>
                <w:numId w:val="62"/>
              </w:numPr>
              <w:ind w:left="510"/>
            </w:pPr>
            <w:r>
              <w:t xml:space="preserve">Run the IMLC Inquire Archive function.  </w:t>
            </w:r>
          </w:p>
          <w:p w:rsidR="006B6455" w:rsidRDefault="006B6455" w:rsidP="00816378">
            <w:pPr>
              <w:pStyle w:val="CS-tabletext"/>
              <w:ind w:left="510"/>
            </w:pPr>
            <w:r>
              <w:t>The catalog shows the archived record.  Select this record and click on the InquireArchive button.</w:t>
            </w:r>
          </w:p>
        </w:tc>
        <w:tc>
          <w:tcPr>
            <w:tcW w:w="236" w:type="dxa"/>
            <w:tcBorders>
              <w:top w:val="nil"/>
              <w:left w:val="single" w:sz="4" w:space="0" w:color="auto"/>
              <w:bottom w:val="nil"/>
              <w:right w:val="single" w:sz="4" w:space="0" w:color="auto"/>
            </w:tcBorders>
          </w:tcPr>
          <w:p w:rsidR="006B6455" w:rsidRDefault="006B6455" w:rsidP="0042207F">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2207F">
            <w:pPr>
              <w:pStyle w:val="CS-tabletext"/>
              <w:jc w:val="center"/>
            </w:pPr>
            <w:r w:rsidRPr="006F46D8">
              <w:rPr>
                <w:noProof/>
              </w:rPr>
              <w:drawing>
                <wp:inline distT="0" distB="0" distL="0" distR="0">
                  <wp:extent cx="3200400" cy="1228725"/>
                  <wp:effectExtent l="0" t="0" r="0" b="0"/>
                  <wp:docPr id="142" name="Picture 68" descr="tmp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mp12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00400" cy="12287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2207F">
            <w:pPr>
              <w:pStyle w:val="CS-tabletext"/>
            </w:pPr>
          </w:p>
        </w:tc>
        <w:tc>
          <w:tcPr>
            <w:tcW w:w="236" w:type="dxa"/>
            <w:tcBorders>
              <w:top w:val="nil"/>
              <w:left w:val="nil"/>
              <w:bottom w:val="nil"/>
              <w:right w:val="nil"/>
            </w:tcBorders>
          </w:tcPr>
          <w:p w:rsidR="006B6455" w:rsidRDefault="006B6455" w:rsidP="0042207F">
            <w:pPr>
              <w:pStyle w:val="CS-tabletext"/>
            </w:pPr>
          </w:p>
        </w:tc>
        <w:tc>
          <w:tcPr>
            <w:tcW w:w="5256" w:type="dxa"/>
            <w:tcBorders>
              <w:top w:val="single" w:sz="4" w:space="0" w:color="auto"/>
              <w:left w:val="nil"/>
              <w:bottom w:val="single" w:sz="4" w:space="0" w:color="auto"/>
              <w:right w:val="nil"/>
            </w:tcBorders>
          </w:tcPr>
          <w:p w:rsidR="006B6455" w:rsidRDefault="006B6455" w:rsidP="0042207F">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816378" w:rsidRDefault="006B6455" w:rsidP="00816378">
            <w:pPr>
              <w:pStyle w:val="CS-tabletext"/>
              <w:ind w:left="510"/>
            </w:pPr>
            <w:r w:rsidRPr="00816378">
              <w:t>The documents and uploaded images for this record are listed for viewing (through the corresponding View buttons).</w:t>
            </w:r>
          </w:p>
          <w:p w:rsidR="006B6455" w:rsidRPr="00816378" w:rsidRDefault="006B6455" w:rsidP="00816378">
            <w:pPr>
              <w:pStyle w:val="CS-tabletext"/>
              <w:ind w:left="510"/>
            </w:pPr>
          </w:p>
        </w:tc>
        <w:tc>
          <w:tcPr>
            <w:tcW w:w="236" w:type="dxa"/>
            <w:tcBorders>
              <w:top w:val="nil"/>
              <w:left w:val="single" w:sz="4" w:space="0" w:color="auto"/>
              <w:bottom w:val="nil"/>
              <w:right w:val="single" w:sz="4" w:space="0" w:color="auto"/>
            </w:tcBorders>
          </w:tcPr>
          <w:p w:rsidR="006B6455" w:rsidRDefault="006B6455" w:rsidP="0042207F">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2207F">
            <w:pPr>
              <w:pStyle w:val="CS-tabletext"/>
              <w:jc w:val="center"/>
            </w:pPr>
            <w:r w:rsidRPr="006F46D8">
              <w:rPr>
                <w:noProof/>
              </w:rPr>
              <w:drawing>
                <wp:inline distT="0" distB="0" distL="0" distR="0">
                  <wp:extent cx="3171825" cy="2028825"/>
                  <wp:effectExtent l="0" t="0" r="0" b="0"/>
                  <wp:docPr id="143" name="Picture 69" descr="tmp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mp12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71825" cy="20288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2207F">
            <w:pPr>
              <w:pStyle w:val="CS-tabletext"/>
            </w:pPr>
          </w:p>
        </w:tc>
        <w:tc>
          <w:tcPr>
            <w:tcW w:w="236" w:type="dxa"/>
            <w:tcBorders>
              <w:top w:val="nil"/>
              <w:left w:val="nil"/>
              <w:bottom w:val="nil"/>
              <w:right w:val="nil"/>
            </w:tcBorders>
          </w:tcPr>
          <w:p w:rsidR="006B6455" w:rsidRDefault="006B6455" w:rsidP="0042207F">
            <w:pPr>
              <w:pStyle w:val="CS-tabletext"/>
            </w:pPr>
          </w:p>
        </w:tc>
        <w:tc>
          <w:tcPr>
            <w:tcW w:w="5256" w:type="dxa"/>
            <w:tcBorders>
              <w:top w:val="single" w:sz="4" w:space="0" w:color="auto"/>
              <w:left w:val="nil"/>
              <w:bottom w:val="single" w:sz="4" w:space="0" w:color="auto"/>
              <w:right w:val="nil"/>
            </w:tcBorders>
          </w:tcPr>
          <w:p w:rsidR="006B6455" w:rsidRDefault="006B6455" w:rsidP="0042207F">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2"/>
              </w:numPr>
              <w:ind w:left="510"/>
            </w:pPr>
            <w:r>
              <w:t xml:space="preserve">Click on the View Historical button. </w:t>
            </w:r>
          </w:p>
        </w:tc>
        <w:tc>
          <w:tcPr>
            <w:tcW w:w="236" w:type="dxa"/>
            <w:tcBorders>
              <w:top w:val="nil"/>
              <w:left w:val="single" w:sz="4" w:space="0" w:color="auto"/>
              <w:bottom w:val="nil"/>
              <w:right w:val="single" w:sz="4" w:space="0" w:color="auto"/>
            </w:tcBorders>
          </w:tcPr>
          <w:p w:rsidR="006B6455" w:rsidRDefault="006B6455" w:rsidP="0042207F">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2207F">
            <w:pPr>
              <w:pStyle w:val="CS-tabletext"/>
              <w:jc w:val="center"/>
            </w:pPr>
            <w:r w:rsidRPr="006F46D8">
              <w:rPr>
                <w:noProof/>
              </w:rPr>
              <w:drawing>
                <wp:inline distT="0" distB="0" distL="0" distR="0">
                  <wp:extent cx="3171825" cy="1933575"/>
                  <wp:effectExtent l="0" t="0" r="0" b="0"/>
                  <wp:docPr id="144" name="Picture 71" descr="tmp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mp12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71825" cy="19335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2207F">
            <w:pPr>
              <w:pStyle w:val="CS-tabletext"/>
            </w:pPr>
          </w:p>
        </w:tc>
        <w:tc>
          <w:tcPr>
            <w:tcW w:w="236" w:type="dxa"/>
            <w:tcBorders>
              <w:top w:val="nil"/>
              <w:left w:val="nil"/>
              <w:bottom w:val="nil"/>
              <w:right w:val="nil"/>
            </w:tcBorders>
          </w:tcPr>
          <w:p w:rsidR="006B6455" w:rsidRDefault="006B6455" w:rsidP="0042207F">
            <w:pPr>
              <w:pStyle w:val="CS-tabletext"/>
            </w:pPr>
          </w:p>
        </w:tc>
        <w:tc>
          <w:tcPr>
            <w:tcW w:w="5256" w:type="dxa"/>
            <w:tcBorders>
              <w:top w:val="single" w:sz="4" w:space="0" w:color="auto"/>
              <w:left w:val="nil"/>
              <w:bottom w:val="single" w:sz="4" w:space="0" w:color="auto"/>
              <w:right w:val="nil"/>
            </w:tcBorders>
          </w:tcPr>
          <w:p w:rsidR="006B6455" w:rsidRDefault="006B6455" w:rsidP="0042207F">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16378">
            <w:pPr>
              <w:pStyle w:val="CS-tabletext"/>
              <w:ind w:left="510"/>
            </w:pPr>
            <w:r w:rsidRPr="00816378">
              <w:t>The</w:t>
            </w:r>
            <w:r>
              <w:t xml:space="preserve"> events of the transaction record are listed.</w:t>
            </w:r>
          </w:p>
        </w:tc>
        <w:tc>
          <w:tcPr>
            <w:tcW w:w="236" w:type="dxa"/>
            <w:tcBorders>
              <w:top w:val="nil"/>
              <w:left w:val="single" w:sz="4" w:space="0" w:color="auto"/>
              <w:bottom w:val="nil"/>
              <w:right w:val="single" w:sz="4" w:space="0" w:color="auto"/>
            </w:tcBorders>
          </w:tcPr>
          <w:p w:rsidR="006B6455" w:rsidRDefault="006B6455" w:rsidP="0042207F">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2207F">
            <w:pPr>
              <w:pStyle w:val="CS-tabletext"/>
              <w:jc w:val="center"/>
            </w:pPr>
            <w:r w:rsidRPr="006F46D8">
              <w:rPr>
                <w:noProof/>
              </w:rPr>
              <w:drawing>
                <wp:inline distT="0" distB="0" distL="0" distR="0">
                  <wp:extent cx="3200400" cy="1466850"/>
                  <wp:effectExtent l="0" t="0" r="0" b="0"/>
                  <wp:docPr id="145" name="Picture 73" descr="tm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mp12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146685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2207F">
            <w:pPr>
              <w:pStyle w:val="CS-tabletext"/>
            </w:pPr>
          </w:p>
        </w:tc>
        <w:tc>
          <w:tcPr>
            <w:tcW w:w="236" w:type="dxa"/>
            <w:tcBorders>
              <w:top w:val="nil"/>
              <w:left w:val="nil"/>
              <w:bottom w:val="nil"/>
              <w:right w:val="nil"/>
            </w:tcBorders>
          </w:tcPr>
          <w:p w:rsidR="006B6455" w:rsidRDefault="006B6455" w:rsidP="0042207F">
            <w:pPr>
              <w:pStyle w:val="CS-tabletext"/>
            </w:pPr>
          </w:p>
        </w:tc>
        <w:tc>
          <w:tcPr>
            <w:tcW w:w="5256" w:type="dxa"/>
            <w:tcBorders>
              <w:top w:val="single" w:sz="4" w:space="0" w:color="auto"/>
              <w:left w:val="nil"/>
              <w:bottom w:val="single" w:sz="4" w:space="0" w:color="auto"/>
              <w:right w:val="nil"/>
            </w:tcBorders>
          </w:tcPr>
          <w:p w:rsidR="006B6455" w:rsidRDefault="006B6455" w:rsidP="0042207F">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2"/>
              </w:numPr>
              <w:ind w:left="510"/>
            </w:pPr>
            <w:r>
              <w:t>Select an event to view the event details.</w:t>
            </w:r>
          </w:p>
        </w:tc>
        <w:tc>
          <w:tcPr>
            <w:tcW w:w="236" w:type="dxa"/>
            <w:tcBorders>
              <w:top w:val="nil"/>
              <w:left w:val="single" w:sz="4" w:space="0" w:color="auto"/>
              <w:bottom w:val="nil"/>
              <w:right w:val="single" w:sz="4" w:space="0" w:color="auto"/>
            </w:tcBorders>
          </w:tcPr>
          <w:p w:rsidR="006B6455" w:rsidRDefault="006B6455" w:rsidP="0042207F">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2207F">
            <w:pPr>
              <w:pStyle w:val="CS-tabletext"/>
              <w:jc w:val="center"/>
            </w:pPr>
            <w:r w:rsidRPr="006F46D8">
              <w:rPr>
                <w:noProof/>
              </w:rPr>
              <w:drawing>
                <wp:inline distT="0" distB="0" distL="0" distR="0">
                  <wp:extent cx="3124200" cy="1924050"/>
                  <wp:effectExtent l="0" t="0" r="0" b="0"/>
                  <wp:docPr id="146" name="Picture 74" descr="tmp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mp12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24200" cy="1924050"/>
                          </a:xfrm>
                          <a:prstGeom prst="rect">
                            <a:avLst/>
                          </a:prstGeom>
                          <a:noFill/>
                          <a:ln>
                            <a:noFill/>
                          </a:ln>
                        </pic:spPr>
                      </pic:pic>
                    </a:graphicData>
                  </a:graphic>
                </wp:inline>
              </w:drawing>
            </w:r>
          </w:p>
        </w:tc>
      </w:tr>
    </w:tbl>
    <w:p w:rsidR="006B6455" w:rsidRPr="003B0527" w:rsidRDefault="006B6455" w:rsidP="003B0527">
      <w:pPr>
        <w:pStyle w:val="CS-body2"/>
      </w:pPr>
    </w:p>
    <w:p w:rsidR="006B6455" w:rsidRDefault="006B6455" w:rsidP="00520661">
      <w:pPr>
        <w:sectPr w:rsidR="006B6455" w:rsidSect="002737A9">
          <w:pgSz w:w="12240" w:h="15840"/>
          <w:pgMar w:top="1440" w:right="1800" w:bottom="1440" w:left="1800" w:header="720" w:footer="720" w:gutter="0"/>
          <w:cols w:space="720"/>
        </w:sectPr>
      </w:pPr>
    </w:p>
    <w:p w:rsidR="006B6455" w:rsidRDefault="00500790" w:rsidP="00520661">
      <w:pPr>
        <w:pStyle w:val="CS-ChapterTitle"/>
      </w:pPr>
      <w:bookmarkStart w:id="67" w:name="_Toc76901964"/>
      <w:r>
        <w:rPr>
          <w:noProof/>
        </w:rPr>
        <mc:AlternateContent>
          <mc:Choice Requires="wps">
            <w:drawing>
              <wp:anchor distT="0" distB="0" distL="114300" distR="114300" simplePos="0" relativeHeight="251651584" behindDoc="0" locked="1" layoutInCell="1" allowOverlap="1">
                <wp:simplePos x="0" y="0"/>
                <wp:positionH relativeFrom="column">
                  <wp:posOffset>5880735</wp:posOffset>
                </wp:positionH>
                <wp:positionV relativeFrom="paragraph">
                  <wp:posOffset>-904875</wp:posOffset>
                </wp:positionV>
                <wp:extent cx="731520" cy="10048875"/>
                <wp:effectExtent l="22860" t="19050" r="26670" b="19050"/>
                <wp:wrapNone/>
                <wp:docPr id="20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48875"/>
                        </a:xfrm>
                        <a:prstGeom prst="rect">
                          <a:avLst/>
                        </a:prstGeom>
                        <a:solidFill>
                          <a:srgbClr val="C0C0C0"/>
                        </a:solidFill>
                        <a:ln w="38100">
                          <a:solidFill>
                            <a:srgbClr val="C0C0C0"/>
                          </a:solidFill>
                          <a:miter lim="800000"/>
                          <a:headEnd/>
                          <a:tailEnd/>
                        </a:ln>
                      </wps:spPr>
                      <wps:txbx>
                        <w:txbxContent>
                          <w:p w:rsidR="00610937" w:rsidRDefault="00610937" w:rsidP="00520661">
                            <w:pPr>
                              <w:pStyle w:val="CS-sidetitle"/>
                            </w:pPr>
                            <w:r>
                              <w:t>Chapter Five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Text Box 10" o:spid="_x0000_s1032" type="#_x0000_t202" style="position:absolute;margin-left:463.05pt;margin-top:-71.25pt;width:57.6pt;height:791.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" fillcolor="silver" strokecolor="silver" strokeweight="3pt">
                <v:textbox style="layout-flow:vertical;mso-layout-flow-alt:bottom-to-top">
                  <w:txbxContent>
                    <w:p w:rsidR="00610937" w:rsidRDefault="00610937" w:rsidP="00520661">
                      <w:pPr>
                        <w:pStyle w:val="CS-sidetitle"/>
                      </w:pPr>
                      <w:r>
                        <w:t>Chapter Five</w:t>
                      </w:r>
                    </w:p>
                  </w:txbxContent>
                </v:textbox>
                <w10:anchorlock/>
              </v:shape>
            </w:pict>
          </mc:Fallback>
        </mc:AlternateContent>
      </w:r>
      <w:r w:rsidR="006B6455">
        <w:t>Auto Archive Mode</w:t>
      </w:r>
      <w:bookmarkEnd w:id="67"/>
    </w:p>
    <w:p w:rsidR="006B6455" w:rsidRDefault="006B6455" w:rsidP="00520661">
      <w:pPr>
        <w:pStyle w:val="CS-ChapterBullet"/>
      </w:pPr>
      <w:r>
        <w:t>Overview</w:t>
      </w:r>
    </w:p>
    <w:p w:rsidR="006B6455" w:rsidRDefault="006B6455" w:rsidP="00520661">
      <w:pPr>
        <w:pStyle w:val="CS-ChapterBullet"/>
      </w:pPr>
      <w:r>
        <w:t>parameter SEttings</w:t>
      </w:r>
    </w:p>
    <w:p w:rsidR="006B6455" w:rsidRDefault="006B6455" w:rsidP="00520661">
      <w:pPr>
        <w:pStyle w:val="CS-ChapterBullet"/>
      </w:pPr>
      <w:r>
        <w:t>Transaction Process</w:t>
      </w:r>
    </w:p>
    <w:p w:rsidR="006B6455" w:rsidRDefault="006B6455" w:rsidP="00520661">
      <w:pPr>
        <w:sectPr w:rsidR="006B6455" w:rsidSect="002737A9">
          <w:headerReference w:type="default" r:id="rId165"/>
          <w:pgSz w:w="12240" w:h="15840"/>
          <w:pgMar w:top="1440" w:right="1800" w:bottom="1440" w:left="1800" w:header="720" w:footer="720" w:gutter="0"/>
          <w:cols w:space="720"/>
        </w:sectPr>
      </w:pPr>
    </w:p>
    <w:p w:rsidR="006B6455" w:rsidRDefault="006B6455" w:rsidP="00520661">
      <w:pPr>
        <w:pStyle w:val="CS-head1"/>
      </w:pPr>
      <w:bookmarkStart w:id="68" w:name="_Toc76901965"/>
      <w:r>
        <w:t>Overview</w:t>
      </w:r>
      <w:bookmarkEnd w:id="68"/>
    </w:p>
    <w:p w:rsidR="006B6455" w:rsidRPr="00086359" w:rsidRDefault="006B6455" w:rsidP="00F92970">
      <w:pPr>
        <w:rPr>
          <w:rFonts w:eastAsia="SimSun"/>
          <w:lang w:eastAsia="zh-CN"/>
        </w:rPr>
      </w:pPr>
      <w:r w:rsidRPr="00086359">
        <w:rPr>
          <w:rFonts w:eastAsia="SimSun"/>
          <w:lang w:eastAsia="zh-CN"/>
        </w:rPr>
        <w:t>With the Auto Archive mode</w:t>
      </w:r>
      <w:r>
        <w:rPr>
          <w:rFonts w:eastAsia="SimSun"/>
          <w:lang w:eastAsia="zh-CN"/>
        </w:rPr>
        <w:t xml:space="preserve"> (or batch mode)</w:t>
      </w:r>
      <w:r w:rsidR="006221CB">
        <w:rPr>
          <w:rFonts w:eastAsia="SimSun"/>
          <w:lang w:eastAsia="zh-CN"/>
        </w:rPr>
        <w:fldChar w:fldCharType="begin"/>
      </w:r>
      <w:r w:rsidRPr="00086359">
        <w:rPr>
          <w:rFonts w:eastAsia="SimSun"/>
        </w:rPr>
        <w:instrText>xe "</w:instrText>
      </w:r>
      <w:r w:rsidRPr="00086359">
        <w:rPr>
          <w:rFonts w:eastAsia="SimSun"/>
          <w:lang w:eastAsia="zh-CN"/>
        </w:rPr>
        <w:instrText>Auto Archive mode</w:instrText>
      </w:r>
      <w:r w:rsidRPr="00086359">
        <w:rPr>
          <w:rFonts w:eastAsia="SimSun"/>
        </w:rPr>
        <w:instrText>"</w:instrText>
      </w:r>
      <w:r w:rsidR="006221CB">
        <w:rPr>
          <w:rFonts w:eastAsia="SimSun"/>
          <w:lang w:eastAsia="zh-CN"/>
        </w:rPr>
        <w:fldChar w:fldCharType="end"/>
      </w:r>
      <w:r w:rsidRPr="00086359">
        <w:rPr>
          <w:rFonts w:eastAsia="SimSun"/>
          <w:lang w:eastAsia="zh-CN"/>
        </w:rPr>
        <w:t xml:space="preserve">, records </w:t>
      </w:r>
      <w:r w:rsidRPr="00F92970">
        <w:rPr>
          <w:rFonts w:eastAsia="SimSun"/>
          <w:lang w:eastAsia="zh-CN"/>
        </w:rPr>
        <w:t>from the</w:t>
      </w:r>
      <w:r w:rsidR="00F92970">
        <w:rPr>
          <w:rFonts w:eastAsia="SimSun"/>
          <w:lang w:eastAsia="zh-CN"/>
        </w:rPr>
        <w:t xml:space="preserve"> relevant</w:t>
      </w:r>
      <w:r w:rsidRPr="00F92970">
        <w:rPr>
          <w:rFonts w:eastAsia="SimSun"/>
          <w:lang w:eastAsia="zh-CN"/>
        </w:rPr>
        <w:t xml:space="preserve"> module</w:t>
      </w:r>
      <w:r w:rsidRPr="00086359">
        <w:rPr>
          <w:rFonts w:eastAsia="SimSun"/>
          <w:lang w:eastAsia="zh-CN"/>
        </w:rPr>
        <w:t xml:space="preserve"> that satisfy a defined set of criteria </w:t>
      </w:r>
      <w:r w:rsidR="00F92970">
        <w:rPr>
          <w:rFonts w:eastAsia="SimSun"/>
          <w:lang w:eastAsia="zh-CN"/>
        </w:rPr>
        <w:t xml:space="preserve">for the module </w:t>
      </w:r>
      <w:r w:rsidRPr="00086359">
        <w:rPr>
          <w:rFonts w:eastAsia="SimSun"/>
          <w:lang w:eastAsia="zh-CN"/>
        </w:rPr>
        <w:t>are automatically archived.</w:t>
      </w:r>
      <w:r>
        <w:rPr>
          <w:rFonts w:eastAsia="SimSun"/>
          <w:lang w:eastAsia="zh-CN"/>
        </w:rPr>
        <w:t xml:space="preserve">  </w:t>
      </w:r>
    </w:p>
    <w:p w:rsidR="006B6455" w:rsidRDefault="006B6455" w:rsidP="00086359">
      <w:pPr>
        <w:rPr>
          <w:rFonts w:eastAsia="SimSun"/>
          <w:kern w:val="28"/>
          <w:lang w:eastAsia="zh-CN"/>
        </w:rPr>
      </w:pPr>
      <w:r w:rsidRPr="00086359">
        <w:rPr>
          <w:rFonts w:eastAsia="SimSun"/>
          <w:kern w:val="28"/>
          <w:lang w:eastAsia="zh-CN"/>
        </w:rPr>
        <w:t xml:space="preserve">The </w:t>
      </w:r>
      <w:r>
        <w:rPr>
          <w:rFonts w:eastAsia="SimSun"/>
          <w:kern w:val="28"/>
          <w:lang w:eastAsia="zh-CN"/>
        </w:rPr>
        <w:t>AutoArchiveData</w:t>
      </w:r>
      <w:r w:rsidRPr="00086359">
        <w:rPr>
          <w:rFonts w:eastAsia="SimSun"/>
          <w:kern w:val="28"/>
          <w:lang w:eastAsia="zh-CN"/>
        </w:rPr>
        <w:t xml:space="preserve"> batch function is an example of an Auto Archive function.</w:t>
      </w:r>
    </w:p>
    <w:p w:rsidR="006B6455" w:rsidRDefault="006B6455" w:rsidP="00086359"/>
    <w:p w:rsidR="00F92970" w:rsidRDefault="00F92970" w:rsidP="00086359"/>
    <w:p w:rsidR="00F92970" w:rsidRPr="00947AA4" w:rsidRDefault="00500790" w:rsidP="00947AA4">
      <w:pPr>
        <w:pStyle w:val="CS-notes"/>
        <w:rPr>
          <w:b w:val="0"/>
          <w:bCs/>
          <w:color w:val="008080"/>
          <w:sz w:val="18"/>
          <w:szCs w:val="18"/>
        </w:rPr>
      </w:pPr>
      <w:r w:rsidRPr="00E72801">
        <w:rPr>
          <w:rFonts w:eastAsia="SimSun"/>
          <w:b w:val="0"/>
          <w:noProof/>
          <w:color w:val="008080"/>
          <w:sz w:val="18"/>
          <w:szCs w:val="18"/>
        </w:rPr>
        <w:drawing>
          <wp:inline distT="0" distB="0" distL="0" distR="0">
            <wp:extent cx="304800" cy="295275"/>
            <wp:effectExtent l="0" t="0" r="0" b="0"/>
            <wp:docPr id="147" name="Picture 147"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F92970" w:rsidRPr="00947AA4">
        <w:rPr>
          <w:color w:val="008080"/>
          <w:sz w:val="18"/>
          <w:szCs w:val="18"/>
        </w:rPr>
        <w:t>NOTE:</w:t>
      </w:r>
      <w:r w:rsidR="00F92970" w:rsidRPr="00947AA4">
        <w:rPr>
          <w:b w:val="0"/>
          <w:bCs/>
          <w:color w:val="008080"/>
          <w:sz w:val="18"/>
          <w:szCs w:val="18"/>
        </w:rPr>
        <w:t xml:space="preserve"> </w:t>
      </w:r>
      <w:r w:rsidR="00F92970" w:rsidRPr="00CC31F0">
        <w:rPr>
          <w:b w:val="0"/>
          <w:bCs/>
          <w:color w:val="008080"/>
          <w:sz w:val="18"/>
          <w:szCs w:val="18"/>
        </w:rPr>
        <w:t xml:space="preserve">Each module has its own Archive conditions, which are set through the </w:t>
      </w:r>
      <w:r w:rsidR="00947AA4" w:rsidRPr="00CC31F0">
        <w:rPr>
          <w:b w:val="0"/>
          <w:bCs/>
          <w:color w:val="008080"/>
          <w:sz w:val="18"/>
          <w:szCs w:val="18"/>
        </w:rPr>
        <w:t>Sub Task function</w:t>
      </w:r>
      <w:r w:rsidR="00F92970" w:rsidRPr="00CC31F0">
        <w:rPr>
          <w:b w:val="0"/>
          <w:bCs/>
          <w:color w:val="008080"/>
          <w:sz w:val="18"/>
          <w:szCs w:val="18"/>
        </w:rPr>
        <w:t xml:space="preserve"> of the CE Utility. </w:t>
      </w:r>
      <w:r w:rsidR="00947AA4" w:rsidRPr="00CC31F0">
        <w:rPr>
          <w:b w:val="0"/>
          <w:bCs/>
          <w:color w:val="008080"/>
          <w:sz w:val="18"/>
          <w:szCs w:val="18"/>
        </w:rPr>
        <w:t xml:space="preserve"> Refer to the </w:t>
      </w:r>
      <w:r w:rsidR="00B6079F">
        <w:rPr>
          <w:b w:val="0"/>
          <w:bCs/>
          <w:color w:val="008080"/>
          <w:sz w:val="18"/>
          <w:szCs w:val="18"/>
        </w:rPr>
        <w:t xml:space="preserve">succeeding </w:t>
      </w:r>
      <w:hyperlink w:anchor="CH5_parametersettings" w:history="1">
        <w:r w:rsidR="00947AA4" w:rsidRPr="00B6079F">
          <w:rPr>
            <w:rStyle w:val="Hyperlink"/>
            <w:rFonts w:ascii="Lucida Bright" w:hAnsi="Lucida Bright"/>
            <w:b w:val="0"/>
            <w:bCs/>
            <w:sz w:val="16"/>
            <w:szCs w:val="16"/>
          </w:rPr>
          <w:t>Par</w:t>
        </w:r>
        <w:r w:rsidR="00947AA4" w:rsidRPr="00B6079F">
          <w:rPr>
            <w:rStyle w:val="Hyperlink"/>
            <w:rFonts w:ascii="Lucida Bright" w:hAnsi="Lucida Bright"/>
            <w:b w:val="0"/>
            <w:bCs/>
            <w:sz w:val="16"/>
            <w:szCs w:val="16"/>
          </w:rPr>
          <w:t>a</w:t>
        </w:r>
        <w:r w:rsidR="00947AA4" w:rsidRPr="00B6079F">
          <w:rPr>
            <w:rStyle w:val="Hyperlink"/>
            <w:rFonts w:ascii="Lucida Bright" w:hAnsi="Lucida Bright"/>
            <w:b w:val="0"/>
            <w:bCs/>
            <w:sz w:val="16"/>
            <w:szCs w:val="16"/>
          </w:rPr>
          <w:t xml:space="preserve">meter </w:t>
        </w:r>
        <w:r w:rsidR="00947AA4" w:rsidRPr="00B6079F">
          <w:rPr>
            <w:rStyle w:val="Hyperlink"/>
            <w:rFonts w:ascii="Lucida Bright" w:hAnsi="Lucida Bright"/>
            <w:b w:val="0"/>
            <w:bCs/>
            <w:sz w:val="16"/>
            <w:szCs w:val="16"/>
          </w:rPr>
          <w:t>S</w:t>
        </w:r>
        <w:r w:rsidR="00947AA4" w:rsidRPr="00B6079F">
          <w:rPr>
            <w:rStyle w:val="Hyperlink"/>
            <w:rFonts w:ascii="Lucida Bright" w:hAnsi="Lucida Bright"/>
            <w:b w:val="0"/>
            <w:bCs/>
            <w:sz w:val="16"/>
            <w:szCs w:val="16"/>
          </w:rPr>
          <w:t>e</w:t>
        </w:r>
        <w:r w:rsidR="00947AA4" w:rsidRPr="00B6079F">
          <w:rPr>
            <w:rStyle w:val="Hyperlink"/>
            <w:rFonts w:ascii="Lucida Bright" w:hAnsi="Lucida Bright"/>
            <w:b w:val="0"/>
            <w:bCs/>
            <w:sz w:val="16"/>
            <w:szCs w:val="16"/>
          </w:rPr>
          <w:t>t</w:t>
        </w:r>
        <w:r w:rsidR="00947AA4" w:rsidRPr="00B6079F">
          <w:rPr>
            <w:rStyle w:val="Hyperlink"/>
            <w:rFonts w:ascii="Lucida Bright" w:hAnsi="Lucida Bright"/>
            <w:b w:val="0"/>
            <w:bCs/>
            <w:sz w:val="16"/>
            <w:szCs w:val="16"/>
          </w:rPr>
          <w:t>tings</w:t>
        </w:r>
      </w:hyperlink>
      <w:r w:rsidR="00947AA4" w:rsidRPr="00CC31F0">
        <w:rPr>
          <w:b w:val="0"/>
          <w:bCs/>
          <w:color w:val="008080"/>
          <w:sz w:val="18"/>
          <w:szCs w:val="18"/>
        </w:rPr>
        <w:t xml:space="preserve"> section for more </w:t>
      </w:r>
      <w:r w:rsidR="00845165">
        <w:rPr>
          <w:b w:val="0"/>
          <w:bCs/>
          <w:color w:val="008080"/>
          <w:sz w:val="18"/>
          <w:szCs w:val="18"/>
        </w:rPr>
        <w:t>details</w:t>
      </w:r>
      <w:r w:rsidR="00947AA4" w:rsidRPr="00CC31F0">
        <w:rPr>
          <w:b w:val="0"/>
          <w:bCs/>
          <w:color w:val="008080"/>
          <w:sz w:val="18"/>
          <w:szCs w:val="18"/>
        </w:rPr>
        <w:t xml:space="preserve"> on setting the archive conditions for each module.</w:t>
      </w:r>
    </w:p>
    <w:p w:rsidR="00F92970" w:rsidRPr="00086359" w:rsidRDefault="00F92970" w:rsidP="00086359"/>
    <w:p w:rsidR="006B6455" w:rsidRDefault="006B6455" w:rsidP="00520661"/>
    <w:p w:rsidR="00444EDE" w:rsidRDefault="00444EDE" w:rsidP="00F92970">
      <w:pPr>
        <w:pStyle w:val="CommentText"/>
      </w:pPr>
      <w:r>
        <w:rPr>
          <w:rStyle w:val="CommentReference"/>
        </w:rPr>
        <w:t/>
      </w:r>
      <w:r>
        <w:t xml:space="preserve"> </w:t>
      </w:r>
    </w:p>
    <w:p w:rsidR="00444EDE" w:rsidRDefault="00444EDE" w:rsidP="00520661">
      <w:pPr>
        <w:rPr>
          <w:lang w:val="x-none"/>
        </w:rPr>
      </w:pPr>
    </w:p>
    <w:p w:rsidR="00444EDE" w:rsidRPr="00444EDE" w:rsidRDefault="00444EDE" w:rsidP="00520661">
      <w:pPr>
        <w:rPr>
          <w:lang w:val="x-none"/>
        </w:rPr>
        <w:sectPr w:rsidR="00444EDE" w:rsidRPr="00444EDE" w:rsidSect="002737A9">
          <w:headerReference w:type="default" r:id="rId166"/>
          <w:pgSz w:w="12240" w:h="15840"/>
          <w:pgMar w:top="1440" w:right="1800" w:bottom="1440" w:left="1800" w:header="720" w:footer="720" w:gutter="0"/>
          <w:cols w:space="720"/>
        </w:sectPr>
      </w:pPr>
    </w:p>
    <w:p w:rsidR="006B6455" w:rsidRDefault="006B6455" w:rsidP="00520661">
      <w:pPr>
        <w:pStyle w:val="CS-head1"/>
      </w:pPr>
      <w:bookmarkStart w:id="69" w:name="CH5_parametersettings"/>
      <w:bookmarkStart w:id="70" w:name="_Toc76901966"/>
      <w:r>
        <w:t>Parameter Settings</w:t>
      </w:r>
      <w:bookmarkEnd w:id="70"/>
    </w:p>
    <w:bookmarkEnd w:id="69"/>
    <w:p w:rsidR="006B6455" w:rsidRPr="00DB5954" w:rsidRDefault="006B6455" w:rsidP="00947AA4">
      <w:pPr>
        <w:rPr>
          <w:lang w:eastAsia="zh-CN"/>
        </w:rPr>
      </w:pPr>
      <w:r>
        <w:rPr>
          <w:lang w:eastAsia="zh-CN"/>
        </w:rPr>
        <w:t xml:space="preserve">One of the tasks under the AutoProcessTaskMgr batch manager, the </w:t>
      </w:r>
      <w:r>
        <w:rPr>
          <w:rFonts w:eastAsia="SimSun"/>
          <w:kern w:val="28"/>
          <w:lang w:eastAsia="zh-CN"/>
        </w:rPr>
        <w:t>AutoArchiveData</w:t>
      </w:r>
      <w:r w:rsidRPr="00086359">
        <w:rPr>
          <w:rFonts w:eastAsia="SimSun"/>
          <w:kern w:val="28"/>
          <w:lang w:eastAsia="zh-CN"/>
        </w:rPr>
        <w:t xml:space="preserve"> </w:t>
      </w:r>
      <w:r>
        <w:rPr>
          <w:lang w:eastAsia="zh-CN"/>
        </w:rPr>
        <w:t xml:space="preserve">batch function is used to automatically archive transaction records from </w:t>
      </w:r>
      <w:r w:rsidRPr="00947AA4">
        <w:rPr>
          <w:lang w:eastAsia="zh-CN"/>
        </w:rPr>
        <w:t>a</w:t>
      </w:r>
      <w:r w:rsidR="00947AA4">
        <w:rPr>
          <w:lang w:eastAsia="zh-CN"/>
        </w:rPr>
        <w:t xml:space="preserve"> particular</w:t>
      </w:r>
      <w:r w:rsidRPr="00947AA4">
        <w:rPr>
          <w:lang w:eastAsia="zh-CN"/>
        </w:rPr>
        <w:t xml:space="preserve"> module</w:t>
      </w:r>
      <w:r w:rsidRPr="00DB5954">
        <w:rPr>
          <w:lang w:eastAsia="zh-CN"/>
        </w:rPr>
        <w:t xml:space="preserve"> that satisfy a defined set of criteria.</w:t>
      </w:r>
    </w:p>
    <w:p w:rsidR="006B6455" w:rsidRPr="00086359" w:rsidRDefault="006B6455" w:rsidP="00086359">
      <w:r>
        <w:rPr>
          <w:lang w:eastAsia="zh-CN"/>
        </w:rPr>
        <w:t>The parameter settings for this batch function involve settings in the Sub Tasks</w:t>
      </w:r>
      <w:r w:rsidR="00CC31F0">
        <w:rPr>
          <w:lang w:eastAsia="zh-CN"/>
        </w:rPr>
        <w:t xml:space="preserve">, </w:t>
      </w:r>
      <w:r w:rsidR="00CC31F0" w:rsidRPr="00CC31F0">
        <w:rPr>
          <w:lang w:eastAsia="zh-CN"/>
        </w:rPr>
        <w:t>AP Server</w:t>
      </w:r>
      <w:r w:rsidR="00CC31F0">
        <w:rPr>
          <w:lang w:eastAsia="zh-CN"/>
        </w:rPr>
        <w:t>,</w:t>
      </w:r>
      <w:r>
        <w:rPr>
          <w:lang w:eastAsia="zh-CN"/>
        </w:rPr>
        <w:t xml:space="preserve"> </w:t>
      </w:r>
      <w:r w:rsidR="00A14477" w:rsidRPr="00A14477">
        <w:rPr>
          <w:lang w:eastAsia="zh-CN"/>
        </w:rPr>
        <w:t>Import/Export Business Unit</w:t>
      </w:r>
      <w:r w:rsidR="00A14477">
        <w:rPr>
          <w:lang w:eastAsia="zh-CN"/>
        </w:rPr>
        <w:t xml:space="preserve">, </w:t>
      </w:r>
      <w:r>
        <w:rPr>
          <w:lang w:eastAsia="zh-CN"/>
        </w:rPr>
        <w:t>and Batch Manage functions.  Log on the CE Utility as an Operator user and configure the following settings.</w:t>
      </w:r>
    </w:p>
    <w:p w:rsidR="006B6455" w:rsidRDefault="006B6455" w:rsidP="00520661"/>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9909D6">
            <w:pPr>
              <w:pStyle w:val="CS-tabletitle"/>
              <w:jc w:val="left"/>
            </w:pPr>
            <w:r>
              <w:t>Do the following . . .</w:t>
            </w:r>
          </w:p>
        </w:tc>
      </w:tr>
    </w:tbl>
    <w:p w:rsidR="006B6455" w:rsidRDefault="006B6455" w:rsidP="008E76C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864B29" w:rsidRDefault="006B6455" w:rsidP="00864B29">
            <w:pPr>
              <w:pStyle w:val="CS-head4"/>
            </w:pPr>
            <w:r w:rsidRPr="00864B29">
              <w:t>Sub Tasks</w:t>
            </w:r>
          </w:p>
          <w:p w:rsidR="006B6455" w:rsidRDefault="006B6455" w:rsidP="00BD68B8">
            <w:pPr>
              <w:pStyle w:val="CS-tabletext"/>
              <w:numPr>
                <w:ilvl w:val="0"/>
                <w:numId w:val="63"/>
              </w:numPr>
              <w:ind w:left="510"/>
            </w:pPr>
            <w:r>
              <w:t>Run the Sub Tasks function from the Transaction Function group.</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48" name="Picture 62" descr="CEv3_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Ev3_189.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3"/>
              </w:numPr>
              <w:ind w:left="510"/>
            </w:pPr>
            <w:r>
              <w:t>Access the Auto Process Manage subtask type.</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49" name="Picture 63" descr="CEv3_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v3_19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3"/>
              </w:numPr>
              <w:ind w:left="510"/>
              <w:rPr>
                <w:rFonts w:eastAsia="SimSun"/>
                <w:kern w:val="28"/>
                <w:lang w:eastAsia="zh-CN"/>
              </w:rPr>
            </w:pPr>
            <w:r>
              <w:t xml:space="preserve">Configure the </w:t>
            </w:r>
            <w:r>
              <w:rPr>
                <w:rFonts w:eastAsia="SimSun"/>
                <w:kern w:val="28"/>
                <w:lang w:eastAsia="zh-CN"/>
              </w:rPr>
              <w:t xml:space="preserve">AutoArchiveData </w:t>
            </w:r>
            <w:r w:rsidRPr="00020B1D">
              <w:rPr>
                <w:rFonts w:eastAsia="SimSun"/>
                <w:kern w:val="28"/>
                <w:lang w:eastAsia="zh-CN"/>
              </w:rPr>
              <w:t xml:space="preserve">settings as </w:t>
            </w:r>
            <w:r w:rsidR="00845165">
              <w:rPr>
                <w:rFonts w:eastAsia="SimSun"/>
                <w:kern w:val="28"/>
                <w:lang w:eastAsia="zh-CN"/>
              </w:rPr>
              <w:t>required</w:t>
            </w:r>
            <w:r w:rsidRPr="00020B1D">
              <w:rPr>
                <w:rFonts w:eastAsia="SimSun"/>
                <w:kern w:val="28"/>
                <w:lang w:eastAsia="zh-CN"/>
              </w:rPr>
              <w:t>, and make sure to define the following:</w:t>
            </w:r>
          </w:p>
          <w:p w:rsidR="006B6455" w:rsidRDefault="006B6455" w:rsidP="00816378">
            <w:pPr>
              <w:pStyle w:val="CS-tabletext"/>
              <w:numPr>
                <w:ilvl w:val="0"/>
                <w:numId w:val="32"/>
              </w:numPr>
              <w:tabs>
                <w:tab w:val="clear" w:pos="720"/>
                <w:tab w:val="num" w:pos="870"/>
              </w:tabs>
              <w:spacing w:before="60" w:after="60"/>
              <w:ind w:left="870"/>
              <w:rPr>
                <w:rFonts w:eastAsia="SimSun"/>
                <w:kern w:val="28"/>
                <w:lang w:eastAsia="zh-CN"/>
              </w:rPr>
            </w:pPr>
            <w:r>
              <w:rPr>
                <w:rFonts w:eastAsia="SimSun"/>
                <w:kern w:val="28"/>
                <w:lang w:eastAsia="zh-CN"/>
              </w:rPr>
              <w:t>Task Name, Task Description, Task Component: AutoArchiveData</w:t>
            </w:r>
          </w:p>
          <w:p w:rsidR="00020B1D" w:rsidRDefault="006B6455" w:rsidP="00816378">
            <w:pPr>
              <w:pStyle w:val="CS-tabletext"/>
              <w:numPr>
                <w:ilvl w:val="0"/>
                <w:numId w:val="32"/>
              </w:numPr>
              <w:tabs>
                <w:tab w:val="clear" w:pos="720"/>
                <w:tab w:val="num" w:pos="870"/>
              </w:tabs>
              <w:spacing w:before="60" w:after="60"/>
              <w:ind w:left="870"/>
              <w:rPr>
                <w:rFonts w:eastAsia="SimSun"/>
                <w:kern w:val="28"/>
                <w:lang w:eastAsia="zh-CN"/>
              </w:rPr>
            </w:pPr>
            <w:r>
              <w:rPr>
                <w:rFonts w:eastAsia="SimSun"/>
                <w:kern w:val="28"/>
                <w:lang w:eastAsia="zh-CN"/>
              </w:rPr>
              <w:t>Start Schedule Type</w:t>
            </w:r>
            <w:r w:rsidR="00EF15F2">
              <w:rPr>
                <w:rFonts w:eastAsia="SimSun"/>
                <w:kern w:val="28"/>
                <w:lang w:eastAsia="zh-CN"/>
              </w:rPr>
              <w:t xml:space="preserve"> and related settings</w:t>
            </w:r>
          </w:p>
          <w:p w:rsidR="006B6455" w:rsidRDefault="006B6455" w:rsidP="00077BDB">
            <w:pPr>
              <w:pStyle w:val="CS-tabletext"/>
              <w:rPr>
                <w:rFonts w:eastAsia="SimSun"/>
                <w:kern w:val="28"/>
                <w:lang w:eastAsia="zh-CN"/>
              </w:rPr>
            </w:pPr>
          </w:p>
          <w:p w:rsidR="006B6455" w:rsidRPr="00D2316D" w:rsidRDefault="006B6455" w:rsidP="00077BDB">
            <w:pPr>
              <w:pStyle w:val="CS-tabletext"/>
              <w:rPr>
                <w:rFonts w:ascii="Arial" w:hAnsi="Arial" w:cs="Arial"/>
                <w:b/>
                <w:color w:val="008080"/>
                <w:sz w:val="18"/>
                <w:szCs w:val="18"/>
                <w:u w:val="single"/>
              </w:rPr>
            </w:pPr>
            <w:r w:rsidRPr="00454575">
              <w:rPr>
                <w:rFonts w:ascii="Arial" w:hAnsi="Arial" w:cs="Arial"/>
                <w:b/>
                <w:color w:val="008080"/>
                <w:sz w:val="18"/>
                <w:szCs w:val="18"/>
                <w:u w:val="single"/>
              </w:rPr>
              <w:t>NOTE:</w:t>
            </w:r>
          </w:p>
          <w:p w:rsidR="00020B1D" w:rsidRPr="00D2316D" w:rsidRDefault="00020B1D" w:rsidP="00BD68B8">
            <w:pPr>
              <w:pStyle w:val="CS-tabletext"/>
              <w:numPr>
                <w:ilvl w:val="0"/>
                <w:numId w:val="42"/>
              </w:numPr>
              <w:tabs>
                <w:tab w:val="clear" w:pos="1080"/>
                <w:tab w:val="num" w:pos="334"/>
              </w:tabs>
              <w:ind w:left="334" w:hanging="334"/>
              <w:rPr>
                <w:rFonts w:ascii="Arial" w:hAnsi="Arial" w:cs="Arial"/>
                <w:bCs/>
                <w:color w:val="008080"/>
                <w:sz w:val="18"/>
                <w:szCs w:val="18"/>
              </w:rPr>
            </w:pPr>
            <w:r w:rsidRPr="00D2316D">
              <w:rPr>
                <w:rFonts w:ascii="Arial" w:hAnsi="Arial" w:cs="Arial"/>
                <w:bCs/>
                <w:color w:val="008080"/>
                <w:sz w:val="18"/>
                <w:szCs w:val="18"/>
              </w:rPr>
              <w:t xml:space="preserve">The </w:t>
            </w:r>
            <w:r w:rsidR="00A03083" w:rsidRPr="00D2316D">
              <w:rPr>
                <w:rFonts w:ascii="Arial" w:hAnsi="Arial" w:cs="Arial"/>
                <w:bCs/>
                <w:color w:val="008080"/>
                <w:sz w:val="18"/>
                <w:szCs w:val="18"/>
              </w:rPr>
              <w:t xml:space="preserve">Month, Week Day, Day, </w:t>
            </w:r>
            <w:r w:rsidR="00EC3F2C" w:rsidRPr="00D2316D">
              <w:rPr>
                <w:rFonts w:ascii="Arial" w:hAnsi="Arial" w:cs="Arial"/>
                <w:bCs/>
                <w:color w:val="008080"/>
                <w:sz w:val="18"/>
                <w:szCs w:val="18"/>
              </w:rPr>
              <w:t xml:space="preserve">and </w:t>
            </w:r>
            <w:r w:rsidR="00A03083" w:rsidRPr="00D2316D">
              <w:rPr>
                <w:rFonts w:ascii="Arial" w:hAnsi="Arial" w:cs="Arial"/>
                <w:bCs/>
                <w:color w:val="008080"/>
                <w:sz w:val="18"/>
                <w:szCs w:val="18"/>
              </w:rPr>
              <w:t>Hour</w:t>
            </w:r>
            <w:r w:rsidR="00EC3F2C" w:rsidRPr="00D2316D">
              <w:rPr>
                <w:rFonts w:ascii="Arial" w:hAnsi="Arial" w:cs="Arial"/>
                <w:bCs/>
                <w:color w:val="008080"/>
                <w:sz w:val="18"/>
                <w:szCs w:val="18"/>
              </w:rPr>
              <w:t xml:space="preserve"> fields are enabled based the Start Schedule Type field setting. Define the values of these fields as well as the Minute component of the archive task schedule accordingly. Refer to the </w:t>
            </w:r>
            <w:r w:rsidR="00EC3F2C" w:rsidRPr="00D2316D">
              <w:rPr>
                <w:rFonts w:ascii="Arial" w:hAnsi="Arial" w:cs="Arial"/>
                <w:bCs/>
                <w:i/>
                <w:iCs/>
                <w:color w:val="008080"/>
                <w:sz w:val="18"/>
                <w:szCs w:val="18"/>
              </w:rPr>
              <w:t>CE Utility Referenc</w:t>
            </w:r>
            <w:r w:rsidR="00EC3F2C" w:rsidRPr="00D2316D">
              <w:rPr>
                <w:rFonts w:ascii="Arial" w:hAnsi="Arial" w:cs="Arial"/>
                <w:bCs/>
                <w:i/>
                <w:iCs/>
                <w:color w:val="008080"/>
                <w:sz w:val="18"/>
                <w:szCs w:val="18"/>
              </w:rPr>
              <w:t>e</w:t>
            </w:r>
            <w:r w:rsidR="00BD7EBE">
              <w:rPr>
                <w:rFonts w:ascii="Arial" w:hAnsi="Arial" w:cs="Arial"/>
                <w:bCs/>
                <w:i/>
                <w:iCs/>
                <w:color w:val="008080"/>
                <w:sz w:val="18"/>
                <w:szCs w:val="18"/>
              </w:rPr>
              <w:t>:</w:t>
            </w:r>
            <w:r w:rsidR="00EC3F2C" w:rsidRPr="00D2316D">
              <w:rPr>
                <w:rFonts w:ascii="Arial" w:hAnsi="Arial" w:cs="Arial"/>
                <w:bCs/>
                <w:i/>
                <w:iCs/>
                <w:color w:val="008080"/>
                <w:sz w:val="18"/>
                <w:szCs w:val="18"/>
              </w:rPr>
              <w:t xml:space="preserve"> Transaction Functions</w:t>
            </w:r>
            <w:r w:rsidR="00EC3F2C" w:rsidRPr="00D2316D">
              <w:rPr>
                <w:rFonts w:ascii="Arial" w:hAnsi="Arial" w:cs="Arial"/>
                <w:bCs/>
                <w:color w:val="008080"/>
                <w:sz w:val="18"/>
                <w:szCs w:val="18"/>
              </w:rPr>
              <w:t xml:space="preserve"> documentation</w:t>
            </w:r>
            <w:r w:rsidR="00A03083" w:rsidRPr="00D2316D">
              <w:rPr>
                <w:rFonts w:ascii="Arial" w:hAnsi="Arial" w:cs="Arial"/>
                <w:bCs/>
                <w:color w:val="008080"/>
                <w:sz w:val="18"/>
                <w:szCs w:val="18"/>
              </w:rPr>
              <w:t xml:space="preserve"> </w:t>
            </w:r>
            <w:r w:rsidR="00EC3F2C" w:rsidRPr="00D2316D">
              <w:rPr>
                <w:rFonts w:ascii="Arial" w:hAnsi="Arial" w:cs="Arial"/>
                <w:bCs/>
                <w:color w:val="008080"/>
                <w:sz w:val="18"/>
                <w:szCs w:val="18"/>
              </w:rPr>
              <w:t xml:space="preserve">for more </w:t>
            </w:r>
            <w:r w:rsidR="00845165">
              <w:rPr>
                <w:rFonts w:ascii="Arial" w:hAnsi="Arial" w:cs="Arial"/>
                <w:bCs/>
                <w:color w:val="008080"/>
                <w:sz w:val="18"/>
                <w:szCs w:val="18"/>
              </w:rPr>
              <w:t>details</w:t>
            </w:r>
            <w:r w:rsidR="00EC3F2C" w:rsidRPr="00D2316D">
              <w:rPr>
                <w:rFonts w:ascii="Arial" w:hAnsi="Arial" w:cs="Arial"/>
                <w:bCs/>
                <w:color w:val="008080"/>
                <w:sz w:val="18"/>
                <w:szCs w:val="18"/>
              </w:rPr>
              <w:t xml:space="preserve"> on these settings.</w:t>
            </w:r>
          </w:p>
          <w:p w:rsidR="00020B1D" w:rsidRPr="00D2316D" w:rsidRDefault="00020B1D" w:rsidP="00BD68B8">
            <w:pPr>
              <w:pStyle w:val="CS-tabletext"/>
              <w:numPr>
                <w:ilvl w:val="0"/>
                <w:numId w:val="42"/>
              </w:numPr>
              <w:tabs>
                <w:tab w:val="clear" w:pos="1080"/>
                <w:tab w:val="num" w:pos="334"/>
              </w:tabs>
              <w:ind w:left="334" w:hanging="334"/>
              <w:rPr>
                <w:rFonts w:ascii="Arial" w:hAnsi="Arial" w:cs="Arial"/>
                <w:bCs/>
                <w:color w:val="008080"/>
                <w:sz w:val="18"/>
                <w:szCs w:val="18"/>
              </w:rPr>
            </w:pPr>
            <w:r w:rsidRPr="00D2316D">
              <w:rPr>
                <w:rFonts w:ascii="Arial" w:hAnsi="Arial" w:cs="Arial"/>
                <w:bCs/>
                <w:color w:val="008080"/>
                <w:sz w:val="18"/>
                <w:szCs w:val="18"/>
              </w:rPr>
              <w:t>Marking the Start Server flag allows a user to manually start the AutoArchiveData task.</w:t>
            </w:r>
          </w:p>
          <w:p w:rsidR="006B6455" w:rsidRPr="00020B1D" w:rsidRDefault="006B6455" w:rsidP="00BD68B8">
            <w:pPr>
              <w:pStyle w:val="CS-tabletext"/>
              <w:numPr>
                <w:ilvl w:val="0"/>
                <w:numId w:val="42"/>
              </w:numPr>
              <w:tabs>
                <w:tab w:val="clear" w:pos="1080"/>
                <w:tab w:val="num" w:pos="334"/>
              </w:tabs>
              <w:ind w:left="334" w:hanging="334"/>
              <w:rPr>
                <w:rFonts w:ascii="Arial" w:hAnsi="Arial" w:cs="Arial"/>
                <w:bCs/>
                <w:color w:val="FF0066"/>
                <w:sz w:val="18"/>
                <w:szCs w:val="18"/>
              </w:rPr>
            </w:pPr>
            <w:r w:rsidRPr="00454575">
              <w:rPr>
                <w:rFonts w:ascii="Arial" w:hAnsi="Arial" w:cs="Arial"/>
                <w:color w:val="008080"/>
                <w:sz w:val="18"/>
                <w:szCs w:val="18"/>
              </w:rPr>
              <w:t>The Time</w:t>
            </w:r>
            <w:r w:rsidR="00020B1D">
              <w:rPr>
                <w:rFonts w:ascii="Arial" w:hAnsi="Arial" w:cs="Arial"/>
                <w:color w:val="008080"/>
                <w:sz w:val="18"/>
                <w:szCs w:val="18"/>
              </w:rPr>
              <w:t>r</w:t>
            </w:r>
            <w:r w:rsidRPr="00454575">
              <w:rPr>
                <w:rFonts w:ascii="Arial" w:hAnsi="Arial" w:cs="Arial"/>
                <w:color w:val="008080"/>
                <w:sz w:val="18"/>
                <w:szCs w:val="18"/>
              </w:rPr>
              <w:t xml:space="preserve"> (Hours) field pertains to the duration within which the system archives the records that meet the criteria.  If the records are not archived completely within this period, the system terminates the archive process.</w:t>
            </w:r>
            <w:r>
              <w:t xml:space="preserve"> </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181350" cy="2533650"/>
                  <wp:effectExtent l="0" t="0" r="0" b="0"/>
                  <wp:docPr id="150" name="Picture 64" descr="CEv3_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Ev3_19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81350" cy="2533650"/>
                          </a:xfrm>
                          <a:prstGeom prst="rect">
                            <a:avLst/>
                          </a:prstGeom>
                          <a:noFill/>
                          <a:ln>
                            <a:noFill/>
                          </a:ln>
                        </pic:spPr>
                      </pic:pic>
                    </a:graphicData>
                  </a:graphic>
                </wp:inline>
              </w:drawing>
            </w:r>
          </w:p>
        </w:tc>
      </w:tr>
      <w:tr w:rsidR="00EF7941">
        <w:trPr>
          <w:trHeight w:hRule="exact" w:val="200"/>
          <w:jc w:val="center"/>
        </w:trPr>
        <w:tc>
          <w:tcPr>
            <w:tcW w:w="2952" w:type="dxa"/>
            <w:tcBorders>
              <w:top w:val="single" w:sz="4" w:space="0" w:color="auto"/>
              <w:left w:val="nil"/>
              <w:bottom w:val="single" w:sz="4" w:space="0" w:color="auto"/>
              <w:right w:val="nil"/>
            </w:tcBorders>
          </w:tcPr>
          <w:p w:rsidR="00EF7941" w:rsidRDefault="00EF7941" w:rsidP="00EF7941">
            <w:pPr>
              <w:pStyle w:val="CS-tabletext"/>
            </w:pPr>
          </w:p>
        </w:tc>
        <w:tc>
          <w:tcPr>
            <w:tcW w:w="236" w:type="dxa"/>
            <w:tcBorders>
              <w:top w:val="nil"/>
              <w:left w:val="nil"/>
              <w:bottom w:val="nil"/>
              <w:right w:val="nil"/>
            </w:tcBorders>
          </w:tcPr>
          <w:p w:rsidR="00EF7941" w:rsidRDefault="00EF7941" w:rsidP="00EF7941">
            <w:pPr>
              <w:pStyle w:val="CS-tabletext"/>
            </w:pPr>
          </w:p>
        </w:tc>
        <w:tc>
          <w:tcPr>
            <w:tcW w:w="5256" w:type="dxa"/>
            <w:tcBorders>
              <w:top w:val="single" w:sz="4" w:space="0" w:color="auto"/>
              <w:left w:val="nil"/>
              <w:bottom w:val="single" w:sz="4" w:space="0" w:color="auto"/>
              <w:right w:val="nil"/>
            </w:tcBorders>
          </w:tcPr>
          <w:p w:rsidR="00EF7941" w:rsidRDefault="00EF7941" w:rsidP="00EF7941">
            <w:pPr>
              <w:pStyle w:val="CS-tabletext"/>
              <w:jc w:val="center"/>
            </w:pPr>
          </w:p>
        </w:tc>
      </w:tr>
      <w:tr w:rsidR="00EF7941">
        <w:trPr>
          <w:jc w:val="center"/>
        </w:trPr>
        <w:tc>
          <w:tcPr>
            <w:tcW w:w="2952" w:type="dxa"/>
            <w:tcBorders>
              <w:top w:val="single" w:sz="4" w:space="0" w:color="auto"/>
              <w:left w:val="single" w:sz="4" w:space="0" w:color="auto"/>
              <w:bottom w:val="single" w:sz="4" w:space="0" w:color="auto"/>
              <w:right w:val="single" w:sz="4" w:space="0" w:color="auto"/>
            </w:tcBorders>
          </w:tcPr>
          <w:p w:rsidR="00EF1709" w:rsidRDefault="00EF1709" w:rsidP="00864B29">
            <w:pPr>
              <w:pStyle w:val="CS-head4"/>
            </w:pPr>
            <w:r>
              <w:t>AP Server</w:t>
            </w:r>
          </w:p>
          <w:p w:rsidR="00EF7941" w:rsidRPr="00345FC9" w:rsidDel="00947AA4" w:rsidRDefault="00EF1709" w:rsidP="00BD68B8">
            <w:pPr>
              <w:pStyle w:val="CS-tabletext"/>
              <w:numPr>
                <w:ilvl w:val="0"/>
                <w:numId w:val="64"/>
              </w:numPr>
              <w:ind w:left="510"/>
              <w:rPr>
                <w:b/>
                <w:color w:val="FF0066"/>
              </w:rPr>
            </w:pPr>
            <w:r>
              <w:t>Run the AP Server function from the Parameter Manage function group.</w:t>
            </w:r>
          </w:p>
        </w:tc>
        <w:tc>
          <w:tcPr>
            <w:tcW w:w="236" w:type="dxa"/>
            <w:tcBorders>
              <w:top w:val="nil"/>
              <w:left w:val="single" w:sz="4" w:space="0" w:color="auto"/>
              <w:bottom w:val="nil"/>
              <w:right w:val="single" w:sz="4" w:space="0" w:color="auto"/>
            </w:tcBorders>
          </w:tcPr>
          <w:p w:rsidR="00EF7941" w:rsidRDefault="00EF7941"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EF7941" w:rsidRPr="00CC31F0" w:rsidRDefault="00500790" w:rsidP="009909D6">
            <w:pPr>
              <w:pStyle w:val="CS-tabletext"/>
              <w:jc w:val="center"/>
              <w:rPr>
                <w:noProof/>
                <w:lang w:eastAsia="zh-CN"/>
              </w:rPr>
            </w:pPr>
            <w:r w:rsidRPr="00CC31F0">
              <w:rPr>
                <w:noProof/>
              </w:rPr>
              <w:drawing>
                <wp:inline distT="0" distB="0" distL="0" distR="0">
                  <wp:extent cx="3200400" cy="1790700"/>
                  <wp:effectExtent l="0" t="0" r="0" b="0"/>
                  <wp:docPr id="151" name="Picture 151" descr="CEV30_Archiv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EV30_Archive-0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00400" cy="1790700"/>
                          </a:xfrm>
                          <a:prstGeom prst="rect">
                            <a:avLst/>
                          </a:prstGeom>
                          <a:noFill/>
                          <a:ln>
                            <a:noFill/>
                          </a:ln>
                        </pic:spPr>
                      </pic:pic>
                    </a:graphicData>
                  </a:graphic>
                </wp:inline>
              </w:drawing>
            </w:r>
          </w:p>
        </w:tc>
      </w:tr>
      <w:tr w:rsidR="00EF1709">
        <w:trPr>
          <w:trHeight w:hRule="exact" w:val="200"/>
          <w:jc w:val="center"/>
        </w:trPr>
        <w:tc>
          <w:tcPr>
            <w:tcW w:w="2952" w:type="dxa"/>
            <w:tcBorders>
              <w:top w:val="single" w:sz="4" w:space="0" w:color="auto"/>
              <w:left w:val="nil"/>
              <w:bottom w:val="single" w:sz="4" w:space="0" w:color="auto"/>
              <w:right w:val="nil"/>
            </w:tcBorders>
          </w:tcPr>
          <w:p w:rsidR="00EF1709" w:rsidRDefault="00EF1709" w:rsidP="00EF1709">
            <w:pPr>
              <w:pStyle w:val="CS-tabletext"/>
            </w:pPr>
          </w:p>
        </w:tc>
        <w:tc>
          <w:tcPr>
            <w:tcW w:w="236" w:type="dxa"/>
            <w:tcBorders>
              <w:top w:val="nil"/>
              <w:left w:val="nil"/>
              <w:bottom w:val="nil"/>
              <w:right w:val="nil"/>
            </w:tcBorders>
          </w:tcPr>
          <w:p w:rsidR="00EF1709" w:rsidRDefault="00EF1709" w:rsidP="00EF1709">
            <w:pPr>
              <w:pStyle w:val="CS-tabletext"/>
            </w:pPr>
          </w:p>
        </w:tc>
        <w:tc>
          <w:tcPr>
            <w:tcW w:w="5256" w:type="dxa"/>
            <w:tcBorders>
              <w:top w:val="single" w:sz="4" w:space="0" w:color="auto"/>
              <w:left w:val="nil"/>
              <w:bottom w:val="single" w:sz="4" w:space="0" w:color="auto"/>
              <w:right w:val="nil"/>
            </w:tcBorders>
          </w:tcPr>
          <w:p w:rsidR="00EF1709" w:rsidRDefault="00EF1709" w:rsidP="00EF1709">
            <w:pPr>
              <w:pStyle w:val="CS-tabletext"/>
              <w:jc w:val="center"/>
            </w:pPr>
          </w:p>
        </w:tc>
      </w:tr>
      <w:tr w:rsidR="00EF1709">
        <w:trPr>
          <w:jc w:val="center"/>
        </w:trPr>
        <w:tc>
          <w:tcPr>
            <w:tcW w:w="2952" w:type="dxa"/>
            <w:tcBorders>
              <w:top w:val="single" w:sz="4" w:space="0" w:color="auto"/>
              <w:left w:val="single" w:sz="4" w:space="0" w:color="auto"/>
              <w:bottom w:val="single" w:sz="4" w:space="0" w:color="auto"/>
              <w:right w:val="single" w:sz="4" w:space="0" w:color="auto"/>
            </w:tcBorders>
          </w:tcPr>
          <w:p w:rsidR="00EF1709" w:rsidRPr="00EF1709" w:rsidRDefault="00EF1709" w:rsidP="00BD68B8">
            <w:pPr>
              <w:numPr>
                <w:ilvl w:val="0"/>
                <w:numId w:val="64"/>
              </w:numPr>
              <w:ind w:left="510"/>
            </w:pPr>
            <w:r>
              <w:t>Define or modify the AP Server settings: Name, Host Name, and IIOP Port.</w:t>
            </w:r>
          </w:p>
        </w:tc>
        <w:tc>
          <w:tcPr>
            <w:tcW w:w="236" w:type="dxa"/>
            <w:tcBorders>
              <w:top w:val="nil"/>
              <w:left w:val="single" w:sz="4" w:space="0" w:color="auto"/>
              <w:bottom w:val="nil"/>
              <w:right w:val="single" w:sz="4" w:space="0" w:color="auto"/>
            </w:tcBorders>
          </w:tcPr>
          <w:p w:rsidR="00EF1709" w:rsidRDefault="00EF1709"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EF1709" w:rsidRPr="00CC31F0" w:rsidRDefault="00500790" w:rsidP="009909D6">
            <w:pPr>
              <w:pStyle w:val="CS-tabletext"/>
              <w:jc w:val="center"/>
              <w:rPr>
                <w:noProof/>
              </w:rPr>
            </w:pPr>
            <w:r w:rsidRPr="00CC31F0">
              <w:rPr>
                <w:noProof/>
              </w:rPr>
              <w:drawing>
                <wp:inline distT="0" distB="0" distL="0" distR="0">
                  <wp:extent cx="3200400" cy="1781175"/>
                  <wp:effectExtent l="0" t="0" r="0" b="0"/>
                  <wp:docPr id="152" name="Picture 152" descr="CEV30_Archiv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EV30_Archive-0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00400" cy="1781175"/>
                          </a:xfrm>
                          <a:prstGeom prst="rect">
                            <a:avLst/>
                          </a:prstGeom>
                          <a:noFill/>
                          <a:ln>
                            <a:noFill/>
                          </a:ln>
                        </pic:spPr>
                      </pic:pic>
                    </a:graphicData>
                  </a:graphic>
                </wp:inline>
              </w:drawing>
            </w:r>
          </w:p>
        </w:tc>
      </w:tr>
      <w:tr w:rsidR="00EF7941">
        <w:trPr>
          <w:trHeight w:hRule="exact" w:val="200"/>
          <w:jc w:val="center"/>
        </w:trPr>
        <w:tc>
          <w:tcPr>
            <w:tcW w:w="2952" w:type="dxa"/>
            <w:tcBorders>
              <w:top w:val="single" w:sz="4" w:space="0" w:color="auto"/>
              <w:left w:val="nil"/>
              <w:bottom w:val="single" w:sz="4" w:space="0" w:color="auto"/>
              <w:right w:val="nil"/>
            </w:tcBorders>
          </w:tcPr>
          <w:p w:rsidR="00EF7941" w:rsidRDefault="00EF7941" w:rsidP="00EF7941">
            <w:pPr>
              <w:pStyle w:val="CS-tabletext"/>
            </w:pPr>
          </w:p>
        </w:tc>
        <w:tc>
          <w:tcPr>
            <w:tcW w:w="236" w:type="dxa"/>
            <w:tcBorders>
              <w:top w:val="nil"/>
              <w:left w:val="nil"/>
              <w:bottom w:val="nil"/>
              <w:right w:val="nil"/>
            </w:tcBorders>
          </w:tcPr>
          <w:p w:rsidR="00EF7941" w:rsidRDefault="00EF7941" w:rsidP="00EF7941">
            <w:pPr>
              <w:pStyle w:val="CS-tabletext"/>
            </w:pPr>
          </w:p>
        </w:tc>
        <w:tc>
          <w:tcPr>
            <w:tcW w:w="5256" w:type="dxa"/>
            <w:tcBorders>
              <w:top w:val="single" w:sz="4" w:space="0" w:color="auto"/>
              <w:left w:val="nil"/>
              <w:bottom w:val="single" w:sz="4" w:space="0" w:color="auto"/>
              <w:right w:val="nil"/>
            </w:tcBorders>
          </w:tcPr>
          <w:p w:rsidR="00EF7941" w:rsidRDefault="00EF7941" w:rsidP="00EF7941">
            <w:pPr>
              <w:pStyle w:val="CS-tabletext"/>
              <w:jc w:val="center"/>
            </w:pPr>
          </w:p>
        </w:tc>
      </w:tr>
      <w:tr w:rsidR="00EF7941">
        <w:trPr>
          <w:jc w:val="center"/>
        </w:trPr>
        <w:tc>
          <w:tcPr>
            <w:tcW w:w="2952" w:type="dxa"/>
            <w:tcBorders>
              <w:top w:val="single" w:sz="4" w:space="0" w:color="auto"/>
              <w:left w:val="single" w:sz="4" w:space="0" w:color="auto"/>
              <w:bottom w:val="single" w:sz="4" w:space="0" w:color="auto"/>
              <w:right w:val="single" w:sz="4" w:space="0" w:color="auto"/>
            </w:tcBorders>
          </w:tcPr>
          <w:p w:rsidR="00EF1709" w:rsidRPr="00EF1709" w:rsidRDefault="00EF1709" w:rsidP="00864B29">
            <w:pPr>
              <w:pStyle w:val="CS-head4"/>
            </w:pPr>
            <w:r w:rsidRPr="00EF1709">
              <w:t>Import/Export Business Unit</w:t>
            </w:r>
          </w:p>
          <w:p w:rsidR="00EF7941" w:rsidRPr="00345FC9" w:rsidDel="00947AA4" w:rsidRDefault="00EF1709" w:rsidP="00BD68B8">
            <w:pPr>
              <w:pStyle w:val="CS-tabletext"/>
              <w:numPr>
                <w:ilvl w:val="0"/>
                <w:numId w:val="65"/>
              </w:numPr>
              <w:ind w:left="510"/>
              <w:rPr>
                <w:b/>
                <w:color w:val="FF0066"/>
              </w:rPr>
            </w:pPr>
            <w:r>
              <w:t xml:space="preserve">Run the </w:t>
            </w:r>
            <w:r w:rsidRPr="00EF1709">
              <w:t>Import/Export Business Unit</w:t>
            </w:r>
            <w:r>
              <w:t xml:space="preserve"> function from the User Manager function group.</w:t>
            </w:r>
          </w:p>
        </w:tc>
        <w:tc>
          <w:tcPr>
            <w:tcW w:w="236" w:type="dxa"/>
            <w:tcBorders>
              <w:top w:val="nil"/>
              <w:left w:val="single" w:sz="4" w:space="0" w:color="auto"/>
              <w:bottom w:val="nil"/>
              <w:right w:val="single" w:sz="4" w:space="0" w:color="auto"/>
            </w:tcBorders>
          </w:tcPr>
          <w:p w:rsidR="00EF7941" w:rsidRDefault="00EF7941"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EF7941" w:rsidRPr="00CC31F0" w:rsidRDefault="00500790" w:rsidP="009909D6">
            <w:pPr>
              <w:pStyle w:val="CS-tabletext"/>
              <w:jc w:val="center"/>
              <w:rPr>
                <w:noProof/>
                <w:lang w:eastAsia="zh-CN"/>
              </w:rPr>
            </w:pPr>
            <w:r w:rsidRPr="00CC31F0">
              <w:rPr>
                <w:noProof/>
              </w:rPr>
              <w:drawing>
                <wp:inline distT="0" distB="0" distL="0" distR="0">
                  <wp:extent cx="3200400" cy="1781175"/>
                  <wp:effectExtent l="0" t="0" r="0" b="0"/>
                  <wp:docPr id="153" name="Picture 153" descr="CEV30_Archiv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EV30_Archive-0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0400" cy="1781175"/>
                          </a:xfrm>
                          <a:prstGeom prst="rect">
                            <a:avLst/>
                          </a:prstGeom>
                          <a:noFill/>
                          <a:ln>
                            <a:noFill/>
                          </a:ln>
                        </pic:spPr>
                      </pic:pic>
                    </a:graphicData>
                  </a:graphic>
                </wp:inline>
              </w:drawing>
            </w:r>
          </w:p>
        </w:tc>
      </w:tr>
      <w:tr w:rsidR="00EF1709">
        <w:trPr>
          <w:trHeight w:hRule="exact" w:val="200"/>
          <w:jc w:val="center"/>
        </w:trPr>
        <w:tc>
          <w:tcPr>
            <w:tcW w:w="2952" w:type="dxa"/>
            <w:tcBorders>
              <w:top w:val="single" w:sz="4" w:space="0" w:color="auto"/>
              <w:left w:val="nil"/>
              <w:bottom w:val="single" w:sz="4" w:space="0" w:color="auto"/>
              <w:right w:val="nil"/>
            </w:tcBorders>
          </w:tcPr>
          <w:p w:rsidR="00EF1709" w:rsidRDefault="00EF1709" w:rsidP="00EF1709">
            <w:pPr>
              <w:pStyle w:val="CS-tabletext"/>
            </w:pPr>
          </w:p>
        </w:tc>
        <w:tc>
          <w:tcPr>
            <w:tcW w:w="236" w:type="dxa"/>
            <w:tcBorders>
              <w:top w:val="nil"/>
              <w:left w:val="nil"/>
              <w:bottom w:val="nil"/>
              <w:right w:val="nil"/>
            </w:tcBorders>
          </w:tcPr>
          <w:p w:rsidR="00EF1709" w:rsidRDefault="00EF1709" w:rsidP="00EF1709">
            <w:pPr>
              <w:pStyle w:val="CS-tabletext"/>
            </w:pPr>
          </w:p>
        </w:tc>
        <w:tc>
          <w:tcPr>
            <w:tcW w:w="5256" w:type="dxa"/>
            <w:tcBorders>
              <w:top w:val="single" w:sz="4" w:space="0" w:color="auto"/>
              <w:left w:val="nil"/>
              <w:bottom w:val="single" w:sz="4" w:space="0" w:color="auto"/>
              <w:right w:val="nil"/>
            </w:tcBorders>
          </w:tcPr>
          <w:p w:rsidR="00EF1709" w:rsidRDefault="00EF1709" w:rsidP="00EF1709">
            <w:pPr>
              <w:pStyle w:val="CS-tabletext"/>
              <w:jc w:val="center"/>
            </w:pPr>
          </w:p>
        </w:tc>
      </w:tr>
      <w:tr w:rsidR="00EF1709">
        <w:trPr>
          <w:jc w:val="center"/>
        </w:trPr>
        <w:tc>
          <w:tcPr>
            <w:tcW w:w="2952" w:type="dxa"/>
            <w:tcBorders>
              <w:top w:val="single" w:sz="4" w:space="0" w:color="auto"/>
              <w:left w:val="single" w:sz="4" w:space="0" w:color="auto"/>
              <w:bottom w:val="single" w:sz="4" w:space="0" w:color="auto"/>
              <w:right w:val="single" w:sz="4" w:space="0" w:color="auto"/>
            </w:tcBorders>
          </w:tcPr>
          <w:p w:rsidR="00864B29" w:rsidRPr="00864B29" w:rsidRDefault="00CC31F0" w:rsidP="00BD68B8">
            <w:pPr>
              <w:numPr>
                <w:ilvl w:val="0"/>
                <w:numId w:val="65"/>
              </w:numPr>
              <w:ind w:left="510"/>
            </w:pPr>
            <w:r>
              <w:t>In the Import/Export Business Unit window, select the Applic</w:t>
            </w:r>
            <w:r w:rsidR="00864B29" w:rsidRPr="00864B29">
              <w:t xml:space="preserve">ation Server </w:t>
            </w:r>
            <w:r w:rsidR="00E26BF1">
              <w:t>s</w:t>
            </w:r>
            <w:r w:rsidR="00864B29" w:rsidRPr="00864B29">
              <w:t>etting</w:t>
            </w:r>
            <w:r w:rsidR="00E26BF1">
              <w:t xml:space="preserve"> </w:t>
            </w:r>
            <w:r>
              <w:t>and click</w:t>
            </w:r>
            <w:r w:rsidR="00E26BF1">
              <w:t xml:space="preserve"> on the </w:t>
            </w:r>
            <w:r w:rsidR="00864B29" w:rsidRPr="00864B29">
              <w:t>Import button</w:t>
            </w:r>
            <w:r w:rsidR="00E26BF1">
              <w:t>.</w:t>
            </w:r>
          </w:p>
        </w:tc>
        <w:tc>
          <w:tcPr>
            <w:tcW w:w="236" w:type="dxa"/>
            <w:tcBorders>
              <w:top w:val="nil"/>
              <w:left w:val="single" w:sz="4" w:space="0" w:color="auto"/>
              <w:bottom w:val="nil"/>
              <w:right w:val="single" w:sz="4" w:space="0" w:color="auto"/>
            </w:tcBorders>
          </w:tcPr>
          <w:p w:rsidR="00EF1709" w:rsidRDefault="00EF1709"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EF1709" w:rsidRPr="00CC31F0" w:rsidRDefault="00500790" w:rsidP="009909D6">
            <w:pPr>
              <w:pStyle w:val="CS-tabletext"/>
              <w:jc w:val="center"/>
              <w:rPr>
                <w:noProof/>
              </w:rPr>
            </w:pPr>
            <w:r w:rsidRPr="00CC31F0">
              <w:rPr>
                <w:noProof/>
              </w:rPr>
              <w:drawing>
                <wp:inline distT="0" distB="0" distL="0" distR="0">
                  <wp:extent cx="3190875" cy="1781175"/>
                  <wp:effectExtent l="0" t="0" r="0" b="0"/>
                  <wp:docPr id="154" name="Picture 154" descr="CEV30_Archiv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EV30_Archive-0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90875" cy="17811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64B29">
            <w:pPr>
              <w:pStyle w:val="CS-head4"/>
            </w:pPr>
            <w:r>
              <w:t>Batch Manage</w:t>
            </w:r>
          </w:p>
          <w:p w:rsidR="006B6455" w:rsidRDefault="006B6455" w:rsidP="00BD68B8">
            <w:pPr>
              <w:pStyle w:val="CS-tabletext"/>
              <w:numPr>
                <w:ilvl w:val="0"/>
                <w:numId w:val="66"/>
              </w:numPr>
              <w:ind w:left="510"/>
            </w:pPr>
            <w:r>
              <w:t>Run the Batch Manage function from the Transaction Function group.</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55" name="Picture 65" descr="CEv3_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Ev3_192.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4875F0">
        <w:trPr>
          <w:trHeight w:hRule="exact" w:val="200"/>
          <w:jc w:val="center"/>
        </w:trPr>
        <w:tc>
          <w:tcPr>
            <w:tcW w:w="2952" w:type="dxa"/>
            <w:tcBorders>
              <w:top w:val="single" w:sz="4" w:space="0" w:color="auto"/>
              <w:left w:val="nil"/>
              <w:bottom w:val="single" w:sz="4" w:space="0" w:color="auto"/>
              <w:right w:val="nil"/>
            </w:tcBorders>
          </w:tcPr>
          <w:p w:rsidR="004875F0" w:rsidRDefault="004875F0" w:rsidP="004875F0">
            <w:pPr>
              <w:pStyle w:val="CS-tabletext"/>
            </w:pPr>
          </w:p>
        </w:tc>
        <w:tc>
          <w:tcPr>
            <w:tcW w:w="236" w:type="dxa"/>
            <w:tcBorders>
              <w:top w:val="nil"/>
              <w:left w:val="nil"/>
              <w:bottom w:val="nil"/>
              <w:right w:val="nil"/>
            </w:tcBorders>
          </w:tcPr>
          <w:p w:rsidR="004875F0" w:rsidRDefault="004875F0" w:rsidP="004875F0">
            <w:pPr>
              <w:pStyle w:val="CS-tabletext"/>
            </w:pPr>
          </w:p>
        </w:tc>
        <w:tc>
          <w:tcPr>
            <w:tcW w:w="5256" w:type="dxa"/>
            <w:tcBorders>
              <w:top w:val="single" w:sz="4" w:space="0" w:color="auto"/>
              <w:left w:val="nil"/>
              <w:bottom w:val="single" w:sz="4" w:space="0" w:color="auto"/>
              <w:right w:val="nil"/>
            </w:tcBorders>
          </w:tcPr>
          <w:p w:rsidR="004875F0" w:rsidRDefault="004875F0" w:rsidP="004875F0">
            <w:pPr>
              <w:pStyle w:val="CS-tabletext"/>
              <w:jc w:val="center"/>
            </w:pPr>
          </w:p>
        </w:tc>
      </w:tr>
      <w:tr w:rsidR="004875F0">
        <w:trPr>
          <w:jc w:val="center"/>
        </w:trPr>
        <w:tc>
          <w:tcPr>
            <w:tcW w:w="2952" w:type="dxa"/>
            <w:tcBorders>
              <w:top w:val="single" w:sz="4" w:space="0" w:color="auto"/>
              <w:left w:val="single" w:sz="4" w:space="0" w:color="auto"/>
              <w:bottom w:val="single" w:sz="4" w:space="0" w:color="auto"/>
              <w:right w:val="single" w:sz="4" w:space="0" w:color="auto"/>
            </w:tcBorders>
          </w:tcPr>
          <w:p w:rsidR="004875F0" w:rsidRDefault="004875F0" w:rsidP="00BD68B8">
            <w:pPr>
              <w:pStyle w:val="CS-tabletext"/>
              <w:numPr>
                <w:ilvl w:val="0"/>
                <w:numId w:val="66"/>
              </w:numPr>
              <w:ind w:left="510"/>
            </w:pPr>
            <w:r>
              <w:t xml:space="preserve">Create or modify the </w:t>
            </w:r>
            <w:r>
              <w:rPr>
                <w:rFonts w:eastAsia="SimSun"/>
                <w:kern w:val="28"/>
                <w:lang w:eastAsia="zh-CN"/>
              </w:rPr>
              <w:t>AutoProcessTaskMgr batch manager. Select the correct AP Server Name setting.</w:t>
            </w:r>
          </w:p>
        </w:tc>
        <w:tc>
          <w:tcPr>
            <w:tcW w:w="236" w:type="dxa"/>
            <w:tcBorders>
              <w:top w:val="nil"/>
              <w:left w:val="single" w:sz="4" w:space="0" w:color="auto"/>
              <w:bottom w:val="nil"/>
              <w:right w:val="single" w:sz="4" w:space="0" w:color="auto"/>
            </w:tcBorders>
          </w:tcPr>
          <w:p w:rsidR="004875F0" w:rsidRDefault="004875F0"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4875F0" w:rsidRPr="00CC31F0" w:rsidRDefault="00500790" w:rsidP="009909D6">
            <w:pPr>
              <w:pStyle w:val="CS-tabletext"/>
              <w:jc w:val="center"/>
              <w:rPr>
                <w:noProof/>
              </w:rPr>
            </w:pPr>
            <w:r w:rsidRPr="00CC31F0">
              <w:rPr>
                <w:noProof/>
              </w:rPr>
              <w:drawing>
                <wp:inline distT="0" distB="0" distL="0" distR="0">
                  <wp:extent cx="3190875" cy="1781175"/>
                  <wp:effectExtent l="0" t="0" r="0" b="0"/>
                  <wp:docPr id="156" name="Picture 156" descr="CEV30_Archiv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EV30_Archive-0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90875" cy="17811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6"/>
              </w:numPr>
              <w:ind w:left="510"/>
            </w:pPr>
            <w:r>
              <w:t xml:space="preserve">Add </w:t>
            </w:r>
            <w:r>
              <w:rPr>
                <w:rFonts w:eastAsia="SimSun"/>
                <w:kern w:val="28"/>
                <w:lang w:eastAsia="zh-CN"/>
              </w:rPr>
              <w:t>AutoArchiveData as a subtask of the AutoProcessTaskMgr batch manager.</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57" name="Picture 66" descr="CEv3_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Ev3_193.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64B29">
            <w:pPr>
              <w:pStyle w:val="CS-head4"/>
            </w:pPr>
            <w:r>
              <w:t>Sub Tasks</w:t>
            </w:r>
          </w:p>
          <w:p w:rsidR="00816378" w:rsidRDefault="006B6455" w:rsidP="00BD68B8">
            <w:pPr>
              <w:pStyle w:val="CS-tabletext"/>
              <w:numPr>
                <w:ilvl w:val="0"/>
                <w:numId w:val="67"/>
              </w:numPr>
              <w:ind w:left="510"/>
            </w:pPr>
            <w:r>
              <w:t>Run the Sub Tasks function from the Transaction Function group.</w:t>
            </w:r>
          </w:p>
          <w:p w:rsidR="006B6455" w:rsidRDefault="006B6455" w:rsidP="00816378">
            <w:pPr>
              <w:pStyle w:val="CS-tabletext"/>
              <w:ind w:left="510"/>
            </w:pPr>
            <w:r>
              <w:t>Access the Archiving subtask type.</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58" name="Picture 67" descr="CEv3_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Ev3_194.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7"/>
              </w:numPr>
              <w:ind w:left="510"/>
            </w:pPr>
            <w:r>
              <w:t>Access the relevant module and define the following settings.</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59" name="Picture 70" descr="CEv3_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Ev3_196.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bl>
    <w:p w:rsidR="006B6455" w:rsidRDefault="006B6455" w:rsidP="00311514">
      <w:pPr>
        <w:pStyle w:val="CS-tabletext"/>
        <w:numPr>
          <w:ilvl w:val="0"/>
          <w:numId w:val="33"/>
        </w:numPr>
        <w:spacing w:before="60" w:after="60"/>
        <w:sectPr w:rsidR="006B6455" w:rsidSect="002737A9">
          <w:headerReference w:type="default" r:id="rId179"/>
          <w:pgSz w:w="12240" w:h="15840"/>
          <w:pgMar w:top="1440" w:right="1800" w:bottom="1440" w:left="180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354F24" w:rsidRDefault="006B6455" w:rsidP="004875F0">
            <w:pPr>
              <w:pStyle w:val="CS-tabletext"/>
              <w:numPr>
                <w:ilvl w:val="0"/>
                <w:numId w:val="33"/>
              </w:numPr>
              <w:spacing w:before="60" w:after="60"/>
            </w:pPr>
            <w:r>
              <w:t xml:space="preserve">Fields: Select PARENT_MAIN_REF </w:t>
            </w:r>
          </w:p>
          <w:p w:rsidR="006B6455" w:rsidRPr="005A1E5D" w:rsidRDefault="006B6455" w:rsidP="00CC31F0">
            <w:pPr>
              <w:pStyle w:val="CS-tabletext"/>
              <w:spacing w:before="60" w:after="60"/>
              <w:ind w:left="694"/>
              <w:rPr>
                <w:b/>
              </w:rPr>
            </w:pPr>
            <w:r>
              <w:t>This reference number is used to identify the transaction and all its associated data (e.g., images, documents).</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2733675" cy="285750"/>
                  <wp:effectExtent l="0" t="0" r="0" b="0"/>
                  <wp:docPr id="160" name="Picture 86" descr="CEv3_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Ev3_197.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33675" cy="28575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311514">
            <w:pPr>
              <w:pStyle w:val="CS-tabletext"/>
              <w:numPr>
                <w:ilvl w:val="0"/>
                <w:numId w:val="34"/>
              </w:numPr>
              <w:spacing w:before="60" w:after="60"/>
            </w:pPr>
            <w:r>
              <w:t xml:space="preserve">In the text area, define the condition by which records </w:t>
            </w:r>
            <w:r w:rsidRPr="004875F0">
              <w:t>from the module</w:t>
            </w:r>
            <w:r>
              <w:t xml:space="preserve"> are archived.</w:t>
            </w:r>
          </w:p>
          <w:p w:rsidR="006B6455" w:rsidRDefault="006B6455" w:rsidP="00FF7112"/>
          <w:p w:rsidR="006B6455" w:rsidRPr="00FF7112" w:rsidRDefault="006B6455" w:rsidP="00FF7112">
            <w:pPr>
              <w:rPr>
                <w:rFonts w:ascii="Arial" w:hAnsi="Arial" w:cs="Arial"/>
                <w:b/>
                <w:color w:val="008080"/>
                <w:sz w:val="18"/>
                <w:szCs w:val="18"/>
                <w:u w:val="single"/>
              </w:rPr>
            </w:pPr>
            <w:r w:rsidRPr="00FF7112">
              <w:rPr>
                <w:rFonts w:ascii="Arial" w:hAnsi="Arial" w:cs="Arial"/>
                <w:b/>
                <w:color w:val="008080"/>
                <w:sz w:val="18"/>
                <w:szCs w:val="18"/>
                <w:u w:val="single"/>
              </w:rPr>
              <w:t>NOTE:</w:t>
            </w:r>
          </w:p>
          <w:p w:rsidR="006B6455" w:rsidRDefault="006B6455" w:rsidP="00FF7112">
            <w:r w:rsidRPr="00FF7112">
              <w:rPr>
                <w:rFonts w:ascii="Arial" w:hAnsi="Arial" w:cs="Arial"/>
                <w:color w:val="008080"/>
                <w:sz w:val="18"/>
                <w:szCs w:val="18"/>
              </w:rPr>
              <w:t xml:space="preserve">The SQL keywords – such as </w:t>
            </w:r>
            <w:r w:rsidRPr="00FF7112">
              <w:rPr>
                <w:rFonts w:ascii="Courier New" w:hAnsi="Courier New" w:cs="Courier New"/>
                <w:color w:val="008080"/>
                <w:sz w:val="18"/>
                <w:szCs w:val="18"/>
              </w:rPr>
              <w:t>SELECT</w:t>
            </w:r>
            <w:r w:rsidRPr="00FF7112">
              <w:rPr>
                <w:rFonts w:ascii="Arial" w:hAnsi="Arial" w:cs="Arial"/>
                <w:color w:val="008080"/>
                <w:sz w:val="18"/>
                <w:szCs w:val="18"/>
              </w:rPr>
              <w:t xml:space="preserve"> and </w:t>
            </w:r>
            <w:r w:rsidRPr="00FF7112">
              <w:rPr>
                <w:rFonts w:ascii="Courier New" w:hAnsi="Courier New" w:cs="Courier New"/>
                <w:color w:val="008080"/>
                <w:sz w:val="18"/>
                <w:szCs w:val="18"/>
              </w:rPr>
              <w:t>FROM</w:t>
            </w:r>
            <w:r w:rsidRPr="00FF7112">
              <w:rPr>
                <w:rFonts w:ascii="Arial" w:hAnsi="Arial" w:cs="Arial"/>
                <w:color w:val="008080"/>
                <w:sz w:val="18"/>
                <w:szCs w:val="18"/>
              </w:rPr>
              <w:t xml:space="preserve"> – must be in uppercase.</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190875" cy="171450"/>
                  <wp:effectExtent l="0" t="0" r="0" b="0"/>
                  <wp:docPr id="161" name="Picture 87" descr="CEv3_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Ev3_198.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90875" cy="17145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7A3AAC" w:rsidRDefault="006B6455" w:rsidP="009909D6">
            <w:pPr>
              <w:spacing w:before="120"/>
              <w:rPr>
                <w:rFonts w:ascii="Arial" w:eastAsia="SimSun" w:hAnsi="Arial" w:cs="Arial"/>
                <w:b/>
                <w:color w:val="008080"/>
                <w:u w:val="single"/>
              </w:rPr>
            </w:pPr>
            <w:r w:rsidRPr="007A3AAC">
              <w:rPr>
                <w:rFonts w:ascii="Arial" w:eastAsia="SimSun" w:hAnsi="Arial" w:cs="Arial"/>
                <w:b/>
                <w:color w:val="008080"/>
                <w:u w:val="single"/>
              </w:rPr>
              <w:t>XML GENERATION:</w:t>
            </w:r>
          </w:p>
          <w:p w:rsidR="006B6455" w:rsidRPr="007A3AAC" w:rsidRDefault="006B6455" w:rsidP="00DB5954">
            <w:pPr>
              <w:spacing w:before="120"/>
              <w:rPr>
                <w:rFonts w:eastAsia="SimSun"/>
              </w:rPr>
            </w:pPr>
            <w:r w:rsidRPr="007A3AAC">
              <w:rPr>
                <w:rFonts w:ascii="Arial" w:eastAsia="SimSun" w:hAnsi="Arial" w:cs="Arial"/>
                <w:color w:val="008080"/>
              </w:rPr>
              <w:t xml:space="preserve">Generate the XML file for the </w:t>
            </w:r>
            <w:r>
              <w:rPr>
                <w:rFonts w:ascii="Arial" w:eastAsia="SimSun" w:hAnsi="Arial" w:cs="Arial"/>
                <w:color w:val="008080"/>
              </w:rPr>
              <w:t xml:space="preserve">Archive </w:t>
            </w:r>
            <w:r w:rsidRPr="007A3AAC">
              <w:rPr>
                <w:rFonts w:ascii="Arial" w:eastAsia="SimSun" w:hAnsi="Arial" w:cs="Arial"/>
                <w:color w:val="008080"/>
              </w:rPr>
              <w:t>parameter.</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62" name="Picture 88" descr="CEv3_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Ev3_199.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C6282C">
            <w:pPr>
              <w:pStyle w:val="CS-tabletext"/>
            </w:pPr>
          </w:p>
        </w:tc>
        <w:tc>
          <w:tcPr>
            <w:tcW w:w="236" w:type="dxa"/>
            <w:tcBorders>
              <w:top w:val="nil"/>
              <w:left w:val="nil"/>
              <w:bottom w:val="nil"/>
              <w:right w:val="nil"/>
            </w:tcBorders>
          </w:tcPr>
          <w:p w:rsidR="006B6455" w:rsidRDefault="006B6455" w:rsidP="00C6282C">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2A5FBA" w:rsidRDefault="006B6455" w:rsidP="004875F0">
            <w:pPr>
              <w:pStyle w:val="CS-tabletext"/>
              <w:rPr>
                <w:rFonts w:ascii="Arial" w:hAnsi="Arial" w:cs="Arial"/>
                <w:color w:val="008080"/>
                <w:sz w:val="18"/>
                <w:szCs w:val="18"/>
              </w:rPr>
            </w:pPr>
            <w:r w:rsidRPr="002A5FBA">
              <w:rPr>
                <w:rFonts w:ascii="Arial" w:hAnsi="Arial" w:cs="Arial"/>
                <w:color w:val="008080"/>
                <w:sz w:val="18"/>
                <w:szCs w:val="18"/>
              </w:rPr>
              <w:t xml:space="preserve">Select </w:t>
            </w:r>
            <w:r w:rsidR="004875F0">
              <w:rPr>
                <w:rFonts w:ascii="Arial" w:hAnsi="Arial" w:cs="Arial"/>
                <w:color w:val="008080"/>
                <w:sz w:val="18"/>
                <w:szCs w:val="18"/>
              </w:rPr>
              <w:t>all</w:t>
            </w:r>
            <w:r w:rsidRPr="002A5FBA">
              <w:rPr>
                <w:rFonts w:ascii="Arial" w:hAnsi="Arial" w:cs="Arial"/>
                <w:color w:val="008080"/>
                <w:sz w:val="18"/>
                <w:szCs w:val="18"/>
              </w:rPr>
              <w:t xml:space="preserve"> module</w:t>
            </w:r>
            <w:r w:rsidR="004875F0">
              <w:rPr>
                <w:rFonts w:ascii="Arial" w:hAnsi="Arial" w:cs="Arial"/>
                <w:color w:val="008080"/>
                <w:sz w:val="18"/>
                <w:szCs w:val="18"/>
              </w:rPr>
              <w:t>s</w:t>
            </w:r>
            <w:r w:rsidRPr="002A5FBA">
              <w:rPr>
                <w:rFonts w:ascii="Arial" w:hAnsi="Arial" w:cs="Arial"/>
                <w:color w:val="008080"/>
                <w:sz w:val="18"/>
                <w:szCs w:val="18"/>
              </w:rPr>
              <w:t>.</w:t>
            </w:r>
          </w:p>
          <w:p w:rsidR="006B6455" w:rsidRPr="002A5FBA" w:rsidRDefault="006B6455" w:rsidP="00C6282C">
            <w:pPr>
              <w:pStyle w:val="CS-tabletext"/>
              <w:rPr>
                <w:rFonts w:ascii="Arial" w:hAnsi="Arial" w:cs="Arial"/>
                <w:color w:val="008080"/>
                <w:sz w:val="18"/>
                <w:szCs w:val="18"/>
              </w:rPr>
            </w:pPr>
          </w:p>
          <w:p w:rsidR="006B6455" w:rsidRPr="00DB5954" w:rsidRDefault="006B6455" w:rsidP="00C6282C">
            <w:pPr>
              <w:pStyle w:val="CS-tabletext"/>
              <w:rPr>
                <w:rFonts w:ascii="Arial" w:hAnsi="Arial" w:cs="Arial"/>
                <w:b/>
                <w:color w:val="008080"/>
                <w:sz w:val="18"/>
                <w:szCs w:val="18"/>
                <w:u w:val="single"/>
              </w:rPr>
            </w:pPr>
            <w:r w:rsidRPr="00DB5954">
              <w:rPr>
                <w:rFonts w:ascii="Arial" w:hAnsi="Arial" w:cs="Arial"/>
                <w:b/>
                <w:color w:val="008080"/>
                <w:sz w:val="18"/>
                <w:szCs w:val="18"/>
                <w:u w:val="single"/>
              </w:rPr>
              <w:t>NOTE:</w:t>
            </w:r>
          </w:p>
          <w:p w:rsidR="004875F0" w:rsidRDefault="004875F0" w:rsidP="008958F6">
            <w:pPr>
              <w:pStyle w:val="CS-tabletext"/>
              <w:rPr>
                <w:rFonts w:ascii="Arial" w:hAnsi="Arial" w:cs="Arial"/>
                <w:color w:val="008080"/>
                <w:sz w:val="18"/>
                <w:szCs w:val="18"/>
              </w:rPr>
            </w:pPr>
            <w:r>
              <w:rPr>
                <w:rFonts w:ascii="Arial" w:hAnsi="Arial" w:cs="Arial"/>
                <w:color w:val="008080"/>
                <w:sz w:val="18"/>
                <w:szCs w:val="18"/>
              </w:rPr>
              <w:t>Selecting a</w:t>
            </w:r>
            <w:r w:rsidR="006B6455" w:rsidRPr="002A5FBA">
              <w:rPr>
                <w:rFonts w:ascii="Arial" w:hAnsi="Arial" w:cs="Arial"/>
                <w:color w:val="008080"/>
                <w:sz w:val="18"/>
                <w:szCs w:val="18"/>
              </w:rPr>
              <w:t xml:space="preserve">ll modules </w:t>
            </w:r>
            <w:r>
              <w:rPr>
                <w:rFonts w:ascii="Arial" w:hAnsi="Arial" w:cs="Arial"/>
                <w:color w:val="008080"/>
                <w:sz w:val="18"/>
                <w:szCs w:val="18"/>
              </w:rPr>
              <w:t xml:space="preserve">is recommended as the system </w:t>
            </w:r>
            <w:r w:rsidR="000A648D">
              <w:rPr>
                <w:rFonts w:ascii="Arial" w:hAnsi="Arial" w:cs="Arial"/>
                <w:color w:val="008080"/>
                <w:sz w:val="18"/>
                <w:szCs w:val="18"/>
              </w:rPr>
              <w:t xml:space="preserve">generates XML only for the selected modules and </w:t>
            </w:r>
            <w:r>
              <w:rPr>
                <w:rFonts w:ascii="Arial" w:hAnsi="Arial" w:cs="Arial"/>
                <w:color w:val="008080"/>
                <w:sz w:val="18"/>
                <w:szCs w:val="18"/>
              </w:rPr>
              <w:t xml:space="preserve">deletes all previously generated XML for </w:t>
            </w:r>
            <w:r w:rsidR="008958F6">
              <w:rPr>
                <w:rFonts w:ascii="Arial" w:hAnsi="Arial" w:cs="Arial"/>
                <w:color w:val="008080"/>
                <w:sz w:val="18"/>
                <w:szCs w:val="18"/>
              </w:rPr>
              <w:t xml:space="preserve">the unselected </w:t>
            </w:r>
            <w:r>
              <w:rPr>
                <w:rFonts w:ascii="Arial" w:hAnsi="Arial" w:cs="Arial"/>
                <w:color w:val="008080"/>
                <w:sz w:val="18"/>
                <w:szCs w:val="18"/>
              </w:rPr>
              <w:t xml:space="preserve">modules from the Archive folder </w:t>
            </w:r>
            <w:r w:rsidR="000A648D">
              <w:rPr>
                <w:rFonts w:ascii="Arial" w:hAnsi="Arial" w:cs="Arial"/>
                <w:color w:val="008080"/>
                <w:sz w:val="18"/>
                <w:szCs w:val="18"/>
              </w:rPr>
              <w:t xml:space="preserve">under the </w:t>
            </w:r>
            <w:r w:rsidRPr="004875F0">
              <w:rPr>
                <w:rFonts w:ascii="Arial" w:hAnsi="Arial" w:cs="Arial"/>
                <w:color w:val="008080"/>
                <w:sz w:val="18"/>
                <w:szCs w:val="18"/>
              </w:rPr>
              <w:t>CE_SYS</w:t>
            </w:r>
            <w:r w:rsidR="000A648D">
              <w:rPr>
                <w:rFonts w:ascii="Arial" w:hAnsi="Arial" w:cs="Arial"/>
                <w:color w:val="008080"/>
                <w:sz w:val="18"/>
                <w:szCs w:val="18"/>
              </w:rPr>
              <w:t xml:space="preserve"> directory</w:t>
            </w:r>
            <w:r>
              <w:rPr>
                <w:rFonts w:ascii="Arial" w:hAnsi="Arial" w:cs="Arial"/>
                <w:color w:val="008080"/>
                <w:sz w:val="18"/>
                <w:szCs w:val="18"/>
              </w:rPr>
              <w:t>.</w:t>
            </w:r>
          </w:p>
          <w:p w:rsidR="006B6455" w:rsidRPr="002A5FBA" w:rsidRDefault="006B6455" w:rsidP="000A648D">
            <w:pPr>
              <w:pStyle w:val="CS-tabletext"/>
              <w:ind w:left="360"/>
              <w:rPr>
                <w:rFonts w:ascii="Arial" w:hAnsi="Arial" w:cs="Arial"/>
                <w:color w:val="008080"/>
                <w:sz w:val="18"/>
                <w:szCs w:val="18"/>
              </w:rPr>
            </w:pP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Pr="00CC31F0" w:rsidRDefault="00500790" w:rsidP="00C6282C">
            <w:pPr>
              <w:pStyle w:val="CS-tabletext"/>
              <w:jc w:val="center"/>
              <w:rPr>
                <w:noProof/>
                <w:lang w:eastAsia="zh-CN"/>
              </w:rPr>
            </w:pPr>
            <w:r w:rsidRPr="00CC31F0">
              <w:rPr>
                <w:noProof/>
              </w:rPr>
              <w:drawing>
                <wp:inline distT="0" distB="0" distL="0" distR="0">
                  <wp:extent cx="3200400" cy="2914650"/>
                  <wp:effectExtent l="0" t="0" r="0" b="0"/>
                  <wp:docPr id="163" name="Picture 163" descr="CEV30_Archiv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EV30_Archive-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00400" cy="291465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Pr="002A5FBA" w:rsidRDefault="006B6455" w:rsidP="00C6282C">
            <w:pPr>
              <w:pStyle w:val="CS-tabletext"/>
              <w:rPr>
                <w:rFonts w:ascii="Arial" w:hAnsi="Arial" w:cs="Arial"/>
                <w:color w:val="008080"/>
                <w:sz w:val="18"/>
                <w:szCs w:val="18"/>
              </w:rPr>
            </w:pPr>
          </w:p>
        </w:tc>
        <w:tc>
          <w:tcPr>
            <w:tcW w:w="236" w:type="dxa"/>
            <w:tcBorders>
              <w:top w:val="nil"/>
              <w:left w:val="nil"/>
              <w:bottom w:val="nil"/>
              <w:right w:val="nil"/>
            </w:tcBorders>
          </w:tcPr>
          <w:p w:rsidR="006B6455" w:rsidRDefault="006B6455" w:rsidP="00C6282C">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2A5FBA" w:rsidRDefault="006B6455" w:rsidP="00C6282C">
            <w:pPr>
              <w:pStyle w:val="CS-tabletext"/>
              <w:rPr>
                <w:rFonts w:ascii="Courier New" w:hAnsi="Courier New" w:cs="Courier New"/>
                <w:color w:val="008080"/>
                <w:sz w:val="18"/>
                <w:szCs w:val="18"/>
              </w:rPr>
            </w:pPr>
            <w:r w:rsidRPr="002A5FBA">
              <w:rPr>
                <w:rFonts w:ascii="Arial" w:hAnsi="Arial" w:cs="Arial"/>
                <w:color w:val="008080"/>
                <w:sz w:val="18"/>
                <w:szCs w:val="18"/>
              </w:rPr>
              <w:t xml:space="preserve">The following files are generated in </w:t>
            </w:r>
            <w:r w:rsidRPr="002A5FBA">
              <w:rPr>
                <w:rFonts w:ascii="Courier New" w:hAnsi="Courier New" w:cs="Courier New"/>
                <w:color w:val="008080"/>
                <w:sz w:val="18"/>
                <w:szCs w:val="18"/>
              </w:rPr>
              <w:t>[Parameter Drive]\CE_SYS\ARCHIVE:</w:t>
            </w:r>
          </w:p>
          <w:p w:rsidR="006B6455" w:rsidRPr="002A5FBA" w:rsidRDefault="006B6455" w:rsidP="00BD68B8">
            <w:pPr>
              <w:pStyle w:val="CS-tabletext"/>
              <w:numPr>
                <w:ilvl w:val="0"/>
                <w:numId w:val="36"/>
              </w:numPr>
              <w:spacing w:before="60" w:after="60"/>
              <w:rPr>
                <w:rFonts w:ascii="Courier New" w:hAnsi="Courier New" w:cs="Courier New"/>
                <w:color w:val="008080"/>
                <w:sz w:val="18"/>
                <w:szCs w:val="18"/>
              </w:rPr>
            </w:pPr>
            <w:r w:rsidRPr="002A5FBA">
              <w:rPr>
                <w:rFonts w:ascii="Courier New" w:hAnsi="Courier New" w:cs="Courier New"/>
                <w:color w:val="008080"/>
                <w:sz w:val="18"/>
                <w:szCs w:val="18"/>
              </w:rPr>
              <w:t>autoporcess.xml</w:t>
            </w:r>
          </w:p>
          <w:p w:rsidR="006B6455" w:rsidRPr="002A5FBA" w:rsidRDefault="006B6455" w:rsidP="00BD68B8">
            <w:pPr>
              <w:pStyle w:val="CS-tabletext"/>
              <w:numPr>
                <w:ilvl w:val="0"/>
                <w:numId w:val="36"/>
              </w:numPr>
              <w:spacing w:before="60" w:after="60"/>
              <w:rPr>
                <w:rFonts w:ascii="Courier New" w:hAnsi="Courier New" w:cs="Courier New"/>
                <w:color w:val="008080"/>
                <w:sz w:val="18"/>
                <w:szCs w:val="18"/>
              </w:rPr>
            </w:pPr>
            <w:r w:rsidRPr="002A5FBA">
              <w:rPr>
                <w:rFonts w:ascii="Courier New" w:hAnsi="Courier New" w:cs="Courier New"/>
                <w:color w:val="008080"/>
                <w:sz w:val="18"/>
                <w:szCs w:val="18"/>
              </w:rPr>
              <w:t>module_[module short name].xml</w:t>
            </w:r>
          </w:p>
          <w:p w:rsidR="006B6455" w:rsidRPr="002A5FBA" w:rsidRDefault="006B6455" w:rsidP="00BD68B8">
            <w:pPr>
              <w:pStyle w:val="CS-tabletext"/>
              <w:numPr>
                <w:ilvl w:val="0"/>
                <w:numId w:val="36"/>
              </w:numPr>
              <w:spacing w:before="60" w:after="60"/>
              <w:rPr>
                <w:rFonts w:ascii="Courier New" w:hAnsi="Courier New" w:cs="Courier New"/>
                <w:color w:val="008080"/>
                <w:sz w:val="18"/>
                <w:szCs w:val="18"/>
              </w:rPr>
            </w:pPr>
            <w:r w:rsidRPr="002A5FBA">
              <w:rPr>
                <w:rFonts w:ascii="Courier New" w:hAnsi="Courier New" w:cs="Courier New"/>
                <w:color w:val="008080"/>
                <w:sz w:val="18"/>
                <w:szCs w:val="18"/>
              </w:rPr>
              <w:t>multiPending.xml</w:t>
            </w:r>
          </w:p>
          <w:p w:rsidR="006B6455" w:rsidRPr="002A5FBA" w:rsidRDefault="006B6455" w:rsidP="00C6282C">
            <w:pPr>
              <w:pStyle w:val="CS-tabletext"/>
              <w:rPr>
                <w:rFonts w:ascii="Arial" w:hAnsi="Arial" w:cs="Arial"/>
                <w:color w:val="008080"/>
                <w:sz w:val="18"/>
                <w:szCs w:val="18"/>
              </w:rPr>
            </w:pPr>
          </w:p>
          <w:p w:rsidR="006B6455" w:rsidRPr="002A5FBA" w:rsidRDefault="006B6455" w:rsidP="00C6282C">
            <w:pPr>
              <w:pStyle w:val="CS-tabletext"/>
              <w:rPr>
                <w:rFonts w:ascii="Arial" w:hAnsi="Arial" w:cs="Arial"/>
                <w:color w:val="008080"/>
                <w:sz w:val="18"/>
                <w:szCs w:val="18"/>
              </w:rPr>
            </w:pP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Pr="00CC31F0" w:rsidRDefault="00500790" w:rsidP="00C6282C">
            <w:pPr>
              <w:pStyle w:val="CS-tabletext"/>
              <w:jc w:val="center"/>
              <w:rPr>
                <w:noProof/>
                <w:lang w:eastAsia="zh-CN"/>
              </w:rPr>
            </w:pPr>
            <w:r w:rsidRPr="00CC31F0">
              <w:rPr>
                <w:noProof/>
              </w:rPr>
              <w:drawing>
                <wp:inline distT="0" distB="0" distL="0" distR="0">
                  <wp:extent cx="3200400" cy="2276475"/>
                  <wp:effectExtent l="0" t="0" r="0" b="0"/>
                  <wp:docPr id="164" name="Picture 164" descr="CEV30_Archiv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EV30_Archive-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00400" cy="2276475"/>
                          </a:xfrm>
                          <a:prstGeom prst="rect">
                            <a:avLst/>
                          </a:prstGeom>
                          <a:noFill/>
                          <a:ln>
                            <a:noFill/>
                          </a:ln>
                        </pic:spPr>
                      </pic:pic>
                    </a:graphicData>
                  </a:graphic>
                </wp:inline>
              </w:drawing>
            </w:r>
          </w:p>
        </w:tc>
      </w:tr>
    </w:tbl>
    <w:p w:rsidR="006B6455" w:rsidRDefault="006B6455" w:rsidP="00520661">
      <w:pPr>
        <w:tabs>
          <w:tab w:val="left" w:pos="3690"/>
        </w:tabs>
      </w:pPr>
    </w:p>
    <w:p w:rsidR="006B6455" w:rsidRDefault="006B6455" w:rsidP="00520661">
      <w:pPr>
        <w:tabs>
          <w:tab w:val="left" w:pos="3690"/>
        </w:tabs>
      </w:pPr>
    </w:p>
    <w:p w:rsidR="006B6455" w:rsidRDefault="006B6455" w:rsidP="00520661"/>
    <w:p w:rsidR="006B6455" w:rsidRPr="00520661" w:rsidRDefault="006B6455" w:rsidP="00520661">
      <w:pPr>
        <w:sectPr w:rsidR="006B6455" w:rsidRPr="00520661" w:rsidSect="002737A9">
          <w:pgSz w:w="12240" w:h="15840"/>
          <w:pgMar w:top="1440" w:right="1800" w:bottom="1440" w:left="1800" w:header="720" w:footer="720" w:gutter="0"/>
          <w:cols w:space="720"/>
        </w:sectPr>
      </w:pPr>
    </w:p>
    <w:p w:rsidR="006B6455" w:rsidRDefault="006B6455" w:rsidP="00520661">
      <w:pPr>
        <w:pStyle w:val="CS-head1"/>
      </w:pPr>
      <w:bookmarkStart w:id="71" w:name="_Toc76901967"/>
      <w:r>
        <w:t>Transaction Process</w:t>
      </w:r>
      <w:bookmarkEnd w:id="71"/>
    </w:p>
    <w:p w:rsidR="006B6455" w:rsidRDefault="006B6455" w:rsidP="00821DEE"/>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42207F">
            <w:pPr>
              <w:pStyle w:val="CS-tabletitle"/>
              <w:jc w:val="left"/>
            </w:pPr>
            <w:r>
              <w:t>EXAMPLE:</w:t>
            </w:r>
          </w:p>
        </w:tc>
      </w:tr>
    </w:tbl>
    <w:p w:rsidR="006B6455" w:rsidRDefault="006B6455" w:rsidP="00821DE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816378" w:rsidRDefault="006B6455" w:rsidP="00BD68B8">
            <w:pPr>
              <w:pStyle w:val="CS-tabletext"/>
              <w:numPr>
                <w:ilvl w:val="0"/>
                <w:numId w:val="68"/>
              </w:numPr>
              <w:ind w:left="510"/>
            </w:pPr>
            <w:r>
              <w:t>Run the Batch Manager function and display the AutoProcessTaskMgr task manager.</w:t>
            </w:r>
          </w:p>
          <w:p w:rsidR="006B6455" w:rsidRDefault="006B6455" w:rsidP="00816378">
            <w:pPr>
              <w:pStyle w:val="CS-tabletext"/>
              <w:ind w:left="510"/>
            </w:pPr>
            <w:r>
              <w:t>Start the AutoArchiveData subtask.</w:t>
            </w:r>
          </w:p>
        </w:tc>
        <w:tc>
          <w:tcPr>
            <w:tcW w:w="236" w:type="dxa"/>
            <w:tcBorders>
              <w:top w:val="nil"/>
              <w:left w:val="single" w:sz="4" w:space="0" w:color="auto"/>
              <w:bottom w:val="nil"/>
              <w:right w:val="single" w:sz="4" w:space="0" w:color="auto"/>
            </w:tcBorders>
          </w:tcPr>
          <w:p w:rsidR="006B6455" w:rsidRDefault="006B6455" w:rsidP="0042207F">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2207F">
            <w:pPr>
              <w:pStyle w:val="CS-tabletext"/>
              <w:jc w:val="center"/>
            </w:pPr>
            <w:r w:rsidRPr="006F46D8">
              <w:rPr>
                <w:noProof/>
              </w:rPr>
              <w:drawing>
                <wp:inline distT="0" distB="0" distL="0" distR="0">
                  <wp:extent cx="3152775" cy="1590675"/>
                  <wp:effectExtent l="0" t="0" r="0" b="0"/>
                  <wp:docPr id="165" name="Picture 77" descr="tmp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mp126.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52775" cy="15906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2207F">
            <w:pPr>
              <w:pStyle w:val="CS-tabletext"/>
            </w:pPr>
          </w:p>
        </w:tc>
        <w:tc>
          <w:tcPr>
            <w:tcW w:w="236" w:type="dxa"/>
            <w:tcBorders>
              <w:top w:val="nil"/>
              <w:left w:val="nil"/>
              <w:bottom w:val="nil"/>
              <w:right w:val="nil"/>
            </w:tcBorders>
          </w:tcPr>
          <w:p w:rsidR="006B6455" w:rsidRDefault="006B6455" w:rsidP="0042207F">
            <w:pPr>
              <w:pStyle w:val="CS-tabletext"/>
            </w:pPr>
          </w:p>
        </w:tc>
        <w:tc>
          <w:tcPr>
            <w:tcW w:w="5256" w:type="dxa"/>
            <w:tcBorders>
              <w:top w:val="single" w:sz="4" w:space="0" w:color="auto"/>
              <w:left w:val="nil"/>
              <w:bottom w:val="single" w:sz="4" w:space="0" w:color="auto"/>
              <w:right w:val="nil"/>
            </w:tcBorders>
          </w:tcPr>
          <w:p w:rsidR="006B6455" w:rsidRDefault="006B6455" w:rsidP="0042207F">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8"/>
              </w:numPr>
              <w:ind w:left="510"/>
            </w:pPr>
            <w:r>
              <w:t>Execute this SQL to check which records meet the archiving filter condition.</w:t>
            </w:r>
          </w:p>
        </w:tc>
        <w:tc>
          <w:tcPr>
            <w:tcW w:w="236" w:type="dxa"/>
            <w:tcBorders>
              <w:top w:val="nil"/>
              <w:left w:val="single" w:sz="4" w:space="0" w:color="auto"/>
              <w:bottom w:val="nil"/>
              <w:right w:val="single" w:sz="4" w:space="0" w:color="auto"/>
            </w:tcBorders>
          </w:tcPr>
          <w:p w:rsidR="006B6455" w:rsidRDefault="006B6455" w:rsidP="0042207F">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2207F">
            <w:pPr>
              <w:pStyle w:val="CS-tabletext"/>
              <w:jc w:val="center"/>
            </w:pPr>
            <w:r w:rsidRPr="006F46D8">
              <w:rPr>
                <w:noProof/>
              </w:rPr>
              <w:drawing>
                <wp:inline distT="0" distB="0" distL="0" distR="0">
                  <wp:extent cx="3124200" cy="295275"/>
                  <wp:effectExtent l="0" t="0" r="0" b="0"/>
                  <wp:docPr id="166" name="Picture 78" descr="tmp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mp127.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24200" cy="2952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2207F">
            <w:pPr>
              <w:pStyle w:val="CS-tabletext"/>
            </w:pPr>
          </w:p>
        </w:tc>
        <w:tc>
          <w:tcPr>
            <w:tcW w:w="236" w:type="dxa"/>
            <w:tcBorders>
              <w:top w:val="nil"/>
              <w:left w:val="nil"/>
              <w:bottom w:val="nil"/>
              <w:right w:val="nil"/>
            </w:tcBorders>
          </w:tcPr>
          <w:p w:rsidR="006B6455" w:rsidRDefault="006B6455" w:rsidP="0042207F">
            <w:pPr>
              <w:pStyle w:val="CS-tabletext"/>
            </w:pPr>
          </w:p>
        </w:tc>
        <w:tc>
          <w:tcPr>
            <w:tcW w:w="5256" w:type="dxa"/>
            <w:tcBorders>
              <w:top w:val="single" w:sz="4" w:space="0" w:color="auto"/>
              <w:left w:val="nil"/>
              <w:bottom w:val="single" w:sz="4" w:space="0" w:color="auto"/>
              <w:right w:val="nil"/>
            </w:tcBorders>
          </w:tcPr>
          <w:p w:rsidR="006B6455" w:rsidRDefault="006B6455" w:rsidP="0042207F">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16378">
            <w:pPr>
              <w:pStyle w:val="CS-tabletext"/>
              <w:ind w:left="510"/>
            </w:pPr>
            <w:r>
              <w:t>Three records are archived according to the archiving period and archiving condition specified in the parameters.  (</w:t>
            </w:r>
            <w:r w:rsidRPr="003D76AE">
              <w:t>These pertain to the Auto Process Manage and Archiving settings defined in the Sub Tasks function.</w:t>
            </w:r>
            <w:r>
              <w:t>)</w:t>
            </w:r>
          </w:p>
          <w:p w:rsidR="006B6455" w:rsidRDefault="006B6455" w:rsidP="00816378">
            <w:pPr>
              <w:pStyle w:val="CS-tabletext"/>
              <w:ind w:left="510"/>
            </w:pPr>
            <w:r>
              <w:t>Check the Archive Log: All transaction event records – and related data including images, documents, mails, GAPI, etc. – are archived into the Backup Database and deleted from the original Transaction Database.</w:t>
            </w:r>
          </w:p>
        </w:tc>
        <w:tc>
          <w:tcPr>
            <w:tcW w:w="236" w:type="dxa"/>
            <w:tcBorders>
              <w:top w:val="nil"/>
              <w:left w:val="single" w:sz="4" w:space="0" w:color="auto"/>
              <w:bottom w:val="nil"/>
              <w:right w:val="single" w:sz="4" w:space="0" w:color="auto"/>
            </w:tcBorders>
          </w:tcPr>
          <w:p w:rsidR="006B6455" w:rsidRDefault="006B6455" w:rsidP="0042207F">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2207F">
            <w:pPr>
              <w:pStyle w:val="CS-tabletext"/>
              <w:jc w:val="center"/>
            </w:pPr>
            <w:r w:rsidRPr="006F46D8">
              <w:rPr>
                <w:noProof/>
              </w:rPr>
              <w:drawing>
                <wp:inline distT="0" distB="0" distL="0" distR="0">
                  <wp:extent cx="3181350" cy="1000125"/>
                  <wp:effectExtent l="0" t="0" r="0" b="0"/>
                  <wp:docPr id="167" name="Picture 79" descr="tmp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mp128.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81350" cy="10001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42207F">
            <w:pPr>
              <w:pStyle w:val="CS-tabletext"/>
            </w:pPr>
          </w:p>
        </w:tc>
        <w:tc>
          <w:tcPr>
            <w:tcW w:w="236" w:type="dxa"/>
            <w:tcBorders>
              <w:top w:val="nil"/>
              <w:left w:val="nil"/>
              <w:bottom w:val="nil"/>
              <w:right w:val="nil"/>
            </w:tcBorders>
          </w:tcPr>
          <w:p w:rsidR="006B6455" w:rsidRDefault="006B6455" w:rsidP="0042207F">
            <w:pPr>
              <w:pStyle w:val="CS-tabletext"/>
            </w:pPr>
          </w:p>
        </w:tc>
        <w:tc>
          <w:tcPr>
            <w:tcW w:w="5256" w:type="dxa"/>
            <w:tcBorders>
              <w:top w:val="single" w:sz="4" w:space="0" w:color="auto"/>
              <w:left w:val="nil"/>
              <w:bottom w:val="single" w:sz="4" w:space="0" w:color="auto"/>
              <w:right w:val="nil"/>
            </w:tcBorders>
          </w:tcPr>
          <w:p w:rsidR="006B6455" w:rsidRDefault="006B6455" w:rsidP="0042207F">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816378" w:rsidRDefault="006B6455" w:rsidP="00BD68B8">
            <w:pPr>
              <w:pStyle w:val="CS-tabletext"/>
              <w:numPr>
                <w:ilvl w:val="0"/>
                <w:numId w:val="68"/>
              </w:numPr>
              <w:ind w:left="510"/>
            </w:pPr>
            <w:r>
              <w:t>Run the IMLC Inquire Archive function.</w:t>
            </w:r>
          </w:p>
          <w:p w:rsidR="006B6455" w:rsidRDefault="006B6455" w:rsidP="00816378">
            <w:pPr>
              <w:pStyle w:val="CS-tabletext"/>
              <w:ind w:left="510"/>
            </w:pPr>
            <w:r>
              <w:t>The three records, along with their associated data, can be accessed through this function.</w:t>
            </w:r>
          </w:p>
        </w:tc>
        <w:tc>
          <w:tcPr>
            <w:tcW w:w="236" w:type="dxa"/>
            <w:tcBorders>
              <w:top w:val="nil"/>
              <w:left w:val="single" w:sz="4" w:space="0" w:color="auto"/>
              <w:bottom w:val="nil"/>
              <w:right w:val="single" w:sz="4" w:space="0" w:color="auto"/>
            </w:tcBorders>
          </w:tcPr>
          <w:p w:rsidR="006B6455" w:rsidRDefault="006B6455" w:rsidP="0042207F">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42207F">
            <w:pPr>
              <w:pStyle w:val="CS-tabletext"/>
              <w:jc w:val="center"/>
            </w:pPr>
            <w:r w:rsidRPr="006F46D8">
              <w:rPr>
                <w:noProof/>
              </w:rPr>
              <w:drawing>
                <wp:inline distT="0" distB="0" distL="0" distR="0">
                  <wp:extent cx="3152775" cy="1200150"/>
                  <wp:effectExtent l="0" t="0" r="0" b="0"/>
                  <wp:docPr id="168" name="Picture 80" descr="tmp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mp129.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52775" cy="1200150"/>
                          </a:xfrm>
                          <a:prstGeom prst="rect">
                            <a:avLst/>
                          </a:prstGeom>
                          <a:noFill/>
                          <a:ln>
                            <a:noFill/>
                          </a:ln>
                        </pic:spPr>
                      </pic:pic>
                    </a:graphicData>
                  </a:graphic>
                </wp:inline>
              </w:drawing>
            </w:r>
          </w:p>
        </w:tc>
      </w:tr>
    </w:tbl>
    <w:p w:rsidR="006B6455" w:rsidRPr="00821DEE" w:rsidRDefault="006B6455" w:rsidP="00821DEE"/>
    <w:p w:rsidR="006B6455" w:rsidRPr="00821DEE" w:rsidRDefault="006B6455" w:rsidP="00821DEE"/>
    <w:p w:rsidR="006B6455" w:rsidRDefault="006B6455" w:rsidP="00CE0668"/>
    <w:p w:rsidR="006B6455" w:rsidRDefault="006B6455" w:rsidP="00CE0668"/>
    <w:p w:rsidR="006B6455" w:rsidRDefault="006B6455" w:rsidP="00CE0668">
      <w:pPr>
        <w:sectPr w:rsidR="006B6455" w:rsidSect="002737A9">
          <w:headerReference w:type="default" r:id="rId189"/>
          <w:pgSz w:w="12240" w:h="15840"/>
          <w:pgMar w:top="1440" w:right="1800" w:bottom="1440" w:left="1800" w:header="720" w:footer="720" w:gutter="0"/>
          <w:cols w:space="720"/>
        </w:sectPr>
      </w:pPr>
    </w:p>
    <w:p w:rsidR="006B6455" w:rsidRDefault="00500790" w:rsidP="00C14096">
      <w:pPr>
        <w:pStyle w:val="CS-ChapterTitle"/>
      </w:pPr>
      <w:bookmarkStart w:id="72" w:name="CH6_ARCHIVINGTHROUGHSTP"/>
      <w:bookmarkStart w:id="73" w:name="_Toc76901968"/>
      <w:r>
        <w:rPr>
          <w:noProof/>
        </w:rPr>
        <mc:AlternateContent>
          <mc:Choice Requires="wps">
            <w:drawing>
              <wp:anchor distT="0" distB="0" distL="114300" distR="114300" simplePos="0" relativeHeight="251652608" behindDoc="0" locked="1" layoutInCell="1" allowOverlap="1">
                <wp:simplePos x="0" y="0"/>
                <wp:positionH relativeFrom="column">
                  <wp:posOffset>5880735</wp:posOffset>
                </wp:positionH>
                <wp:positionV relativeFrom="paragraph">
                  <wp:posOffset>-904875</wp:posOffset>
                </wp:positionV>
                <wp:extent cx="731520" cy="10058400"/>
                <wp:effectExtent l="22860" t="19050" r="26670" b="19050"/>
                <wp:wrapNone/>
                <wp:docPr id="20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wps:spPr>
                      <wps:txbx>
                        <w:txbxContent>
                          <w:p w:rsidR="00610937" w:rsidRDefault="00610937" w:rsidP="00CE0668">
                            <w:pPr>
                              <w:pStyle w:val="CS-sidetitle"/>
                            </w:pPr>
                            <w:r>
                              <w:t>Chapter Six</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Text Box 11" o:spid="_x0000_s1033" type="#_x0000_t202" style="position:absolute;margin-left:463.05pt;margin-top:-71.25pt;width:57.6pt;height:11in;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" fillcolor="silver" strokecolor="silver" strokeweight="3pt">
                <v:textbox style="layout-flow:vertical;mso-layout-flow-alt:bottom-to-top">
                  <w:txbxContent>
                    <w:p w:rsidR="00610937" w:rsidRDefault="00610937" w:rsidP="00CE0668">
                      <w:pPr>
                        <w:pStyle w:val="CS-sidetitle"/>
                      </w:pPr>
                      <w:r>
                        <w:t>Chapter Six</w:t>
                      </w:r>
                    </w:p>
                  </w:txbxContent>
                </v:textbox>
                <w10:anchorlock/>
              </v:shape>
            </w:pict>
          </mc:Fallback>
        </mc:AlternateContent>
      </w:r>
      <w:r w:rsidR="006B6455">
        <w:t>Archiving through STP</w:t>
      </w:r>
      <w:bookmarkEnd w:id="72"/>
      <w:bookmarkEnd w:id="73"/>
      <w:r w:rsidR="006B6455" w:rsidRPr="00C14096">
        <w:t xml:space="preserve"> </w:t>
      </w:r>
    </w:p>
    <w:p w:rsidR="006B6455" w:rsidRDefault="006B6455" w:rsidP="00C14096">
      <w:pPr>
        <w:pStyle w:val="CS-ChapterBullet"/>
      </w:pPr>
      <w:r>
        <w:t>Overview</w:t>
      </w:r>
    </w:p>
    <w:p w:rsidR="006B6455" w:rsidRDefault="006B6455" w:rsidP="00C14096">
      <w:pPr>
        <w:pStyle w:val="CS-ChapterBullet"/>
      </w:pPr>
      <w:r>
        <w:t>Parameter Settings</w:t>
      </w:r>
    </w:p>
    <w:p w:rsidR="006B6455" w:rsidRDefault="006B6455" w:rsidP="00C14096">
      <w:pPr>
        <w:pStyle w:val="CS-ChapterBullet"/>
      </w:pPr>
      <w:r>
        <w:t>Transaction Process</w:t>
      </w:r>
    </w:p>
    <w:p w:rsidR="006B6455" w:rsidRPr="00271BD1" w:rsidRDefault="006B6455" w:rsidP="00271BD1"/>
    <w:p w:rsidR="006B6455" w:rsidRPr="00C14096" w:rsidRDefault="006B6455" w:rsidP="00C14096"/>
    <w:p w:rsidR="006B6455" w:rsidRDefault="006B6455" w:rsidP="00CE0668">
      <w:pPr>
        <w:sectPr w:rsidR="006B6455" w:rsidSect="002737A9">
          <w:headerReference w:type="default" r:id="rId190"/>
          <w:pgSz w:w="12240" w:h="15840"/>
          <w:pgMar w:top="1440" w:right="1800" w:bottom="1440" w:left="1800" w:header="720" w:footer="720" w:gutter="0"/>
          <w:cols w:space="720"/>
        </w:sectPr>
      </w:pPr>
    </w:p>
    <w:p w:rsidR="006B6455" w:rsidRDefault="006B6455" w:rsidP="00CE0668">
      <w:pPr>
        <w:pStyle w:val="CS-head1"/>
      </w:pPr>
      <w:bookmarkStart w:id="74" w:name="_Toc76901969"/>
      <w:r>
        <w:t>Overview</w:t>
      </w:r>
      <w:bookmarkEnd w:id="74"/>
    </w:p>
    <w:p w:rsidR="006B6455" w:rsidRDefault="006B6455" w:rsidP="00D406C0">
      <w:r>
        <w:t>When a record in the back-office system is archived, the corresponding record in CE m</w:t>
      </w:r>
      <w:r>
        <w:t xml:space="preserve">ust also be archived.  </w:t>
      </w:r>
    </w:p>
    <w:p w:rsidR="006B6455" w:rsidRPr="003B70AE" w:rsidRDefault="006B6455" w:rsidP="00AB4221">
      <w:r w:rsidRPr="003B70AE">
        <w:t xml:space="preserve">The back-office system sends the transaction's main reference number and other details to CE.  CE, in turn, receives the data through </w:t>
      </w:r>
      <w:r w:rsidR="00AB4221" w:rsidRPr="00AB4221">
        <w:t>Auto Process function</w:t>
      </w:r>
      <w:r w:rsidR="007944FF" w:rsidRPr="003B70AE">
        <w:t xml:space="preserve"> and archives the relevant record </w:t>
      </w:r>
      <w:r w:rsidR="007944FF" w:rsidRPr="003B70AE">
        <w:rPr>
          <w:bCs/>
        </w:rPr>
        <w:t>through the STP Archive Data function</w:t>
      </w:r>
      <w:r w:rsidR="007944FF" w:rsidRPr="003B70AE">
        <w:t>.</w:t>
      </w:r>
      <w:r w:rsidRPr="003B70AE">
        <w:t xml:space="preserve">  </w:t>
      </w:r>
    </w:p>
    <w:p w:rsidR="007944FF" w:rsidRDefault="007944FF" w:rsidP="00C14096">
      <w:pPr>
        <w:rPr>
          <w:b/>
          <w:color w:val="FF0066"/>
        </w:rPr>
      </w:pPr>
    </w:p>
    <w:p w:rsidR="00CF0D33" w:rsidRDefault="00CF0D33" w:rsidP="00C14096">
      <w:pPr>
        <w:rPr>
          <w:b/>
          <w:color w:val="FF0066"/>
        </w:rPr>
      </w:pPr>
    </w:p>
    <w:p w:rsidR="00B83E16" w:rsidRDefault="00500790" w:rsidP="00C43E5B">
      <w:pPr>
        <w:pStyle w:val="CS-notes"/>
        <w:rPr>
          <w:color w:val="008080"/>
          <w:sz w:val="18"/>
          <w:szCs w:val="18"/>
        </w:rPr>
      </w:pPr>
      <w:r w:rsidRPr="00E72801">
        <w:rPr>
          <w:rFonts w:eastAsia="SimSun"/>
          <w:b w:val="0"/>
          <w:noProof/>
          <w:color w:val="008080"/>
          <w:sz w:val="18"/>
          <w:szCs w:val="18"/>
        </w:rPr>
        <w:drawing>
          <wp:inline distT="0" distB="0" distL="0" distR="0">
            <wp:extent cx="304800" cy="295275"/>
            <wp:effectExtent l="0" t="0" r="0" b="0"/>
            <wp:docPr id="169" name="Picture 169" descr="Tzon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zone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r w:rsidR="00007EF9" w:rsidRPr="00007EF9">
        <w:rPr>
          <w:color w:val="008080"/>
          <w:sz w:val="18"/>
          <w:szCs w:val="18"/>
        </w:rPr>
        <w:t xml:space="preserve">NOTE: </w:t>
      </w:r>
    </w:p>
    <w:p w:rsidR="00007EF9" w:rsidRDefault="006C5AA1" w:rsidP="00BD68B8">
      <w:pPr>
        <w:pStyle w:val="CS-notes"/>
        <w:numPr>
          <w:ilvl w:val="0"/>
          <w:numId w:val="43"/>
        </w:numPr>
        <w:rPr>
          <w:b w:val="0"/>
          <w:bCs/>
          <w:color w:val="008080"/>
          <w:sz w:val="18"/>
          <w:szCs w:val="18"/>
        </w:rPr>
      </w:pPr>
      <w:r w:rsidRPr="006C5AA1">
        <w:rPr>
          <w:b w:val="0"/>
          <w:bCs/>
          <w:color w:val="008080"/>
          <w:sz w:val="18"/>
          <w:szCs w:val="18"/>
        </w:rPr>
        <w:t xml:space="preserve">The STP Archive Data and the </w:t>
      </w:r>
      <w:r w:rsidR="002276FC">
        <w:rPr>
          <w:b w:val="0"/>
          <w:bCs/>
          <w:color w:val="008080"/>
          <w:sz w:val="18"/>
          <w:szCs w:val="18"/>
        </w:rPr>
        <w:t>manual</w:t>
      </w:r>
      <w:r w:rsidRPr="006C5AA1">
        <w:rPr>
          <w:b w:val="0"/>
          <w:bCs/>
          <w:color w:val="008080"/>
          <w:sz w:val="18"/>
          <w:szCs w:val="18"/>
        </w:rPr>
        <w:t xml:space="preserve"> Archive Data utilize the same </w:t>
      </w:r>
      <w:r w:rsidR="0079048D">
        <w:rPr>
          <w:b w:val="0"/>
          <w:bCs/>
          <w:color w:val="008080"/>
          <w:sz w:val="18"/>
          <w:szCs w:val="18"/>
        </w:rPr>
        <w:t>f</w:t>
      </w:r>
      <w:r w:rsidRPr="006C5AA1">
        <w:rPr>
          <w:b w:val="0"/>
          <w:bCs/>
          <w:color w:val="008080"/>
          <w:sz w:val="18"/>
          <w:szCs w:val="18"/>
        </w:rPr>
        <w:t xml:space="preserve">unction, which main program is Trx Manager Archive. For this function to </w:t>
      </w:r>
      <w:r w:rsidR="005A06A1" w:rsidRPr="006C5AA1">
        <w:rPr>
          <w:b w:val="0"/>
          <w:bCs/>
          <w:color w:val="008080"/>
          <w:sz w:val="18"/>
          <w:szCs w:val="18"/>
        </w:rPr>
        <w:t>perform</w:t>
      </w:r>
      <w:r w:rsidR="00C923A3">
        <w:rPr>
          <w:b w:val="0"/>
          <w:bCs/>
          <w:color w:val="008080"/>
          <w:sz w:val="18"/>
          <w:szCs w:val="18"/>
        </w:rPr>
        <w:t xml:space="preserve"> the STP Archive Data process</w:t>
      </w:r>
      <w:r w:rsidRPr="006C5AA1">
        <w:rPr>
          <w:b w:val="0"/>
          <w:bCs/>
          <w:color w:val="008080"/>
          <w:sz w:val="18"/>
          <w:szCs w:val="18"/>
        </w:rPr>
        <w:t xml:space="preserve">, </w:t>
      </w:r>
      <w:r w:rsidR="00C923A3">
        <w:rPr>
          <w:b w:val="0"/>
          <w:bCs/>
          <w:color w:val="008080"/>
          <w:sz w:val="18"/>
          <w:szCs w:val="18"/>
        </w:rPr>
        <w:t xml:space="preserve">the </w:t>
      </w:r>
      <w:r w:rsidRPr="006C5AA1">
        <w:rPr>
          <w:b w:val="0"/>
          <w:bCs/>
          <w:color w:val="008080"/>
          <w:sz w:val="18"/>
          <w:szCs w:val="18"/>
        </w:rPr>
        <w:t>STP and Attribute transaction component settings are defined</w:t>
      </w:r>
      <w:r w:rsidR="00C43E5B">
        <w:rPr>
          <w:b w:val="0"/>
          <w:bCs/>
          <w:color w:val="008080"/>
          <w:sz w:val="18"/>
          <w:szCs w:val="18"/>
        </w:rPr>
        <w:t>.</w:t>
      </w:r>
      <w:r w:rsidR="00300A0B">
        <w:rPr>
          <w:b w:val="0"/>
          <w:bCs/>
          <w:color w:val="008080"/>
          <w:sz w:val="18"/>
          <w:szCs w:val="18"/>
        </w:rPr>
        <w:t xml:space="preserve"> </w:t>
      </w:r>
    </w:p>
    <w:p w:rsidR="00B83E16" w:rsidRPr="00C43E5B" w:rsidRDefault="00B83E16" w:rsidP="00BD68B8">
      <w:pPr>
        <w:pStyle w:val="CS-notes"/>
        <w:numPr>
          <w:ilvl w:val="0"/>
          <w:numId w:val="43"/>
        </w:numPr>
        <w:rPr>
          <w:b w:val="0"/>
          <w:bCs/>
          <w:color w:val="008080"/>
          <w:sz w:val="18"/>
          <w:szCs w:val="18"/>
        </w:rPr>
      </w:pPr>
      <w:r>
        <w:rPr>
          <w:b w:val="0"/>
          <w:bCs/>
          <w:color w:val="008080"/>
          <w:sz w:val="18"/>
          <w:szCs w:val="18"/>
        </w:rPr>
        <w:t xml:space="preserve">CE receives the </w:t>
      </w:r>
      <w:r w:rsidRPr="00B83E16">
        <w:rPr>
          <w:b w:val="0"/>
          <w:bCs/>
          <w:color w:val="008080"/>
          <w:sz w:val="18"/>
          <w:szCs w:val="18"/>
        </w:rPr>
        <w:t xml:space="preserve">STP message </w:t>
      </w:r>
      <w:r>
        <w:rPr>
          <w:b w:val="0"/>
          <w:bCs/>
          <w:color w:val="008080"/>
          <w:sz w:val="18"/>
          <w:szCs w:val="18"/>
        </w:rPr>
        <w:t>when the</w:t>
      </w:r>
      <w:r w:rsidRPr="00B83E16">
        <w:rPr>
          <w:b w:val="0"/>
          <w:bCs/>
          <w:color w:val="008080"/>
          <w:sz w:val="18"/>
          <w:szCs w:val="18"/>
        </w:rPr>
        <w:t xml:space="preserve"> InGapiForm message broker</w:t>
      </w:r>
      <w:r>
        <w:rPr>
          <w:b w:val="0"/>
          <w:bCs/>
          <w:color w:val="008080"/>
          <w:sz w:val="18"/>
          <w:szCs w:val="18"/>
        </w:rPr>
        <w:t xml:space="preserve"> is started.</w:t>
      </w:r>
    </w:p>
    <w:p w:rsidR="00007EF9" w:rsidRDefault="00007EF9" w:rsidP="007944FF">
      <w:pPr>
        <w:rPr>
          <w:bCs/>
          <w:color w:val="FF0066"/>
        </w:rPr>
      </w:pPr>
    </w:p>
    <w:p w:rsidR="00007EF9" w:rsidRDefault="00007EF9" w:rsidP="007944FF">
      <w:pPr>
        <w:rPr>
          <w:bCs/>
          <w:color w:val="FF0066"/>
        </w:rPr>
      </w:pPr>
    </w:p>
    <w:p w:rsidR="007944FF" w:rsidRPr="007944FF" w:rsidRDefault="007944FF" w:rsidP="007944FF">
      <w:pPr>
        <w:rPr>
          <w:bCs/>
          <w:color w:val="FF0066"/>
        </w:rPr>
      </w:pPr>
      <w:r>
        <w:rPr>
          <w:bCs/>
          <w:color w:val="FF0066"/>
        </w:rPr>
        <w:t xml:space="preserve"> </w:t>
      </w:r>
      <w:r w:rsidRPr="007944FF">
        <w:rPr>
          <w:bCs/>
          <w:color w:val="FF0066"/>
        </w:rPr>
        <w:t xml:space="preserve"> </w:t>
      </w:r>
    </w:p>
    <w:p w:rsidR="007944FF" w:rsidRDefault="007944FF" w:rsidP="00C14096">
      <w:pPr>
        <w:sectPr w:rsidR="007944FF" w:rsidSect="002737A9">
          <w:headerReference w:type="default" r:id="rId191"/>
          <w:pgSz w:w="12240" w:h="15840"/>
          <w:pgMar w:top="1440" w:right="1800" w:bottom="1440" w:left="1800" w:header="720" w:footer="720" w:gutter="0"/>
          <w:cols w:space="720"/>
        </w:sectPr>
      </w:pPr>
    </w:p>
    <w:p w:rsidR="006B6455" w:rsidRDefault="006B6455" w:rsidP="00C14096">
      <w:pPr>
        <w:pStyle w:val="CS-head1"/>
      </w:pPr>
      <w:bookmarkStart w:id="75" w:name="_Toc76901970"/>
      <w:r>
        <w:t>Parameter Settings</w:t>
      </w:r>
      <w:bookmarkEnd w:id="75"/>
    </w:p>
    <w:p w:rsidR="006B6455" w:rsidRDefault="006B6455" w:rsidP="00136CF4">
      <w:r>
        <w:t>Defining the STP configurations to archive transactions received via STP involves the following parameter settings:</w:t>
      </w:r>
    </w:p>
    <w:p w:rsidR="006B6455" w:rsidRDefault="006B6455" w:rsidP="00311514">
      <w:pPr>
        <w:numPr>
          <w:ilvl w:val="0"/>
          <w:numId w:val="25"/>
        </w:numPr>
        <w:spacing w:after="60"/>
      </w:pPr>
      <w:r>
        <w:t>Extension field</w:t>
      </w:r>
    </w:p>
    <w:p w:rsidR="006B6455" w:rsidRDefault="006B6455" w:rsidP="00311514">
      <w:pPr>
        <w:numPr>
          <w:ilvl w:val="0"/>
          <w:numId w:val="25"/>
        </w:numPr>
        <w:spacing w:after="60"/>
      </w:pPr>
      <w:r>
        <w:t>STP template and mapping rule</w:t>
      </w:r>
    </w:p>
    <w:p w:rsidR="006B6455" w:rsidRDefault="00B83E16" w:rsidP="00311514">
      <w:pPr>
        <w:numPr>
          <w:ilvl w:val="0"/>
          <w:numId w:val="25"/>
        </w:numPr>
        <w:spacing w:after="60"/>
      </w:pPr>
      <w:r w:rsidRPr="00B83E16">
        <w:t>STP Archive Data</w:t>
      </w:r>
      <w:r w:rsidR="006B6455">
        <w:t xml:space="preserve"> function</w:t>
      </w:r>
    </w:p>
    <w:p w:rsidR="006B6455" w:rsidRDefault="006B6455" w:rsidP="00136CF4">
      <w:pPr>
        <w:rPr>
          <w:b/>
          <w:color w:val="FF0066"/>
        </w:rPr>
      </w:pPr>
    </w:p>
    <w:p w:rsidR="006B6455" w:rsidRPr="00136CF4" w:rsidRDefault="006B6455" w:rsidP="00136CF4">
      <w:pPr>
        <w:rPr>
          <w:b/>
          <w:color w:val="FF0066"/>
        </w:rPr>
      </w:pPr>
    </w:p>
    <w:p w:rsidR="006B6455" w:rsidRDefault="006B6455" w:rsidP="00136CF4">
      <w:r>
        <w:t>Log on the CE Utility as an Operator user and configure the following settings.</w:t>
      </w:r>
    </w:p>
    <w:p w:rsidR="006B6455" w:rsidRPr="00136CF4" w:rsidRDefault="006B6455" w:rsidP="00136CF4"/>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9909D6">
            <w:pPr>
              <w:pStyle w:val="CS-tabletitle"/>
              <w:jc w:val="left"/>
            </w:pPr>
            <w:r>
              <w:t>Do the following . . .</w:t>
            </w:r>
          </w:p>
        </w:tc>
      </w:tr>
    </w:tbl>
    <w:p w:rsidR="006B6455" w:rsidRDefault="006B6455" w:rsidP="00136C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64B29">
            <w:pPr>
              <w:pStyle w:val="CS-head4"/>
            </w:pPr>
            <w:r>
              <w:t>Extension Field</w:t>
            </w:r>
          </w:p>
          <w:p w:rsidR="006B6455" w:rsidRDefault="006B6455" w:rsidP="00BD68B8">
            <w:pPr>
              <w:pStyle w:val="CS-tabletext"/>
              <w:numPr>
                <w:ilvl w:val="0"/>
                <w:numId w:val="69"/>
              </w:numPr>
              <w:ind w:left="510"/>
            </w:pPr>
            <w:r>
              <w:t xml:space="preserve">Run the DB Dictionary function from the Maintenance function group. </w:t>
            </w:r>
          </w:p>
          <w:p w:rsidR="006B6455" w:rsidRDefault="006B6455" w:rsidP="009909D6">
            <w:pPr>
              <w:pStyle w:val="CS-tabletext"/>
            </w:pP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70" name="Picture 129" descr="CEv3_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Ev3_208.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C6282C">
            <w:pPr>
              <w:pStyle w:val="CS-tabletext"/>
            </w:pPr>
          </w:p>
        </w:tc>
        <w:tc>
          <w:tcPr>
            <w:tcW w:w="236" w:type="dxa"/>
            <w:tcBorders>
              <w:top w:val="nil"/>
              <w:left w:val="nil"/>
              <w:bottom w:val="nil"/>
              <w:right w:val="nil"/>
            </w:tcBorders>
          </w:tcPr>
          <w:p w:rsidR="006B6455" w:rsidRDefault="006B6455" w:rsidP="00C6282C">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9"/>
              </w:numPr>
              <w:ind w:left="510"/>
            </w:pPr>
            <w:r>
              <w:t xml:space="preserve">Access the Reformat tab on the DB Dictionary function window. </w:t>
            </w: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6F46D8">
              <w:rPr>
                <w:noProof/>
              </w:rPr>
              <w:drawing>
                <wp:inline distT="0" distB="0" distL="0" distR="0">
                  <wp:extent cx="3200400" cy="1685925"/>
                  <wp:effectExtent l="0" t="0" r="0" b="0"/>
                  <wp:docPr id="171" name="Picture 130" descr="CEv3_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Ev3_209.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69"/>
              </w:numPr>
              <w:ind w:left="510"/>
            </w:pPr>
            <w:r>
              <w:t xml:space="preserve">Add an extension field </w:t>
            </w:r>
            <w:r w:rsidR="0081054C">
              <w:t xml:space="preserve">or </w:t>
            </w:r>
            <w:r w:rsidR="0081054C" w:rsidRPr="0081054C">
              <w:t xml:space="preserve">tag </w:t>
            </w:r>
            <w:r w:rsidR="0081054C">
              <w:t>which is to be used for storing</w:t>
            </w:r>
            <w:r w:rsidR="0081054C" w:rsidRPr="0081054C">
              <w:t xml:space="preserve"> module </w:t>
            </w:r>
            <w:r w:rsidR="00845165">
              <w:t>details</w:t>
            </w:r>
            <w:r w:rsidR="0081054C" w:rsidRPr="0081054C">
              <w:t xml:space="preserve"> sent from </w:t>
            </w:r>
            <w:r w:rsidR="0081054C">
              <w:t xml:space="preserve">the </w:t>
            </w:r>
            <w:r w:rsidR="0081054C" w:rsidRPr="0081054C">
              <w:t>back-office system</w:t>
            </w:r>
            <w:r>
              <w:t>:</w:t>
            </w:r>
          </w:p>
          <w:p w:rsidR="006B6455" w:rsidRDefault="006B6455" w:rsidP="00CF0D33">
            <w:pPr>
              <w:pStyle w:val="CS-tabletext"/>
              <w:numPr>
                <w:ilvl w:val="0"/>
                <w:numId w:val="26"/>
              </w:numPr>
              <w:tabs>
                <w:tab w:val="clear" w:pos="765"/>
                <w:tab w:val="num" w:pos="870"/>
              </w:tabs>
              <w:spacing w:before="60" w:after="60"/>
              <w:ind w:left="870"/>
            </w:pPr>
            <w:r>
              <w:t>Name: Module</w:t>
            </w:r>
          </w:p>
          <w:p w:rsidR="006B6455" w:rsidRDefault="006B6455" w:rsidP="00CF0D33">
            <w:pPr>
              <w:pStyle w:val="CS-tabletext"/>
              <w:numPr>
                <w:ilvl w:val="0"/>
                <w:numId w:val="26"/>
              </w:numPr>
              <w:tabs>
                <w:tab w:val="clear" w:pos="765"/>
                <w:tab w:val="num" w:pos="870"/>
              </w:tabs>
              <w:spacing w:before="60" w:after="60"/>
              <w:ind w:left="870"/>
            </w:pPr>
            <w:r>
              <w:t>DB Type: VARCHAR</w:t>
            </w:r>
          </w:p>
          <w:p w:rsidR="006B6455" w:rsidRDefault="006B6455" w:rsidP="00CF0D33">
            <w:pPr>
              <w:pStyle w:val="CS-tabletext"/>
              <w:numPr>
                <w:ilvl w:val="0"/>
                <w:numId w:val="26"/>
              </w:numPr>
              <w:tabs>
                <w:tab w:val="clear" w:pos="765"/>
                <w:tab w:val="num" w:pos="870"/>
              </w:tabs>
              <w:spacing w:before="60" w:after="60"/>
              <w:ind w:left="870"/>
            </w:pPr>
            <w:r>
              <w:t>Length: 4</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2400300"/>
                  <wp:effectExtent l="0" t="0" r="0" b="0"/>
                  <wp:docPr id="172" name="Picture 132" descr="CEv3_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Ev3_21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64B29">
            <w:pPr>
              <w:pStyle w:val="CS-head4"/>
            </w:pPr>
            <w:r>
              <w:t>STP Mapping</w:t>
            </w:r>
          </w:p>
          <w:p w:rsidR="006B6455" w:rsidRDefault="006B6455" w:rsidP="00BD68B8">
            <w:pPr>
              <w:pStyle w:val="CS-tabletext"/>
              <w:numPr>
                <w:ilvl w:val="0"/>
                <w:numId w:val="70"/>
              </w:numPr>
              <w:ind w:left="510"/>
            </w:pPr>
            <w:r>
              <w:t>Run the STP Mapping function from the Transaction Function group.</w:t>
            </w:r>
          </w:p>
          <w:p w:rsidR="006B6455" w:rsidRDefault="006B6455" w:rsidP="009909D6">
            <w:pPr>
              <w:pStyle w:val="CS-tabletext"/>
            </w:pP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73" name="Picture 133" descr="CEv3_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Ev3_212.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70"/>
              </w:numPr>
              <w:ind w:left="510"/>
            </w:pPr>
            <w:r>
              <w:t>Create the Archiving template.</w:t>
            </w:r>
          </w:p>
          <w:p w:rsidR="006B6455" w:rsidRDefault="006B6455" w:rsidP="00E857B2">
            <w:pPr>
              <w:pStyle w:val="CS-tabletext"/>
            </w:pPr>
          </w:p>
          <w:p w:rsidR="006B6455" w:rsidRPr="00E857B2" w:rsidRDefault="006B6455" w:rsidP="00E857B2">
            <w:pPr>
              <w:pStyle w:val="CS-tabletext"/>
              <w:rPr>
                <w:rFonts w:ascii="Arial" w:hAnsi="Arial" w:cs="Arial"/>
                <w:b/>
                <w:color w:val="008080"/>
                <w:sz w:val="18"/>
                <w:szCs w:val="18"/>
                <w:u w:val="single"/>
              </w:rPr>
            </w:pPr>
            <w:r w:rsidRPr="00E857B2">
              <w:rPr>
                <w:rFonts w:ascii="Arial" w:hAnsi="Arial" w:cs="Arial"/>
                <w:b/>
                <w:color w:val="008080"/>
                <w:sz w:val="18"/>
                <w:szCs w:val="18"/>
                <w:u w:val="single"/>
              </w:rPr>
              <w:t>EXAMPLE:</w:t>
            </w:r>
          </w:p>
          <w:p w:rsidR="006B6455" w:rsidRDefault="006B6455" w:rsidP="00E857B2">
            <w:pPr>
              <w:pStyle w:val="CS-tabletext"/>
            </w:pPr>
            <w:r w:rsidRPr="00E857B2">
              <w:rPr>
                <w:rFonts w:ascii="Arial" w:hAnsi="Arial" w:cs="Arial"/>
                <w:color w:val="008080"/>
                <w:sz w:val="18"/>
                <w:szCs w:val="18"/>
              </w:rPr>
              <w:t xml:space="preserve">Template ID and Template Description: </w:t>
            </w:r>
            <w:r w:rsidRPr="00E857B2">
              <w:rPr>
                <w:rFonts w:ascii="Courier New" w:hAnsi="Courier New" w:cs="Courier New"/>
                <w:color w:val="008080"/>
                <w:sz w:val="18"/>
                <w:szCs w:val="18"/>
              </w:rPr>
              <w:t>ARCHIVE</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74" name="Picture 134" descr="CEv3_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Ev3_213.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70"/>
              </w:numPr>
              <w:ind w:left="510"/>
            </w:pPr>
            <w:r>
              <w:t>Add the following Receive tags</w:t>
            </w:r>
            <w:r w:rsidR="00271BD1">
              <w:t xml:space="preserve">, which </w:t>
            </w:r>
            <w:r w:rsidR="00271BD1" w:rsidRPr="00271BD1">
              <w:t>pertain to field details</w:t>
            </w:r>
            <w:r w:rsidR="00271BD1">
              <w:t xml:space="preserve"> of the transaction from the </w:t>
            </w:r>
            <w:r w:rsidR="00271BD1" w:rsidRPr="00271BD1">
              <w:t>back-office system</w:t>
            </w:r>
            <w:r>
              <w:t>:</w:t>
            </w:r>
          </w:p>
          <w:p w:rsidR="006B6455" w:rsidRDefault="006B6455" w:rsidP="00CF0D33">
            <w:pPr>
              <w:pStyle w:val="CS-tabletext"/>
              <w:numPr>
                <w:ilvl w:val="0"/>
                <w:numId w:val="27"/>
              </w:numPr>
              <w:tabs>
                <w:tab w:val="clear" w:pos="720"/>
                <w:tab w:val="num" w:pos="870"/>
              </w:tabs>
              <w:spacing w:before="60" w:after="60"/>
              <w:ind w:left="870"/>
            </w:pPr>
            <w:r>
              <w:t xml:space="preserve">Module, which </w:t>
            </w:r>
            <w:r w:rsidR="00271BD1">
              <w:t xml:space="preserve">pertains to the </w:t>
            </w:r>
            <w:r>
              <w:t xml:space="preserve">transaction module </w:t>
            </w:r>
          </w:p>
          <w:p w:rsidR="006B6455" w:rsidRDefault="006B6455" w:rsidP="00CF0D33">
            <w:pPr>
              <w:pStyle w:val="CS-tabletext"/>
              <w:numPr>
                <w:ilvl w:val="0"/>
                <w:numId w:val="27"/>
              </w:numPr>
              <w:tabs>
                <w:tab w:val="clear" w:pos="720"/>
                <w:tab w:val="num" w:pos="870"/>
              </w:tabs>
              <w:spacing w:before="60" w:after="60"/>
              <w:ind w:left="870"/>
            </w:pPr>
            <w:r>
              <w:t>CEMainRef, which pertains to the main reference number of the transaction</w:t>
            </w:r>
          </w:p>
          <w:p w:rsidR="0081054C" w:rsidRPr="005E5E8E" w:rsidRDefault="006B6455" w:rsidP="00CF0D33">
            <w:pPr>
              <w:pStyle w:val="CS-tabletext"/>
              <w:numPr>
                <w:ilvl w:val="0"/>
                <w:numId w:val="27"/>
              </w:numPr>
              <w:tabs>
                <w:tab w:val="clear" w:pos="720"/>
                <w:tab w:val="num" w:pos="870"/>
              </w:tabs>
              <w:spacing w:before="60" w:after="60"/>
              <w:ind w:left="870"/>
              <w:rPr>
                <w:rFonts w:ascii="Arial" w:hAnsi="Arial" w:cs="Arial"/>
                <w:color w:val="008080"/>
                <w:sz w:val="18"/>
                <w:szCs w:val="18"/>
              </w:rPr>
            </w:pPr>
            <w:r>
              <w:t>CustId, which refers to the Customer or Company Id</w:t>
            </w:r>
            <w:r w:rsidR="00271BD1">
              <w:rPr>
                <w:rFonts w:ascii="Arial" w:hAnsi="Arial" w:cs="Arial"/>
                <w:b/>
                <w:bCs/>
                <w:color w:val="008080"/>
                <w:sz w:val="18"/>
                <w:szCs w:val="18"/>
                <w:u w:val="single"/>
              </w:rPr>
              <w:t xml:space="preserve"> </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75" name="Picture 135" descr="CEv3_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Ev3_214.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70"/>
              </w:numPr>
              <w:ind w:left="510"/>
            </w:pPr>
            <w:r>
              <w:t>Create an STP mapping rule and map the template tags to the relevant fields:</w:t>
            </w:r>
          </w:p>
          <w:p w:rsidR="006B6455" w:rsidRDefault="006B6455" w:rsidP="00CF0D33">
            <w:pPr>
              <w:pStyle w:val="CS-tabletext"/>
              <w:numPr>
                <w:ilvl w:val="0"/>
                <w:numId w:val="28"/>
              </w:numPr>
              <w:tabs>
                <w:tab w:val="clear" w:pos="720"/>
                <w:tab w:val="num" w:pos="960"/>
              </w:tabs>
              <w:spacing w:before="60" w:after="60"/>
              <w:ind w:left="960" w:hanging="450"/>
            </w:pPr>
            <w:r>
              <w:t>CEMainRef: C_MAIN_REF</w:t>
            </w:r>
          </w:p>
          <w:p w:rsidR="006B6455" w:rsidRDefault="006B6455" w:rsidP="00CF0D33">
            <w:pPr>
              <w:pStyle w:val="CS-tabletext"/>
              <w:numPr>
                <w:ilvl w:val="0"/>
                <w:numId w:val="28"/>
              </w:numPr>
              <w:tabs>
                <w:tab w:val="clear" w:pos="720"/>
                <w:tab w:val="num" w:pos="960"/>
              </w:tabs>
              <w:spacing w:before="60" w:after="60"/>
              <w:ind w:left="960" w:hanging="450"/>
            </w:pPr>
            <w:r>
              <w:t xml:space="preserve">CustId: C_UNIT_CODE </w:t>
            </w:r>
          </w:p>
          <w:p w:rsidR="006B6455" w:rsidRDefault="006B6455" w:rsidP="00CF0D33">
            <w:pPr>
              <w:pStyle w:val="CS-tabletext"/>
              <w:numPr>
                <w:ilvl w:val="0"/>
                <w:numId w:val="28"/>
              </w:numPr>
              <w:tabs>
                <w:tab w:val="clear" w:pos="720"/>
                <w:tab w:val="num" w:pos="960"/>
              </w:tabs>
              <w:spacing w:before="60" w:after="60"/>
              <w:ind w:left="960" w:hanging="450"/>
            </w:pPr>
            <w:r>
              <w:t>Module tag: C_MODULE</w:t>
            </w:r>
          </w:p>
          <w:p w:rsidR="006B6455" w:rsidRDefault="006B6455" w:rsidP="00E857B2">
            <w:pPr>
              <w:pStyle w:val="CS-tabletext"/>
              <w:spacing w:before="60" w:after="60"/>
              <w:ind w:left="720"/>
            </w:pP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76" name="Picture 136" descr="CEv3_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Ev3_215.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64B29">
            <w:pPr>
              <w:pStyle w:val="CS-head4"/>
            </w:pPr>
            <w:r>
              <w:t>STP Setting</w:t>
            </w:r>
          </w:p>
          <w:p w:rsidR="006B6455" w:rsidRDefault="006B6455" w:rsidP="00BD68B8">
            <w:pPr>
              <w:pStyle w:val="CS-tabletext"/>
              <w:numPr>
                <w:ilvl w:val="0"/>
                <w:numId w:val="71"/>
              </w:numPr>
              <w:ind w:left="510"/>
            </w:pPr>
            <w:r>
              <w:t>Run the STP Setting function from the System Function group.</w:t>
            </w:r>
          </w:p>
          <w:p w:rsidR="006B6455" w:rsidRDefault="006B6455" w:rsidP="009909D6">
            <w:pPr>
              <w:pStyle w:val="CS-tabletext"/>
            </w:pP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77" name="Picture 137" descr="CEv3_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Ev3_216.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71"/>
              </w:numPr>
              <w:ind w:left="510"/>
            </w:pPr>
            <w:r>
              <w:t>Access the Assign Function tab for the Incoming Message STP type.</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78" name="Picture 151" descr="CEv3_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Ev3_218.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CF0D33" w:rsidRDefault="006B6455" w:rsidP="00BD68B8">
            <w:pPr>
              <w:pStyle w:val="CS-tabletext"/>
              <w:numPr>
                <w:ilvl w:val="0"/>
                <w:numId w:val="71"/>
              </w:numPr>
              <w:ind w:left="510"/>
            </w:pPr>
            <w:r>
              <w:t>Select the relevant message type (i.e., the defined STP template).</w:t>
            </w:r>
          </w:p>
          <w:p w:rsidR="006B6455" w:rsidRDefault="006B6455" w:rsidP="00CF0D33">
            <w:pPr>
              <w:pStyle w:val="CS-tabletext"/>
              <w:ind w:left="510"/>
            </w:pPr>
            <w:r>
              <w:t xml:space="preserve">Assign the function that is to process the STP message through the </w:t>
            </w:r>
            <w:r w:rsidRPr="00CF0D33">
              <w:rPr>
                <w:rFonts w:ascii="Courier New" w:hAnsi="Courier New" w:cs="Courier New"/>
                <w:sz w:val="18"/>
                <w:szCs w:val="18"/>
              </w:rPr>
              <w:t>stp.setFunc</w:t>
            </w:r>
            <w:r>
              <w:t xml:space="preserve"> method.</w:t>
            </w:r>
          </w:p>
          <w:p w:rsidR="00C923A3" w:rsidRDefault="00C923A3" w:rsidP="00C6282C">
            <w:pPr>
              <w:pStyle w:val="CS-tabletext"/>
            </w:pPr>
          </w:p>
          <w:p w:rsidR="006B6455" w:rsidRPr="00F03E28" w:rsidRDefault="006B6455" w:rsidP="001B679B">
            <w:pPr>
              <w:pStyle w:val="CS-tabletext"/>
              <w:rPr>
                <w:rFonts w:ascii="Arial" w:hAnsi="Arial" w:cs="Arial"/>
                <w:b/>
                <w:color w:val="008080"/>
                <w:sz w:val="18"/>
                <w:szCs w:val="18"/>
                <w:u w:val="single"/>
              </w:rPr>
            </w:pPr>
            <w:r w:rsidRPr="00F03E28">
              <w:rPr>
                <w:rFonts w:ascii="Arial" w:hAnsi="Arial" w:cs="Arial"/>
                <w:b/>
                <w:color w:val="008080"/>
                <w:sz w:val="18"/>
                <w:szCs w:val="18"/>
                <w:u w:val="single"/>
              </w:rPr>
              <w:t>EXAMPLE:</w:t>
            </w:r>
          </w:p>
          <w:p w:rsidR="006B6455" w:rsidRPr="00F03E28" w:rsidRDefault="006B6455" w:rsidP="00311514">
            <w:pPr>
              <w:pStyle w:val="CS-tabletext"/>
              <w:numPr>
                <w:ilvl w:val="0"/>
                <w:numId w:val="29"/>
              </w:numPr>
              <w:spacing w:before="60" w:after="60"/>
              <w:rPr>
                <w:rFonts w:ascii="Arial" w:hAnsi="Arial" w:cs="Arial"/>
                <w:color w:val="008080"/>
                <w:sz w:val="18"/>
                <w:szCs w:val="18"/>
              </w:rPr>
            </w:pPr>
            <w:r w:rsidRPr="00F03E28">
              <w:rPr>
                <w:rFonts w:ascii="Arial" w:hAnsi="Arial" w:cs="Arial"/>
                <w:color w:val="008080"/>
                <w:sz w:val="18"/>
                <w:szCs w:val="18"/>
              </w:rPr>
              <w:t>Transaction function: IMLC Archive Data</w:t>
            </w:r>
          </w:p>
          <w:p w:rsidR="006B6455" w:rsidRPr="00F03E28" w:rsidRDefault="006B6455" w:rsidP="00311514">
            <w:pPr>
              <w:pStyle w:val="CS-tabletext"/>
              <w:numPr>
                <w:ilvl w:val="0"/>
                <w:numId w:val="29"/>
              </w:numPr>
              <w:spacing w:before="60" w:after="60"/>
              <w:rPr>
                <w:rFonts w:ascii="Arial" w:hAnsi="Arial" w:cs="Arial"/>
                <w:color w:val="008080"/>
                <w:sz w:val="18"/>
                <w:szCs w:val="18"/>
              </w:rPr>
            </w:pPr>
            <w:r w:rsidRPr="00F03E28">
              <w:rPr>
                <w:rFonts w:ascii="Arial" w:hAnsi="Arial" w:cs="Arial"/>
                <w:color w:val="008080"/>
                <w:sz w:val="18"/>
                <w:szCs w:val="18"/>
              </w:rPr>
              <w:t>Product: Import Letters of Credit</w:t>
            </w:r>
          </w:p>
          <w:p w:rsidR="006B6455" w:rsidRPr="00F03E28" w:rsidRDefault="006B6455" w:rsidP="00311514">
            <w:pPr>
              <w:pStyle w:val="CS-tabletext"/>
              <w:numPr>
                <w:ilvl w:val="0"/>
                <w:numId w:val="29"/>
              </w:numPr>
              <w:spacing w:before="60" w:after="60"/>
              <w:rPr>
                <w:rFonts w:ascii="Arial" w:hAnsi="Arial" w:cs="Arial"/>
                <w:color w:val="008080"/>
                <w:sz w:val="18"/>
                <w:szCs w:val="18"/>
              </w:rPr>
            </w:pPr>
            <w:r w:rsidRPr="00F03E28">
              <w:rPr>
                <w:rFonts w:ascii="Arial" w:hAnsi="Arial" w:cs="Arial"/>
                <w:color w:val="008080"/>
                <w:sz w:val="18"/>
                <w:szCs w:val="18"/>
              </w:rPr>
              <w:t>Code:</w:t>
            </w:r>
          </w:p>
          <w:p w:rsidR="006B6455" w:rsidRPr="00565A3B" w:rsidRDefault="006B6455" w:rsidP="00565A3B">
            <w:pPr>
              <w:pStyle w:val="CS-tabletext"/>
              <w:spacing w:before="60" w:after="60"/>
              <w:ind w:left="694"/>
              <w:rPr>
                <w:rFonts w:ascii="Courier New" w:hAnsi="Courier New" w:cs="Courier New"/>
                <w:color w:val="008080"/>
                <w:sz w:val="18"/>
                <w:szCs w:val="18"/>
              </w:rPr>
            </w:pPr>
            <w:r w:rsidRPr="00F03E28">
              <w:rPr>
                <w:rFonts w:ascii="Courier New" w:hAnsi="Courier New" w:cs="Courier New"/>
                <w:color w:val="008080"/>
                <w:sz w:val="18"/>
                <w:szCs w:val="18"/>
              </w:rPr>
              <w:t>stp.setFunc("IMLC Archive Data", "Import Letters of Credit")</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14C45">
            <w:pPr>
              <w:pStyle w:val="CS-tabletext"/>
              <w:jc w:val="center"/>
            </w:pPr>
            <w:r w:rsidRPr="006F46D8">
              <w:rPr>
                <w:noProof/>
              </w:rPr>
              <w:drawing>
                <wp:inline distT="0" distB="0" distL="0" distR="0">
                  <wp:extent cx="3200400" cy="1685925"/>
                  <wp:effectExtent l="0" t="0" r="0" b="0"/>
                  <wp:docPr id="179" name="Picture 152" descr="CEv3_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Ev3_219.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9909D6">
            <w:pPr>
              <w:pStyle w:val="CS-tabletext"/>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864B29">
            <w:pPr>
              <w:pStyle w:val="CS-head4"/>
            </w:pPr>
            <w:r>
              <w:t>Transaction Function</w:t>
            </w:r>
          </w:p>
          <w:p w:rsidR="006B6455" w:rsidRDefault="006B6455" w:rsidP="00BD68B8">
            <w:pPr>
              <w:pStyle w:val="CS-tabletext"/>
              <w:numPr>
                <w:ilvl w:val="0"/>
                <w:numId w:val="72"/>
              </w:numPr>
              <w:spacing w:before="60" w:after="60"/>
              <w:ind w:left="510"/>
            </w:pPr>
            <w:r>
              <w:t>Run Transaction Function from the Transaction Function group.</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1685925"/>
                  <wp:effectExtent l="0" t="0" r="0" b="0"/>
                  <wp:docPr id="180" name="Picture 7" descr="CEv3_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v3_168.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C6282C">
            <w:pPr>
              <w:pStyle w:val="CS-tabletext"/>
              <w:spacing w:before="60" w:after="60"/>
            </w:pPr>
          </w:p>
        </w:tc>
        <w:tc>
          <w:tcPr>
            <w:tcW w:w="236" w:type="dxa"/>
            <w:tcBorders>
              <w:top w:val="nil"/>
              <w:left w:val="nil"/>
              <w:bottom w:val="nil"/>
              <w:right w:val="nil"/>
            </w:tcBorders>
          </w:tcPr>
          <w:p w:rsidR="006B6455" w:rsidRDefault="006B6455" w:rsidP="00C6282C">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72"/>
              </w:numPr>
              <w:ind w:left="510"/>
            </w:pPr>
            <w:r>
              <w:t>Access the module and function group for which the Archive Data</w:t>
            </w:r>
            <w:r w:rsidR="004B6C48">
              <w:t xml:space="preserve"> function</w:t>
            </w:r>
            <w:r>
              <w:t xml:space="preserve"> is to be created.</w:t>
            </w:r>
          </w:p>
          <w:p w:rsidR="006B6455" w:rsidRDefault="006B6455" w:rsidP="00C6282C">
            <w:pPr>
              <w:pStyle w:val="CS-tabletext"/>
              <w:rPr>
                <w:rFonts w:ascii="Arial" w:hAnsi="Arial" w:cs="Arial"/>
                <w:b/>
                <w:color w:val="008080"/>
                <w:sz w:val="18"/>
                <w:szCs w:val="18"/>
                <w:u w:val="single"/>
              </w:rPr>
            </w:pPr>
          </w:p>
          <w:p w:rsidR="006B6455" w:rsidRPr="00CF3BDB" w:rsidRDefault="006B6455" w:rsidP="00C6282C">
            <w:pPr>
              <w:pStyle w:val="CS-tabletext"/>
              <w:rPr>
                <w:rFonts w:ascii="Arial" w:hAnsi="Arial" w:cs="Arial"/>
                <w:b/>
                <w:color w:val="008080"/>
                <w:sz w:val="18"/>
                <w:szCs w:val="18"/>
                <w:u w:val="single"/>
              </w:rPr>
            </w:pPr>
            <w:r w:rsidRPr="00CF3BDB">
              <w:rPr>
                <w:rFonts w:ascii="Arial" w:hAnsi="Arial" w:cs="Arial"/>
                <w:b/>
                <w:color w:val="008080"/>
                <w:sz w:val="18"/>
                <w:szCs w:val="18"/>
                <w:u w:val="single"/>
              </w:rPr>
              <w:t>EXAMPLE:</w:t>
            </w:r>
          </w:p>
          <w:p w:rsidR="006B6455" w:rsidRPr="00CF3BDB" w:rsidRDefault="006B6455" w:rsidP="00311514">
            <w:pPr>
              <w:pStyle w:val="CS-tabletext"/>
              <w:numPr>
                <w:ilvl w:val="0"/>
                <w:numId w:val="24"/>
              </w:numPr>
              <w:spacing w:before="60" w:after="60"/>
              <w:rPr>
                <w:rFonts w:ascii="Arial" w:hAnsi="Arial" w:cs="Arial"/>
                <w:color w:val="008080"/>
                <w:sz w:val="18"/>
                <w:szCs w:val="18"/>
              </w:rPr>
            </w:pPr>
            <w:r w:rsidRPr="00CF3BDB">
              <w:rPr>
                <w:rFonts w:ascii="Arial" w:hAnsi="Arial" w:cs="Arial"/>
                <w:color w:val="008080"/>
                <w:sz w:val="18"/>
                <w:szCs w:val="18"/>
              </w:rPr>
              <w:t>Module: Import Letters of Credit</w:t>
            </w:r>
          </w:p>
          <w:p w:rsidR="006B6455" w:rsidRDefault="006B6455" w:rsidP="00311514">
            <w:pPr>
              <w:pStyle w:val="CS-tabletext"/>
              <w:numPr>
                <w:ilvl w:val="0"/>
                <w:numId w:val="24"/>
              </w:numPr>
              <w:spacing w:before="60" w:after="60"/>
            </w:pPr>
            <w:r w:rsidRPr="00CF3BDB">
              <w:rPr>
                <w:rFonts w:ascii="Arial" w:hAnsi="Arial" w:cs="Arial"/>
                <w:color w:val="008080"/>
                <w:sz w:val="18"/>
                <w:szCs w:val="18"/>
              </w:rPr>
              <w:t>Function Group: System Maintenance.</w:t>
            </w: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6F46D8">
              <w:rPr>
                <w:noProof/>
              </w:rPr>
              <w:drawing>
                <wp:inline distT="0" distB="0" distL="0" distR="0">
                  <wp:extent cx="3200400" cy="1685925"/>
                  <wp:effectExtent l="0" t="0" r="0" b="0"/>
                  <wp:docPr id="181" name="Picture 8" descr="CEv3_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v3_169.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B679B">
            <w:pPr>
              <w:pStyle w:val="CS-tabletext"/>
              <w:spacing w:before="60" w:after="60"/>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CF0D33" w:rsidRDefault="006B6455" w:rsidP="00BD68B8">
            <w:pPr>
              <w:pStyle w:val="CS-tabletext"/>
              <w:numPr>
                <w:ilvl w:val="0"/>
                <w:numId w:val="72"/>
              </w:numPr>
              <w:spacing w:before="60" w:after="60"/>
              <w:ind w:left="510"/>
            </w:pPr>
            <w:r>
              <w:t>Access or create the Archive Data function, which is used for archiving the received STP message.</w:t>
            </w:r>
          </w:p>
          <w:p w:rsidR="006B6455" w:rsidRPr="00CF0D33" w:rsidRDefault="006B6455" w:rsidP="00CF0D33">
            <w:pPr>
              <w:pStyle w:val="CS-tabletext"/>
              <w:spacing w:before="60" w:after="60"/>
              <w:ind w:left="510"/>
            </w:pPr>
            <w:r>
              <w:t xml:space="preserve">For the required parameter settings, refer to </w:t>
            </w:r>
            <w:r w:rsidR="00B6079F" w:rsidRPr="00CF0D33">
              <w:rPr>
                <w:rFonts w:ascii="Lucida Bright" w:hAnsi="Lucida Bright" w:cs="Arial"/>
                <w:sz w:val="16"/>
                <w:szCs w:val="16"/>
              </w:rPr>
              <w:fldChar w:fldCharType="begin"/>
            </w:r>
            <w:r w:rsidR="00B6079F" w:rsidRPr="00CF0D33">
              <w:rPr>
                <w:rFonts w:ascii="Lucida Bright" w:hAnsi="Lucida Bright" w:cs="Arial"/>
                <w:sz w:val="16"/>
                <w:szCs w:val="16"/>
              </w:rPr>
              <w:instrText xml:space="preserve"> HYPERLINK  \l "CH4_ArchiveData_ParameterSetting" </w:instrText>
            </w:r>
            <w:r w:rsidR="00B6079F">
              <w:rPr>
                <w:rFonts w:ascii="Lucida Bright" w:hAnsi="Lucida Bright" w:cs="Arial"/>
                <w:sz w:val="16"/>
                <w:szCs w:val="16"/>
              </w:rPr>
            </w:r>
            <w:r w:rsidR="00B6079F" w:rsidRPr="00CF0D33">
              <w:rPr>
                <w:rFonts w:ascii="Lucida Bright" w:hAnsi="Lucida Bright" w:cs="Arial"/>
                <w:sz w:val="16"/>
                <w:szCs w:val="16"/>
              </w:rPr>
              <w:fldChar w:fldCharType="separate"/>
            </w:r>
            <w:r w:rsidRPr="00CF0D33">
              <w:rPr>
                <w:rStyle w:val="Hyperlink"/>
                <w:rFonts w:ascii="Lucida Bright" w:hAnsi="Lucida Bright" w:cs="Arial"/>
                <w:sz w:val="16"/>
                <w:szCs w:val="16"/>
              </w:rPr>
              <w:t>Chapter Four &gt; Archive Data Function &gt; P</w:t>
            </w:r>
            <w:r w:rsidRPr="00CF0D33">
              <w:rPr>
                <w:rStyle w:val="Hyperlink"/>
                <w:rFonts w:ascii="Lucida Bright" w:hAnsi="Lucida Bright" w:cs="Arial"/>
                <w:sz w:val="16"/>
                <w:szCs w:val="16"/>
              </w:rPr>
              <w:t>a</w:t>
            </w:r>
            <w:r w:rsidRPr="00CF0D33">
              <w:rPr>
                <w:rStyle w:val="Hyperlink"/>
                <w:rFonts w:ascii="Lucida Bright" w:hAnsi="Lucida Bright" w:cs="Arial"/>
                <w:sz w:val="16"/>
                <w:szCs w:val="16"/>
              </w:rPr>
              <w:t>r</w:t>
            </w:r>
            <w:r w:rsidRPr="00CF0D33">
              <w:rPr>
                <w:rStyle w:val="Hyperlink"/>
                <w:rFonts w:ascii="Lucida Bright" w:hAnsi="Lucida Bright" w:cs="Arial"/>
                <w:sz w:val="16"/>
                <w:szCs w:val="16"/>
              </w:rPr>
              <w:t>ameter Settings</w:t>
            </w:r>
            <w:r w:rsidRPr="00FE246C">
              <w:rPr>
                <w:rStyle w:val="Hyperlink"/>
              </w:rPr>
              <w:t>.</w:t>
            </w:r>
            <w:r w:rsidR="00B6079F" w:rsidRPr="00CF0D33">
              <w:rPr>
                <w:rFonts w:ascii="Lucida Bright" w:hAnsi="Lucida Bright" w:cs="Arial"/>
                <w:sz w:val="16"/>
                <w:szCs w:val="16"/>
              </w:rPr>
              <w:fldChar w:fldCharType="end"/>
            </w:r>
            <w:r w:rsidRPr="00CF0D33">
              <w:rPr>
                <w:rFonts w:ascii="Arial" w:hAnsi="Arial" w:cs="Arial"/>
                <w:b/>
                <w:color w:val="008080"/>
                <w:sz w:val="18"/>
                <w:szCs w:val="18"/>
                <w:u w:val="single"/>
              </w:rPr>
              <w:t xml:space="preserve"> </w:t>
            </w:r>
          </w:p>
          <w:p w:rsidR="006B6455" w:rsidRDefault="006B6455" w:rsidP="007C7E8E">
            <w:pPr>
              <w:pStyle w:val="CS-tabletext"/>
              <w:rPr>
                <w:rFonts w:ascii="Arial" w:hAnsi="Arial" w:cs="Arial"/>
                <w:b/>
                <w:color w:val="008080"/>
                <w:sz w:val="18"/>
                <w:szCs w:val="18"/>
                <w:u w:val="single"/>
              </w:rPr>
            </w:pPr>
          </w:p>
          <w:p w:rsidR="006B6455" w:rsidRPr="00CF3BDB" w:rsidRDefault="006B6455" w:rsidP="007C7E8E">
            <w:pPr>
              <w:pStyle w:val="CS-tabletext"/>
              <w:rPr>
                <w:rFonts w:ascii="Arial" w:hAnsi="Arial" w:cs="Arial"/>
                <w:b/>
                <w:color w:val="008080"/>
                <w:sz w:val="18"/>
                <w:szCs w:val="18"/>
                <w:u w:val="single"/>
              </w:rPr>
            </w:pPr>
            <w:r w:rsidRPr="00CF3BDB">
              <w:rPr>
                <w:rFonts w:ascii="Arial" w:hAnsi="Arial" w:cs="Arial"/>
                <w:b/>
                <w:color w:val="008080"/>
                <w:sz w:val="18"/>
                <w:szCs w:val="18"/>
                <w:u w:val="single"/>
              </w:rPr>
              <w:t>EXAMPLE:</w:t>
            </w:r>
          </w:p>
          <w:p w:rsidR="006B6455" w:rsidRDefault="006B6455" w:rsidP="007C7E8E">
            <w:pPr>
              <w:pStyle w:val="CS-tabletext"/>
            </w:pPr>
            <w:r>
              <w:rPr>
                <w:rFonts w:ascii="Arial" w:hAnsi="Arial" w:cs="Arial"/>
                <w:color w:val="008080"/>
                <w:sz w:val="18"/>
                <w:szCs w:val="18"/>
              </w:rPr>
              <w:t>Function: IMLC Archive Data</w:t>
            </w:r>
          </w:p>
          <w:p w:rsidR="006B6455" w:rsidRDefault="006B6455" w:rsidP="00114C45"/>
          <w:p w:rsidR="00114C45" w:rsidRPr="00114C45" w:rsidRDefault="00114C45" w:rsidP="00114C45">
            <w:pPr>
              <w:rPr>
                <w:rFonts w:ascii="Arial" w:hAnsi="Arial" w:cs="Arial"/>
                <w:b/>
                <w:bCs/>
                <w:color w:val="008080"/>
                <w:sz w:val="18"/>
                <w:szCs w:val="18"/>
                <w:u w:val="single"/>
              </w:rPr>
            </w:pPr>
            <w:r w:rsidRPr="00114C45">
              <w:rPr>
                <w:rFonts w:ascii="Arial" w:hAnsi="Arial" w:cs="Arial"/>
                <w:b/>
                <w:bCs/>
                <w:color w:val="008080"/>
                <w:sz w:val="18"/>
                <w:szCs w:val="18"/>
                <w:u w:val="single"/>
              </w:rPr>
              <w:t>NOTE:</w:t>
            </w:r>
          </w:p>
          <w:p w:rsidR="00114C45" w:rsidRDefault="00F43B87" w:rsidP="00F43B87">
            <w:pPr>
              <w:rPr>
                <w:rFonts w:ascii="Arial" w:hAnsi="Arial" w:cs="Arial"/>
                <w:color w:val="008080"/>
                <w:sz w:val="18"/>
                <w:szCs w:val="18"/>
              </w:rPr>
            </w:pPr>
            <w:r>
              <w:rPr>
                <w:rFonts w:ascii="Arial" w:hAnsi="Arial" w:cs="Arial"/>
                <w:color w:val="008080"/>
                <w:sz w:val="18"/>
                <w:szCs w:val="18"/>
              </w:rPr>
              <w:t xml:space="preserve">Only one function is used for both STP archiving and </w:t>
            </w:r>
            <w:r w:rsidR="00114C45">
              <w:rPr>
                <w:rFonts w:ascii="Arial" w:hAnsi="Arial" w:cs="Arial"/>
                <w:color w:val="008080"/>
                <w:sz w:val="18"/>
                <w:szCs w:val="18"/>
              </w:rPr>
              <w:t xml:space="preserve">manual archiving </w:t>
            </w:r>
            <w:r>
              <w:rPr>
                <w:rFonts w:ascii="Arial" w:hAnsi="Arial" w:cs="Arial"/>
                <w:color w:val="008080"/>
                <w:sz w:val="18"/>
                <w:szCs w:val="18"/>
              </w:rPr>
              <w:t>processes: the</w:t>
            </w:r>
            <w:r w:rsidR="00114C45">
              <w:rPr>
                <w:rFonts w:ascii="Arial" w:hAnsi="Arial" w:cs="Arial"/>
                <w:color w:val="008080"/>
                <w:sz w:val="18"/>
                <w:szCs w:val="18"/>
              </w:rPr>
              <w:t xml:space="preserve"> IMLC Archive Data</w:t>
            </w:r>
            <w:r>
              <w:rPr>
                <w:rFonts w:ascii="Arial" w:hAnsi="Arial" w:cs="Arial"/>
                <w:color w:val="008080"/>
                <w:sz w:val="18"/>
                <w:szCs w:val="18"/>
              </w:rPr>
              <w:t xml:space="preserve"> function, which</w:t>
            </w:r>
            <w:r w:rsidR="00114C45">
              <w:rPr>
                <w:rFonts w:ascii="Arial" w:hAnsi="Arial" w:cs="Arial"/>
                <w:color w:val="008080"/>
                <w:sz w:val="18"/>
                <w:szCs w:val="18"/>
              </w:rPr>
              <w:t xml:space="preserve"> utilizes the Trx Manager Archive main program.</w:t>
            </w:r>
            <w:r w:rsidR="00114C45" w:rsidRPr="00114C45">
              <w:rPr>
                <w:rFonts w:ascii="Arial" w:hAnsi="Arial" w:cs="Arial"/>
                <w:color w:val="008080"/>
                <w:sz w:val="18"/>
                <w:szCs w:val="18"/>
              </w:rPr>
              <w:t xml:space="preserve"> </w:t>
            </w:r>
          </w:p>
          <w:p w:rsidR="00114C45" w:rsidRPr="00114C45" w:rsidRDefault="00114C45" w:rsidP="00114C45"/>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200400" cy="4476750"/>
                  <wp:effectExtent l="0" t="0" r="0" b="0"/>
                  <wp:docPr id="182" name="Picture 9" descr="CEv3_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v3_170.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0400" cy="447675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C6282C">
            <w:pPr>
              <w:pStyle w:val="CS-tabletext"/>
              <w:spacing w:before="60" w:after="60"/>
            </w:pPr>
          </w:p>
        </w:tc>
        <w:tc>
          <w:tcPr>
            <w:tcW w:w="236" w:type="dxa"/>
            <w:tcBorders>
              <w:top w:val="nil"/>
              <w:left w:val="nil"/>
              <w:bottom w:val="nil"/>
              <w:right w:val="nil"/>
            </w:tcBorders>
          </w:tcPr>
          <w:p w:rsidR="006B6455" w:rsidRDefault="006B6455" w:rsidP="00C6282C">
            <w:pPr>
              <w:pStyle w:val="CS-tabletext"/>
            </w:pPr>
          </w:p>
        </w:tc>
        <w:tc>
          <w:tcPr>
            <w:tcW w:w="5256" w:type="dxa"/>
            <w:tcBorders>
              <w:top w:val="single" w:sz="4" w:space="0" w:color="auto"/>
              <w:left w:val="nil"/>
              <w:bottom w:val="single" w:sz="4" w:space="0" w:color="auto"/>
              <w:right w:val="nil"/>
            </w:tcBorders>
          </w:tcPr>
          <w:p w:rsidR="006B6455" w:rsidRDefault="006B6455" w:rsidP="00C6282C">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72"/>
              </w:numPr>
              <w:spacing w:before="60" w:after="60"/>
              <w:ind w:left="510"/>
            </w:pPr>
            <w:r>
              <w:t>Define the STP settings for this function through the STP function component.</w:t>
            </w:r>
          </w:p>
        </w:tc>
        <w:tc>
          <w:tcPr>
            <w:tcW w:w="236" w:type="dxa"/>
            <w:tcBorders>
              <w:top w:val="nil"/>
              <w:left w:val="single" w:sz="4" w:space="0" w:color="auto"/>
              <w:bottom w:val="nil"/>
              <w:right w:val="single" w:sz="4" w:space="0" w:color="auto"/>
            </w:tcBorders>
          </w:tcPr>
          <w:p w:rsidR="006B6455" w:rsidRDefault="006B6455" w:rsidP="00C6282C">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C6282C">
            <w:pPr>
              <w:pStyle w:val="CS-tabletext"/>
              <w:jc w:val="center"/>
            </w:pPr>
            <w:r w:rsidRPr="006F46D8">
              <w:rPr>
                <w:noProof/>
              </w:rPr>
              <w:drawing>
                <wp:inline distT="0" distB="0" distL="0" distR="0">
                  <wp:extent cx="3200400" cy="1685925"/>
                  <wp:effectExtent l="0" t="0" r="0" b="0"/>
                  <wp:docPr id="183" name="Picture 19" descr="CEv3_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Ev3_173.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00400" cy="168592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B679B">
            <w:pPr>
              <w:pStyle w:val="CS-tabletext"/>
              <w:spacing w:before="60" w:after="60"/>
            </w:pPr>
          </w:p>
        </w:tc>
        <w:tc>
          <w:tcPr>
            <w:tcW w:w="236" w:type="dxa"/>
            <w:tcBorders>
              <w:top w:val="nil"/>
              <w:left w:val="nil"/>
              <w:bottom w:val="nil"/>
              <w:right w:val="nil"/>
            </w:tcBorders>
          </w:tcPr>
          <w:p w:rsidR="006B6455" w:rsidRDefault="006B6455" w:rsidP="009909D6">
            <w:pPr>
              <w:pStyle w:val="CS-tabletext"/>
            </w:pPr>
          </w:p>
        </w:tc>
        <w:tc>
          <w:tcPr>
            <w:tcW w:w="5256" w:type="dxa"/>
            <w:tcBorders>
              <w:top w:val="single" w:sz="4" w:space="0" w:color="auto"/>
              <w:left w:val="nil"/>
              <w:bottom w:val="single" w:sz="4" w:space="0" w:color="auto"/>
              <w:right w:val="nil"/>
            </w:tcBorders>
          </w:tcPr>
          <w:p w:rsidR="006B6455" w:rsidRDefault="006B6455" w:rsidP="009909D6">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Pr="00A73C02" w:rsidRDefault="006B6455" w:rsidP="001B679B">
            <w:pPr>
              <w:pStyle w:val="CS-tabletext"/>
              <w:spacing w:before="60" w:after="60"/>
              <w:rPr>
                <w:rFonts w:ascii="Arial" w:hAnsi="Arial" w:cs="Arial"/>
                <w:b/>
                <w:color w:val="008080"/>
                <w:sz w:val="18"/>
                <w:szCs w:val="18"/>
                <w:u w:val="single"/>
              </w:rPr>
            </w:pPr>
            <w:r w:rsidRPr="00A73C02">
              <w:rPr>
                <w:rFonts w:ascii="Arial" w:hAnsi="Arial" w:cs="Arial"/>
                <w:b/>
                <w:color w:val="008080"/>
                <w:sz w:val="18"/>
                <w:szCs w:val="18"/>
                <w:u w:val="single"/>
              </w:rPr>
              <w:t>EXAMPLE</w:t>
            </w:r>
          </w:p>
        </w:tc>
        <w:tc>
          <w:tcPr>
            <w:tcW w:w="236" w:type="dxa"/>
            <w:tcBorders>
              <w:top w:val="nil"/>
              <w:left w:val="single" w:sz="4" w:space="0" w:color="auto"/>
              <w:bottom w:val="nil"/>
              <w:right w:val="single" w:sz="4" w:space="0" w:color="auto"/>
            </w:tcBorders>
          </w:tcPr>
          <w:p w:rsidR="006B6455" w:rsidRDefault="006B6455" w:rsidP="009909D6">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9909D6">
            <w:pPr>
              <w:pStyle w:val="CS-tabletext"/>
              <w:jc w:val="center"/>
            </w:pPr>
            <w:r w:rsidRPr="006F46D8">
              <w:rPr>
                <w:noProof/>
              </w:rPr>
              <w:drawing>
                <wp:inline distT="0" distB="0" distL="0" distR="0">
                  <wp:extent cx="3181350" cy="1609725"/>
                  <wp:effectExtent l="0" t="0" r="0" b="0"/>
                  <wp:docPr id="184" name="Picture 15" descr="CEv3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v3_174.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81350" cy="1609725"/>
                          </a:xfrm>
                          <a:prstGeom prst="rect">
                            <a:avLst/>
                          </a:prstGeom>
                          <a:noFill/>
                          <a:ln>
                            <a:noFill/>
                          </a:ln>
                        </pic:spPr>
                      </pic:pic>
                    </a:graphicData>
                  </a:graphic>
                </wp:inline>
              </w:drawing>
            </w:r>
          </w:p>
        </w:tc>
      </w:tr>
    </w:tbl>
    <w:p w:rsidR="006B6455" w:rsidRDefault="006B6455" w:rsidP="00136CF4"/>
    <w:p w:rsidR="006B6455" w:rsidRPr="00136CF4" w:rsidRDefault="006B6455" w:rsidP="00136CF4"/>
    <w:p w:rsidR="006B6455" w:rsidRDefault="006B6455" w:rsidP="00C14096">
      <w:pPr>
        <w:pStyle w:val="Heading3"/>
        <w:sectPr w:rsidR="006B6455" w:rsidSect="002737A9">
          <w:headerReference w:type="default" r:id="rId207"/>
          <w:pgSz w:w="12240" w:h="15840"/>
          <w:pgMar w:top="1440" w:right="1800" w:bottom="1440" w:left="1800" w:header="720" w:footer="720" w:gutter="0"/>
          <w:cols w:space="720"/>
        </w:sectPr>
      </w:pPr>
    </w:p>
    <w:p w:rsidR="006B6455" w:rsidRDefault="006B6455" w:rsidP="00C14096">
      <w:pPr>
        <w:pStyle w:val="CS-head1"/>
      </w:pPr>
      <w:bookmarkStart w:id="76" w:name="_Toc76901971"/>
      <w:r>
        <w:t>Transaction Process</w:t>
      </w:r>
      <w:bookmarkEnd w:id="76"/>
    </w:p>
    <w:p w:rsidR="006B6455" w:rsidRDefault="006B6455" w:rsidP="00A61E15"/>
    <w:tbl>
      <w:tblPr>
        <w:tblW w:w="0" w:type="auto"/>
        <w:jc w:val="center"/>
        <w:tblLayout w:type="fixed"/>
        <w:tblLook w:val="00BE" w:firstRow="1" w:lastRow="0" w:firstColumn="1" w:lastColumn="0" w:noHBand="0" w:noVBand="0"/>
      </w:tblPr>
      <w:tblGrid>
        <w:gridCol w:w="8554"/>
      </w:tblGrid>
      <w:tr w:rsidR="006B6455">
        <w:trPr>
          <w:cantSplit/>
          <w:jc w:val="center"/>
        </w:trPr>
        <w:tc>
          <w:tcPr>
            <w:tcW w:w="8554" w:type="dxa"/>
            <w:shd w:val="solid" w:color="808080" w:fill="FFFFFF"/>
          </w:tcPr>
          <w:p w:rsidR="006B6455" w:rsidRDefault="006B6455" w:rsidP="001964A0">
            <w:pPr>
              <w:pStyle w:val="CS-tabletitle"/>
              <w:jc w:val="left"/>
            </w:pPr>
            <w:r>
              <w:t>EXAMPLE:</w:t>
            </w:r>
          </w:p>
        </w:tc>
      </w:tr>
    </w:tbl>
    <w:p w:rsidR="006B6455" w:rsidRDefault="006B6455" w:rsidP="00A61E1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6B6455" w:rsidRDefault="006B6455" w:rsidP="00BD68B8">
            <w:pPr>
              <w:pStyle w:val="CS-tabletext"/>
              <w:numPr>
                <w:ilvl w:val="0"/>
                <w:numId w:val="73"/>
              </w:numPr>
              <w:ind w:left="510"/>
            </w:pPr>
            <w:r>
              <w:t>Send an STP message to CE.</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6F46D8">
              <w:rPr>
                <w:noProof/>
              </w:rPr>
              <w:drawing>
                <wp:inline distT="0" distB="0" distL="0" distR="0">
                  <wp:extent cx="3133725" cy="2466975"/>
                  <wp:effectExtent l="0" t="0" r="0" b="0"/>
                  <wp:docPr id="185" name="Picture 81" descr="tmp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mp130.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33725" cy="2466975"/>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CF0D33" w:rsidRDefault="006B6455" w:rsidP="00BD68B8">
            <w:pPr>
              <w:pStyle w:val="CS-tabletext"/>
              <w:numPr>
                <w:ilvl w:val="0"/>
                <w:numId w:val="73"/>
              </w:numPr>
              <w:ind w:left="510"/>
            </w:pPr>
            <w:r>
              <w:t>Run the Batch Manager function and display the Message Broker task manager.  Make sure that the InGapiForm subtask has been started.</w:t>
            </w:r>
          </w:p>
          <w:p w:rsidR="00CF0D33" w:rsidRDefault="006B6455" w:rsidP="00CF0D33">
            <w:pPr>
              <w:pStyle w:val="CS-tabletext"/>
              <w:ind w:left="510"/>
            </w:pPr>
            <w:r>
              <w:t xml:space="preserve">Check the STP Log: The STP message is received successfully. </w:t>
            </w:r>
          </w:p>
          <w:p w:rsidR="006B6455" w:rsidRDefault="006B6455" w:rsidP="00CF0D33">
            <w:pPr>
              <w:pStyle w:val="CS-tabletext"/>
              <w:ind w:left="510"/>
            </w:pPr>
            <w:r>
              <w:t>Check the Archive Log: All transaction event records – and related data including images, documents, mails, GAPI, etc. – are archived into the Backup Database and deleted from the original Transaction Database.</w:t>
            </w:r>
          </w:p>
          <w:p w:rsidR="006B6455" w:rsidRDefault="006B6455" w:rsidP="003862EE">
            <w:pPr>
              <w:pStyle w:val="CS-tabletext"/>
            </w:pP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6F46D8">
              <w:rPr>
                <w:noProof/>
              </w:rPr>
              <w:drawing>
                <wp:inline distT="0" distB="0" distL="0" distR="0">
                  <wp:extent cx="3143250" cy="1600200"/>
                  <wp:effectExtent l="0" t="0" r="0" b="0"/>
                  <wp:docPr id="186" name="Picture 82" descr="tm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mp13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43250" cy="1600200"/>
                          </a:xfrm>
                          <a:prstGeom prst="rect">
                            <a:avLst/>
                          </a:prstGeom>
                          <a:noFill/>
                          <a:ln>
                            <a:noFill/>
                          </a:ln>
                        </pic:spPr>
                      </pic:pic>
                    </a:graphicData>
                  </a:graphic>
                </wp:inline>
              </w:drawing>
            </w:r>
          </w:p>
        </w:tc>
      </w:tr>
      <w:tr w:rsidR="006B6455">
        <w:trPr>
          <w:trHeight w:hRule="exact" w:val="200"/>
          <w:jc w:val="center"/>
        </w:trPr>
        <w:tc>
          <w:tcPr>
            <w:tcW w:w="2952" w:type="dxa"/>
            <w:tcBorders>
              <w:top w:val="single" w:sz="4" w:space="0" w:color="auto"/>
              <w:left w:val="nil"/>
              <w:bottom w:val="single" w:sz="4" w:space="0" w:color="auto"/>
              <w:right w:val="nil"/>
            </w:tcBorders>
          </w:tcPr>
          <w:p w:rsidR="006B6455" w:rsidRDefault="006B6455" w:rsidP="001964A0">
            <w:pPr>
              <w:pStyle w:val="CS-tabletext"/>
            </w:pPr>
          </w:p>
        </w:tc>
        <w:tc>
          <w:tcPr>
            <w:tcW w:w="236" w:type="dxa"/>
            <w:tcBorders>
              <w:top w:val="nil"/>
              <w:left w:val="nil"/>
              <w:bottom w:val="nil"/>
              <w:right w:val="nil"/>
            </w:tcBorders>
          </w:tcPr>
          <w:p w:rsidR="006B6455" w:rsidRDefault="006B6455" w:rsidP="001964A0">
            <w:pPr>
              <w:pStyle w:val="CS-tabletext"/>
            </w:pPr>
          </w:p>
        </w:tc>
        <w:tc>
          <w:tcPr>
            <w:tcW w:w="5256" w:type="dxa"/>
            <w:tcBorders>
              <w:top w:val="single" w:sz="4" w:space="0" w:color="auto"/>
              <w:left w:val="nil"/>
              <w:bottom w:val="single" w:sz="4" w:space="0" w:color="auto"/>
              <w:right w:val="nil"/>
            </w:tcBorders>
          </w:tcPr>
          <w:p w:rsidR="006B6455" w:rsidRDefault="006B6455" w:rsidP="001964A0">
            <w:pPr>
              <w:pStyle w:val="CS-tabletext"/>
              <w:jc w:val="center"/>
            </w:pPr>
          </w:p>
        </w:tc>
      </w:tr>
      <w:tr w:rsidR="006B6455">
        <w:trPr>
          <w:jc w:val="center"/>
        </w:trPr>
        <w:tc>
          <w:tcPr>
            <w:tcW w:w="2952" w:type="dxa"/>
            <w:tcBorders>
              <w:top w:val="single" w:sz="4" w:space="0" w:color="auto"/>
              <w:left w:val="single" w:sz="4" w:space="0" w:color="auto"/>
              <w:bottom w:val="single" w:sz="4" w:space="0" w:color="auto"/>
              <w:right w:val="single" w:sz="4" w:space="0" w:color="auto"/>
            </w:tcBorders>
          </w:tcPr>
          <w:p w:rsidR="00CF0D33" w:rsidRDefault="006B6455" w:rsidP="00BD68B8">
            <w:pPr>
              <w:pStyle w:val="CS-tabletext"/>
              <w:numPr>
                <w:ilvl w:val="0"/>
                <w:numId w:val="73"/>
              </w:numPr>
              <w:ind w:left="510"/>
            </w:pPr>
            <w:r>
              <w:t>Run the IMLC Inquire Archive function.</w:t>
            </w:r>
          </w:p>
          <w:p w:rsidR="006B6455" w:rsidRDefault="006B6455" w:rsidP="00CF0D33">
            <w:pPr>
              <w:pStyle w:val="CS-tabletext"/>
              <w:ind w:left="510"/>
            </w:pPr>
            <w:r>
              <w:t>The record, along with its associated data, can be accessed through this function.</w:t>
            </w:r>
          </w:p>
        </w:tc>
        <w:tc>
          <w:tcPr>
            <w:tcW w:w="236" w:type="dxa"/>
            <w:tcBorders>
              <w:top w:val="nil"/>
              <w:left w:val="single" w:sz="4" w:space="0" w:color="auto"/>
              <w:bottom w:val="nil"/>
              <w:right w:val="single" w:sz="4" w:space="0" w:color="auto"/>
            </w:tcBorders>
          </w:tcPr>
          <w:p w:rsidR="006B6455" w:rsidRDefault="006B6455" w:rsidP="001964A0">
            <w:pPr>
              <w:pStyle w:val="CS-tabletext"/>
            </w:pPr>
          </w:p>
        </w:tc>
        <w:tc>
          <w:tcPr>
            <w:tcW w:w="5256" w:type="dxa"/>
            <w:tcBorders>
              <w:top w:val="single" w:sz="4" w:space="0" w:color="auto"/>
              <w:left w:val="single" w:sz="4" w:space="0" w:color="auto"/>
              <w:bottom w:val="single" w:sz="4" w:space="0" w:color="auto"/>
              <w:right w:val="single" w:sz="4" w:space="0" w:color="auto"/>
            </w:tcBorders>
          </w:tcPr>
          <w:p w:rsidR="006B6455" w:rsidRDefault="00500790" w:rsidP="001964A0">
            <w:pPr>
              <w:pStyle w:val="CS-tabletext"/>
              <w:jc w:val="center"/>
            </w:pPr>
            <w:r w:rsidRPr="006F46D8">
              <w:rPr>
                <w:noProof/>
              </w:rPr>
              <w:drawing>
                <wp:inline distT="0" distB="0" distL="0" distR="0">
                  <wp:extent cx="3143250" cy="1552575"/>
                  <wp:effectExtent l="0" t="0" r="0" b="0"/>
                  <wp:docPr id="187" name="Picture 83" descr="tmp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mp132.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43250" cy="1552575"/>
                          </a:xfrm>
                          <a:prstGeom prst="rect">
                            <a:avLst/>
                          </a:prstGeom>
                          <a:noFill/>
                          <a:ln>
                            <a:noFill/>
                          </a:ln>
                        </pic:spPr>
                      </pic:pic>
                    </a:graphicData>
                  </a:graphic>
                </wp:inline>
              </w:drawing>
            </w:r>
          </w:p>
        </w:tc>
      </w:tr>
    </w:tbl>
    <w:p w:rsidR="006B6455" w:rsidRPr="00A61E15" w:rsidRDefault="006B6455" w:rsidP="00A61E15"/>
    <w:p w:rsidR="006B6455" w:rsidRDefault="006B6455" w:rsidP="00CE0668">
      <w:pPr>
        <w:rPr>
          <w:b/>
          <w:color w:val="FF0066"/>
        </w:rPr>
      </w:pPr>
    </w:p>
    <w:p w:rsidR="006B6455" w:rsidRPr="00045342" w:rsidRDefault="006B6455" w:rsidP="00CE0668">
      <w:pPr>
        <w:rPr>
          <w:b/>
          <w:color w:val="FF0066"/>
        </w:rPr>
      </w:pPr>
    </w:p>
    <w:p w:rsidR="006B6455" w:rsidRDefault="006B6455" w:rsidP="00CE0668"/>
    <w:p w:rsidR="006B6455" w:rsidRDefault="006B6455" w:rsidP="00CE0668"/>
    <w:p w:rsidR="006B6455" w:rsidRDefault="006B6455" w:rsidP="00CE0668"/>
    <w:p w:rsidR="006B6455" w:rsidRDefault="006B6455" w:rsidP="00CE0668">
      <w:pPr>
        <w:sectPr w:rsidR="006B6455" w:rsidSect="002737A9">
          <w:headerReference w:type="default" r:id="rId211"/>
          <w:pgSz w:w="12240" w:h="15840"/>
          <w:pgMar w:top="1440" w:right="1800" w:bottom="1440" w:left="1800" w:header="720" w:footer="720" w:gutter="0"/>
          <w:cols w:space="720"/>
        </w:sectPr>
      </w:pPr>
    </w:p>
    <w:p w:rsidR="006B6455" w:rsidRDefault="00500790" w:rsidP="00CE0668">
      <w:pPr>
        <w:pStyle w:val="CS-ChapterTitle"/>
      </w:pPr>
      <w:bookmarkStart w:id="77" w:name="appendix"/>
      <w:bookmarkStart w:id="78" w:name="_Toc76901972"/>
      <w:r>
        <w:rPr>
          <w:noProof/>
        </w:rPr>
        <mc:AlternateContent>
          <mc:Choice Requires="wps">
            <w:drawing>
              <wp:anchor distT="0" distB="0" distL="114300" distR="114300" simplePos="0" relativeHeight="251653632" behindDoc="0" locked="1" layoutInCell="1" allowOverlap="1">
                <wp:simplePos x="0" y="0"/>
                <wp:positionH relativeFrom="column">
                  <wp:posOffset>5880735</wp:posOffset>
                </wp:positionH>
                <wp:positionV relativeFrom="paragraph">
                  <wp:posOffset>-914400</wp:posOffset>
                </wp:positionV>
                <wp:extent cx="731520" cy="10058400"/>
                <wp:effectExtent l="22860" t="19050" r="26670" b="19050"/>
                <wp:wrapNone/>
                <wp:docPr id="20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wps:spPr>
                      <wps:txbx>
                        <w:txbxContent>
                          <w:p w:rsidR="00610937" w:rsidRDefault="00610937" w:rsidP="00CE0668">
                            <w:pPr>
                              <w:pStyle w:val="CS-sidetitle"/>
                            </w:pPr>
                            <w:r>
                              <w:t xml:space="preserve">Appendix </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Text Box 12" o:spid="_x0000_s1034" type="#_x0000_t202" style="position:absolute;margin-left:463.05pt;margin-top:-1in;width:57.6pt;height:11in;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" fillcolor="silver" strokecolor="silver" strokeweight="3pt">
                <v:textbox style="layout-flow:vertical;mso-layout-flow-alt:bottom-to-top">
                  <w:txbxContent>
                    <w:p w:rsidR="00610937" w:rsidRDefault="00610937" w:rsidP="00CE0668">
                      <w:pPr>
                        <w:pStyle w:val="CS-sidetitle"/>
                      </w:pPr>
                      <w:r>
                        <w:t xml:space="preserve">Appendix </w:t>
                      </w:r>
                    </w:p>
                  </w:txbxContent>
                </v:textbox>
                <w10:anchorlock/>
              </v:shape>
            </w:pict>
          </mc:Fallback>
        </mc:AlternateContent>
      </w:r>
      <w:r w:rsidR="006B6455">
        <w:t>Sample Archiving JSP and JS Files</w:t>
      </w:r>
      <w:bookmarkEnd w:id="78"/>
    </w:p>
    <w:bookmarkEnd w:id="77"/>
    <w:p w:rsidR="006B6455" w:rsidRDefault="006B6455" w:rsidP="00CE0668">
      <w:pPr>
        <w:pStyle w:val="CS-ChapterBullet"/>
      </w:pPr>
      <w:r w:rsidRPr="00CE0668">
        <w:t>IMLC_ArchiveCriteria</w:t>
      </w:r>
      <w:r>
        <w:t>.jsp</w:t>
      </w:r>
    </w:p>
    <w:p w:rsidR="006B6455" w:rsidRDefault="006B6455" w:rsidP="00CE0668">
      <w:pPr>
        <w:pStyle w:val="CS-ChapterBullet"/>
      </w:pPr>
      <w:r w:rsidRPr="00CE0668">
        <w:t>IMLC_ViewArchive</w:t>
      </w:r>
      <w:r>
        <w:t>.jsp</w:t>
      </w:r>
    </w:p>
    <w:p w:rsidR="006B6455" w:rsidRDefault="006B6455" w:rsidP="00CE0668">
      <w:pPr>
        <w:pStyle w:val="CS-ChapterBullet"/>
      </w:pPr>
      <w:r w:rsidRPr="00CE0668">
        <w:t>IMLC_ViewArchive_Function</w:t>
      </w:r>
      <w:r>
        <w:t>.JS</w:t>
      </w:r>
    </w:p>
    <w:p w:rsidR="006B6455" w:rsidRDefault="006B6455" w:rsidP="00CE0668">
      <w:pPr>
        <w:pStyle w:val="CS-ChapterBullet"/>
      </w:pPr>
      <w:r w:rsidRPr="00CE0668">
        <w:t>IMLC_ViewArchive_Event</w:t>
      </w:r>
      <w:r>
        <w:t>.JS</w:t>
      </w:r>
    </w:p>
    <w:p w:rsidR="006B6455" w:rsidRDefault="006B6455" w:rsidP="00CE0668">
      <w:pPr>
        <w:sectPr w:rsidR="006B6455" w:rsidSect="002737A9">
          <w:headerReference w:type="default" r:id="rId212"/>
          <w:pgSz w:w="12240" w:h="15840"/>
          <w:pgMar w:top="1440" w:right="1800" w:bottom="1440" w:left="1800" w:header="720" w:footer="720" w:gutter="0"/>
          <w:cols w:space="720"/>
        </w:sectPr>
      </w:pPr>
    </w:p>
    <w:p w:rsidR="006B6455" w:rsidRDefault="006B6455" w:rsidP="00CE0668">
      <w:pPr>
        <w:pStyle w:val="CS-head1"/>
      </w:pPr>
      <w:bookmarkStart w:id="79" w:name="_Toc76901973"/>
      <w:r w:rsidRPr="00CE0668">
        <w:t>IMLC_ArchiveCriteria</w:t>
      </w:r>
      <w:r>
        <w:t>.jsp</w:t>
      </w:r>
      <w:bookmarkEnd w:id="79"/>
    </w:p>
    <w:p w:rsidR="006B6455" w:rsidRDefault="006B6455" w:rsidP="004278BD"/>
    <w:p w:rsidR="006B6455" w:rsidRDefault="006B6455" w:rsidP="004278BD"/>
    <w:p w:rsidR="006B6455" w:rsidRPr="00A32146" w:rsidRDefault="006B6455" w:rsidP="00864B29">
      <w:pPr>
        <w:pStyle w:val="CS-head4"/>
        <w:rPr>
          <w:rFonts w:ascii="Times New Roman" w:hAnsi="Times New Roman"/>
          <w:b w:val="0"/>
        </w:rPr>
      </w:pPr>
      <w:r w:rsidRPr="00A32146">
        <w:rPr>
          <w:rFonts w:ascii="Times New Roman" w:hAnsi="Times New Roman"/>
          <w:b w:val="0"/>
        </w:rPr>
        <w:t>(Start of Code)</w:t>
      </w:r>
    </w:p>
    <w:p w:rsidR="006B6455" w:rsidRDefault="006B6455" w:rsidP="004278BD"/>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$Id: IMLC_ArchiveCriteria.jsp,v 1.5 2013/12/31 02:41:03 HelenLiu Exp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@module: Import Letters of Credit (IMLC)</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@function: Archive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 taglib uri = "/EXIMTAGS" prefix = "EXIMTAGS"%&gt;</w:t>
      </w:r>
    </w:p>
    <w:p w:rsidR="006B6455" w:rsidRPr="000B4FC1" w:rsidRDefault="006B6455" w:rsidP="000B4FC1">
      <w:pPr>
        <w:rPr>
          <w:rFonts w:ascii="Courier New" w:hAnsi="Courier New" w:cs="Courier New"/>
          <w:sz w:val="18"/>
          <w:szCs w:val="18"/>
        </w:rPr>
      </w:pP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class="FldLabel"&gt;Our Reference Number&lt;/td&gt;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name="OP1" id="OP1" class="CHAR_O" style="width:170px"&gt;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value="like"&gt;Contains&lt;/option&gt;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value="&lt;="&gt;Less than or 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value="&gt;="&gt;More than or 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value="&lt;"&gt;Less than&lt;/option&gt;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value="&gt;"&gt;More than&lt;/option&gt;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name="OP2" type="text" class="CHAR_O" id="OP2" title="Our Reference Number" size="35" maxlength="16" style="width:250px"&gt;&lt;/td&gt;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name="OP3" id="OP3" class="CHAR_O"&gt;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value="AND"&gt;And&lt;/option&gt;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value="OR"&gt;Or&lt;/option&gt;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class="FldLabel"&gt;Applicant Name&lt;/td&gt;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name="OP4" id="OP4" class="CHAR_O" style="width:170px"&gt;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value="like"&gt;Contains&lt;/option&gt;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value="&lt;="&gt;Less than or 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value="&gt;="&gt;More than or 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value="&lt;"&gt;Less than&lt;/option&gt;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value="&gt;"&gt;More than&lt;/option&gt;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name="OP5" type="text" class="CHAR_O" id="OP5" size="35" maxlength="16" style="width:250px"&gt;&lt;/td&gt;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name="OP6" id="OP6" class="CHAR_O"&gt;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value="AND"&gt;And&lt;/option&gt;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value="OR"&gt;Or&lt;/option&gt;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class="FldLabel"&gt;Beneficiary Name&lt;/td&gt;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name="OP7" id="OP7" class="CHAR_O" style="width:170px"&gt;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value="like"&gt;Contains&lt;/option&gt;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value="&lt;="&gt;Less than or 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value="&gt;="&gt;More than or 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value="&lt;"&gt;Less than&lt;/option&gt;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value="&gt;"&gt;More than&lt;/option&gt;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name="OP8" type="text" class="CHAR_O" id="OP8" size="35" maxlength="35" style="width:250px"&gt;&lt;/td&gt;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name="OP9" id="OP9" class="CHAR_O"&gt;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value="AND"&gt;And&lt;/option&gt;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value="OR"&gt;Or&lt;/option&gt;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class="FldLabel"&gt;Create Date&lt;/td&gt;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name="OP10" id="OP10" class="CHAR_O" style="width:170px"&gt;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value="like"&gt;Contains&lt;/option&gt;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value="&lt;="&gt;Less than or 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value="&gt;="&gt;More than or equal to&lt;/option&gt;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value="&lt;"&gt;Less than&lt;/option&gt;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value="&gt;"&gt;More than&lt;/option&gt;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name="OP11" type="text" class="DATE_O" id="OP11" size="35" maxlength="35" style="width:250px"&gt;&lt;/td&gt;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&lt;td&gt;&amp;nbsp;&lt;/td&gt;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&lt;/table&gt;</w:t>
      </w:r>
    </w:p>
    <w:p w:rsidR="006B6455" w:rsidRDefault="006B6455" w:rsidP="004278BD"/>
    <w:p w:rsidR="006B6455" w:rsidRPr="00A32146" w:rsidRDefault="006B6455" w:rsidP="00864B29">
      <w:pPr>
        <w:pStyle w:val="CS-head4"/>
        <w:rPr>
          <w:rFonts w:ascii="Times New Roman" w:hAnsi="Times New Roman"/>
          <w:b w:val="0"/>
        </w:rPr>
      </w:pPr>
      <w:r w:rsidRPr="00A32146">
        <w:rPr>
          <w:rFonts w:ascii="Times New Roman" w:hAnsi="Times New Roman"/>
          <w:b w:val="0"/>
        </w:rPr>
        <w:t>(End of Code)</w:t>
      </w:r>
    </w:p>
    <w:p w:rsidR="006B6455" w:rsidRPr="004278BD" w:rsidRDefault="006B6455" w:rsidP="004278BD"/>
    <w:p w:rsidR="006B6455" w:rsidRDefault="006B6455" w:rsidP="00CE0668">
      <w:pPr>
        <w:sectPr w:rsidR="006B6455" w:rsidSect="002737A9">
          <w:headerReference w:type="default" r:id="rId213"/>
          <w:pgSz w:w="12240" w:h="15840"/>
          <w:pgMar w:top="1440" w:right="1800" w:bottom="1440" w:left="1800" w:header="720" w:footer="720" w:gutter="0"/>
          <w:cols w:space="720"/>
        </w:sectPr>
      </w:pPr>
    </w:p>
    <w:p w:rsidR="006B6455" w:rsidRDefault="006B6455" w:rsidP="00CE0668">
      <w:pPr>
        <w:pStyle w:val="CS-head1"/>
      </w:pPr>
      <w:bookmarkStart w:id="80" w:name="_Toc76901974"/>
      <w:r w:rsidRPr="00CE0668">
        <w:t>IMLC_ViewArchive</w:t>
      </w:r>
      <w:r>
        <w:t>.jsp</w:t>
      </w:r>
      <w:bookmarkEnd w:id="80"/>
    </w:p>
    <w:p w:rsidR="006B6455" w:rsidRDefault="006B6455" w:rsidP="004278BD"/>
    <w:p w:rsidR="006B6455" w:rsidRDefault="006B6455" w:rsidP="004278BD"/>
    <w:p w:rsidR="006B6455" w:rsidRPr="00A32146" w:rsidRDefault="006B6455" w:rsidP="00864B29">
      <w:pPr>
        <w:pStyle w:val="CS-head4"/>
        <w:rPr>
          <w:rFonts w:ascii="Times New Roman" w:hAnsi="Times New Roman"/>
          <w:b w:val="0"/>
        </w:rPr>
      </w:pPr>
      <w:r w:rsidRPr="00A32146">
        <w:rPr>
          <w:rFonts w:ascii="Times New Roman" w:hAnsi="Times New Roman"/>
          <w:b w:val="0"/>
        </w:rPr>
        <w:t>(Start of Code)</w:t>
      </w:r>
    </w:p>
    <w:p w:rsidR="006B6455" w:rsidRDefault="006B6455" w:rsidP="004278BD"/>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$Id: IMLC_ViewArchive.jsp,v 1.6 2013/12/31 02:45:47 Helen Exp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@module: Import Letters of Credit (IMLC)</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@function: View Archive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 taglib uri = "/EXIMTAGS" prefix = "EXIMTAGS"%&gt;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 taglib uri = "/CETAGS" prefix = "CETAGS"%&gt;</w:t>
      </w:r>
    </w:p>
    <w:p w:rsidR="006B6455" w:rsidRPr="000B4FC1" w:rsidRDefault="006B6455" w:rsidP="000B4FC1">
      <w:pPr>
        <w:rPr>
          <w:rFonts w:ascii="Courier New" w:hAnsi="Courier New" w:cs="Courier New"/>
          <w:sz w:val="18"/>
          <w:szCs w:val="18"/>
        </w:rPr>
      </w:pP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&lt;EXIMTAGS:IncludeFile filePath="../JS/IMLC_ViewImpLc_Function.js"/&gt;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&lt;EXIMTAGS:IncludeFile filePath="</w:t>
      </w:r>
      <w:r w:rsidRPr="000B4FC1">
        <w:rPr>
          <w:rFonts w:ascii="Courier New" w:hAnsi="Courier New" w:cs="Courier New"/>
          <w:sz w:val="18"/>
          <w:szCs w:val="18"/>
        </w:rPr>
        <w:t>..</w:t>
      </w:r>
      <w:r w:rsidRPr="000B4FC1">
        <w:rPr>
          <w:rFonts w:ascii="Courier New" w:hAnsi="Courier New" w:cs="Courier New"/>
          <w:sz w:val="18"/>
          <w:szCs w:val="18"/>
        </w:rPr>
        <w:t>/JS/IMLC_ViewImpLc_Event.js"/&gt;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&lt;EXIMTAGS:IncludeFile filePath="../JS/IMLC_BaseFunc.js"/&gt;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&lt;input name="CURRNT_STATUS" type="hidden" class="CHAR_O" id="CURRNT_STATUS" title="Current Status" value=""&gt;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&lt;input name="NXT_STATUS" type="hidden" class="CHAR_O" id="NXT_STATUS" title="Next Status" value=""&gt;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&lt;input name="C_MAIN_REF" type="hidden" class="CHAR_O" id="C_MAIN_REF</w:t>
      </w:r>
      <w:r w:rsidRPr="000B4FC1">
        <w:rPr>
          <w:rFonts w:ascii="Courier New" w:hAnsi="Courier New" w:cs="Courier New"/>
          <w:sz w:val="18"/>
          <w:szCs w:val="18"/>
        </w:rPr>
        <w:t>" title="CE Main Reference" value=""&gt;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&lt;input name="ACPT_REJ" type="hidden" class="CHAR_O" id="ACPT_REJ" title="Accept or Reject Application" value=""&gt;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&lt;input name="REASON_FOR_REJ" type="hidden" class="CHAR_O" id="REASON_FOR_REJ" title="Reason for Rejection" value=""&gt;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&lt;input name="LC_BALA" type="hidden" class="AMT_O" id="LC_BALA" title="LC Balance" value=""&gt;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&lt;input name="BK_MAIN_REF" type="hidden" class="CHAR_O" id="BK_MAIN_REF" title="Bank Main Reference" value=""&gt;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&lt;input name="PARENT_MAIN_REF" type="hidden" class="CHAR_O"id="PARENT_MAIN_REF" title="Parent Main Reference" value=""&gt;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 id="ViewImgLinkDiv" title="Attachment" style="display:none" &gt;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ab/>
        <w:t>&lt;span&gt;&lt;a href="#" id="ViewImgLink"&gt;Hide Image(s)&lt;/a&gt;&lt;/span&gt;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ab/>
        <w:t>&lt;div id="ViewImgDiv" title="Attachment" style="display:none" &gt;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ab/>
      </w:r>
      <w:r w:rsidRPr="000B4FC1">
        <w:rPr>
          <w:rFonts w:ascii="Courier New" w:hAnsi="Courier New" w:cs="Courier New"/>
          <w:sz w:val="18"/>
          <w:szCs w:val="18"/>
        </w:rPr>
        <w:tab/>
        <w:t>&lt;%@ include file="../../../../include/SysViewImage.jsp" %&gt;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ab/>
        <w:t>&lt;/div&gt;</w:t>
      </w:r>
      <w:r w:rsidRPr="000B4FC1">
        <w:rPr>
          <w:rFonts w:ascii="Courier New" w:hAnsi="Courier New" w:cs="Courier New"/>
          <w:sz w:val="18"/>
          <w:szCs w:val="18"/>
        </w:rPr>
        <w:tab/>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 id="0_div" class="Tab" title="Main"&gt;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&lt;tbody&gt;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class="FldLabel"&gt;LC Number&lt;/td&gt;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name="LC_NO" type="text" class="CHAR_P" id="LC_NO" title="LC Number"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class="FldLabel"&gt;Drawing Ref. No.&lt;/td&gt;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name="DRAW_NO" type="text" class="CHAR_P" id="DRAW_NO" title="Drawing Ref. No."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class="FldLabel"&gt;Amendment No.&lt;/td&gt;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name="NO_OF_AMD" type="text" class="INT_P" id="NO_OF_AMD" title="Number of Amendment" size="3" maxlength="3"&gt;&lt;/td&gt;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class="FldLabel"&gt;Drawing No.&lt;/td&gt;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name="NO_OF_DRAW" type="text" class="INT_P" id="NO_OF_DRAW" title="Drawing No." size="3" maxlength="3"&gt;&lt;/td&gt;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class="FldLabel"&gt;Date of Application&lt;/td&gt;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name="ISSUE_DT" type="text" class="DATE_P" id="ISSUE_DT" title="Date of Application" size="10" maxlength="10"&gt;&lt;/td&gt;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class="FldLabel"&gt;Our Ref Number&lt;/td&gt;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name="CUST_NO" type="text" class="CHAR_P" id="CUST_NO" title="Our Ref Number"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class="FldLabel"&gt;Type of LC&lt;/td&gt;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name="FORM_OF_LC" id="FORM_OF_LC" class="CHAR_P" title="Type of LC"&gt;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fldName="FORM_OF_LC"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class="FldLabel"&gt;LC Currency&lt;/td&gt;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name="LC_CCY" id="LC_CCY" class="CHAR_P" title="LC Currency"&gt;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&lt;EXIMTAGS:DropDownElement elementType="CCY"/&gt;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 selected&gt;PLEASE SELECT&lt;/option&gt;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class="FldLabel"&gt;LC Amount&lt;/td&gt;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name="LC_AMT" type="text" class="AMT_P" id="LC_AMT" title="LC Amount" size="24" maxlength="24"&gt;&lt;/td&gt;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class="FldLabel"&gt;Tolerance - Specification % + / -&lt;/td&gt;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name="TOL_SPEC" id="TOL_SPEC" class="CHAR_O" title="Tolerance - Specification % + / -"&gt;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fldName="TOL_SPEC"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class="FldLabel"&gt;Positive tolerance&lt;/td&gt;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name="POS_TOL" type="text" class="INT_P" id="POS_TOL" title="Positive tolerance" size="2" maxlength="2"&gt;&lt;/td&gt;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class="FldLabel"&gt;Negative tolerance&lt;/td&gt;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name="NEG_TOL" type="text" class="INT_P" id="NEG_TOL" title="Negative tolerance" size="2" maxlength="2"&gt;&lt;/td&gt;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class="FldLabel"&gt;Total Exposure&lt;/td&gt;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name="TTL_EXPOE" type="text" class="AMT_P" id="TTL_EXPOE" title="Total Exposure" size="24" maxlength="24"&gt;&lt;/td&gt;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class="FldLabel"&gt;Additional Amounts Covered&lt;/td&gt;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&lt;td&gt;&lt;textarea name="ADD_AMT_COVR" cols="35" rows="4" class="CHAR_" id="ADD_AMT_COVR" title="Additional Amounts Covered"&gt;&lt;/textarea&gt;&lt;/td&gt;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class="FldLabel"&gt;Available By&lt;/td&gt;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name="AVAL_BY" id="AVAL_BY" class="CHAR_M" title="Available By"&gt;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fldName="AVAL_BY"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name="MIX_PAY_BT" type="button" id="MIX_PAY_BT" title="Mixed Payment Button" value="Mixed Payment" onClick="ShowDiv()"&gt;&lt;/td&gt;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class="FldLabel"&gt;Tenor Days / Type&lt;/td&gt;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name="TENOR_DAYS" type="text" class="INT_P" id="TENOR_DAYS" title="Tenor Days" size="3" maxlength="3"&gt;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 name="TENOR_TYPE" id="TENOR_TYPE" class="CHAR_P" title="Tenor Type"&gt;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fldName="TENOR_TYPE"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class="FldLabel"&gt;Deferred Payment Terms&lt;/td&gt;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&lt;td&gt;&lt;textarea name="DEF_PMT_TERM" cols="35" rows="4" class="CHAR_P" id="DEF_PMT_TERM" title="Deferred Payment Terms"&gt;&lt;/textarea&gt;&lt;/td&gt;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class="FldLabel"&gt;Drafts At&lt;/td&gt;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&lt;td&gt;&lt;textarea name="DRAFTS_AT" cols="35" rows="3" class="CHAR_P" id="textarea2" title="Drafts At"&gt;&lt;/textarea&gt;&lt;/td&gt;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class="FldLabel"&gt;Mixed Payment Details&lt;/td&gt;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&lt;td&gt;&lt;textarea name="MIX_PMT_DETL" cols="35" rows="4" class="CHAR_P" id="MIX_PMT_DETL" title="Mixed Payment Details"&gt;&lt;/textarea&gt;&lt;/td&gt;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w:t>
      </w:r>
      <w:r w:rsidR="0045257E">
        <w:rPr>
          <w:rFonts w:ascii="Courier New" w:hAnsi="Courier New" w:cs="Courier New"/>
          <w:sz w:val="18"/>
          <w:szCs w:val="18"/>
        </w:rPr>
        <w:t>SWIFT</w:t>
      </w:r>
      <w:r w:rsidRPr="000B4FC1">
        <w:rPr>
          <w:rFonts w:ascii="Courier New" w:hAnsi="Courier New" w:cs="Courier New"/>
          <w:sz w:val="18"/>
          <w:szCs w:val="18"/>
        </w:rPr>
        <w:t xml:space="preserve"> Messages&lt;/td&gt;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name="SWIFT_MSG" id="SWIFT_MSG" class="CHAR_O" title="</w:t>
      </w:r>
      <w:r w:rsidR="0045257E">
        <w:rPr>
          <w:rFonts w:ascii="Courier New" w:hAnsi="Courier New" w:cs="Courier New"/>
          <w:sz w:val="18"/>
          <w:szCs w:val="18"/>
        </w:rPr>
        <w:t>SWIFT</w:t>
      </w:r>
      <w:r w:rsidRPr="000B4FC1">
        <w:rPr>
          <w:rFonts w:ascii="Courier New" w:hAnsi="Courier New" w:cs="Courier New"/>
          <w:sz w:val="18"/>
          <w:szCs w:val="18"/>
        </w:rPr>
        <w:t xml:space="preserve"> Messages"&gt;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 selected&gt;PLEASE SELECT&lt;/option&gt;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class="FldLabel"&gt;Advice Type&lt;/td&gt;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name="ADV_TYPE" id="ADV_TYPE" class="CHAR_O" title="Advice Type"&gt;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 selected&gt;PLEASE SELECT&lt;/option&gt;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&lt;/tbody&gt;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 id="1_div" class="Tab" title="Parties"&gt;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&lt;tbody&gt;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colspan="2" class="HeadingBg"&gt;Beneficiary&lt;/td&gt;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class="FldLabel"&gt;Name&lt;/td&gt;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name="BENE_NM" type="text" class="CHAR_P" id="BENE_NM" title="Beneficiary Name" size="35" maxlength="35"&gt;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name="BENE_ID" type="hidden" class="CHAR_O" id="BENE_ID" title="Beneficiary ID" value=""&gt;&lt;/td&gt;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class="FldLabel"&gt;Location&lt;/td&gt;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name="BENE_ADD1" type="text" class="CHAR_P" id="BENE_ADD1" title="Beneficiary Location"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class="FldLabel"&gt;City&lt;/td&gt;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name="BENE_ADD2" type="text" class="CHAR_P" id="BENE_ADD2" title="Beneficiary City"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class="FldLabel"&gt;Country&lt;/td&gt;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name="BENE_ADD3" type="text" class="CHAR_P" id="BENE_ADD3" title="Beneficiary Country"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colspan="2" class="HeadingBg"&gt;Applicant&lt;/td&gt;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class="FldLabel"&gt;Name&lt;/td&gt;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name="APPL_NM" type="text" class="CHAR_P" id="APPL_NM" title="Applicant Name" size="35" maxlength="35"&gt;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name="APPL_ID" type="hidden" class="CHAR_O" id="APPL_ID" title="Applicant ID" value=""&gt;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colspan="2" class="HeadingBg"&gt;Beneficiary Bank&lt;/td&gt;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class="FldLabel"&gt;SWIFT Address&lt;/td&gt;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name="BENE_BK_SW_ADD" type="text" class="CHAR_P" id="BENE_BK_SW_ADD" title="Beneficiary Bank SWIFT Address" size="11" maxlength="11"&gt;&lt;/td&gt;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class="FldLabel"&gt;Name&lt;/td&gt;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name="BENE_BK_NM" type="text" class="CHAR_P" id="BENE_BK_NM" title="Beneficiary Bank Name" size="35" maxlength="35"&gt;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&lt;!--&lt;input name="BENE_BK_ID_BT" type="button" class="CHAR_P" id="BENE_BK_ID_BT" title="Beneficiary Bank ID Button" value="..."&gt;--&gt;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name="BENE_BK_ID" type="hidden" class="CHAR_O" id="BENE_BK_ID" title="Beneficiary Bank ID" value=""&gt;&lt;/td&gt;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class="FldLabel"&gt;Location&lt;/td&gt;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name="BENE_BK_ADD1" type="text" class="CHAR_P" id="BENE_BK_ADD1" title="Beneficiary Bank Location"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class="FldLabel"&gt;City&lt;/td&gt;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name="BENE_BK_ADD2" type="text" class="CHAR_P" id="BENE_BK_ADD2" title="Beneficiary Bank City"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class="FldLabel"&gt;Country&lt;/td&gt;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name="BENE_BK_ADD3" type="text" class="CHAR_P" id="BENE_BK_ADD3" title="Beneficiary Bank Country"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colspan="2" class="HeadingBg"&gt;For Account Of&lt;/td&gt;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class="FldLabel"&gt;Name&lt;/td&gt;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name="FOR_AC_OF_NM" type="text" class="CHAR_P" id="FOR_AC_OF_NM" title="Account Of Name" size="35" maxlength="35"&gt;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name="FOR_AC_OF_ID" type="hidden" class="CHAR_O" id="FOR_AC_OF_ID" title="Account Of ID" value=""&gt;&lt;/td&gt;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class="FldLabel"&gt;Location&lt;/td&gt;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name="FOR_AC_OF_ADD1" type="text" class="CHAR_P" id="FOR_AC_OF_ADD1" title="Account Of Location"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class="FldLabel"&gt;City&lt;/td&gt;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name="FOR_AC_OF_ADD2" type="text" class="CHAR_P" id="FOR_AC_OF_ADD2" title="Account Of  City"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class="FldLabel"&gt;Country&lt;/td&gt;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name="FOR_AC_OF_ADD3" type="text" class="CHAR_P" id="FOR_AC_OF_ADD3" title="Account Of Country"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 id="2_div" class="Tab" title="Shipment / Expiry"&gt;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class="FldLabel"&gt;Date of Expiry&lt;/td&gt;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name="EXPIRY_DT" type="text" class="DATE_P" id="EXPIRY_DT" title="Date of Expiry" size="10" maxlength="10"&gt;&lt;/td&gt;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class="FldLabel"&gt;Place of Expiry&lt;/td&gt;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name="EXPIRY_PLC" type="text" class="CHAR_P" id="EXPIRY_PLC" title="Place of Expiry" size="29" maxlength="29"&gt;&lt;/td&gt;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&lt;tbody&gt;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class="FldLabel"&gt;Latest Shipment Date&lt;/td&gt;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name="LTST_SHIP_DT" type="text" class="DATE_P" id="LTST_SHIP_DT" title="Latest Shipment Date" size="10" maxlength="10"&gt;&lt;/td&gt;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class="FldLabel"&gt;Shipment Period&lt;/td&gt;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&lt;td&gt;&lt;textarea name="SHIP_PRD" cols="65" rows="6" class="CHAR_P" id="SHIP_PRD" title="Shipment Period"&gt;&lt;/textarea&gt;&lt;/td&gt;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class="FldLabel"&gt;Partial Shipment&lt;/td&gt;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name="PARTIAL_SHIP" id="PARTIAL_SHIP" class="CHAR_M" title="Partial Shipment"&gt;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fldName="PARTIAL_SHIP"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class="FldLabel"&gt;Transhipment&lt;/td&gt;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name="TNSHIP" id="TNSHIP" class="CHAR_M" title="Transhipment"&gt;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fldName="TNSHIP"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class="FldLabel"&gt;Ship From&lt;/td&gt;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name="LOAD_PLACE" type="text" class="CHAR_P" id="LOAD_PLACE" title="Ship From" size="65" maxlength="65"&gt;&lt;/td&gt;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class="FldLabel"&gt;Port of Loading&lt;/td&gt;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name="LOAD_PORT" type="text" class="CHAR_P" id="LOAD_PORT" title="Port of Loading" size="65" maxlength="65"&gt;&lt;/td&gt;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class="FldLabel"&gt;Port of Discharge&lt;/td&gt;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name="DEST_PORT" type="text" class="CHAR_P" id="DEST_PORT" title="Port of Discharge" size="65" maxlength="65"&gt;&lt;/td&gt;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class="FldLabel"&gt;Ship To&lt;/td&gt;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name="DEST_PLACE" type="text" class="CHAR_P" id="DEST_PLACE" title="Ship To" size="65" maxlength="65"&gt;&lt;/td&gt;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class="FldLabel"&gt;Description of Goods&lt;/td&gt;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&lt;td&gt;&lt;textarea name="GOODS_DESC" cols="65" rows="100" class="CHAR_P" id="GOODS_DESC" style="height:250px " title="Mixed Payment Details"&gt;&lt;/textarea&gt;&lt;/td&gt;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&lt;/tbody&gt;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 id="3_div" class="Tab" title="Documents"&gt;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&lt;tbody&gt;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class="FldLabel"&gt;Incoterms&lt;/td&gt;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name="INCOTERMS" id="INCOTERMS" class="CHAR_P" title="Incoterms"&gt;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r w:rsidRPr="000B4FC1">
        <w:rPr>
          <w:rFonts w:ascii="Courier New" w:hAnsi="Courier New" w:cs="Courier New"/>
          <w:sz w:val="18"/>
          <w:szCs w:val="18"/>
        </w:rPr>
        <w:tab/>
        <w:t>&lt;EXIMTAGS:FldConv fldName="INCOTERMS"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class="FldLabel"&gt;Incoterms Instructions&lt;/td&gt;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name="INCOTERMS_INSTR" type="text" class="CHAR_P" id="INCOTERMS_INSTR" title="Incoterms Instructions" size="50" maxlength="50"&gt;&lt;/td&gt;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class="FldLabel"&gt;Documents to be Presented&lt;/td&gt;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&lt;td&gt;&lt;textarea name="DOC_PRES" cols="65" rows="100" class="CHAR_P" id="DOC_PRES" style="height:250px " title="Documents to be Presented"&gt;&lt;/textarea&gt;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class="FldLabel"&gt;Presentation Days&lt;/td&gt;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name="PRES_DAYS" type="text" class="INT_P" id="PRES_DAYS" title="Presentation Days" size="3" maxlength="3"&gt;&lt;/td&gt;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class="FldLabel"&gt;Presentation Period Event&lt;/td&gt;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name="PRES_PRD_EVENT" id="PRES_PRD_EVENT" class="CHAR_M" title="Presentation Period Event"&gt;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fldName="PRES_PRD_EVENT"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class="FldLabel"&gt;Presentation Period&lt;/td&gt;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&lt;td&gt;&lt;textarea name="PRES_PRD_TXT" cols="35" rows="4" class="CHAR_P" id="PRES_PRD_TXT" title="Presentation Period"&gt;&lt;/textarea&gt;&lt;/td&gt;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&lt;/tbody&gt;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 id="4_div" class="Tab" title="Instructions"&gt;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&lt;tbody&gt;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class="FldLabel"&gt;Confirmation Instruction&lt;/td&gt;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name="CONF_INSTR" id="CONF_INSTR" class="CHAR_M" title="Confirmation Instruction"&gt;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fldName="CONF_INSTR"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class="FldLabel"&gt;Additional Conditions&lt;/td&gt;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&lt;td&gt;&lt;textarea name="ADDIT_CONDITION" cols="65" rows="100" class="CHAR_P" id="ADDIT_CONDITION" style="height:250px " title="Additional Conditions"&gt;&lt;/textarea&gt;&lt;/td&gt;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class="FldLabel"&gt;Charge Account&lt;/td&gt;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name="CHG_AC_CCY" id="CHG_AC_CCY" class="CHAR_P" title="Charge Currency"&gt;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&lt;EXIMTAGS:DropDownElement elementType="CCY"/&gt;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 selected&gt;PLEASE SELECT&lt;/option&gt;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name="CHG_AC" type="text" class="CHAR_P" id="CHG_AC" title="Charge Account" size="20" maxlength="20"&gt;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class="FldLabel"&gt;Principle Account&lt;/td&gt;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name="PRINC_CCY" id="PRINC_CCY" class="CHAR_P" title="Principle Currency"&gt;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&lt;EXIMTAGS:DropDownElement elementType="CCY"/&gt;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&lt;option value="" selected&gt;PLEASE SELECT&lt;/option&gt;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name="PRINC_AC" type="text" class="CHAR_P" id="PRINC_AC" title="Principle Account" size="20" maxlength="20"&gt;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class="FldLabel"&gt;Charges&lt;/td&gt;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name="CHG_FLAG" id="CHG_FLAG" class="CHAR_P" title="Charges"&gt;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fldName="CHG_FLAG"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class="FldLabel"&gt;Forward Cover&lt;/td&gt;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name="FWD_COVER" id="FWD_COVER" class="CHAR_O" title="Forward Cover"&gt;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fldName="FWD_COVER"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class="FldLabel"&gt;Customer Instructions&lt;/td&gt;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&lt;td&gt;&lt;textarea name="CUST_INSTR" cols="35" rows="15" class="CHAR_P" id="CUST_INSTR" style="height:250px " title="Customer Instructions"&gt;&lt;/textarea&gt;&lt;/td&gt;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&lt;/tbody&gt;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 id="MixedPaymentDetail" class="hidden" onMouseDown="mousedown(this)" title="Mixed Payment Detail" style="position:absolute;left:562px; top:2807px; width:450px; height:450px; overflow:auto; background:#CCFF33; display:none"&gt;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&lt;tbody&gt;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class="HeadingBg style1"&gt;1&lt;/td&gt;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align="right" class="HeadingBg"&gt;&lt;input name="CLOSE" type="button" id="CLOSE" title="CLOSE" value="CLOSE" onClick="HideDiv()"&gt;&lt;/td&gt;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class="FldLabel"&gt;Payment Type&lt;/td&gt;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name="SDA_FLAG1" id="SDA_FLAG1" class="CHAR_O" title="Payment Type 1"&gt;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fldName="SDA_FLAG1"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class="FldLabel"&gt;Percentage&lt;/td&gt;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name="PAY_PER1" type="text" class="INT_P" id="PAY_PER1" title="Percentage1" size="3" maxlength="3"&gt;&lt;/td&gt;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class="FldLabel"&gt;Amount&lt;/td&gt;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name="PAY_AMT1" type="text" class="AMT_P" id="PAY_AMT1" title="Amount1" size="24" maxlength="24"&gt;&lt;/td&gt;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class="FldLabel"&gt;Tenor Days&lt;/td&gt;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name="TENOR_DAYS1" type="text" class="INT_P" id="TENOR_DAYS1" title="Tenor Days1" size="3" maxlength="3"&gt;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 name="TENOR_TYPE1" id="TENOR_TYPE1" class="CHAR_O" title="Tenor Type1"&gt;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fldName="TENOR_TYPE1"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name="TENOR_TYPE_21" type="text" class="CHAR_P" id="TENOR_TYPE_21" title="Tenor Type_2 1"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colspan="2" class="HeadingBg"&gt;2&lt;/td&gt;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class="FldLabel"&gt;Payment Type&lt;/td&gt;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name="SDA_FLAG2" id="SDA_FLAG2" class="CHAR_O" title="Payment Type 2"&gt;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fldName="SDA_FLAG2"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class="FldLabel"&gt;Percentage&lt;/td&gt;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name="PAY_PER2" type="text" class="INT_P" id="PAY_PER2" title="Percentage2" size="3" maxlength="3"&gt;&lt;/td&gt;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class="FldLabel"&gt;Amount&lt;/td&gt;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name="PAY_AMT2" type="text" class="AMT_P" id="PAY_AMT2" title="Amount2" size="24" maxlength="24"&gt;&lt;/td&gt;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class="FldLabel"&gt;Tenor Days&lt;/td&gt;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name="TENOR_DAYS2" type="text" class="INT_P" id="TENOR_DAYS2" title="Tenor Days2" size="3" maxlength="3"&gt;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 name="TENOR_TYPE2" id="TENOR_TYPE2" class="CHAR_O" title="Tenor Type2"&gt;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fldName="TENOR_TYPE2"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name="TENOR_TYPE_22" type="text" class="CHAR_P" id="TENOR_TYPE_22" title="Tenor Type_2 2"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colspan="2" class="HeadingBg"&gt;3&lt;/td&gt;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class="FldLabel"&gt;Payment Type&lt;/td&gt;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name="SDA_FLAG3" id="SDA_FLAG3" class="CHAR_O" title="Payment Type3"&gt;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fldName="SDA_FLAG3"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class="FldLabel"&gt;Percentage&lt;/td&gt;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name="PAY_PER3" type="text" class="INT_P" id="PAY_PER3" title="Percentage3" size="3" maxlength="3"&gt;&lt;/td&gt;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class="FldLabel"&gt;Amount&lt;/td&gt;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name="PAY_AMT3" type="text" class="AMT_P" id="PAY_AMT3" title="Amount3" size="24" maxlength="24"&gt;&lt;/td&gt;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class="FldLabel"&gt;Tenor Days&lt;/td&gt;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name="TENOR_DAYS3" type="text" class="INT_P" id="TENOR_DAYS3" title="Tenor Days3" size="3" maxlength="3"&gt;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 name="TENOR_TYPE3" id="TENOR_TYPE3" class="CHAR_O" title="Tenor Type3"&gt;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fldName="TENOR_TYPE3"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name="TENOR_TYPE_23" type="text" class="CHAR_P" id="TENOR_TYPE_23" title="Tenor Type_2 3"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colspan="2" class="HeadingBg"&gt;4&lt;/td&gt;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class="FldLabel"&gt;Payment Type&lt;/td&gt;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name="SDA_FLAG4" id="SDA_FLAG4" class="CHAR_O" title="Payment Type 4"&gt;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fldName="SDA_FLAG4"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class="FldLabel"&gt;Percentage&lt;/td&gt;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name="PAY_PER4" type="text" class="INT_P" id="PAY_PER4" title="Percentage4" size="3" maxlength="3"&gt;&lt;/td&gt;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class="FldLabel"&gt;Amount&lt;/td&gt;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name="PAY_AMT4" type="text" class="AMT_P" id="PAY_AMT4" title="Amount4" size="24" maxlength="24"&gt;&lt;/td&gt;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class="FldLabel"&gt;Tenor Days&lt;/td&gt;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name="TENOR_DAYS4" type="text" class="INT_P" id="TENOR_DAYS4" title="Tenor Days4" size="3" maxlength="3"&gt;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 name="TENOR_TYPE4" id="TENOR_TYPE4" class="CHAR_O" title="Tenor Type4"&gt;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fldName="TENOR_TYPE4"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name="TENOR_TYPE_24" type="text" class="CHAR_P" id="TENOR_TYPE_24" title="Tenor Type_2 4"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colspan="2" class="HeadingBg"&gt;5&lt;/td&gt;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class="FldLabel"&gt;Payment Type&lt;/td&gt;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name="SDA_FLAG5" id="SDA_FLAG5" class="CHAR_O" title="Payment Type 5"&gt;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fldName="SDA_FLAG5"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class="FldLabel"&gt;Percentage&lt;/td&gt;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name="PAY_PER5" type="text" class="INT_P" id="PAY_PER5" title="Percentage5" size="3" maxlength="3"&gt;&lt;/td&gt;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class="FldLabel"&gt;Amount&lt;/td&gt;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name="PAY_AMT5" type="text" class="AMT_P" id="PAY_AMT5" title="Amount5" size="24" maxlength="24"&gt;&lt;/td&gt;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class="FldLabel"&gt;Tenor Days&lt;/td&gt;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name="TENOR_DAYS5" type="text" class="INT_P" id="TENOR_DAYS5" title="Tenor Days5" size="3" maxlength="3"&gt;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 name="TENOR_TYPE5" id="TENOR_TYPE5" class="CHAR_O" title="Tenor Type 5"&gt;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fldName="TENOR_TYPE5"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name="TENOR_TYPE_25" type="text" class="CHAR_P" id="TENOR_TYPE_25" title="Tenor Type_2 5"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colspan="2" class="HeadingBg"&gt;6&lt;/td&gt;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class="FldLabel"&gt;Payment Type&lt;/td&gt;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&lt;td&gt;&lt;select name="SDA_FLAG6" id="SDA_FLAG6" class="CHAR_O" title="Payment Type 6"&gt;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fldName="SDA_FLAG6"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class="FldLabel"&gt;Percentage&lt;/td&gt;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name="PAY_PER6" type="text" class="INT_P" id="PAY_PER6" title="Percentage6" size="3" maxlength="3"&gt;&lt;/td&gt;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class="FldLabel"&gt;Amount&lt;/td&gt;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name="PAY_AMT6" type="text" class="AMT_P" id="PAY_AMT6" title="Amount6" size="24" maxlength="24"&gt;&lt;/td&gt;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class="FldLabel"&gt;Tenor Days&lt;/td&gt;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name="TENOR_DAYS6" type="text" class="INT_P" id="TENOR_DAYS6" title="Tenor Days6" size="3" maxlength="3"&gt;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 name="TENOR_TYPE6" id="TENOR_TYPE6" class="CHAR_O" title="Tenor Type6"&gt;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&lt;EXIMTAGS:FldConv fldName="TENOR_TYPE6" smType="false" emptyValue="" blankOption="TRUE"/&gt;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&lt;/select&gt;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&lt;input name="TENOR_TYPE_26" type="text" class="CHAR_P" id="TENOR_TYPE_26" title="Tenor Type_2 6" size="35" maxlength="35"&gt;&lt;/td&gt;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colspan="2" class="FldLabel"&gt;&amp;nbsp;&lt;/td&gt;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 class="FldLabel"&gt;Total Amount&lt;/td&gt;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&lt;td&gt;&lt;input name="TTL_PAY_AMT" type="text" class="AMT_P" id="PAY_AMT62" title="Amount6" size="24" maxlength="24"&gt;&lt;/td&gt;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&lt;/tr&gt;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&lt;/tbody&gt;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&lt;/table&gt;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&lt;/div&gt;</w:t>
      </w:r>
    </w:p>
    <w:p w:rsidR="006B6455" w:rsidRDefault="006B6455" w:rsidP="004278BD"/>
    <w:p w:rsidR="006B6455" w:rsidRPr="00A32146" w:rsidRDefault="006B6455" w:rsidP="00864B29">
      <w:pPr>
        <w:pStyle w:val="CS-head4"/>
        <w:rPr>
          <w:rFonts w:ascii="Times New Roman" w:hAnsi="Times New Roman"/>
          <w:b w:val="0"/>
        </w:rPr>
      </w:pPr>
      <w:r w:rsidRPr="00A32146">
        <w:rPr>
          <w:rFonts w:ascii="Times New Roman" w:hAnsi="Times New Roman"/>
          <w:b w:val="0"/>
        </w:rPr>
        <w:t>(End of Code)</w:t>
      </w:r>
    </w:p>
    <w:p w:rsidR="006B6455" w:rsidRPr="004278BD" w:rsidRDefault="006B6455" w:rsidP="004278BD"/>
    <w:p w:rsidR="006B6455" w:rsidRDefault="006B6455" w:rsidP="00CE0668">
      <w:pPr>
        <w:sectPr w:rsidR="006B6455" w:rsidSect="002737A9">
          <w:headerReference w:type="default" r:id="rId214"/>
          <w:pgSz w:w="12240" w:h="15840"/>
          <w:pgMar w:top="1440" w:right="1800" w:bottom="1440" w:left="1800" w:header="720" w:footer="720" w:gutter="0"/>
          <w:cols w:space="720"/>
        </w:sectPr>
      </w:pPr>
    </w:p>
    <w:p w:rsidR="006B6455" w:rsidRDefault="006B6455" w:rsidP="00CE0668">
      <w:pPr>
        <w:pStyle w:val="CS-head1"/>
      </w:pPr>
      <w:bookmarkStart w:id="81" w:name="_Toc76901975"/>
      <w:r w:rsidRPr="00CE0668">
        <w:t>IMLC_ViewArchive_Function</w:t>
      </w:r>
      <w:r>
        <w:t>.JS</w:t>
      </w:r>
      <w:bookmarkEnd w:id="81"/>
    </w:p>
    <w:p w:rsidR="006B6455" w:rsidRDefault="006B6455" w:rsidP="004278BD"/>
    <w:p w:rsidR="006B6455" w:rsidRDefault="006B6455" w:rsidP="004278BD"/>
    <w:p w:rsidR="006B6455" w:rsidRPr="00A32146" w:rsidRDefault="006B6455" w:rsidP="00864B29">
      <w:pPr>
        <w:pStyle w:val="CS-head4"/>
        <w:rPr>
          <w:rFonts w:ascii="Times New Roman" w:hAnsi="Times New Roman"/>
          <w:b w:val="0"/>
        </w:rPr>
      </w:pPr>
      <w:r w:rsidRPr="00A32146">
        <w:rPr>
          <w:rFonts w:ascii="Times New Roman" w:hAnsi="Times New Roman"/>
          <w:b w:val="0"/>
        </w:rPr>
        <w:t>(Start of Code)</w:t>
      </w:r>
    </w:p>
    <w:p w:rsidR="006B6455" w:rsidRDefault="006B6455" w:rsidP="004278BD"/>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$Id: IMLC_ViewArchive_Function.js,v 1.6 2013/12/31 03:01:08 helenliu Exp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function Get_CURRNT_STATUS(){</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try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setFldValue("CURRNT_STATUS","Issued LC");</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catch (e)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showExcpt("IMLC_ViewArchive_Function", 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w:t>
      </w:r>
    </w:p>
    <w:p w:rsidR="006B6455" w:rsidRPr="000B4FC1" w:rsidRDefault="006B6455" w:rsidP="000B4FC1">
      <w:pPr>
        <w:rPr>
          <w:rFonts w:ascii="Courier New" w:hAnsi="Courier New" w:cs="Courier New"/>
          <w:sz w:val="18"/>
          <w:szCs w:val="18"/>
        </w:rPr>
      </w:pP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function Get_NXT_STATUS(){</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try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setFldValue("NXT_STATUS",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catch (e)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showExcpt("IMLC_ViewArchive_Function", 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w:t>
      </w:r>
    </w:p>
    <w:p w:rsidR="006B6455" w:rsidRDefault="006B6455" w:rsidP="004278BD"/>
    <w:p w:rsidR="006B6455" w:rsidRPr="00A32146" w:rsidRDefault="006B6455" w:rsidP="00864B29">
      <w:pPr>
        <w:pStyle w:val="CS-head4"/>
        <w:rPr>
          <w:rFonts w:ascii="Times New Roman" w:hAnsi="Times New Roman"/>
          <w:b w:val="0"/>
        </w:rPr>
      </w:pPr>
      <w:r w:rsidRPr="00A32146">
        <w:rPr>
          <w:rFonts w:ascii="Times New Roman" w:hAnsi="Times New Roman"/>
          <w:b w:val="0"/>
        </w:rPr>
        <w:t>(End of Code)</w:t>
      </w:r>
    </w:p>
    <w:p w:rsidR="006B6455" w:rsidRPr="004278BD" w:rsidRDefault="006B6455" w:rsidP="004278BD"/>
    <w:p w:rsidR="006B6455" w:rsidRDefault="006B6455" w:rsidP="00CE0668">
      <w:pPr>
        <w:sectPr w:rsidR="006B6455" w:rsidSect="002737A9">
          <w:headerReference w:type="default" r:id="rId215"/>
          <w:pgSz w:w="12240" w:h="15840"/>
          <w:pgMar w:top="1440" w:right="1800" w:bottom="1440" w:left="1800" w:header="720" w:footer="720" w:gutter="0"/>
          <w:cols w:space="720"/>
        </w:sectPr>
      </w:pPr>
    </w:p>
    <w:p w:rsidR="006B6455" w:rsidRDefault="006B6455" w:rsidP="00CE0668">
      <w:pPr>
        <w:pStyle w:val="CS-head1"/>
      </w:pPr>
      <w:bookmarkStart w:id="82" w:name="_Toc76901976"/>
      <w:r w:rsidRPr="00CE0668">
        <w:t>IMLC_ViewArchive_Event</w:t>
      </w:r>
      <w:r>
        <w:t>.JS</w:t>
      </w:r>
      <w:bookmarkEnd w:id="82"/>
    </w:p>
    <w:p w:rsidR="006B6455" w:rsidRDefault="006B6455" w:rsidP="004278BD"/>
    <w:p w:rsidR="006B6455" w:rsidRDefault="006B6455" w:rsidP="004278BD"/>
    <w:p w:rsidR="006B6455" w:rsidRPr="00A32146" w:rsidRDefault="006B6455" w:rsidP="00864B29">
      <w:pPr>
        <w:pStyle w:val="CS-head4"/>
        <w:rPr>
          <w:rFonts w:ascii="Times New Roman" w:hAnsi="Times New Roman"/>
          <w:b w:val="0"/>
        </w:rPr>
      </w:pPr>
      <w:r w:rsidRPr="00A32146">
        <w:rPr>
          <w:rFonts w:ascii="Times New Roman" w:hAnsi="Times New Roman"/>
          <w:b w:val="0"/>
        </w:rPr>
        <w:t>(Start of Code)</w:t>
      </w:r>
    </w:p>
    <w:p w:rsidR="006B6455" w:rsidRDefault="006B6455" w:rsidP="004278BD"/>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$Id: IMLC_ViewArchive_Event.js,v 1.6 2013/12/31 03:01:08 HelenLiu Exp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function OnInit(){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try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if (SYS_FUNCTION_TYPE == "EC" || SYS_FUNCTION_TYPE == "RE" || SYS_FUNCTION_TYPE == "IQ" || SYS_FUNCTION_TYPE == "DM")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SYS_CONFIRM_FLAG = true;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GetImageList();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else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if (SYS_ERROR.length == 0)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SYS_CONFIRM_FLAG = false;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InitValue();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catch (e)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showExcpt("IMLC_ViewArchive_Event", 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w:t>
      </w:r>
    </w:p>
    <w:p w:rsidR="006B6455" w:rsidRPr="000B4FC1" w:rsidRDefault="006B6455" w:rsidP="000B4FC1">
      <w:pPr>
        <w:rPr>
          <w:rFonts w:ascii="Courier New" w:hAnsi="Courier New" w:cs="Courier New"/>
          <w:sz w:val="18"/>
          <w:szCs w:val="18"/>
        </w:rPr>
      </w:pP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function InitValue(){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try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catch (e)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showExcpt("IMLC_ViewArchive_Event", 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w:t>
      </w:r>
    </w:p>
    <w:p w:rsidR="006B6455" w:rsidRPr="000B4FC1" w:rsidRDefault="006B6455" w:rsidP="000B4FC1">
      <w:pPr>
        <w:rPr>
          <w:rFonts w:ascii="Courier New" w:hAnsi="Courier New" w:cs="Courier New"/>
          <w:sz w:val="18"/>
          <w:szCs w:val="18"/>
        </w:rPr>
      </w:pP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function ChkTrxData(){</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try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return true;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catch (e)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showExcpt("IMLC_ViewArchive_Event", 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w:t>
      </w:r>
    </w:p>
    <w:p w:rsidR="006B6455" w:rsidRPr="000B4FC1" w:rsidRDefault="006B6455" w:rsidP="000B4FC1">
      <w:pPr>
        <w:rPr>
          <w:rFonts w:ascii="Courier New" w:hAnsi="Courier New" w:cs="Courier New"/>
          <w:sz w:val="18"/>
          <w:szCs w:val="18"/>
        </w:rPr>
      </w:pP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function ConfirmTrx(){</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try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//Get_CURRNT_STATUS();</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//Get_NXT_STATUS();</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catch (e)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showExcpt("IMLC_ViewArchive_Event", 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w:t>
      </w:r>
    </w:p>
    <w:p w:rsidR="006B6455" w:rsidRPr="000B4FC1" w:rsidRDefault="006B6455" w:rsidP="000B4FC1">
      <w:pPr>
        <w:rPr>
          <w:rFonts w:ascii="Courier New" w:hAnsi="Courier New" w:cs="Courier New"/>
          <w:sz w:val="18"/>
          <w:szCs w:val="18"/>
        </w:rPr>
      </w:pP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function InitFldEvt(){</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try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catch (e)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showExcpt("IMLC_ViewArchive_Event", e);</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 xml:space="preserve">    }</w:t>
      </w:r>
    </w:p>
    <w:p w:rsidR="006B6455" w:rsidRPr="000B4FC1" w:rsidRDefault="006B6455" w:rsidP="000B4FC1">
      <w:pPr>
        <w:rPr>
          <w:rFonts w:ascii="Courier New" w:hAnsi="Courier New" w:cs="Courier New"/>
          <w:sz w:val="18"/>
          <w:szCs w:val="18"/>
        </w:rPr>
      </w:pPr>
      <w:r w:rsidRPr="000B4FC1">
        <w:rPr>
          <w:rFonts w:ascii="Courier New" w:hAnsi="Courier New" w:cs="Courier New"/>
          <w:sz w:val="18"/>
          <w:szCs w:val="18"/>
        </w:rPr>
        <w:t>}</w:t>
      </w:r>
    </w:p>
    <w:p w:rsidR="006B6455" w:rsidRDefault="006B6455" w:rsidP="004278BD"/>
    <w:p w:rsidR="006B6455" w:rsidRPr="00A32146" w:rsidRDefault="006B6455" w:rsidP="00864B29">
      <w:pPr>
        <w:pStyle w:val="CS-head4"/>
        <w:rPr>
          <w:rFonts w:ascii="Times New Roman" w:hAnsi="Times New Roman"/>
          <w:b w:val="0"/>
        </w:rPr>
      </w:pPr>
      <w:r w:rsidRPr="00A32146">
        <w:rPr>
          <w:rFonts w:ascii="Times New Roman" w:hAnsi="Times New Roman"/>
          <w:b w:val="0"/>
        </w:rPr>
        <w:t>(End of Code)</w:t>
      </w:r>
    </w:p>
    <w:p w:rsidR="00AD0EBA" w:rsidRPr="00A32146" w:rsidRDefault="00AD0EBA" w:rsidP="004278BD">
      <w:pPr>
        <w:sectPr w:rsidR="00AD0EBA" w:rsidRPr="00A32146" w:rsidSect="002737A9">
          <w:headerReference w:type="default" r:id="rId216"/>
          <w:pgSz w:w="12240" w:h="15840"/>
          <w:pgMar w:top="1440" w:right="1800" w:bottom="1440" w:left="1800" w:header="720" w:footer="720" w:gutter="0"/>
          <w:cols w:space="720"/>
        </w:sectPr>
      </w:pPr>
    </w:p>
    <w:p w:rsidR="00AD0EBA" w:rsidRDefault="00500790" w:rsidP="00AD0EBA">
      <w:pPr>
        <w:pStyle w:val="CS-ChapterTitle"/>
      </w:pPr>
      <w:bookmarkStart w:id="83" w:name="_Toc76901977"/>
      <w:r>
        <w:rPr>
          <w:noProof/>
        </w:rPr>
        <mc:AlternateContent>
          <mc:Choice Requires="wps">
            <w:drawing>
              <wp:anchor distT="0" distB="0" distL="114300" distR="114300" simplePos="0" relativeHeight="251654656" behindDoc="0" locked="1" layoutInCell="1" allowOverlap="1">
                <wp:simplePos x="0" y="0"/>
                <wp:positionH relativeFrom="column">
                  <wp:posOffset>5899785</wp:posOffset>
                </wp:positionH>
                <wp:positionV relativeFrom="paragraph">
                  <wp:posOffset>-904875</wp:posOffset>
                </wp:positionV>
                <wp:extent cx="731520" cy="10048875"/>
                <wp:effectExtent l="22860" t="19050" r="26670" b="19050"/>
                <wp:wrapNone/>
                <wp:docPr id="20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48875"/>
                        </a:xfrm>
                        <a:prstGeom prst="rect">
                          <a:avLst/>
                        </a:prstGeom>
                        <a:solidFill>
                          <a:srgbClr val="C0C0C0"/>
                        </a:solidFill>
                        <a:ln w="38100">
                          <a:solidFill>
                            <a:srgbClr val="C0C0C0"/>
                          </a:solidFill>
                          <a:miter lim="800000"/>
                          <a:headEnd/>
                          <a:tailEnd/>
                        </a:ln>
                      </wps:spPr>
                      <wps:txbx>
                        <w:txbxContent>
                          <w:p w:rsidR="00610937" w:rsidRDefault="00610937" w:rsidP="00AD0EBA">
                            <w:pPr>
                              <w:pStyle w:val="CS-sidetitle"/>
                            </w:pPr>
                            <w:r>
                              <w:t>Glossary</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5" type="#_x0000_t202" style="position:absolute;margin-left:464.55pt;margin-top:-71.25pt;width:57.6pt;height:791.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" fillcolor="silver" strokecolor="silver" strokeweight="3pt">
                <v:textbox style="layout-flow:vertical;mso-layout-flow-alt:bottom-to-top">
                  <w:txbxContent>
                    <w:p w:rsidR="00610937" w:rsidRDefault="00610937" w:rsidP="00AD0EBA">
                      <w:pPr>
                        <w:pStyle w:val="CS-sidetitle"/>
                      </w:pPr>
                      <w:r>
                        <w:t>Glossary</w:t>
                      </w:r>
                    </w:p>
                  </w:txbxContent>
                </v:textbox>
                <w10:anchorlock/>
              </v:shape>
            </w:pict>
          </mc:Fallback>
        </mc:AlternateContent>
      </w:r>
      <w:r w:rsidR="00AD0EBA">
        <w:t>Glossary</w:t>
      </w:r>
      <w:bookmarkEnd w:id="83"/>
    </w:p>
    <w:p w:rsidR="00AD0EBA" w:rsidRDefault="00AD0EBA" w:rsidP="00AD0EBA">
      <w:pPr>
        <w:sectPr w:rsidR="00AD0EBA" w:rsidSect="002737A9">
          <w:headerReference w:type="default" r:id="rId217"/>
          <w:pgSz w:w="12240" w:h="15840"/>
          <w:pgMar w:top="1440" w:right="1800" w:bottom="1440" w:left="1800" w:header="720" w:footer="720" w:gutter="0"/>
          <w:cols w:space="720"/>
        </w:sectPr>
      </w:pPr>
    </w:p>
    <w:p w:rsidR="00AD0EBA" w:rsidRPr="00AD0EBA" w:rsidRDefault="00AD0EBA" w:rsidP="00AD0EBA">
      <w:pPr>
        <w:pStyle w:val="CS-head1"/>
      </w:pPr>
      <w:bookmarkStart w:id="84" w:name="_Toc76901978"/>
      <w:r>
        <w:t>Glossary</w:t>
      </w:r>
      <w:bookmarkEnd w:id="84"/>
    </w:p>
    <w:p w:rsidR="00AD0EBA" w:rsidRPr="00AD0EBA" w:rsidRDefault="00500790" w:rsidP="00AD0EBA">
      <w:pPr>
        <w:rPr>
          <w:rFonts w:eastAsia="SimSun"/>
        </w:rPr>
      </w:pPr>
      <w:bookmarkStart w:id="85" w:name="_Toc340155350"/>
      <w:bookmarkStart w:id="86" w:name="_Toc352332926"/>
      <w:r w:rsidRPr="00AD0EBA">
        <w:rPr>
          <w:rFonts w:eastAsia="SimSun"/>
          <w:noProof/>
        </w:rPr>
        <mc:AlternateContent>
          <mc:Choice Requires="wps">
            <w:drawing>
              <wp:anchor distT="0" distB="0" distL="114300" distR="114300" simplePos="0" relativeHeight="251664896" behindDoc="1" locked="0" layoutInCell="1" allowOverlap="1">
                <wp:simplePos x="0" y="0"/>
                <wp:positionH relativeFrom="column">
                  <wp:posOffset>-5715</wp:posOffset>
                </wp:positionH>
                <wp:positionV relativeFrom="paragraph">
                  <wp:posOffset>54610</wp:posOffset>
                </wp:positionV>
                <wp:extent cx="5600700" cy="0"/>
                <wp:effectExtent l="22860" t="26035" r="24765" b="21590"/>
                <wp:wrapNone/>
                <wp:docPr id="201"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A0328BF" id="Line 42" o:spid="_x0000_s1026" style="position:absolute;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3pt" to="440.5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" strokeweight="3pt">
                <v:stroke linestyle="thinThin"/>
              </v:line>
            </w:pict>
          </mc:Fallback>
        </mc:AlternateContent>
      </w:r>
      <w:bookmarkEnd w:id="85"/>
      <w:bookmarkEnd w:id="86"/>
    </w:p>
    <w:p w:rsidR="00AD0EBA" w:rsidRDefault="00AD0EBA" w:rsidP="00AD0EBA"/>
    <w:p w:rsidR="00C804E8" w:rsidRPr="00AD0EBA" w:rsidRDefault="00C804E8" w:rsidP="00AD0EBA"/>
    <w:p w:rsidR="00AD0EBA" w:rsidRPr="00A26829" w:rsidRDefault="00AD0EBA" w:rsidP="00AD0EBA">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a</w:t>
      </w:r>
    </w:p>
    <w:p w:rsidR="00AD0EBA" w:rsidRDefault="00500790" w:rsidP="00AD0EBA">
      <w:r w:rsidRPr="00F925F7">
        <w:rPr>
          <w:noProof/>
          <w:sz w:val="40"/>
          <w:szCs w:val="40"/>
        </w:rPr>
        <mc:AlternateContent>
          <mc:Choice Requires="wps">
            <w:drawing>
              <wp:anchor distT="4294967295" distB="4294967295" distL="114300" distR="114300" simplePos="0" relativeHeight="251657728" behindDoc="1" locked="0" layoutInCell="1" allowOverlap="1">
                <wp:simplePos x="0" y="0"/>
                <wp:positionH relativeFrom="column">
                  <wp:posOffset>51435</wp:posOffset>
                </wp:positionH>
                <wp:positionV relativeFrom="paragraph">
                  <wp:posOffset>54609</wp:posOffset>
                </wp:positionV>
                <wp:extent cx="5577840" cy="0"/>
                <wp:effectExtent l="0" t="38100" r="22860" b="19050"/>
                <wp:wrapNone/>
                <wp:docPr id="200"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1BEBC9" id="Straight Connector 23" o:spid="_x0000_s1026" style="position:absolute;flip:y;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" strokeweight="6pt"/>
            </w:pict>
          </mc:Fallback>
        </mc:AlternateContent>
      </w:r>
    </w:p>
    <w:p w:rsidR="00AD0EBA" w:rsidRDefault="00AD0EBA" w:rsidP="00AD0EBA"/>
    <w:tbl>
      <w:tblPr>
        <w:tblW w:w="8820" w:type="dxa"/>
        <w:tblInd w:w="198" w:type="dxa"/>
        <w:tblLook w:val="01E0" w:firstRow="1" w:lastRow="1" w:firstColumn="1" w:lastColumn="1" w:noHBand="0" w:noVBand="0"/>
      </w:tblPr>
      <w:tblGrid>
        <w:gridCol w:w="2250"/>
        <w:gridCol w:w="6570"/>
      </w:tblGrid>
      <w:tr w:rsidR="007C0A68" w:rsidRPr="007E1BD1" w:rsidTr="00AD0EBA">
        <w:trPr>
          <w:trHeight w:val="80"/>
        </w:trPr>
        <w:tc>
          <w:tcPr>
            <w:tcW w:w="2250" w:type="dxa"/>
          </w:tcPr>
          <w:p w:rsidR="007C0A68" w:rsidRDefault="007C0A68" w:rsidP="00AD0EBA">
            <w:pPr>
              <w:rPr>
                <w:b/>
                <w:i/>
                <w:szCs w:val="18"/>
              </w:rPr>
            </w:pPr>
            <w:r>
              <w:rPr>
                <w:b/>
                <w:i/>
                <w:szCs w:val="18"/>
              </w:rPr>
              <w:t>Application Server</w:t>
            </w:r>
          </w:p>
        </w:tc>
        <w:tc>
          <w:tcPr>
            <w:tcW w:w="6570" w:type="dxa"/>
          </w:tcPr>
          <w:p w:rsidR="007C0A68" w:rsidRPr="007C0A68" w:rsidRDefault="007C0A68" w:rsidP="00AD0EBA">
            <w:pPr>
              <w:pStyle w:val="CS-tabletext"/>
              <w:rPr>
                <w:rFonts w:ascii="Arial" w:hAnsi="Arial" w:cs="Arial"/>
                <w:sz w:val="18"/>
                <w:szCs w:val="18"/>
              </w:rPr>
            </w:pPr>
            <w:r w:rsidRPr="007C0A68">
              <w:rPr>
                <w:rFonts w:ascii="Arial" w:hAnsi="Arial" w:cs="Arial"/>
                <w:sz w:val="18"/>
                <w:szCs w:val="18"/>
              </w:rPr>
              <w:t>Server where the CE system is actually deployed and where CE processes the business logic and parameter operations.</w:t>
            </w:r>
          </w:p>
        </w:tc>
      </w:tr>
      <w:tr w:rsidR="007C0A68" w:rsidRPr="007E1BD1" w:rsidTr="00610937">
        <w:trPr>
          <w:trHeight w:hRule="exact" w:val="136"/>
        </w:trPr>
        <w:tc>
          <w:tcPr>
            <w:tcW w:w="2250" w:type="dxa"/>
          </w:tcPr>
          <w:p w:rsidR="007C0A68" w:rsidRPr="00AD0EBA" w:rsidRDefault="007C0A68" w:rsidP="00610937">
            <w:pPr>
              <w:rPr>
                <w:b/>
                <w:i/>
                <w:sz w:val="18"/>
                <w:szCs w:val="18"/>
              </w:rPr>
            </w:pPr>
          </w:p>
        </w:tc>
        <w:tc>
          <w:tcPr>
            <w:tcW w:w="6570" w:type="dxa"/>
          </w:tcPr>
          <w:p w:rsidR="007C0A68" w:rsidRPr="00AD0EBA" w:rsidRDefault="007C0A68" w:rsidP="00610937">
            <w:pPr>
              <w:pStyle w:val="CS-tabletext"/>
              <w:rPr>
                <w:rFonts w:ascii="Arial" w:hAnsi="Arial" w:cs="Arial"/>
                <w:sz w:val="18"/>
                <w:szCs w:val="18"/>
              </w:rPr>
            </w:pPr>
          </w:p>
        </w:tc>
      </w:tr>
      <w:tr w:rsidR="00AD0EBA" w:rsidRPr="007E1BD1" w:rsidTr="00AD0EBA">
        <w:trPr>
          <w:trHeight w:val="80"/>
        </w:trPr>
        <w:tc>
          <w:tcPr>
            <w:tcW w:w="2250" w:type="dxa"/>
          </w:tcPr>
          <w:p w:rsidR="00AD0EBA" w:rsidRPr="00AD0EBA" w:rsidRDefault="006F06AE" w:rsidP="00AD0EBA">
            <w:pPr>
              <w:rPr>
                <w:b/>
                <w:i/>
                <w:szCs w:val="18"/>
              </w:rPr>
            </w:pPr>
            <w:r>
              <w:rPr>
                <w:b/>
                <w:i/>
                <w:szCs w:val="18"/>
              </w:rPr>
              <w:t>Archiving</w:t>
            </w:r>
          </w:p>
        </w:tc>
        <w:tc>
          <w:tcPr>
            <w:tcW w:w="6570" w:type="dxa"/>
          </w:tcPr>
          <w:p w:rsidR="00AD0EBA" w:rsidRPr="00AD0EBA" w:rsidRDefault="007C0A68" w:rsidP="00AD0EBA">
            <w:pPr>
              <w:pStyle w:val="CS-tabletext"/>
              <w:rPr>
                <w:rFonts w:ascii="Arial" w:hAnsi="Arial" w:cs="Arial"/>
                <w:sz w:val="18"/>
                <w:szCs w:val="18"/>
              </w:rPr>
            </w:pPr>
            <w:r w:rsidRPr="007C0A68">
              <w:rPr>
                <w:rFonts w:ascii="Arial" w:hAnsi="Arial" w:cs="Arial"/>
                <w:sz w:val="18"/>
                <w:szCs w:val="18"/>
              </w:rPr>
              <w:t>The process of transferring transaction records from the Transaction Database to the Backup Database.</w:t>
            </w:r>
          </w:p>
        </w:tc>
      </w:tr>
      <w:tr w:rsidR="00AD0EBA" w:rsidRPr="007E1BD1" w:rsidTr="00AD0EBA">
        <w:trPr>
          <w:trHeight w:hRule="exact" w:val="136"/>
        </w:trPr>
        <w:tc>
          <w:tcPr>
            <w:tcW w:w="2250" w:type="dxa"/>
          </w:tcPr>
          <w:p w:rsidR="00AD0EBA" w:rsidRPr="00AD0EBA" w:rsidRDefault="00AD0EBA" w:rsidP="00AD0EBA">
            <w:pPr>
              <w:rPr>
                <w:b/>
                <w:i/>
                <w:sz w:val="18"/>
                <w:szCs w:val="18"/>
              </w:rPr>
            </w:pPr>
          </w:p>
        </w:tc>
        <w:tc>
          <w:tcPr>
            <w:tcW w:w="6570" w:type="dxa"/>
          </w:tcPr>
          <w:p w:rsidR="00AD0EBA" w:rsidRPr="00AD0EBA" w:rsidRDefault="00AD0EBA" w:rsidP="00AD0EBA">
            <w:pPr>
              <w:pStyle w:val="CS-tabletext"/>
              <w:rPr>
                <w:rFonts w:ascii="Arial" w:hAnsi="Arial" w:cs="Arial"/>
                <w:sz w:val="18"/>
                <w:szCs w:val="18"/>
              </w:rPr>
            </w:pPr>
          </w:p>
        </w:tc>
      </w:tr>
      <w:tr w:rsidR="00AD0EBA" w:rsidRPr="007E1BD1" w:rsidTr="00AD0EBA">
        <w:trPr>
          <w:trHeight w:val="80"/>
        </w:trPr>
        <w:tc>
          <w:tcPr>
            <w:tcW w:w="2250" w:type="dxa"/>
          </w:tcPr>
          <w:p w:rsidR="00AD0EBA" w:rsidRPr="00AD0EBA" w:rsidRDefault="006F06AE" w:rsidP="00AD0EBA">
            <w:pPr>
              <w:rPr>
                <w:b/>
                <w:i/>
                <w:szCs w:val="18"/>
              </w:rPr>
            </w:pPr>
            <w:r>
              <w:rPr>
                <w:b/>
                <w:i/>
                <w:szCs w:val="18"/>
              </w:rPr>
              <w:t>Auto Archiving</w:t>
            </w:r>
          </w:p>
        </w:tc>
        <w:tc>
          <w:tcPr>
            <w:tcW w:w="6570" w:type="dxa"/>
          </w:tcPr>
          <w:p w:rsidR="00AD0EBA" w:rsidRPr="00AD0EBA" w:rsidRDefault="006F06AE" w:rsidP="00AD0EBA">
            <w:pPr>
              <w:pStyle w:val="CS-tabletext"/>
              <w:rPr>
                <w:rFonts w:ascii="Arial" w:hAnsi="Arial" w:cs="Arial"/>
                <w:sz w:val="18"/>
                <w:szCs w:val="18"/>
              </w:rPr>
            </w:pPr>
            <w:r>
              <w:rPr>
                <w:rFonts w:ascii="Arial" w:hAnsi="Arial" w:cs="Arial"/>
                <w:sz w:val="18"/>
                <w:szCs w:val="18"/>
              </w:rPr>
              <w:t xml:space="preserve">Mode of archiving </w:t>
            </w:r>
            <w:r w:rsidRPr="006F06AE">
              <w:rPr>
                <w:rFonts w:ascii="Arial" w:hAnsi="Arial" w:cs="Arial"/>
                <w:sz w:val="18"/>
                <w:szCs w:val="18"/>
              </w:rPr>
              <w:t>in which records are automatically archived by batch according to a set of defined criteria.  This is also called Batch Archiving.</w:t>
            </w:r>
          </w:p>
        </w:tc>
      </w:tr>
      <w:tr w:rsidR="00AD0EBA" w:rsidRPr="007E1BD1" w:rsidTr="00AD0EBA">
        <w:trPr>
          <w:trHeight w:hRule="exact" w:val="136"/>
        </w:trPr>
        <w:tc>
          <w:tcPr>
            <w:tcW w:w="2250" w:type="dxa"/>
          </w:tcPr>
          <w:p w:rsidR="00AD0EBA" w:rsidRPr="00AD0EBA" w:rsidRDefault="00AD0EBA" w:rsidP="00AD0EBA">
            <w:pPr>
              <w:rPr>
                <w:b/>
                <w:i/>
                <w:sz w:val="18"/>
                <w:szCs w:val="18"/>
              </w:rPr>
            </w:pPr>
          </w:p>
        </w:tc>
        <w:tc>
          <w:tcPr>
            <w:tcW w:w="6570" w:type="dxa"/>
          </w:tcPr>
          <w:p w:rsidR="00AD0EBA" w:rsidRPr="00AD0EBA" w:rsidRDefault="00AD0EBA" w:rsidP="00AD0EBA">
            <w:pPr>
              <w:pStyle w:val="CS-tabletext"/>
              <w:rPr>
                <w:rFonts w:ascii="Arial" w:hAnsi="Arial" w:cs="Arial"/>
                <w:sz w:val="18"/>
                <w:szCs w:val="18"/>
              </w:rPr>
            </w:pPr>
          </w:p>
        </w:tc>
      </w:tr>
      <w:tr w:rsidR="00AD0EBA" w:rsidRPr="007E1BD1" w:rsidTr="00AD0EBA">
        <w:trPr>
          <w:trHeight w:val="80"/>
        </w:trPr>
        <w:tc>
          <w:tcPr>
            <w:tcW w:w="2250" w:type="dxa"/>
          </w:tcPr>
          <w:p w:rsidR="00AD0EBA" w:rsidRPr="00AD0EBA" w:rsidRDefault="00DA400D" w:rsidP="00AD0EBA">
            <w:pPr>
              <w:rPr>
                <w:b/>
                <w:i/>
                <w:szCs w:val="18"/>
              </w:rPr>
            </w:pPr>
            <w:r w:rsidRPr="00DA400D">
              <w:rPr>
                <w:b/>
                <w:i/>
                <w:szCs w:val="18"/>
              </w:rPr>
              <w:t>Archive Data Function</w:t>
            </w:r>
          </w:p>
        </w:tc>
        <w:tc>
          <w:tcPr>
            <w:tcW w:w="6570" w:type="dxa"/>
          </w:tcPr>
          <w:p w:rsidR="00AD0EBA" w:rsidRPr="00AD0EBA" w:rsidRDefault="00DA400D" w:rsidP="00AD0EBA">
            <w:pPr>
              <w:pStyle w:val="CS-tabletext"/>
              <w:rPr>
                <w:rFonts w:ascii="Arial" w:hAnsi="Arial" w:cs="Arial"/>
                <w:sz w:val="18"/>
                <w:szCs w:val="18"/>
              </w:rPr>
            </w:pPr>
            <w:r>
              <w:rPr>
                <w:rFonts w:ascii="Arial" w:hAnsi="Arial" w:cs="Arial"/>
                <w:sz w:val="18"/>
                <w:szCs w:val="18"/>
              </w:rPr>
              <w:t xml:space="preserve">Function </w:t>
            </w:r>
            <w:r w:rsidRPr="00DA400D">
              <w:rPr>
                <w:rFonts w:ascii="Arial" w:hAnsi="Arial" w:cs="Arial"/>
                <w:sz w:val="18"/>
                <w:szCs w:val="18"/>
              </w:rPr>
              <w:t>used for archiving records.</w:t>
            </w:r>
          </w:p>
        </w:tc>
      </w:tr>
    </w:tbl>
    <w:p w:rsidR="00AD0EBA" w:rsidRDefault="00AD0EBA" w:rsidP="00AD0EBA"/>
    <w:p w:rsidR="00AD0EBA" w:rsidRDefault="00500790" w:rsidP="00AD0EBA">
      <w:r>
        <w:rPr>
          <w:noProof/>
        </w:rPr>
        <mc:AlternateContent>
          <mc:Choice Requires="wps">
            <w:drawing>
              <wp:anchor distT="4294967295" distB="4294967295" distL="114300" distR="114300" simplePos="0" relativeHeight="251655680" behindDoc="0" locked="0" layoutInCell="1" allowOverlap="1">
                <wp:simplePos x="0" y="0"/>
                <wp:positionH relativeFrom="column">
                  <wp:posOffset>457200</wp:posOffset>
                </wp:positionH>
                <wp:positionV relativeFrom="paragraph">
                  <wp:posOffset>76199</wp:posOffset>
                </wp:positionV>
                <wp:extent cx="5143500" cy="0"/>
                <wp:effectExtent l="0" t="0" r="0" b="0"/>
                <wp:wrapNone/>
                <wp:docPr id="199"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C0DFEC" id="Straight Connector 22"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6pt" to="441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" stroked="f"/>
            </w:pict>
          </mc:Fallback>
        </mc:AlternateContent>
      </w:r>
    </w:p>
    <w:p w:rsidR="00AD0EBA" w:rsidRPr="00A26829" w:rsidRDefault="00AD0EBA" w:rsidP="00AD0EBA">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B</w:t>
      </w:r>
    </w:p>
    <w:p w:rsidR="00AD0EBA" w:rsidRDefault="00500790" w:rsidP="00AD0EBA">
      <w:r>
        <w:rPr>
          <w:noProof/>
        </w:rPr>
        <mc:AlternateContent>
          <mc:Choice Requires="wps">
            <w:drawing>
              <wp:anchor distT="4294967295" distB="4294967295" distL="114300" distR="114300" simplePos="0" relativeHeight="251656704" behindDoc="1" locked="0" layoutInCell="1" allowOverlap="1">
                <wp:simplePos x="0" y="0"/>
                <wp:positionH relativeFrom="column">
                  <wp:posOffset>51435</wp:posOffset>
                </wp:positionH>
                <wp:positionV relativeFrom="paragraph">
                  <wp:posOffset>21589</wp:posOffset>
                </wp:positionV>
                <wp:extent cx="5577840" cy="0"/>
                <wp:effectExtent l="0" t="38100" r="22860" b="19050"/>
                <wp:wrapNone/>
                <wp:docPr id="198"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0442C3" id="Straight Connector 21" o:spid="_x0000_s1026" style="position:absolute;flip:y;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1.7pt" to="44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" strokeweight="6pt"/>
            </w:pict>
          </mc:Fallback>
        </mc:AlternateContent>
      </w:r>
    </w:p>
    <w:p w:rsidR="00AD0EBA" w:rsidRDefault="00AD0EBA" w:rsidP="00AD0EBA"/>
    <w:tbl>
      <w:tblPr>
        <w:tblW w:w="8820" w:type="dxa"/>
        <w:tblInd w:w="198" w:type="dxa"/>
        <w:tblLook w:val="01E0" w:firstRow="1" w:lastRow="1" w:firstColumn="1" w:lastColumn="1" w:noHBand="0" w:noVBand="0"/>
      </w:tblPr>
      <w:tblGrid>
        <w:gridCol w:w="2250"/>
        <w:gridCol w:w="6570"/>
      </w:tblGrid>
      <w:tr w:rsidR="00AD0EBA" w:rsidRPr="007E1BD1" w:rsidTr="00AD0EBA">
        <w:trPr>
          <w:trHeight w:val="80"/>
        </w:trPr>
        <w:tc>
          <w:tcPr>
            <w:tcW w:w="2250" w:type="dxa"/>
          </w:tcPr>
          <w:p w:rsidR="00AD0EBA" w:rsidRPr="00AD0EBA" w:rsidRDefault="006F06AE" w:rsidP="00AD0EBA">
            <w:pPr>
              <w:rPr>
                <w:b/>
                <w:i/>
              </w:rPr>
            </w:pPr>
            <w:r>
              <w:rPr>
                <w:b/>
                <w:i/>
              </w:rPr>
              <w:t>Batch Archiving</w:t>
            </w:r>
          </w:p>
        </w:tc>
        <w:tc>
          <w:tcPr>
            <w:tcW w:w="6570" w:type="dxa"/>
          </w:tcPr>
          <w:p w:rsidR="00AD0EBA" w:rsidRPr="00AD0EBA" w:rsidRDefault="006F06AE" w:rsidP="006F06AE">
            <w:pPr>
              <w:pStyle w:val="CS-tabletext"/>
              <w:rPr>
                <w:rFonts w:ascii="Arial" w:hAnsi="Arial" w:cs="Arial"/>
                <w:sz w:val="18"/>
                <w:szCs w:val="18"/>
              </w:rPr>
            </w:pPr>
            <w:r>
              <w:rPr>
                <w:rFonts w:ascii="Arial" w:hAnsi="Arial" w:cs="Arial"/>
                <w:sz w:val="18"/>
                <w:szCs w:val="18"/>
              </w:rPr>
              <w:t xml:space="preserve">See </w:t>
            </w:r>
            <w:r w:rsidRPr="0049510F">
              <w:rPr>
                <w:rFonts w:ascii="Lucida Bright" w:hAnsi="Lucida Bright" w:cs="Arial"/>
                <w:sz w:val="16"/>
                <w:szCs w:val="16"/>
              </w:rPr>
              <w:t>Auto Archiving</w:t>
            </w:r>
            <w:r>
              <w:rPr>
                <w:rFonts w:ascii="Arial" w:hAnsi="Arial" w:cs="Arial"/>
                <w:sz w:val="18"/>
                <w:szCs w:val="18"/>
              </w:rPr>
              <w:t>.</w:t>
            </w:r>
          </w:p>
        </w:tc>
      </w:tr>
      <w:tr w:rsidR="007C0A68" w:rsidRPr="007E1BD1" w:rsidTr="00610937">
        <w:trPr>
          <w:trHeight w:hRule="exact" w:val="136"/>
        </w:trPr>
        <w:tc>
          <w:tcPr>
            <w:tcW w:w="2250" w:type="dxa"/>
          </w:tcPr>
          <w:p w:rsidR="007C0A68" w:rsidRPr="00AD0EBA" w:rsidRDefault="007C0A68" w:rsidP="00610937">
            <w:pPr>
              <w:rPr>
                <w:b/>
                <w:i/>
                <w:sz w:val="18"/>
                <w:szCs w:val="18"/>
              </w:rPr>
            </w:pPr>
          </w:p>
        </w:tc>
        <w:tc>
          <w:tcPr>
            <w:tcW w:w="6570" w:type="dxa"/>
          </w:tcPr>
          <w:p w:rsidR="007C0A68" w:rsidRPr="00AD0EBA" w:rsidRDefault="007C0A68" w:rsidP="00610937">
            <w:pPr>
              <w:pStyle w:val="CS-tabletext"/>
              <w:rPr>
                <w:rFonts w:ascii="Arial" w:hAnsi="Arial" w:cs="Arial"/>
                <w:sz w:val="18"/>
                <w:szCs w:val="18"/>
              </w:rPr>
            </w:pPr>
          </w:p>
        </w:tc>
      </w:tr>
      <w:tr w:rsidR="007C0A68" w:rsidRPr="007E1BD1" w:rsidTr="00AD0EBA">
        <w:trPr>
          <w:trHeight w:val="80"/>
        </w:trPr>
        <w:tc>
          <w:tcPr>
            <w:tcW w:w="2250" w:type="dxa"/>
          </w:tcPr>
          <w:p w:rsidR="007C0A68" w:rsidRDefault="007C0A68" w:rsidP="00AD0EBA">
            <w:pPr>
              <w:rPr>
                <w:b/>
                <w:i/>
              </w:rPr>
            </w:pPr>
            <w:r>
              <w:rPr>
                <w:b/>
                <w:i/>
              </w:rPr>
              <w:t>Business Unit</w:t>
            </w:r>
          </w:p>
        </w:tc>
        <w:tc>
          <w:tcPr>
            <w:tcW w:w="6570" w:type="dxa"/>
          </w:tcPr>
          <w:p w:rsidR="007C0A68" w:rsidRDefault="007C0A68" w:rsidP="006F06AE">
            <w:pPr>
              <w:pStyle w:val="CS-tabletext"/>
              <w:rPr>
                <w:rFonts w:ascii="Arial" w:hAnsi="Arial" w:cs="Arial"/>
                <w:sz w:val="18"/>
                <w:szCs w:val="18"/>
              </w:rPr>
            </w:pPr>
            <w:r w:rsidRPr="007C0A68">
              <w:rPr>
                <w:rFonts w:ascii="Arial" w:hAnsi="Arial" w:cs="Arial"/>
                <w:sz w:val="18"/>
                <w:szCs w:val="18"/>
              </w:rPr>
              <w:t>A processing center or a branch unit of a bank-country group.</w:t>
            </w:r>
          </w:p>
        </w:tc>
      </w:tr>
    </w:tbl>
    <w:p w:rsidR="00AD0EBA" w:rsidRDefault="00AD0EBA" w:rsidP="00AD0EBA"/>
    <w:p w:rsidR="00AD0EBA" w:rsidRDefault="00AD0EBA" w:rsidP="00AD0EBA"/>
    <w:p w:rsidR="00AD0EBA" w:rsidRPr="00A26829" w:rsidRDefault="00AD0EBA" w:rsidP="00AD0EBA">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C</w:t>
      </w:r>
    </w:p>
    <w:p w:rsidR="00AD0EBA" w:rsidRDefault="00500790" w:rsidP="00AD0EBA">
      <w:r w:rsidRPr="00F925F7">
        <w:rPr>
          <w:rFonts w:ascii="Copperplate Gothic Bold" w:hAnsi="Copperplate Gothic Bold"/>
          <w:noProof/>
          <w:sz w:val="48"/>
          <w:szCs w:val="48"/>
        </w:rPr>
        <mc:AlternateContent>
          <mc:Choice Requires="wps">
            <w:drawing>
              <wp:anchor distT="4294967295" distB="4294967295" distL="114300" distR="114300" simplePos="0" relativeHeight="251658752" behindDoc="1" locked="0" layoutInCell="1" allowOverlap="1">
                <wp:simplePos x="0" y="0"/>
                <wp:positionH relativeFrom="column">
                  <wp:posOffset>51435</wp:posOffset>
                </wp:positionH>
                <wp:positionV relativeFrom="paragraph">
                  <wp:posOffset>34289</wp:posOffset>
                </wp:positionV>
                <wp:extent cx="5577840" cy="0"/>
                <wp:effectExtent l="0" t="38100" r="22860" b="19050"/>
                <wp:wrapNone/>
                <wp:docPr id="197"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850F463" id="Straight Connector 20" o:spid="_x0000_s1026" style="position:absolute;flip:y;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2.7pt" to="443.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" strokeweight="6pt"/>
            </w:pict>
          </mc:Fallback>
        </mc:AlternateContent>
      </w:r>
    </w:p>
    <w:p w:rsidR="00AD0EBA" w:rsidRDefault="00AD0EBA" w:rsidP="00AD0EBA"/>
    <w:tbl>
      <w:tblPr>
        <w:tblW w:w="8820" w:type="dxa"/>
        <w:tblInd w:w="198" w:type="dxa"/>
        <w:tblLook w:val="01E0" w:firstRow="1" w:lastRow="1" w:firstColumn="1" w:lastColumn="1" w:noHBand="0" w:noVBand="0"/>
      </w:tblPr>
      <w:tblGrid>
        <w:gridCol w:w="2322"/>
        <w:gridCol w:w="6498"/>
      </w:tblGrid>
      <w:tr w:rsidR="00AD0EBA" w:rsidRPr="007E1BD1" w:rsidTr="00AD0EBA">
        <w:trPr>
          <w:trHeight w:val="702"/>
        </w:trPr>
        <w:tc>
          <w:tcPr>
            <w:tcW w:w="2322" w:type="dxa"/>
          </w:tcPr>
          <w:p w:rsidR="00AD0EBA" w:rsidRPr="00AD0EBA" w:rsidRDefault="006F06AE" w:rsidP="00AD0EBA">
            <w:pPr>
              <w:rPr>
                <w:b/>
                <w:i/>
                <w:szCs w:val="18"/>
              </w:rPr>
            </w:pPr>
            <w:r>
              <w:rPr>
                <w:b/>
                <w:i/>
                <w:szCs w:val="18"/>
              </w:rPr>
              <w:t>CE Utility</w:t>
            </w:r>
          </w:p>
        </w:tc>
        <w:tc>
          <w:tcPr>
            <w:tcW w:w="6498" w:type="dxa"/>
          </w:tcPr>
          <w:p w:rsidR="00AD0EBA" w:rsidRPr="00AD0EBA" w:rsidRDefault="006F06AE" w:rsidP="00AD0EBA">
            <w:pPr>
              <w:pStyle w:val="CS-tabletext"/>
              <w:rPr>
                <w:rFonts w:ascii="Arial" w:hAnsi="Arial" w:cs="Arial"/>
                <w:sz w:val="18"/>
                <w:szCs w:val="18"/>
              </w:rPr>
            </w:pPr>
            <w:r w:rsidRPr="006F06AE">
              <w:rPr>
                <w:rFonts w:ascii="Arial" w:hAnsi="Arial" w:cs="Arial"/>
                <w:sz w:val="18"/>
                <w:szCs w:val="18"/>
              </w:rPr>
              <w:t>Short for Customer Enterprise Utility Workbench.  This is the main tool for building parameters in CE.</w:t>
            </w:r>
          </w:p>
        </w:tc>
      </w:tr>
      <w:tr w:rsidR="0045257E" w:rsidRPr="007E1BD1" w:rsidTr="007C0A68">
        <w:trPr>
          <w:trHeight w:hRule="exact" w:val="136"/>
        </w:trPr>
        <w:tc>
          <w:tcPr>
            <w:tcW w:w="2322" w:type="dxa"/>
          </w:tcPr>
          <w:p w:rsidR="0045257E" w:rsidRPr="00AD0EBA" w:rsidRDefault="0045257E" w:rsidP="00BD68B8">
            <w:pPr>
              <w:rPr>
                <w:b/>
                <w:i/>
                <w:sz w:val="18"/>
                <w:szCs w:val="18"/>
              </w:rPr>
            </w:pPr>
          </w:p>
        </w:tc>
        <w:tc>
          <w:tcPr>
            <w:tcW w:w="6498" w:type="dxa"/>
          </w:tcPr>
          <w:p w:rsidR="0045257E" w:rsidRPr="00AD0EBA" w:rsidRDefault="0045257E" w:rsidP="00BD68B8">
            <w:pPr>
              <w:pStyle w:val="CS-tabletext"/>
              <w:rPr>
                <w:rFonts w:ascii="Arial" w:hAnsi="Arial" w:cs="Arial"/>
                <w:sz w:val="18"/>
                <w:szCs w:val="18"/>
              </w:rPr>
            </w:pPr>
          </w:p>
        </w:tc>
      </w:tr>
      <w:tr w:rsidR="0045257E" w:rsidRPr="007E1BD1" w:rsidTr="00BD68B8">
        <w:trPr>
          <w:trHeight w:val="702"/>
        </w:trPr>
        <w:tc>
          <w:tcPr>
            <w:tcW w:w="2322" w:type="dxa"/>
          </w:tcPr>
          <w:p w:rsidR="0045257E" w:rsidRPr="00AD0EBA" w:rsidRDefault="0045257E" w:rsidP="00BD68B8">
            <w:pPr>
              <w:rPr>
                <w:b/>
                <w:i/>
                <w:szCs w:val="18"/>
              </w:rPr>
            </w:pPr>
            <w:r>
              <w:rPr>
                <w:b/>
                <w:i/>
                <w:szCs w:val="18"/>
              </w:rPr>
              <w:t>Customer Enterprise (CE)</w:t>
            </w:r>
          </w:p>
        </w:tc>
        <w:tc>
          <w:tcPr>
            <w:tcW w:w="6498" w:type="dxa"/>
          </w:tcPr>
          <w:p w:rsidR="0045257E" w:rsidRPr="00AD0EBA" w:rsidRDefault="007C0A68" w:rsidP="00BD68B8">
            <w:pPr>
              <w:pStyle w:val="CS-tabletext"/>
              <w:rPr>
                <w:rFonts w:ascii="Arial" w:hAnsi="Arial" w:cs="Arial"/>
                <w:sz w:val="18"/>
                <w:szCs w:val="18"/>
              </w:rPr>
            </w:pPr>
            <w:r w:rsidRPr="007C0A68">
              <w:rPr>
                <w:rFonts w:ascii="Arial" w:hAnsi="Arial" w:cs="Arial"/>
                <w:sz w:val="18"/>
                <w:szCs w:val="18"/>
              </w:rPr>
              <w:t>The Eximbills business-to-business (B2B) solution that provides bank customers with a convenient and secure single window for processing and inquiring on all their trade finance, open account, and payments transactions.</w:t>
            </w:r>
          </w:p>
        </w:tc>
      </w:tr>
    </w:tbl>
    <w:p w:rsidR="007C0A68" w:rsidRDefault="007C0A68" w:rsidP="00C804E8"/>
    <w:p w:rsidR="007C0A68" w:rsidRPr="007C0A68" w:rsidRDefault="007C0A68" w:rsidP="007C0A68"/>
    <w:p w:rsidR="007C0A68" w:rsidRPr="00A26829" w:rsidRDefault="007C0A68" w:rsidP="007C0A68">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D</w:t>
      </w:r>
    </w:p>
    <w:p w:rsidR="007C0A68" w:rsidRDefault="00500790" w:rsidP="007C0A68">
      <w:r w:rsidRPr="00F925F7">
        <w:rPr>
          <w:rFonts w:ascii="Copperplate Gothic Bold" w:hAnsi="Copperplate Gothic Bold"/>
          <w:noProof/>
          <w:sz w:val="48"/>
          <w:szCs w:val="48"/>
        </w:rPr>
        <mc:AlternateContent>
          <mc:Choice Requires="wps">
            <w:drawing>
              <wp:anchor distT="4294967295" distB="4294967295" distL="114300" distR="114300" simplePos="0" relativeHeight="251668992" behindDoc="1" locked="0" layoutInCell="1" allowOverlap="1">
                <wp:simplePos x="0" y="0"/>
                <wp:positionH relativeFrom="column">
                  <wp:posOffset>51435</wp:posOffset>
                </wp:positionH>
                <wp:positionV relativeFrom="paragraph">
                  <wp:posOffset>34289</wp:posOffset>
                </wp:positionV>
                <wp:extent cx="5577840" cy="0"/>
                <wp:effectExtent l="0" t="38100" r="22860" b="19050"/>
                <wp:wrapNone/>
                <wp:docPr id="196"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77DD9D" id="Straight Connector 20" o:spid="_x0000_s1026" style="position:absolute;flip:y;z-index:-251647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2.7pt" to="443.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" strokeweight="6pt"/>
            </w:pict>
          </mc:Fallback>
        </mc:AlternateContent>
      </w:r>
    </w:p>
    <w:p w:rsidR="007C0A68" w:rsidRDefault="007C0A68" w:rsidP="007C0A68"/>
    <w:tbl>
      <w:tblPr>
        <w:tblW w:w="8820" w:type="dxa"/>
        <w:tblInd w:w="198" w:type="dxa"/>
        <w:tblLook w:val="01E0" w:firstRow="1" w:lastRow="1" w:firstColumn="1" w:lastColumn="1" w:noHBand="0" w:noVBand="0"/>
      </w:tblPr>
      <w:tblGrid>
        <w:gridCol w:w="2322"/>
        <w:gridCol w:w="6498"/>
      </w:tblGrid>
      <w:tr w:rsidR="007C0A68" w:rsidRPr="007E1BD1" w:rsidTr="00610937">
        <w:trPr>
          <w:trHeight w:val="702"/>
        </w:trPr>
        <w:tc>
          <w:tcPr>
            <w:tcW w:w="2322" w:type="dxa"/>
          </w:tcPr>
          <w:p w:rsidR="007C0A68" w:rsidRPr="00AD0EBA" w:rsidRDefault="007C0A68" w:rsidP="00610937">
            <w:pPr>
              <w:rPr>
                <w:b/>
                <w:i/>
                <w:szCs w:val="18"/>
              </w:rPr>
            </w:pPr>
            <w:r>
              <w:rPr>
                <w:b/>
                <w:i/>
                <w:szCs w:val="18"/>
              </w:rPr>
              <w:t>Database</w:t>
            </w:r>
          </w:p>
        </w:tc>
        <w:tc>
          <w:tcPr>
            <w:tcW w:w="6498" w:type="dxa"/>
          </w:tcPr>
          <w:p w:rsidR="007C0A68" w:rsidRPr="00AD0EBA" w:rsidRDefault="007C0A68" w:rsidP="00610937">
            <w:pPr>
              <w:pStyle w:val="CS-tabletext"/>
              <w:rPr>
                <w:rFonts w:ascii="Arial" w:hAnsi="Arial" w:cs="Arial"/>
                <w:sz w:val="18"/>
                <w:szCs w:val="18"/>
              </w:rPr>
            </w:pPr>
            <w:r w:rsidRPr="007C0A68">
              <w:rPr>
                <w:rFonts w:ascii="Arial" w:hAnsi="Arial" w:cs="Arial"/>
                <w:sz w:val="18"/>
                <w:szCs w:val="18"/>
              </w:rPr>
              <w:t>An application used for the management, storage, and retrieval of data.</w:t>
            </w:r>
          </w:p>
        </w:tc>
      </w:tr>
      <w:tr w:rsidR="007C0A68" w:rsidRPr="007E1BD1" w:rsidTr="00610937">
        <w:trPr>
          <w:trHeight w:hRule="exact" w:val="136"/>
        </w:trPr>
        <w:tc>
          <w:tcPr>
            <w:tcW w:w="2322" w:type="dxa"/>
          </w:tcPr>
          <w:p w:rsidR="007C0A68" w:rsidRPr="00AD0EBA" w:rsidRDefault="007C0A68" w:rsidP="00610937">
            <w:pPr>
              <w:rPr>
                <w:b/>
                <w:i/>
                <w:sz w:val="18"/>
                <w:szCs w:val="18"/>
              </w:rPr>
            </w:pPr>
          </w:p>
        </w:tc>
        <w:tc>
          <w:tcPr>
            <w:tcW w:w="6498" w:type="dxa"/>
          </w:tcPr>
          <w:p w:rsidR="007C0A68" w:rsidRPr="00AD0EBA" w:rsidRDefault="007C0A68" w:rsidP="00610937">
            <w:pPr>
              <w:pStyle w:val="CS-tabletext"/>
              <w:rPr>
                <w:rFonts w:ascii="Arial" w:hAnsi="Arial" w:cs="Arial"/>
                <w:sz w:val="18"/>
                <w:szCs w:val="18"/>
              </w:rPr>
            </w:pPr>
          </w:p>
        </w:tc>
      </w:tr>
      <w:tr w:rsidR="007C0A68" w:rsidRPr="007E1BD1" w:rsidTr="00610937">
        <w:trPr>
          <w:trHeight w:val="702"/>
        </w:trPr>
        <w:tc>
          <w:tcPr>
            <w:tcW w:w="2322" w:type="dxa"/>
          </w:tcPr>
          <w:p w:rsidR="007C0A68" w:rsidRPr="00AD0EBA" w:rsidRDefault="007C0A68" w:rsidP="00610937">
            <w:pPr>
              <w:rPr>
                <w:b/>
                <w:i/>
                <w:szCs w:val="18"/>
              </w:rPr>
            </w:pPr>
            <w:r>
              <w:rPr>
                <w:b/>
                <w:i/>
                <w:szCs w:val="18"/>
              </w:rPr>
              <w:t>Document</w:t>
            </w:r>
          </w:p>
        </w:tc>
        <w:tc>
          <w:tcPr>
            <w:tcW w:w="6498" w:type="dxa"/>
          </w:tcPr>
          <w:p w:rsidR="007C0A68" w:rsidRPr="00AD0EBA" w:rsidRDefault="007C0A68" w:rsidP="00610937">
            <w:pPr>
              <w:pStyle w:val="CS-tabletext"/>
              <w:rPr>
                <w:rFonts w:ascii="Arial" w:hAnsi="Arial" w:cs="Arial"/>
                <w:sz w:val="18"/>
                <w:szCs w:val="18"/>
              </w:rPr>
            </w:pPr>
            <w:r w:rsidRPr="007C0A68">
              <w:rPr>
                <w:rFonts w:ascii="Arial" w:hAnsi="Arial" w:cs="Arial"/>
                <w:sz w:val="18"/>
                <w:szCs w:val="18"/>
              </w:rPr>
              <w:t>Also referred to as form.  It is one of the types of output that can be generated in HTML, PDF, WORD, or EXCEL format by a transaction function.</w:t>
            </w:r>
          </w:p>
        </w:tc>
      </w:tr>
    </w:tbl>
    <w:p w:rsidR="007C0A68" w:rsidRDefault="007C0A68" w:rsidP="007C0A68">
      <w:pPr>
        <w:pStyle w:val="CS-ChapterBullet"/>
        <w:numPr>
          <w:ilvl w:val="0"/>
          <w:numId w:val="0"/>
        </w:numPr>
        <w:ind w:left="720"/>
        <w:rPr>
          <w:rFonts w:ascii="Copperplate Gothic Bold" w:hAnsi="Copperplate Gothic Bold"/>
          <w:sz w:val="48"/>
          <w:szCs w:val="48"/>
        </w:rPr>
      </w:pPr>
    </w:p>
    <w:p w:rsidR="007C0A68" w:rsidRPr="00A26829" w:rsidRDefault="007C0A68" w:rsidP="007C0A68">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E</w:t>
      </w:r>
    </w:p>
    <w:p w:rsidR="007C0A68" w:rsidRDefault="00500790" w:rsidP="007C0A68">
      <w:r w:rsidRPr="00F925F7">
        <w:rPr>
          <w:rFonts w:ascii="Copperplate Gothic Bold" w:hAnsi="Copperplate Gothic Bold"/>
          <w:noProof/>
          <w:sz w:val="48"/>
          <w:szCs w:val="48"/>
        </w:rPr>
        <mc:AlternateContent>
          <mc:Choice Requires="wps">
            <w:drawing>
              <wp:anchor distT="4294967295" distB="4294967295" distL="114300" distR="114300" simplePos="0" relativeHeight="251667968" behindDoc="1" locked="0" layoutInCell="1" allowOverlap="1">
                <wp:simplePos x="0" y="0"/>
                <wp:positionH relativeFrom="column">
                  <wp:posOffset>51435</wp:posOffset>
                </wp:positionH>
                <wp:positionV relativeFrom="paragraph">
                  <wp:posOffset>34289</wp:posOffset>
                </wp:positionV>
                <wp:extent cx="5577840" cy="0"/>
                <wp:effectExtent l="0" t="38100" r="22860" b="19050"/>
                <wp:wrapNone/>
                <wp:docPr id="195"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0D42AE" id="Straight Connector 20" o:spid="_x0000_s1026" style="position:absolute;flip:y;z-index:-25164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2.7pt" to="443.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" strokeweight="6pt"/>
            </w:pict>
          </mc:Fallback>
        </mc:AlternateContent>
      </w:r>
    </w:p>
    <w:p w:rsidR="007C0A68" w:rsidRDefault="007C0A68" w:rsidP="007C0A68"/>
    <w:tbl>
      <w:tblPr>
        <w:tblW w:w="8820" w:type="dxa"/>
        <w:tblInd w:w="198" w:type="dxa"/>
        <w:tblLook w:val="01E0" w:firstRow="1" w:lastRow="1" w:firstColumn="1" w:lastColumn="1" w:noHBand="0" w:noVBand="0"/>
      </w:tblPr>
      <w:tblGrid>
        <w:gridCol w:w="2322"/>
        <w:gridCol w:w="6498"/>
      </w:tblGrid>
      <w:tr w:rsidR="007C0A68" w:rsidRPr="007E1BD1" w:rsidTr="00610937">
        <w:trPr>
          <w:trHeight w:val="702"/>
        </w:trPr>
        <w:tc>
          <w:tcPr>
            <w:tcW w:w="2322" w:type="dxa"/>
          </w:tcPr>
          <w:p w:rsidR="007C0A68" w:rsidRDefault="007C0A68" w:rsidP="00610937">
            <w:pPr>
              <w:rPr>
                <w:b/>
                <w:i/>
                <w:szCs w:val="18"/>
              </w:rPr>
            </w:pPr>
            <w:r>
              <w:rPr>
                <w:b/>
                <w:i/>
                <w:szCs w:val="18"/>
              </w:rPr>
              <w:t>End-user</w:t>
            </w:r>
          </w:p>
        </w:tc>
        <w:tc>
          <w:tcPr>
            <w:tcW w:w="6498" w:type="dxa"/>
          </w:tcPr>
          <w:p w:rsidR="007C0A68" w:rsidRPr="007C0A68" w:rsidRDefault="007C0A68" w:rsidP="00610937">
            <w:pPr>
              <w:pStyle w:val="CS-tabletext"/>
              <w:rPr>
                <w:rFonts w:ascii="Arial" w:hAnsi="Arial" w:cs="Arial"/>
                <w:sz w:val="18"/>
                <w:szCs w:val="18"/>
              </w:rPr>
            </w:pPr>
            <w:r w:rsidRPr="007C0A68">
              <w:rPr>
                <w:rFonts w:ascii="Arial" w:hAnsi="Arial" w:cs="Arial"/>
                <w:sz w:val="18"/>
                <w:szCs w:val="18"/>
              </w:rPr>
              <w:t>The actual user running the CE business functions.</w:t>
            </w:r>
          </w:p>
        </w:tc>
      </w:tr>
      <w:tr w:rsidR="007C0A68" w:rsidRPr="007E1BD1" w:rsidTr="00610937">
        <w:trPr>
          <w:trHeight w:hRule="exact" w:val="136"/>
        </w:trPr>
        <w:tc>
          <w:tcPr>
            <w:tcW w:w="2322" w:type="dxa"/>
          </w:tcPr>
          <w:p w:rsidR="007C0A68" w:rsidRPr="00AD0EBA" w:rsidRDefault="007C0A68" w:rsidP="00610937">
            <w:pPr>
              <w:rPr>
                <w:b/>
                <w:i/>
                <w:sz w:val="18"/>
                <w:szCs w:val="18"/>
              </w:rPr>
            </w:pPr>
          </w:p>
        </w:tc>
        <w:tc>
          <w:tcPr>
            <w:tcW w:w="6498" w:type="dxa"/>
          </w:tcPr>
          <w:p w:rsidR="007C0A68" w:rsidRPr="00AD0EBA" w:rsidRDefault="007C0A68" w:rsidP="00610937">
            <w:pPr>
              <w:pStyle w:val="CS-tabletext"/>
              <w:rPr>
                <w:rFonts w:ascii="Arial" w:hAnsi="Arial" w:cs="Arial"/>
                <w:sz w:val="18"/>
                <w:szCs w:val="18"/>
              </w:rPr>
            </w:pPr>
          </w:p>
        </w:tc>
      </w:tr>
      <w:tr w:rsidR="007C0A68" w:rsidRPr="007E1BD1" w:rsidTr="00610937">
        <w:trPr>
          <w:trHeight w:val="702"/>
        </w:trPr>
        <w:tc>
          <w:tcPr>
            <w:tcW w:w="2322" w:type="dxa"/>
          </w:tcPr>
          <w:p w:rsidR="007C0A68" w:rsidRPr="00AD0EBA" w:rsidRDefault="007C0A68" w:rsidP="00610937">
            <w:pPr>
              <w:rPr>
                <w:b/>
                <w:i/>
                <w:szCs w:val="18"/>
              </w:rPr>
            </w:pPr>
            <w:r>
              <w:rPr>
                <w:b/>
                <w:i/>
                <w:szCs w:val="18"/>
              </w:rPr>
              <w:t>Eximbills</w:t>
            </w:r>
          </w:p>
        </w:tc>
        <w:tc>
          <w:tcPr>
            <w:tcW w:w="6498" w:type="dxa"/>
          </w:tcPr>
          <w:p w:rsidR="007C0A68" w:rsidRPr="00AD0EBA" w:rsidRDefault="007C0A68" w:rsidP="00610937">
            <w:pPr>
              <w:pStyle w:val="CS-tabletext"/>
              <w:rPr>
                <w:rFonts w:ascii="Arial" w:hAnsi="Arial" w:cs="Arial"/>
                <w:sz w:val="18"/>
                <w:szCs w:val="18"/>
              </w:rPr>
            </w:pPr>
            <w:r w:rsidRPr="007C0A68">
              <w:rPr>
                <w:rFonts w:ascii="Arial" w:hAnsi="Arial" w:cs="Arial"/>
                <w:sz w:val="18"/>
                <w:szCs w:val="18"/>
              </w:rPr>
              <w:t>The flagship product of China Systems, which provides support for advanced e-commerce, open account, and trade-related services.</w:t>
            </w:r>
          </w:p>
        </w:tc>
      </w:tr>
    </w:tbl>
    <w:p w:rsidR="00610937" w:rsidRDefault="00610937" w:rsidP="0045257E">
      <w:pPr>
        <w:pStyle w:val="CS-ChapterBullet"/>
        <w:numPr>
          <w:ilvl w:val="0"/>
          <w:numId w:val="0"/>
        </w:numPr>
        <w:ind w:left="720"/>
        <w:rPr>
          <w:rFonts w:ascii="Copperplate Gothic Bold" w:hAnsi="Copperplate Gothic Bold"/>
          <w:sz w:val="48"/>
          <w:szCs w:val="48"/>
        </w:rPr>
      </w:pPr>
    </w:p>
    <w:p w:rsidR="0045257E" w:rsidRPr="00A26829" w:rsidRDefault="0045257E" w:rsidP="0045257E">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F</w:t>
      </w:r>
    </w:p>
    <w:p w:rsidR="0045257E" w:rsidRDefault="00500790" w:rsidP="0045257E">
      <w:r w:rsidRPr="00F925F7">
        <w:rPr>
          <w:rFonts w:ascii="Copperplate Gothic Bold" w:hAnsi="Copperplate Gothic Bold"/>
          <w:noProof/>
          <w:sz w:val="48"/>
          <w:szCs w:val="48"/>
        </w:rPr>
        <mc:AlternateContent>
          <mc:Choice Requires="wps">
            <w:drawing>
              <wp:anchor distT="4294967295" distB="4294967295" distL="114300" distR="114300" simplePos="0" relativeHeight="251665920" behindDoc="1" locked="0" layoutInCell="1" allowOverlap="1">
                <wp:simplePos x="0" y="0"/>
                <wp:positionH relativeFrom="column">
                  <wp:posOffset>51435</wp:posOffset>
                </wp:positionH>
                <wp:positionV relativeFrom="paragraph">
                  <wp:posOffset>34289</wp:posOffset>
                </wp:positionV>
                <wp:extent cx="5577840" cy="0"/>
                <wp:effectExtent l="0" t="38100" r="22860" b="19050"/>
                <wp:wrapNone/>
                <wp:docPr id="194"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F49CA12" id="Straight Connector 20" o:spid="_x0000_s1026" style="position:absolute;flip:y;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2.7pt" to="443.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" strokeweight="6pt"/>
            </w:pict>
          </mc:Fallback>
        </mc:AlternateContent>
      </w:r>
    </w:p>
    <w:p w:rsidR="0045257E" w:rsidRDefault="0045257E" w:rsidP="0045257E"/>
    <w:tbl>
      <w:tblPr>
        <w:tblW w:w="8820" w:type="dxa"/>
        <w:tblInd w:w="198" w:type="dxa"/>
        <w:tblLook w:val="01E0" w:firstRow="1" w:lastRow="1" w:firstColumn="1" w:lastColumn="1" w:noHBand="0" w:noVBand="0"/>
      </w:tblPr>
      <w:tblGrid>
        <w:gridCol w:w="2322"/>
        <w:gridCol w:w="6498"/>
      </w:tblGrid>
      <w:tr w:rsidR="0045257E" w:rsidRPr="007E1BD1" w:rsidTr="00BD68B8">
        <w:trPr>
          <w:trHeight w:val="702"/>
        </w:trPr>
        <w:tc>
          <w:tcPr>
            <w:tcW w:w="2322" w:type="dxa"/>
          </w:tcPr>
          <w:p w:rsidR="0045257E" w:rsidRPr="00AD0EBA" w:rsidRDefault="0045257E" w:rsidP="00BD68B8">
            <w:pPr>
              <w:rPr>
                <w:b/>
                <w:i/>
                <w:szCs w:val="18"/>
              </w:rPr>
            </w:pPr>
            <w:r>
              <w:rPr>
                <w:b/>
                <w:i/>
                <w:szCs w:val="18"/>
              </w:rPr>
              <w:t>Field</w:t>
            </w:r>
          </w:p>
        </w:tc>
        <w:tc>
          <w:tcPr>
            <w:tcW w:w="6498" w:type="dxa"/>
          </w:tcPr>
          <w:p w:rsidR="0045257E" w:rsidRPr="00AD0EBA" w:rsidRDefault="0045257E" w:rsidP="00BD68B8">
            <w:pPr>
              <w:pStyle w:val="CS-tabletext"/>
              <w:rPr>
                <w:rFonts w:ascii="Arial" w:hAnsi="Arial" w:cs="Arial"/>
                <w:sz w:val="18"/>
                <w:szCs w:val="18"/>
              </w:rPr>
            </w:pPr>
            <w:r w:rsidRPr="0045257E">
              <w:rPr>
                <w:rFonts w:ascii="Arial" w:hAnsi="Arial" w:cs="Arial"/>
                <w:sz w:val="18"/>
                <w:szCs w:val="18"/>
              </w:rPr>
              <w:t>The smallest unit that can hold data.</w:t>
            </w:r>
          </w:p>
        </w:tc>
      </w:tr>
      <w:tr w:rsidR="0045257E" w:rsidRPr="007E1BD1" w:rsidTr="007C0A68">
        <w:trPr>
          <w:trHeight w:hRule="exact" w:val="136"/>
        </w:trPr>
        <w:tc>
          <w:tcPr>
            <w:tcW w:w="2322" w:type="dxa"/>
          </w:tcPr>
          <w:p w:rsidR="0045257E" w:rsidRPr="00AD0EBA" w:rsidRDefault="0045257E" w:rsidP="00BD68B8">
            <w:pPr>
              <w:rPr>
                <w:b/>
                <w:i/>
                <w:sz w:val="18"/>
                <w:szCs w:val="18"/>
              </w:rPr>
            </w:pPr>
          </w:p>
        </w:tc>
        <w:tc>
          <w:tcPr>
            <w:tcW w:w="6498" w:type="dxa"/>
          </w:tcPr>
          <w:p w:rsidR="0045257E" w:rsidRPr="00AD0EBA" w:rsidRDefault="0045257E" w:rsidP="00BD68B8">
            <w:pPr>
              <w:pStyle w:val="CS-tabletext"/>
              <w:rPr>
                <w:rFonts w:ascii="Arial" w:hAnsi="Arial" w:cs="Arial"/>
                <w:sz w:val="18"/>
                <w:szCs w:val="18"/>
              </w:rPr>
            </w:pPr>
          </w:p>
        </w:tc>
      </w:tr>
      <w:tr w:rsidR="0045257E" w:rsidRPr="007E1BD1" w:rsidTr="0045257E">
        <w:trPr>
          <w:trHeight w:val="702"/>
        </w:trPr>
        <w:tc>
          <w:tcPr>
            <w:tcW w:w="2322" w:type="dxa"/>
          </w:tcPr>
          <w:p w:rsidR="0045257E" w:rsidRPr="0045257E" w:rsidRDefault="0045257E" w:rsidP="00BD68B8">
            <w:pPr>
              <w:rPr>
                <w:b/>
                <w:i/>
                <w:szCs w:val="18"/>
              </w:rPr>
            </w:pPr>
            <w:r>
              <w:rPr>
                <w:b/>
                <w:i/>
                <w:szCs w:val="18"/>
              </w:rPr>
              <w:t>Function</w:t>
            </w:r>
          </w:p>
        </w:tc>
        <w:tc>
          <w:tcPr>
            <w:tcW w:w="6498" w:type="dxa"/>
          </w:tcPr>
          <w:p w:rsidR="00610937" w:rsidRPr="00AD0EBA" w:rsidRDefault="00610937" w:rsidP="00BD68B8">
            <w:pPr>
              <w:pStyle w:val="CS-tabletext"/>
              <w:rPr>
                <w:rFonts w:ascii="Arial" w:hAnsi="Arial" w:cs="Arial"/>
                <w:sz w:val="18"/>
                <w:szCs w:val="18"/>
              </w:rPr>
            </w:pPr>
            <w:r w:rsidRPr="00610937">
              <w:rPr>
                <w:rFonts w:ascii="Arial" w:hAnsi="Arial" w:cs="Arial"/>
                <w:sz w:val="18"/>
                <w:szCs w:val="18"/>
              </w:rPr>
              <w:t>A unified set of elements, operations, and configurations that produce a target setting, process, and/or output. This typically refers to a CE Utility function or a transaction function.</w:t>
            </w:r>
          </w:p>
        </w:tc>
      </w:tr>
    </w:tbl>
    <w:p w:rsidR="00AD0EBA" w:rsidRPr="00A26829" w:rsidRDefault="00AD0EBA" w:rsidP="00AD0EBA">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I</w:t>
      </w:r>
    </w:p>
    <w:p w:rsidR="00AD0EBA" w:rsidRDefault="00500790" w:rsidP="00AD0EBA">
      <w:r w:rsidRPr="00F925F7">
        <w:rPr>
          <w:noProof/>
          <w:sz w:val="40"/>
          <w:szCs w:val="40"/>
        </w:rPr>
        <mc:AlternateContent>
          <mc:Choice Requires="wps">
            <w:drawing>
              <wp:anchor distT="4294967295" distB="4294967295" distL="114300" distR="114300" simplePos="0" relativeHeight="251659776" behindDoc="1" locked="0" layoutInCell="1" allowOverlap="1">
                <wp:simplePos x="0" y="0"/>
                <wp:positionH relativeFrom="column">
                  <wp:posOffset>51435</wp:posOffset>
                </wp:positionH>
                <wp:positionV relativeFrom="paragraph">
                  <wp:posOffset>91439</wp:posOffset>
                </wp:positionV>
                <wp:extent cx="5577840" cy="0"/>
                <wp:effectExtent l="0" t="38100" r="22860" b="19050"/>
                <wp:wrapNone/>
                <wp:docPr id="193"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FB6829" id="Straight Connector 14" o:spid="_x0000_s1026" style="position:absolute;flip:y;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jmLpUp0CAAB9BQAADgAAAAAAAAAAAAAAAAAuAgAAZHJzL2Uy&#10;b0RvYy54bWxQSwECLQAUAAYACAAAACEAanEXoNwAAAAHAQAADwAAAAAAAAAAAAAAAAD3BAAAZHJz&#10;L2Rvd25yZXYueG1sUEsFBgAAAAAEAAQA8wAAAAAGAAAAAA==&#10;" strokeweight="6pt"/>
            </w:pict>
          </mc:Fallback>
        </mc:AlternateContent>
      </w:r>
    </w:p>
    <w:p w:rsidR="00AD0EBA" w:rsidRDefault="00AD0EBA" w:rsidP="00AD0EBA"/>
    <w:tbl>
      <w:tblPr>
        <w:tblW w:w="8820" w:type="dxa"/>
        <w:tblInd w:w="198" w:type="dxa"/>
        <w:tblLook w:val="01E0" w:firstRow="1" w:lastRow="1" w:firstColumn="1" w:lastColumn="1" w:noHBand="0" w:noVBand="0"/>
      </w:tblPr>
      <w:tblGrid>
        <w:gridCol w:w="2250"/>
        <w:gridCol w:w="6570"/>
      </w:tblGrid>
      <w:tr w:rsidR="00AD0EBA" w:rsidRPr="007E1BD1" w:rsidTr="00AD0EBA">
        <w:trPr>
          <w:trHeight w:val="80"/>
        </w:trPr>
        <w:tc>
          <w:tcPr>
            <w:tcW w:w="2250" w:type="dxa"/>
          </w:tcPr>
          <w:p w:rsidR="00AD0EBA" w:rsidRPr="00AD0EBA" w:rsidRDefault="00DA400D" w:rsidP="00AD0EBA">
            <w:pPr>
              <w:rPr>
                <w:b/>
                <w:i/>
                <w:szCs w:val="18"/>
              </w:rPr>
            </w:pPr>
            <w:r>
              <w:rPr>
                <w:b/>
                <w:i/>
                <w:szCs w:val="18"/>
              </w:rPr>
              <w:t>Inquire Archived Data Function</w:t>
            </w:r>
          </w:p>
        </w:tc>
        <w:tc>
          <w:tcPr>
            <w:tcW w:w="6570" w:type="dxa"/>
          </w:tcPr>
          <w:p w:rsidR="00AD0EBA" w:rsidRPr="00AD0EBA" w:rsidRDefault="00DA400D" w:rsidP="00DA400D">
            <w:pPr>
              <w:pStyle w:val="CS-tabletext"/>
              <w:rPr>
                <w:rFonts w:ascii="Arial" w:hAnsi="Arial" w:cs="Arial"/>
                <w:sz w:val="18"/>
                <w:szCs w:val="18"/>
              </w:rPr>
            </w:pPr>
            <w:r>
              <w:rPr>
                <w:rFonts w:ascii="Arial" w:hAnsi="Arial" w:cs="Arial"/>
                <w:sz w:val="18"/>
                <w:szCs w:val="18"/>
              </w:rPr>
              <w:t xml:space="preserve">Function used for inquiring </w:t>
            </w:r>
            <w:r w:rsidRPr="00DA400D">
              <w:rPr>
                <w:rFonts w:ascii="Arial" w:hAnsi="Arial" w:cs="Arial"/>
                <w:sz w:val="18"/>
                <w:szCs w:val="18"/>
              </w:rPr>
              <w:t>into records that are stored in the Archive file.</w:t>
            </w:r>
          </w:p>
        </w:tc>
      </w:tr>
    </w:tbl>
    <w:p w:rsidR="00AD0EBA" w:rsidRDefault="00AD0EBA" w:rsidP="00AD0EBA"/>
    <w:p w:rsidR="00AD0EBA" w:rsidRDefault="00AD0EBA" w:rsidP="00AD0EBA"/>
    <w:p w:rsidR="00AD0EBA" w:rsidRPr="00A26829" w:rsidRDefault="00AD0EBA" w:rsidP="00120324">
      <w:pPr>
        <w:pStyle w:val="CS-ChapterBullet"/>
        <w:numPr>
          <w:ilvl w:val="0"/>
          <w:numId w:val="0"/>
        </w:numPr>
        <w:ind w:left="1080" w:hanging="360"/>
        <w:rPr>
          <w:rFonts w:ascii="Copperplate Gothic Bold" w:hAnsi="Copperplate Gothic Bold"/>
          <w:sz w:val="48"/>
          <w:szCs w:val="48"/>
        </w:rPr>
      </w:pPr>
      <w:r w:rsidRPr="00A26829">
        <w:rPr>
          <w:rFonts w:ascii="Copperplate Gothic Bold" w:hAnsi="Copperplate Gothic Bold"/>
          <w:sz w:val="48"/>
          <w:szCs w:val="48"/>
        </w:rPr>
        <w:t>M</w:t>
      </w:r>
    </w:p>
    <w:p w:rsidR="00AD0EBA" w:rsidRDefault="00500790" w:rsidP="00AD0EBA">
      <w:r>
        <w:rPr>
          <w:noProof/>
        </w:rPr>
        <mc:AlternateContent>
          <mc:Choice Requires="wps">
            <w:drawing>
              <wp:anchor distT="4294967295" distB="4294967295" distL="114300" distR="114300" simplePos="0" relativeHeight="251660800" behindDoc="1" locked="0" layoutInCell="1" allowOverlap="1">
                <wp:simplePos x="0" y="0"/>
                <wp:positionH relativeFrom="column">
                  <wp:posOffset>51435</wp:posOffset>
                </wp:positionH>
                <wp:positionV relativeFrom="paragraph">
                  <wp:posOffset>91439</wp:posOffset>
                </wp:positionV>
                <wp:extent cx="5577840" cy="0"/>
                <wp:effectExtent l="0" t="38100" r="22860" b="19050"/>
                <wp:wrapNone/>
                <wp:docPr id="192"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5F504FA" id="Straight Connector 10" o:spid="_x0000_s1026" style="position:absolute;flip:y;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" strokeweight="6pt"/>
            </w:pict>
          </mc:Fallback>
        </mc:AlternateContent>
      </w:r>
    </w:p>
    <w:p w:rsidR="00AD0EBA" w:rsidRDefault="00AD0EBA" w:rsidP="00AD0EBA"/>
    <w:tbl>
      <w:tblPr>
        <w:tblW w:w="8820" w:type="dxa"/>
        <w:tblInd w:w="198" w:type="dxa"/>
        <w:tblLook w:val="01E0" w:firstRow="1" w:lastRow="1" w:firstColumn="1" w:lastColumn="1" w:noHBand="0" w:noVBand="0"/>
      </w:tblPr>
      <w:tblGrid>
        <w:gridCol w:w="2250"/>
        <w:gridCol w:w="6570"/>
      </w:tblGrid>
      <w:tr w:rsidR="00AD0EBA" w:rsidRPr="007E1BD1" w:rsidTr="00AD0EBA">
        <w:trPr>
          <w:trHeight w:val="80"/>
        </w:trPr>
        <w:tc>
          <w:tcPr>
            <w:tcW w:w="2250" w:type="dxa"/>
          </w:tcPr>
          <w:p w:rsidR="00AD0EBA" w:rsidRPr="00AD0EBA" w:rsidRDefault="006F06AE" w:rsidP="00AD0EBA">
            <w:pPr>
              <w:rPr>
                <w:b/>
                <w:i/>
                <w:szCs w:val="18"/>
              </w:rPr>
            </w:pPr>
            <w:r>
              <w:rPr>
                <w:b/>
                <w:i/>
                <w:szCs w:val="18"/>
              </w:rPr>
              <w:t>Manual Archiving</w:t>
            </w:r>
          </w:p>
        </w:tc>
        <w:tc>
          <w:tcPr>
            <w:tcW w:w="6570" w:type="dxa"/>
          </w:tcPr>
          <w:p w:rsidR="00AD0EBA" w:rsidRPr="00AD0EBA" w:rsidRDefault="006F06AE" w:rsidP="00AD0EBA">
            <w:pPr>
              <w:pStyle w:val="CS-tabletext"/>
              <w:rPr>
                <w:rFonts w:ascii="Arial" w:hAnsi="Arial" w:cs="Arial"/>
                <w:sz w:val="18"/>
                <w:szCs w:val="18"/>
              </w:rPr>
            </w:pPr>
            <w:r>
              <w:rPr>
                <w:rFonts w:ascii="Arial" w:hAnsi="Arial" w:cs="Arial"/>
                <w:sz w:val="18"/>
                <w:szCs w:val="18"/>
              </w:rPr>
              <w:t xml:space="preserve">Mode of archiving </w:t>
            </w:r>
            <w:r w:rsidRPr="006F06AE">
              <w:rPr>
                <w:rFonts w:ascii="Arial" w:hAnsi="Arial" w:cs="Arial"/>
                <w:sz w:val="18"/>
                <w:szCs w:val="18"/>
              </w:rPr>
              <w:t>in which records are manually archived per module according to a set of defined criteria.  In addition, records received via STP can also be archived through this mode.</w:t>
            </w:r>
          </w:p>
        </w:tc>
      </w:tr>
      <w:tr w:rsidR="007C0A68" w:rsidRPr="007E1BD1" w:rsidTr="00610937">
        <w:trPr>
          <w:trHeight w:hRule="exact" w:val="136"/>
        </w:trPr>
        <w:tc>
          <w:tcPr>
            <w:tcW w:w="2250" w:type="dxa"/>
          </w:tcPr>
          <w:p w:rsidR="007C0A68" w:rsidRPr="00AD0EBA" w:rsidRDefault="007C0A68" w:rsidP="00610937">
            <w:pPr>
              <w:rPr>
                <w:rFonts w:ascii="Arial" w:hAnsi="Arial" w:cs="Arial"/>
                <w:sz w:val="18"/>
                <w:szCs w:val="18"/>
              </w:rPr>
            </w:pPr>
          </w:p>
        </w:tc>
        <w:tc>
          <w:tcPr>
            <w:tcW w:w="6570" w:type="dxa"/>
          </w:tcPr>
          <w:p w:rsidR="007C0A68" w:rsidRPr="00AD0EBA" w:rsidRDefault="007C0A68" w:rsidP="00610937">
            <w:pPr>
              <w:rPr>
                <w:rFonts w:ascii="Arial" w:hAnsi="Arial" w:cs="Arial"/>
                <w:sz w:val="18"/>
                <w:szCs w:val="18"/>
              </w:rPr>
            </w:pPr>
          </w:p>
        </w:tc>
      </w:tr>
      <w:tr w:rsidR="007C0A68" w:rsidRPr="007E1BD1" w:rsidTr="00AD0EBA">
        <w:trPr>
          <w:trHeight w:val="80"/>
        </w:trPr>
        <w:tc>
          <w:tcPr>
            <w:tcW w:w="2250" w:type="dxa"/>
          </w:tcPr>
          <w:p w:rsidR="007C0A68" w:rsidRDefault="007C0A68" w:rsidP="00AD0EBA">
            <w:pPr>
              <w:rPr>
                <w:b/>
                <w:i/>
                <w:szCs w:val="18"/>
              </w:rPr>
            </w:pPr>
            <w:r>
              <w:rPr>
                <w:b/>
                <w:i/>
                <w:szCs w:val="18"/>
              </w:rPr>
              <w:t>Meta Data</w:t>
            </w:r>
          </w:p>
        </w:tc>
        <w:tc>
          <w:tcPr>
            <w:tcW w:w="6570" w:type="dxa"/>
          </w:tcPr>
          <w:p w:rsidR="007C0A68" w:rsidRDefault="007C0A68" w:rsidP="00AD0EBA">
            <w:pPr>
              <w:pStyle w:val="CS-tabletext"/>
              <w:rPr>
                <w:rFonts w:ascii="Arial" w:hAnsi="Arial" w:cs="Arial"/>
                <w:sz w:val="18"/>
                <w:szCs w:val="18"/>
              </w:rPr>
            </w:pPr>
            <w:r w:rsidRPr="007C0A68">
              <w:rPr>
                <w:rFonts w:ascii="Arial" w:hAnsi="Arial" w:cs="Arial"/>
                <w:sz w:val="18"/>
                <w:szCs w:val="18"/>
              </w:rPr>
              <w:t>The parameter data, or simply parameters, that are defined in the CE Utility.</w:t>
            </w:r>
          </w:p>
        </w:tc>
      </w:tr>
      <w:tr w:rsidR="0045257E" w:rsidRPr="007E1BD1" w:rsidTr="00BD68B8">
        <w:trPr>
          <w:trHeight w:hRule="exact" w:val="136"/>
        </w:trPr>
        <w:tc>
          <w:tcPr>
            <w:tcW w:w="2250" w:type="dxa"/>
          </w:tcPr>
          <w:p w:rsidR="0045257E" w:rsidRPr="00AD0EBA" w:rsidRDefault="0045257E" w:rsidP="00BD68B8">
            <w:pPr>
              <w:rPr>
                <w:rFonts w:ascii="Arial" w:hAnsi="Arial" w:cs="Arial"/>
                <w:sz w:val="18"/>
                <w:szCs w:val="18"/>
              </w:rPr>
            </w:pPr>
          </w:p>
        </w:tc>
        <w:tc>
          <w:tcPr>
            <w:tcW w:w="6570" w:type="dxa"/>
          </w:tcPr>
          <w:p w:rsidR="0045257E" w:rsidRPr="00AD0EBA" w:rsidRDefault="0045257E" w:rsidP="00BD68B8">
            <w:pPr>
              <w:rPr>
                <w:rFonts w:ascii="Arial" w:hAnsi="Arial" w:cs="Arial"/>
                <w:sz w:val="18"/>
                <w:szCs w:val="18"/>
              </w:rPr>
            </w:pPr>
          </w:p>
        </w:tc>
      </w:tr>
      <w:tr w:rsidR="0045257E" w:rsidRPr="007E1BD1" w:rsidTr="00BD68B8">
        <w:trPr>
          <w:trHeight w:val="80"/>
        </w:trPr>
        <w:tc>
          <w:tcPr>
            <w:tcW w:w="2250" w:type="dxa"/>
          </w:tcPr>
          <w:p w:rsidR="0045257E" w:rsidRPr="00AD0EBA" w:rsidRDefault="0045257E" w:rsidP="00BD68B8">
            <w:pPr>
              <w:rPr>
                <w:b/>
                <w:i/>
                <w:szCs w:val="18"/>
              </w:rPr>
            </w:pPr>
            <w:r>
              <w:rPr>
                <w:b/>
                <w:i/>
                <w:szCs w:val="18"/>
              </w:rPr>
              <w:t>Module</w:t>
            </w:r>
          </w:p>
        </w:tc>
        <w:tc>
          <w:tcPr>
            <w:tcW w:w="6570" w:type="dxa"/>
          </w:tcPr>
          <w:p w:rsidR="0045257E" w:rsidRPr="00AD0EBA" w:rsidRDefault="0045257E" w:rsidP="00BD68B8">
            <w:pPr>
              <w:pStyle w:val="CS-tabletext"/>
              <w:rPr>
                <w:rFonts w:ascii="Arial" w:hAnsi="Arial" w:cs="Arial"/>
                <w:sz w:val="18"/>
                <w:szCs w:val="18"/>
              </w:rPr>
            </w:pPr>
            <w:r w:rsidRPr="0045257E">
              <w:rPr>
                <w:rFonts w:ascii="Arial" w:hAnsi="Arial" w:cs="Arial"/>
                <w:sz w:val="18"/>
                <w:szCs w:val="18"/>
              </w:rPr>
              <w:t>A group of functions that perform interrelated processes and operate under a general principle or objective (e.g., a system module, which is essential to system processes; a business or transaction module, which pertains to a bank service or product).</w:t>
            </w:r>
          </w:p>
        </w:tc>
      </w:tr>
    </w:tbl>
    <w:p w:rsidR="0045257E" w:rsidRDefault="0045257E" w:rsidP="00DA400D"/>
    <w:p w:rsidR="004D1240" w:rsidRDefault="004D1240" w:rsidP="00DA400D"/>
    <w:p w:rsidR="00AD0EBA" w:rsidRPr="00A26829" w:rsidRDefault="00AD0EBA" w:rsidP="00AD0EBA">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P</w:t>
      </w:r>
    </w:p>
    <w:p w:rsidR="00AD0EBA" w:rsidRDefault="00500790" w:rsidP="00AD0EBA">
      <w:r w:rsidRPr="00F925F7">
        <w:rPr>
          <w:noProof/>
          <w:sz w:val="40"/>
          <w:szCs w:val="40"/>
        </w:rPr>
        <mc:AlternateContent>
          <mc:Choice Requires="wps">
            <w:drawing>
              <wp:anchor distT="4294967295" distB="4294967295" distL="114300" distR="114300" simplePos="0" relativeHeight="251663872" behindDoc="1" locked="0" layoutInCell="1" allowOverlap="1">
                <wp:simplePos x="0" y="0"/>
                <wp:positionH relativeFrom="column">
                  <wp:posOffset>51435</wp:posOffset>
                </wp:positionH>
                <wp:positionV relativeFrom="paragraph">
                  <wp:posOffset>91439</wp:posOffset>
                </wp:positionV>
                <wp:extent cx="5577840" cy="0"/>
                <wp:effectExtent l="0" t="38100" r="22860" b="19050"/>
                <wp:wrapNone/>
                <wp:docPr id="191"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E2360A" id="Straight Connector 8" o:spid="_x0000_s1026" style="position:absolute;flip:y;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" strokeweight="6pt"/>
            </w:pict>
          </mc:Fallback>
        </mc:AlternateContent>
      </w:r>
    </w:p>
    <w:p w:rsidR="00AD0EBA" w:rsidRDefault="00AD0EBA" w:rsidP="00AD0EBA"/>
    <w:tbl>
      <w:tblPr>
        <w:tblW w:w="8820" w:type="dxa"/>
        <w:tblInd w:w="198" w:type="dxa"/>
        <w:tblLook w:val="01E0" w:firstRow="1" w:lastRow="1" w:firstColumn="1" w:lastColumn="1" w:noHBand="0" w:noVBand="0"/>
      </w:tblPr>
      <w:tblGrid>
        <w:gridCol w:w="2250"/>
        <w:gridCol w:w="6570"/>
      </w:tblGrid>
      <w:tr w:rsidR="00AD0EBA" w:rsidRPr="007E1BD1" w:rsidTr="00AD0EBA">
        <w:trPr>
          <w:trHeight w:val="80"/>
        </w:trPr>
        <w:tc>
          <w:tcPr>
            <w:tcW w:w="2250" w:type="dxa"/>
          </w:tcPr>
          <w:p w:rsidR="00AD0EBA" w:rsidRPr="00AD0EBA" w:rsidRDefault="003B1AF2" w:rsidP="0049510F">
            <w:pPr>
              <w:rPr>
                <w:b/>
                <w:i/>
              </w:rPr>
            </w:pPr>
            <w:r>
              <w:rPr>
                <w:b/>
                <w:i/>
              </w:rPr>
              <w:t xml:space="preserve">Parameter </w:t>
            </w:r>
          </w:p>
        </w:tc>
        <w:tc>
          <w:tcPr>
            <w:tcW w:w="6570" w:type="dxa"/>
          </w:tcPr>
          <w:p w:rsidR="00AD0EBA" w:rsidRPr="00AD0EBA" w:rsidRDefault="0049510F" w:rsidP="003B1AF2">
            <w:pPr>
              <w:pStyle w:val="CS-tabletext"/>
              <w:rPr>
                <w:rFonts w:ascii="Arial" w:hAnsi="Arial" w:cs="Arial"/>
                <w:sz w:val="18"/>
                <w:szCs w:val="18"/>
              </w:rPr>
            </w:pPr>
            <w:r w:rsidRPr="0049510F">
              <w:rPr>
                <w:rFonts w:ascii="Arial" w:hAnsi="Arial" w:cs="Arial"/>
                <w:sz w:val="18"/>
                <w:szCs w:val="18"/>
              </w:rPr>
              <w:t>Any user-controlled configuration that defines a factor or logic within a set of interrelated operations; performs a specific action in a group of processes; or produces a categorical result or setting.</w:t>
            </w:r>
          </w:p>
        </w:tc>
      </w:tr>
      <w:tr w:rsidR="0049510F" w:rsidRPr="007E1BD1" w:rsidTr="00FE246C">
        <w:trPr>
          <w:trHeight w:hRule="exact" w:val="136"/>
        </w:trPr>
        <w:tc>
          <w:tcPr>
            <w:tcW w:w="2250" w:type="dxa"/>
          </w:tcPr>
          <w:p w:rsidR="0049510F" w:rsidRPr="00AD0EBA" w:rsidRDefault="0049510F" w:rsidP="00FE246C">
            <w:pPr>
              <w:rPr>
                <w:rFonts w:ascii="Arial" w:hAnsi="Arial" w:cs="Arial"/>
                <w:sz w:val="18"/>
                <w:szCs w:val="18"/>
              </w:rPr>
            </w:pPr>
          </w:p>
        </w:tc>
        <w:tc>
          <w:tcPr>
            <w:tcW w:w="6570" w:type="dxa"/>
          </w:tcPr>
          <w:p w:rsidR="0049510F" w:rsidRPr="00AD0EBA" w:rsidRDefault="0049510F" w:rsidP="00FE246C">
            <w:pPr>
              <w:pStyle w:val="CS-tabletext"/>
              <w:rPr>
                <w:rFonts w:ascii="Arial" w:hAnsi="Arial" w:cs="Arial"/>
                <w:sz w:val="18"/>
                <w:szCs w:val="18"/>
              </w:rPr>
            </w:pPr>
          </w:p>
        </w:tc>
      </w:tr>
      <w:tr w:rsidR="0049510F" w:rsidRPr="007E1BD1" w:rsidTr="0049510F">
        <w:trPr>
          <w:trHeight w:val="80"/>
        </w:trPr>
        <w:tc>
          <w:tcPr>
            <w:tcW w:w="2250" w:type="dxa"/>
          </w:tcPr>
          <w:p w:rsidR="0049510F" w:rsidRPr="0049510F" w:rsidRDefault="0049510F" w:rsidP="00FE246C">
            <w:pPr>
              <w:rPr>
                <w:b/>
                <w:i/>
              </w:rPr>
            </w:pPr>
            <w:r>
              <w:rPr>
                <w:b/>
                <w:i/>
              </w:rPr>
              <w:t>Parameter Files</w:t>
            </w:r>
          </w:p>
        </w:tc>
        <w:tc>
          <w:tcPr>
            <w:tcW w:w="6570" w:type="dxa"/>
          </w:tcPr>
          <w:p w:rsidR="0049510F" w:rsidRPr="00AD0EBA" w:rsidRDefault="0049510F" w:rsidP="00FE246C">
            <w:pPr>
              <w:pStyle w:val="CS-tabletext"/>
              <w:rPr>
                <w:rFonts w:ascii="Arial" w:hAnsi="Arial" w:cs="Arial"/>
                <w:sz w:val="18"/>
                <w:szCs w:val="18"/>
              </w:rPr>
            </w:pPr>
            <w:r>
              <w:rPr>
                <w:rFonts w:ascii="Arial" w:hAnsi="Arial" w:cs="Arial"/>
                <w:sz w:val="18"/>
                <w:szCs w:val="18"/>
              </w:rPr>
              <w:t xml:space="preserve">See </w:t>
            </w:r>
            <w:r w:rsidRPr="0049510F">
              <w:rPr>
                <w:rFonts w:ascii="Lucida Bright" w:hAnsi="Lucida Bright" w:cs="Arial"/>
                <w:sz w:val="16"/>
                <w:szCs w:val="16"/>
              </w:rPr>
              <w:t>XML</w:t>
            </w:r>
            <w:r>
              <w:rPr>
                <w:rFonts w:ascii="Arial" w:hAnsi="Arial" w:cs="Arial"/>
                <w:i/>
                <w:sz w:val="18"/>
                <w:szCs w:val="18"/>
              </w:rPr>
              <w:t>.</w:t>
            </w:r>
          </w:p>
        </w:tc>
      </w:tr>
    </w:tbl>
    <w:p w:rsidR="00AD0EBA" w:rsidRDefault="00AD0EBA" w:rsidP="00DA400D"/>
    <w:p w:rsidR="00AD0EBA" w:rsidRDefault="00AD0EBA" w:rsidP="00DA400D"/>
    <w:p w:rsidR="001D6011" w:rsidRDefault="001D6011" w:rsidP="00AD0EBA">
      <w:pPr>
        <w:pStyle w:val="CS-ChapterBullet"/>
        <w:numPr>
          <w:ilvl w:val="0"/>
          <w:numId w:val="0"/>
        </w:numPr>
        <w:ind w:left="720"/>
        <w:rPr>
          <w:rFonts w:ascii="Copperplate Gothic Bold" w:hAnsi="Copperplate Gothic Bold"/>
          <w:sz w:val="48"/>
          <w:szCs w:val="48"/>
        </w:rPr>
      </w:pPr>
    </w:p>
    <w:p w:rsidR="001D6011" w:rsidRDefault="001D6011" w:rsidP="00AD0EBA">
      <w:pPr>
        <w:pStyle w:val="CS-ChapterBullet"/>
        <w:numPr>
          <w:ilvl w:val="0"/>
          <w:numId w:val="0"/>
        </w:numPr>
        <w:ind w:left="720"/>
        <w:rPr>
          <w:rFonts w:ascii="Copperplate Gothic Bold" w:hAnsi="Copperplate Gothic Bold"/>
          <w:sz w:val="48"/>
          <w:szCs w:val="48"/>
        </w:rPr>
      </w:pPr>
    </w:p>
    <w:p w:rsidR="00AD0EBA" w:rsidRPr="00A26829" w:rsidRDefault="00AD0EBA" w:rsidP="00AD0EBA">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R</w:t>
      </w:r>
    </w:p>
    <w:p w:rsidR="00AD0EBA" w:rsidRDefault="00500790" w:rsidP="00AD0EBA">
      <w:r w:rsidRPr="00F925F7">
        <w:rPr>
          <w:noProof/>
          <w:sz w:val="40"/>
          <w:szCs w:val="40"/>
        </w:rPr>
        <mc:AlternateContent>
          <mc:Choice Requires="wps">
            <w:drawing>
              <wp:anchor distT="4294967295" distB="4294967295" distL="114300" distR="114300" simplePos="0" relativeHeight="251661824" behindDoc="1" locked="0" layoutInCell="1" allowOverlap="1">
                <wp:simplePos x="0" y="0"/>
                <wp:positionH relativeFrom="column">
                  <wp:posOffset>51435</wp:posOffset>
                </wp:positionH>
                <wp:positionV relativeFrom="paragraph">
                  <wp:posOffset>91439</wp:posOffset>
                </wp:positionV>
                <wp:extent cx="5577840" cy="0"/>
                <wp:effectExtent l="0" t="38100" r="22860" b="19050"/>
                <wp:wrapNone/>
                <wp:docPr id="190"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7EAD26" id="Straight Connector 7" o:spid="_x0000_s1026" style="position:absolute;flip:y;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" strokeweight="6pt"/>
            </w:pict>
          </mc:Fallback>
        </mc:AlternateContent>
      </w:r>
    </w:p>
    <w:p w:rsidR="00AD0EBA" w:rsidRDefault="00AD0EBA" w:rsidP="00AD0EBA"/>
    <w:tbl>
      <w:tblPr>
        <w:tblW w:w="8820" w:type="dxa"/>
        <w:tblInd w:w="198" w:type="dxa"/>
        <w:tblLook w:val="01E0" w:firstRow="1" w:lastRow="1" w:firstColumn="1" w:lastColumn="1" w:noHBand="0" w:noVBand="0"/>
      </w:tblPr>
      <w:tblGrid>
        <w:gridCol w:w="2250"/>
        <w:gridCol w:w="6570"/>
      </w:tblGrid>
      <w:tr w:rsidR="00AD0EBA" w:rsidRPr="007E1BD1" w:rsidTr="00AD0EBA">
        <w:trPr>
          <w:trHeight w:val="80"/>
        </w:trPr>
        <w:tc>
          <w:tcPr>
            <w:tcW w:w="2250" w:type="dxa"/>
          </w:tcPr>
          <w:p w:rsidR="00AD0EBA" w:rsidRPr="00AD0EBA" w:rsidRDefault="006F06AE" w:rsidP="00AD0EBA">
            <w:pPr>
              <w:rPr>
                <w:b/>
                <w:i/>
                <w:szCs w:val="18"/>
              </w:rPr>
            </w:pPr>
            <w:r>
              <w:rPr>
                <w:b/>
                <w:i/>
                <w:szCs w:val="18"/>
              </w:rPr>
              <w:t>Recovery</w:t>
            </w:r>
          </w:p>
        </w:tc>
        <w:tc>
          <w:tcPr>
            <w:tcW w:w="6570" w:type="dxa"/>
          </w:tcPr>
          <w:p w:rsidR="00AD0EBA" w:rsidRPr="00AD0EBA" w:rsidRDefault="006F06AE" w:rsidP="00AD0EBA">
            <w:pPr>
              <w:pStyle w:val="CS-tabletext"/>
              <w:rPr>
                <w:rFonts w:ascii="Arial" w:hAnsi="Arial" w:cs="Arial"/>
                <w:sz w:val="18"/>
                <w:szCs w:val="18"/>
              </w:rPr>
            </w:pPr>
            <w:r>
              <w:rPr>
                <w:rFonts w:ascii="Arial" w:hAnsi="Arial" w:cs="Arial"/>
                <w:sz w:val="18"/>
                <w:szCs w:val="18"/>
              </w:rPr>
              <w:t xml:space="preserve">The </w:t>
            </w:r>
            <w:r w:rsidRPr="006F06AE">
              <w:rPr>
                <w:rFonts w:ascii="Arial" w:hAnsi="Arial" w:cs="Arial"/>
                <w:sz w:val="18"/>
                <w:szCs w:val="18"/>
              </w:rPr>
              <w:t>process of retrieving archived records from the Backup Database.</w:t>
            </w:r>
          </w:p>
        </w:tc>
      </w:tr>
      <w:tr w:rsidR="0045257E" w:rsidRPr="007E1BD1" w:rsidTr="00BD68B8">
        <w:trPr>
          <w:trHeight w:hRule="exact" w:val="136"/>
        </w:trPr>
        <w:tc>
          <w:tcPr>
            <w:tcW w:w="2250" w:type="dxa"/>
          </w:tcPr>
          <w:p w:rsidR="0045257E" w:rsidRPr="00AD0EBA" w:rsidRDefault="0045257E" w:rsidP="00BD68B8">
            <w:pPr>
              <w:rPr>
                <w:rFonts w:ascii="Arial" w:hAnsi="Arial" w:cs="Arial"/>
                <w:sz w:val="18"/>
                <w:szCs w:val="18"/>
              </w:rPr>
            </w:pPr>
          </w:p>
        </w:tc>
        <w:tc>
          <w:tcPr>
            <w:tcW w:w="6570" w:type="dxa"/>
          </w:tcPr>
          <w:p w:rsidR="0045257E" w:rsidRPr="00AD0EBA" w:rsidRDefault="0045257E" w:rsidP="00BD68B8">
            <w:pPr>
              <w:rPr>
                <w:rFonts w:ascii="Arial" w:hAnsi="Arial" w:cs="Arial"/>
                <w:sz w:val="18"/>
                <w:szCs w:val="18"/>
              </w:rPr>
            </w:pPr>
          </w:p>
        </w:tc>
      </w:tr>
      <w:tr w:rsidR="00AD0EBA" w:rsidRPr="007E1BD1" w:rsidTr="00AD0EBA">
        <w:trPr>
          <w:trHeight w:val="80"/>
        </w:trPr>
        <w:tc>
          <w:tcPr>
            <w:tcW w:w="2250" w:type="dxa"/>
          </w:tcPr>
          <w:p w:rsidR="00AD0EBA" w:rsidRDefault="00DA400D" w:rsidP="00AD0EBA">
            <w:pPr>
              <w:rPr>
                <w:b/>
                <w:i/>
                <w:szCs w:val="18"/>
              </w:rPr>
            </w:pPr>
            <w:r>
              <w:rPr>
                <w:b/>
                <w:i/>
                <w:szCs w:val="18"/>
              </w:rPr>
              <w:t>Restore Archived Data Function</w:t>
            </w:r>
          </w:p>
          <w:p w:rsidR="00CF0D33" w:rsidRPr="00AD0EBA" w:rsidRDefault="00CF0D33" w:rsidP="00AD0EBA">
            <w:pPr>
              <w:rPr>
                <w:b/>
                <w:i/>
                <w:szCs w:val="18"/>
              </w:rPr>
            </w:pPr>
          </w:p>
        </w:tc>
        <w:tc>
          <w:tcPr>
            <w:tcW w:w="6570" w:type="dxa"/>
          </w:tcPr>
          <w:p w:rsidR="00AD0EBA" w:rsidRDefault="00DA400D" w:rsidP="00DA400D">
            <w:pPr>
              <w:pStyle w:val="CS-tabletext"/>
              <w:rPr>
                <w:rFonts w:ascii="Arial" w:hAnsi="Arial" w:cs="Arial"/>
                <w:sz w:val="18"/>
                <w:szCs w:val="18"/>
              </w:rPr>
            </w:pPr>
            <w:r>
              <w:rPr>
                <w:rFonts w:ascii="Arial" w:hAnsi="Arial" w:cs="Arial"/>
                <w:sz w:val="18"/>
                <w:szCs w:val="18"/>
              </w:rPr>
              <w:t xml:space="preserve">Function </w:t>
            </w:r>
            <w:r w:rsidRPr="00DA400D">
              <w:rPr>
                <w:rFonts w:ascii="Arial" w:hAnsi="Arial" w:cs="Arial"/>
                <w:sz w:val="18"/>
                <w:szCs w:val="18"/>
              </w:rPr>
              <w:t xml:space="preserve">used </w:t>
            </w:r>
            <w:r>
              <w:rPr>
                <w:rFonts w:ascii="Arial" w:hAnsi="Arial" w:cs="Arial"/>
                <w:sz w:val="18"/>
                <w:szCs w:val="18"/>
              </w:rPr>
              <w:t>for retrieving</w:t>
            </w:r>
            <w:r w:rsidRPr="00DA400D">
              <w:rPr>
                <w:rFonts w:ascii="Arial" w:hAnsi="Arial" w:cs="Arial"/>
                <w:sz w:val="18"/>
                <w:szCs w:val="18"/>
              </w:rPr>
              <w:t xml:space="preserve"> transactions from the Backup Database, and add</w:t>
            </w:r>
            <w:r>
              <w:rPr>
                <w:rFonts w:ascii="Arial" w:hAnsi="Arial" w:cs="Arial"/>
                <w:sz w:val="18"/>
                <w:szCs w:val="18"/>
              </w:rPr>
              <w:t>ing</w:t>
            </w:r>
            <w:r w:rsidRPr="00DA400D">
              <w:rPr>
                <w:rFonts w:ascii="Arial" w:hAnsi="Arial" w:cs="Arial"/>
                <w:sz w:val="18"/>
                <w:szCs w:val="18"/>
              </w:rPr>
              <w:t xml:space="preserve"> these back to the master file.</w:t>
            </w:r>
          </w:p>
          <w:p w:rsidR="00CF0D33" w:rsidRDefault="00CF0D33" w:rsidP="00DA400D">
            <w:pPr>
              <w:pStyle w:val="CS-tabletext"/>
              <w:rPr>
                <w:rFonts w:ascii="Arial" w:hAnsi="Arial" w:cs="Arial"/>
                <w:sz w:val="18"/>
                <w:szCs w:val="18"/>
              </w:rPr>
            </w:pPr>
          </w:p>
          <w:p w:rsidR="0045257E" w:rsidRPr="00AD0EBA" w:rsidRDefault="0045257E" w:rsidP="00DA400D">
            <w:pPr>
              <w:pStyle w:val="CS-tabletext"/>
              <w:rPr>
                <w:rFonts w:ascii="Arial" w:hAnsi="Arial" w:cs="Arial"/>
                <w:sz w:val="18"/>
                <w:szCs w:val="18"/>
              </w:rPr>
            </w:pPr>
          </w:p>
        </w:tc>
      </w:tr>
    </w:tbl>
    <w:p w:rsidR="007C0A68" w:rsidRDefault="007C0A68" w:rsidP="00AD0EBA">
      <w:pPr>
        <w:pStyle w:val="CS-ChapterBullet"/>
        <w:numPr>
          <w:ilvl w:val="0"/>
          <w:numId w:val="0"/>
        </w:numPr>
        <w:ind w:left="720"/>
        <w:rPr>
          <w:rFonts w:ascii="Copperplate Gothic Bold" w:hAnsi="Copperplate Gothic Bold"/>
          <w:sz w:val="48"/>
          <w:szCs w:val="48"/>
        </w:rPr>
      </w:pPr>
    </w:p>
    <w:p w:rsidR="007C0A68" w:rsidRPr="00A26829" w:rsidRDefault="007C0A68" w:rsidP="007C0A68">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S</w:t>
      </w:r>
    </w:p>
    <w:p w:rsidR="007C0A68" w:rsidRDefault="00500790" w:rsidP="007C0A68">
      <w:r w:rsidRPr="00F925F7">
        <w:rPr>
          <w:noProof/>
          <w:sz w:val="40"/>
          <w:szCs w:val="40"/>
        </w:rPr>
        <mc:AlternateContent>
          <mc:Choice Requires="wps">
            <w:drawing>
              <wp:anchor distT="4294967295" distB="4294967295" distL="114300" distR="114300" simplePos="0" relativeHeight="251670016" behindDoc="1" locked="0" layoutInCell="1" allowOverlap="1">
                <wp:simplePos x="0" y="0"/>
                <wp:positionH relativeFrom="column">
                  <wp:posOffset>51435</wp:posOffset>
                </wp:positionH>
                <wp:positionV relativeFrom="paragraph">
                  <wp:posOffset>91439</wp:posOffset>
                </wp:positionV>
                <wp:extent cx="5577840" cy="0"/>
                <wp:effectExtent l="0" t="38100" r="22860" b="19050"/>
                <wp:wrapNone/>
                <wp:docPr id="189"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0CD3C" id="Straight Connector 8" o:spid="_x0000_s1026" style="position:absolute;flip:y;z-index:-251646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" strokeweight="6pt"/>
            </w:pict>
          </mc:Fallback>
        </mc:AlternateContent>
      </w:r>
    </w:p>
    <w:p w:rsidR="007C0A68" w:rsidRDefault="007C0A68" w:rsidP="007C0A68"/>
    <w:tbl>
      <w:tblPr>
        <w:tblW w:w="8820" w:type="dxa"/>
        <w:tblInd w:w="198" w:type="dxa"/>
        <w:tblLook w:val="01E0" w:firstRow="1" w:lastRow="1" w:firstColumn="1" w:lastColumn="1" w:noHBand="0" w:noVBand="0"/>
      </w:tblPr>
      <w:tblGrid>
        <w:gridCol w:w="2250"/>
        <w:gridCol w:w="6570"/>
      </w:tblGrid>
      <w:tr w:rsidR="007C0A68" w:rsidRPr="007E1BD1" w:rsidTr="00610937">
        <w:trPr>
          <w:trHeight w:val="80"/>
        </w:trPr>
        <w:tc>
          <w:tcPr>
            <w:tcW w:w="2250" w:type="dxa"/>
          </w:tcPr>
          <w:p w:rsidR="007C0A68" w:rsidRPr="00AD0EBA" w:rsidRDefault="007C0A68" w:rsidP="00610937">
            <w:pPr>
              <w:rPr>
                <w:b/>
                <w:i/>
              </w:rPr>
            </w:pPr>
            <w:r>
              <w:rPr>
                <w:b/>
                <w:i/>
              </w:rPr>
              <w:t xml:space="preserve">SQL </w:t>
            </w:r>
          </w:p>
        </w:tc>
        <w:tc>
          <w:tcPr>
            <w:tcW w:w="6570" w:type="dxa"/>
          </w:tcPr>
          <w:p w:rsidR="007C0A68" w:rsidRPr="00AD0EBA" w:rsidRDefault="007C0A68" w:rsidP="00610937">
            <w:pPr>
              <w:pStyle w:val="CS-tabletext"/>
              <w:rPr>
                <w:rFonts w:ascii="Arial" w:hAnsi="Arial" w:cs="Arial"/>
                <w:sz w:val="18"/>
                <w:szCs w:val="18"/>
              </w:rPr>
            </w:pPr>
            <w:r w:rsidRPr="007C0A68">
              <w:rPr>
                <w:rFonts w:ascii="Arial" w:hAnsi="Arial" w:cs="Arial"/>
                <w:sz w:val="18"/>
                <w:szCs w:val="18"/>
              </w:rPr>
              <w:t>Stands for Structured Query Language.  This is a standard interactive and programming language for retrieving and updating data in the database.</w:t>
            </w:r>
          </w:p>
        </w:tc>
      </w:tr>
    </w:tbl>
    <w:p w:rsidR="00610937" w:rsidRDefault="00610937" w:rsidP="007C0A68">
      <w:pPr>
        <w:pStyle w:val="CS-ChapterBullet"/>
        <w:numPr>
          <w:ilvl w:val="0"/>
          <w:numId w:val="0"/>
        </w:numPr>
        <w:ind w:left="720"/>
        <w:rPr>
          <w:rFonts w:ascii="Copperplate Gothic Bold" w:hAnsi="Copperplate Gothic Bold"/>
          <w:sz w:val="48"/>
          <w:szCs w:val="48"/>
        </w:rPr>
      </w:pPr>
    </w:p>
    <w:p w:rsidR="00AD0EBA" w:rsidRPr="00A26829" w:rsidRDefault="00AD0EBA" w:rsidP="00AD0EBA">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X</w:t>
      </w:r>
    </w:p>
    <w:p w:rsidR="00AD0EBA" w:rsidRDefault="00500790" w:rsidP="00AD0EBA">
      <w:r w:rsidRPr="00F925F7">
        <w:rPr>
          <w:noProof/>
          <w:sz w:val="40"/>
          <w:szCs w:val="40"/>
        </w:rPr>
        <mc:AlternateContent>
          <mc:Choice Requires="wps">
            <w:drawing>
              <wp:anchor distT="4294967295" distB="4294967295" distL="114300" distR="114300" simplePos="0" relativeHeight="251662848" behindDoc="1" locked="0" layoutInCell="1" allowOverlap="1">
                <wp:simplePos x="0" y="0"/>
                <wp:positionH relativeFrom="column">
                  <wp:posOffset>51435</wp:posOffset>
                </wp:positionH>
                <wp:positionV relativeFrom="paragraph">
                  <wp:posOffset>91439</wp:posOffset>
                </wp:positionV>
                <wp:extent cx="5577840" cy="0"/>
                <wp:effectExtent l="0" t="38100" r="22860" b="19050"/>
                <wp:wrapNone/>
                <wp:docPr id="18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D55E77A" id="Straight Connector 1" o:spid="_x0000_s1026" style="position:absolute;flip:y;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" strokeweight="6pt"/>
            </w:pict>
          </mc:Fallback>
        </mc:AlternateContent>
      </w:r>
    </w:p>
    <w:p w:rsidR="00AD0EBA" w:rsidRDefault="00AD0EBA" w:rsidP="00AD0EBA"/>
    <w:tbl>
      <w:tblPr>
        <w:tblW w:w="8820" w:type="dxa"/>
        <w:tblInd w:w="198" w:type="dxa"/>
        <w:tblLook w:val="01E0" w:firstRow="1" w:lastRow="1" w:firstColumn="1" w:lastColumn="1" w:noHBand="0" w:noVBand="0"/>
      </w:tblPr>
      <w:tblGrid>
        <w:gridCol w:w="2250"/>
        <w:gridCol w:w="6570"/>
      </w:tblGrid>
      <w:tr w:rsidR="00AD0EBA" w:rsidRPr="007E1BD1" w:rsidTr="00AD0EBA">
        <w:trPr>
          <w:trHeight w:val="80"/>
        </w:trPr>
        <w:tc>
          <w:tcPr>
            <w:tcW w:w="2250" w:type="dxa"/>
          </w:tcPr>
          <w:p w:rsidR="00AD0EBA" w:rsidRPr="00AD0EBA" w:rsidRDefault="003B1AF2" w:rsidP="003B1AF2">
            <w:pPr>
              <w:rPr>
                <w:b/>
                <w:i/>
                <w:szCs w:val="18"/>
              </w:rPr>
            </w:pPr>
            <w:r>
              <w:rPr>
                <w:b/>
                <w:i/>
                <w:szCs w:val="18"/>
              </w:rPr>
              <w:t>XML</w:t>
            </w:r>
          </w:p>
        </w:tc>
        <w:tc>
          <w:tcPr>
            <w:tcW w:w="6570" w:type="dxa"/>
          </w:tcPr>
          <w:p w:rsidR="00AD0EBA" w:rsidRPr="00AD0EBA" w:rsidRDefault="003B1AF2" w:rsidP="00AD0EBA">
            <w:pPr>
              <w:rPr>
                <w:rFonts w:ascii="Arial" w:hAnsi="Arial" w:cs="Arial"/>
                <w:sz w:val="18"/>
                <w:szCs w:val="18"/>
              </w:rPr>
            </w:pPr>
            <w:r w:rsidRPr="003B1AF2">
              <w:rPr>
                <w:rFonts w:ascii="Arial" w:hAnsi="Arial" w:cs="Arial"/>
                <w:sz w:val="18"/>
                <w:szCs w:val="18"/>
              </w:rPr>
              <w:t>Stands for Extensible Markup Language.  This is the format used by CE for the communication between the client (browser) and the server.</w:t>
            </w:r>
          </w:p>
        </w:tc>
      </w:tr>
      <w:tr w:rsidR="00AD0EBA" w:rsidRPr="007E1BD1" w:rsidTr="00AD0EBA">
        <w:trPr>
          <w:trHeight w:hRule="exact" w:val="136"/>
        </w:trPr>
        <w:tc>
          <w:tcPr>
            <w:tcW w:w="2250" w:type="dxa"/>
          </w:tcPr>
          <w:p w:rsidR="00AD0EBA" w:rsidRPr="00AD0EBA" w:rsidRDefault="00AD0EBA" w:rsidP="00AD0EBA">
            <w:pPr>
              <w:rPr>
                <w:rFonts w:ascii="Arial" w:hAnsi="Arial" w:cs="Arial"/>
                <w:sz w:val="18"/>
                <w:szCs w:val="18"/>
              </w:rPr>
            </w:pPr>
          </w:p>
        </w:tc>
        <w:tc>
          <w:tcPr>
            <w:tcW w:w="6570" w:type="dxa"/>
          </w:tcPr>
          <w:p w:rsidR="00AD0EBA" w:rsidRPr="00AD0EBA" w:rsidRDefault="00AD0EBA" w:rsidP="00AD0EBA">
            <w:pPr>
              <w:rPr>
                <w:rFonts w:ascii="Arial" w:hAnsi="Arial" w:cs="Arial"/>
                <w:sz w:val="18"/>
                <w:szCs w:val="18"/>
              </w:rPr>
            </w:pPr>
          </w:p>
        </w:tc>
      </w:tr>
      <w:tr w:rsidR="0049510F" w:rsidRPr="007E1BD1" w:rsidTr="0049510F">
        <w:trPr>
          <w:trHeight w:val="80"/>
        </w:trPr>
        <w:tc>
          <w:tcPr>
            <w:tcW w:w="2250" w:type="dxa"/>
          </w:tcPr>
          <w:p w:rsidR="0049510F" w:rsidRPr="00AD0EBA" w:rsidRDefault="0049510F" w:rsidP="00FE246C">
            <w:pPr>
              <w:rPr>
                <w:b/>
                <w:i/>
                <w:szCs w:val="18"/>
              </w:rPr>
            </w:pPr>
            <w:r>
              <w:rPr>
                <w:b/>
                <w:i/>
                <w:szCs w:val="18"/>
              </w:rPr>
              <w:t>XML Generator Function</w:t>
            </w:r>
          </w:p>
        </w:tc>
        <w:tc>
          <w:tcPr>
            <w:tcW w:w="6570" w:type="dxa"/>
          </w:tcPr>
          <w:p w:rsidR="0049510F" w:rsidRPr="00AD0EBA" w:rsidRDefault="0049510F" w:rsidP="0049510F">
            <w:pPr>
              <w:rPr>
                <w:rFonts w:ascii="Arial" w:hAnsi="Arial" w:cs="Arial"/>
                <w:sz w:val="18"/>
                <w:szCs w:val="18"/>
              </w:rPr>
            </w:pPr>
            <w:r w:rsidRPr="0049510F">
              <w:rPr>
                <w:rFonts w:ascii="Arial" w:hAnsi="Arial" w:cs="Arial"/>
                <w:sz w:val="18"/>
                <w:szCs w:val="18"/>
              </w:rPr>
              <w:t>The CE Utility function that is used to generate the corresponding XML files for a specific parameter setting.</w:t>
            </w:r>
          </w:p>
        </w:tc>
      </w:tr>
    </w:tbl>
    <w:p w:rsidR="00AD0EBA" w:rsidRPr="00AD0EBA" w:rsidRDefault="00AD0EBA" w:rsidP="00AD0EBA"/>
    <w:sectPr w:rsidR="00AD0EBA" w:rsidRPr="00AD0EBA" w:rsidSect="002737A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0EAF" w:rsidRDefault="00E10EAF">
      <w:r>
        <w:separator/>
      </w:r>
    </w:p>
  </w:endnote>
  <w:endnote w:type="continuationSeparator" w:id="0">
    <w:p w:rsidR="00E10EAF" w:rsidRDefault="00E10E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Key Characters">
    <w:altName w:val="Courier New"/>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Black">
    <w:altName w:val="Impact"/>
    <w:panose1 w:val="00000000000000000000"/>
    <w:charset w:val="00"/>
    <w:family w:val="swiss"/>
    <w:pitch w:val="variable"/>
    <w:sig w:usb0="00000003" w:usb1="00000000" w:usb2="00000000" w:usb3="00000000" w:csb0="00000001" w:csb1="00000000"/>
  </w:font>
  <w:font w:name="Helvetica-CondensedBlack">
    <w:altName w:val="Impact"/>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D2474D" w:rsidRDefault="00610937" w:rsidP="00D2474D">
    <w:pPr>
      <w:pStyle w:val="Footer"/>
    </w:pPr>
    <w:r w:rsidRPr="00D2474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CB56FC" w:rsidRDefault="00610937" w:rsidP="00657FB0">
    <w:pPr>
      <w:tabs>
        <w:tab w:val="center" w:pos="4320"/>
        <w:tab w:val="right" w:pos="8640"/>
      </w:tabs>
      <w:ind w:right="360"/>
      <w:rPr>
        <w:lang w:eastAsia="zh-CN"/>
      </w:rPr>
    </w:pPr>
  </w:p>
  <w:p w:rsidR="00610937" w:rsidRPr="00CB56FC" w:rsidRDefault="00610937" w:rsidP="00657FB0">
    <w:pPr>
      <w:pBdr>
        <w:top w:val="single" w:sz="12" w:space="1" w:color="auto"/>
      </w:pBdr>
      <w:spacing w:after="60"/>
      <w:rPr>
        <w:rFonts w:ascii="Arial" w:hAnsi="Arial"/>
        <w:b/>
        <w:sz w:val="16"/>
      </w:rPr>
    </w:pPr>
  </w:p>
  <w:p w:rsidR="00610937" w:rsidRPr="00CB56FC" w:rsidRDefault="00610937" w:rsidP="00657FB0">
    <w:pPr>
      <w:pBdr>
        <w:top w:val="single" w:sz="12" w:space="1" w:color="auto"/>
      </w:pBdr>
      <w:spacing w:after="60"/>
      <w:rPr>
        <w:rFonts w:ascii="Arial" w:hAnsi="Arial"/>
        <w:b/>
        <w:sz w:val="16"/>
      </w:rPr>
    </w:pPr>
    <w:r>
      <w:rPr>
        <w:rFonts w:ascii="Arial" w:hAnsi="Arial"/>
        <w:b/>
        <w:sz w:val="16"/>
        <w:lang w:eastAsia="zh-CN"/>
      </w:rPr>
      <w:t>Archiving and Recovery</w:t>
    </w:r>
    <w:r w:rsidRPr="00CB56FC">
      <w:rPr>
        <w:rFonts w:ascii="Arial" w:hAnsi="Arial"/>
        <w:b/>
        <w:sz w:val="16"/>
        <w:lang w:eastAsia="zh-CN"/>
      </w:rPr>
      <w:t xml:space="preserve"> </w:t>
    </w:r>
    <w:r w:rsidRPr="00CB56FC">
      <w:rPr>
        <w:rFonts w:ascii="Arial" w:hAnsi="Arial"/>
        <w:b/>
        <w:sz w:val="16"/>
        <w:szCs w:val="16"/>
        <w:lang w:eastAsia="zh-CN"/>
      </w:rPr>
      <w:sym w:font="Symbol" w:char="F0B7"/>
    </w:r>
    <w:r w:rsidRPr="00CB56FC">
      <w:rPr>
        <w:rFonts w:ascii="Arial" w:hAnsi="Arial"/>
        <w:b/>
        <w:sz w:val="16"/>
        <w:lang w:eastAsia="zh-CN"/>
      </w:rPr>
      <w:t xml:space="preserve"> </w:t>
    </w:r>
    <w:r>
      <w:rPr>
        <w:rFonts w:ascii="Arial" w:hAnsi="Arial"/>
        <w:b/>
        <w:sz w:val="16"/>
        <w:lang w:eastAsia="zh-CN"/>
      </w:rPr>
      <w:t xml:space="preserve"> </w:t>
    </w:r>
    <w:r w:rsidRPr="00CB56FC">
      <w:rPr>
        <w:rFonts w:ascii="Arial" w:hAnsi="Arial"/>
        <w:b/>
        <w:sz w:val="16"/>
        <w:lang w:eastAsia="zh-CN"/>
      </w:rPr>
      <w:t>C</w:t>
    </w:r>
    <w:r>
      <w:rPr>
        <w:rFonts w:ascii="Arial" w:hAnsi="Arial"/>
        <w:b/>
        <w:sz w:val="16"/>
        <w:lang w:eastAsia="zh-CN"/>
      </w:rPr>
      <w:t xml:space="preserve">E Version 3.3.6 </w:t>
    </w:r>
    <w:r w:rsidRPr="00CB56FC">
      <w:rPr>
        <w:rFonts w:ascii="Arial" w:hAnsi="Arial"/>
        <w:b/>
        <w:sz w:val="16"/>
        <w:szCs w:val="16"/>
        <w:lang w:eastAsia="zh-CN"/>
      </w:rPr>
      <w:sym w:font="Symbol" w:char="F0B7"/>
    </w:r>
    <w:r w:rsidRPr="00CB56FC">
      <w:rPr>
        <w:rFonts w:ascii="Arial" w:hAnsi="Arial"/>
        <w:b/>
        <w:sz w:val="16"/>
        <w:lang w:eastAsia="zh-CN"/>
      </w:rPr>
      <w:t xml:space="preserve"> </w:t>
    </w:r>
    <w:r>
      <w:rPr>
        <w:rFonts w:ascii="Arial" w:hAnsi="Arial"/>
        <w:b/>
        <w:sz w:val="16"/>
        <w:lang w:eastAsia="zh-CN"/>
      </w:rPr>
      <w:t xml:space="preserve"> </w:t>
    </w:r>
    <w:r w:rsidRPr="00CB56FC">
      <w:rPr>
        <w:rFonts w:ascii="Arial" w:hAnsi="Arial"/>
        <w:b/>
        <w:sz w:val="16"/>
        <w:lang w:eastAsia="zh-CN"/>
      </w:rPr>
      <w:t xml:space="preserve">Document </w:t>
    </w:r>
    <w:r w:rsidR="004D1240">
      <w:rPr>
        <w:rFonts w:ascii="Arial" w:hAnsi="Arial"/>
        <w:b/>
        <w:sz w:val="16"/>
        <w:lang w:eastAsia="zh-CN"/>
      </w:rPr>
      <w:t>R</w:t>
    </w:r>
    <w:r>
      <w:rPr>
        <w:rFonts w:ascii="Arial" w:hAnsi="Arial"/>
        <w:b/>
        <w:sz w:val="16"/>
        <w:lang w:eastAsia="zh-CN"/>
      </w:rPr>
      <w:t>elease</w:t>
    </w:r>
    <w:r w:rsidRPr="00CB56FC">
      <w:rPr>
        <w:rFonts w:ascii="Arial" w:hAnsi="Arial"/>
        <w:b/>
        <w:sz w:val="16"/>
        <w:lang w:eastAsia="zh-CN"/>
      </w:rPr>
      <w:t xml:space="preserve"> 1</w:t>
    </w:r>
    <w:r>
      <w:rPr>
        <w:rFonts w:ascii="Arial" w:hAnsi="Arial"/>
        <w:b/>
        <w:sz w:val="16"/>
        <w:lang w:eastAsia="zh-CN"/>
      </w:rPr>
      <w:t>.0</w:t>
    </w:r>
    <w:r w:rsidRPr="00CB56FC">
      <w:rPr>
        <w:rFonts w:ascii="Arial" w:hAnsi="Arial"/>
        <w:b/>
        <w:sz w:val="16"/>
        <w:lang w:val="fr-FR"/>
      </w:rPr>
      <w:tab/>
    </w:r>
    <w:r w:rsidRPr="00CB56FC">
      <w:rPr>
        <w:rFonts w:ascii="Arial" w:hAnsi="Arial"/>
        <w:b/>
        <w:sz w:val="16"/>
        <w:lang w:val="fr-FR"/>
      </w:rPr>
      <w:tab/>
    </w:r>
    <w:r>
      <w:rPr>
        <w:rFonts w:ascii="Arial" w:hAnsi="Arial"/>
        <w:b/>
        <w:sz w:val="16"/>
        <w:lang w:val="fr-FR"/>
      </w:rPr>
      <w:tab/>
    </w:r>
    <w:r>
      <w:rPr>
        <w:rFonts w:ascii="Arial" w:hAnsi="Arial"/>
        <w:b/>
        <w:sz w:val="16"/>
        <w:lang w:val="fr-FR"/>
      </w:rPr>
      <w:tab/>
    </w:r>
    <w:r w:rsidRPr="00CB56FC">
      <w:rPr>
        <w:rFonts w:ascii="Arial" w:hAnsi="Arial"/>
        <w:b/>
        <w:sz w:val="16"/>
        <w:lang w:val="fr-FR"/>
      </w:rPr>
      <w:fldChar w:fldCharType="begin"/>
    </w:r>
    <w:r w:rsidRPr="00CB56FC">
      <w:rPr>
        <w:rFonts w:ascii="Arial" w:hAnsi="Arial"/>
        <w:b/>
        <w:sz w:val="16"/>
        <w:lang w:val="fr-FR"/>
      </w:rPr>
      <w:instrText xml:space="preserve"> PAGE  \* MERGEFORMAT </w:instrText>
    </w:r>
    <w:r w:rsidRPr="00CB56FC">
      <w:rPr>
        <w:rFonts w:ascii="Arial" w:hAnsi="Arial"/>
        <w:b/>
        <w:sz w:val="16"/>
        <w:lang w:val="fr-FR"/>
      </w:rPr>
      <w:fldChar w:fldCharType="separate"/>
    </w:r>
    <w:r w:rsidR="00500790">
      <w:rPr>
        <w:rFonts w:ascii="Arial" w:hAnsi="Arial"/>
        <w:b/>
        <w:noProof/>
        <w:sz w:val="16"/>
        <w:lang w:val="fr-FR"/>
      </w:rPr>
      <w:t>12</w:t>
    </w:r>
    <w:r w:rsidRPr="00CB56FC">
      <w:rPr>
        <w:rFonts w:ascii="Arial" w:hAnsi="Arial"/>
        <w:b/>
        <w:sz w:val="16"/>
        <w:lang w:val="fr-FR"/>
      </w:rPr>
      <w:fldChar w:fldCharType="end"/>
    </w:r>
  </w:p>
  <w:p w:rsidR="00610937" w:rsidRPr="00D2474D" w:rsidRDefault="00610937" w:rsidP="00657FB0">
    <w:pPr>
      <w:pStyle w:val="Footer"/>
      <w:tabs>
        <w:tab w:val="clear" w:pos="4320"/>
        <w:tab w:val="clear" w:pos="8640"/>
        <w:tab w:val="left" w:pos="7440"/>
      </w:tabs>
    </w:pPr>
    <w:r w:rsidRPr="00D2474D">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Default="00610937" w:rsidP="00F5542E">
    <w:pPr>
      <w:pStyle w:val="Footer"/>
      <w:ind w:right="360"/>
      <w:rPr>
        <w:lang w:eastAsia="zh-CN"/>
      </w:rPr>
    </w:pPr>
  </w:p>
  <w:p w:rsidR="00610937" w:rsidRDefault="00610937" w:rsidP="00F5542E">
    <w:pPr>
      <w:pStyle w:val="CS-footer"/>
    </w:pPr>
  </w:p>
  <w:p w:rsidR="00610937" w:rsidRDefault="00610937" w:rsidP="00F5542E">
    <w:pPr>
      <w:pStyle w:val="CS-footer"/>
    </w:pPr>
    <w:r>
      <w:rPr>
        <w:lang w:eastAsia="zh-CN"/>
      </w:rPr>
      <w:t xml:space="preserve">Archiving and Recovery  </w:t>
    </w:r>
    <w:r>
      <w:rPr>
        <w:rFonts w:hint="eastAsia"/>
        <w:lang w:eastAsia="zh-CN"/>
      </w:rPr>
      <w:sym w:font="Symbol" w:char="F0B7"/>
    </w:r>
    <w:r>
      <w:rPr>
        <w:lang w:eastAsia="zh-CN"/>
      </w:rPr>
      <w:t xml:space="preserve">   C</w:t>
    </w:r>
    <w:r>
      <w:t xml:space="preserve">E Version 3.3.6  </w:t>
    </w:r>
    <w:r>
      <w:rPr>
        <w:rFonts w:hint="eastAsia"/>
        <w:lang w:eastAsia="zh-CN"/>
      </w:rPr>
      <w:sym w:font="Symbol" w:char="F0B7"/>
    </w:r>
    <w:r>
      <w:rPr>
        <w:lang w:eastAsia="zh-CN"/>
      </w:rPr>
      <w:t xml:space="preserve">   </w:t>
    </w:r>
    <w:r>
      <w:rPr>
        <w:rFonts w:hint="eastAsia"/>
        <w:lang w:eastAsia="zh-CN"/>
      </w:rPr>
      <w:t xml:space="preserve">Document </w:t>
    </w:r>
    <w:r>
      <w:rPr>
        <w:lang w:eastAsia="zh-CN"/>
      </w:rPr>
      <w:t>Release</w:t>
    </w:r>
    <w:r>
      <w:rPr>
        <w:rFonts w:hint="eastAsia"/>
        <w:lang w:eastAsia="zh-CN"/>
      </w:rPr>
      <w:t xml:space="preserve"> </w:t>
    </w:r>
    <w:r>
      <w:rPr>
        <w:lang w:eastAsia="zh-CN"/>
      </w:rPr>
      <w:t xml:space="preserve">1.0  </w:t>
    </w:r>
    <w:r>
      <w:rPr>
        <w:lang w:val="fr-FR"/>
      </w:rPr>
      <w:tab/>
      <w:t xml:space="preserve">           </w:t>
    </w:r>
    <w:r>
      <w:rPr>
        <w:lang w:val="fr-FR"/>
      </w:rPr>
      <w:tab/>
      <w:t xml:space="preserve">                      </w:t>
    </w:r>
    <w:r>
      <w:fldChar w:fldCharType="begin"/>
    </w:r>
    <w:r w:rsidRPr="00BC547C">
      <w:rPr>
        <w:lang w:val="fr-FR"/>
      </w:rPr>
      <w:instrText xml:space="preserve"> PAGE  \* MERGEFORMAT </w:instrText>
    </w:r>
    <w:r>
      <w:fldChar w:fldCharType="separate"/>
    </w:r>
    <w:r w:rsidR="00500790">
      <w:rPr>
        <w:noProof/>
        <w:lang w:val="fr-FR"/>
      </w:rPr>
      <w:t>56</w:t>
    </w:r>
    <w:r>
      <w:fldChar w:fldCharType="end"/>
    </w:r>
  </w:p>
  <w:p w:rsidR="00610937" w:rsidRDefault="00610937" w:rsidP="00F5542E">
    <w:pPr>
      <w:pStyle w:val="CS-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0EAF" w:rsidRDefault="00E10EAF">
      <w:r>
        <w:separator/>
      </w:r>
    </w:p>
  </w:footnote>
  <w:footnote w:type="continuationSeparator" w:id="0">
    <w:p w:rsidR="00E10EAF" w:rsidRDefault="00E10E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CB56FC" w:rsidRDefault="00610937" w:rsidP="00B257A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DB637C" w:rsidRDefault="00610937" w:rsidP="00DB637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C619CE">
      <w:rPr>
        <w:rFonts w:ascii="Arial" w:eastAsia="SimSun" w:hAnsi="Arial" w:cs="Arial"/>
        <w:b/>
        <w:caps/>
        <w:sz w:val="16"/>
        <w:szCs w:val="16"/>
      </w:rPr>
      <w:t>CHAPTER</w:t>
    </w:r>
    <w:r w:rsidRPr="00657FB0">
      <w:rPr>
        <w:rFonts w:ascii="Arial" w:eastAsia="SimSun" w:hAnsi="Arial" w:cs="Arial"/>
        <w:caps/>
        <w:sz w:val="16"/>
        <w:szCs w:val="16"/>
      </w:rPr>
      <w:t xml:space="preserve"> </w:t>
    </w:r>
    <w:r>
      <w:rPr>
        <w:rFonts w:ascii="Arial" w:eastAsia="SimSun" w:hAnsi="Arial" w:cs="Arial"/>
        <w:b/>
        <w:sz w:val="16"/>
        <w:szCs w:val="16"/>
      </w:rPr>
      <w:t>3</w:t>
    </w:r>
    <w:r w:rsidRPr="00657FB0">
      <w:rPr>
        <w:rFonts w:ascii="Arial" w:eastAsia="SimSun" w:hAnsi="Arial" w:cs="Arial"/>
        <w:b/>
        <w:sz w:val="16"/>
        <w:szCs w:val="16"/>
      </w:rPr>
      <w:t xml:space="preserve">: </w:t>
    </w:r>
    <w:r>
      <w:rPr>
        <w:rFonts w:ascii="Arial" w:eastAsia="SimSun" w:hAnsi="Arial" w:cs="Arial"/>
        <w:b/>
        <w:sz w:val="16"/>
        <w:szCs w:val="16"/>
      </w:rPr>
      <w:t>ARCHIVING / BACKUP DATABASE SETTINGS</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3</w:t>
    </w:r>
    <w:r w:rsidRPr="00657FB0">
      <w:rPr>
        <w:rFonts w:ascii="Arial" w:eastAsia="SimSun" w:hAnsi="Arial" w:cs="Arial"/>
        <w:b/>
        <w:sz w:val="16"/>
        <w:szCs w:val="16"/>
      </w:rPr>
      <w:t xml:space="preserve">: </w:t>
    </w:r>
    <w:r>
      <w:rPr>
        <w:rFonts w:ascii="Arial" w:eastAsia="SimSun" w:hAnsi="Arial" w:cs="Arial"/>
        <w:b/>
        <w:sz w:val="16"/>
        <w:szCs w:val="16"/>
      </w:rPr>
      <w:t>DATA SOURCE SETTINGS</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3</w:t>
    </w:r>
    <w:r w:rsidRPr="00657FB0">
      <w:rPr>
        <w:rFonts w:ascii="Arial" w:eastAsia="SimSun" w:hAnsi="Arial" w:cs="Arial"/>
        <w:b/>
        <w:sz w:val="16"/>
        <w:szCs w:val="16"/>
      </w:rPr>
      <w:t xml:space="preserve">: </w:t>
    </w:r>
    <w:r w:rsidR="00C619CE">
      <w:rPr>
        <w:rFonts w:ascii="Arial" w:eastAsia="SimSun" w:hAnsi="Arial" w:cs="Arial"/>
        <w:b/>
        <w:sz w:val="16"/>
        <w:szCs w:val="16"/>
      </w:rPr>
      <w:t xml:space="preserve">DATA SOURCE </w:t>
    </w:r>
    <w:r>
      <w:rPr>
        <w:rFonts w:ascii="Arial" w:eastAsia="SimSun" w:hAnsi="Arial" w:cs="Arial"/>
        <w:b/>
        <w:sz w:val="16"/>
        <w:szCs w:val="16"/>
      </w:rPr>
      <w:t>SETTINGS</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19CE" w:rsidRPr="00657FB0" w:rsidRDefault="00C619CE" w:rsidP="00657FB0">
    <w:pPr>
      <w:pBdr>
        <w:bottom w:val="single" w:sz="12" w:space="1" w:color="auto"/>
      </w:pBdr>
      <w:tabs>
        <w:tab w:val="center" w:pos="4320"/>
        <w:tab w:val="right" w:pos="8640"/>
      </w:tabs>
      <w:jc w:val="right"/>
      <w:rPr>
        <w:rFonts w:ascii="Arial" w:eastAsia="SimSun" w:hAnsi="Arial" w:cs="Arial"/>
        <w:b/>
        <w:sz w:val="16"/>
        <w:szCs w:val="16"/>
      </w:rPr>
    </w:pPr>
  </w:p>
  <w:p w:rsidR="00C619CE" w:rsidRPr="00657FB0" w:rsidRDefault="00C619CE" w:rsidP="00657FB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3</w:t>
    </w:r>
    <w:r w:rsidRPr="00657FB0">
      <w:rPr>
        <w:rFonts w:ascii="Arial" w:eastAsia="SimSun" w:hAnsi="Arial" w:cs="Arial"/>
        <w:b/>
        <w:sz w:val="16"/>
        <w:szCs w:val="16"/>
      </w:rPr>
      <w:t xml:space="preserve">: </w:t>
    </w:r>
    <w:r>
      <w:rPr>
        <w:rFonts w:ascii="Arial" w:eastAsia="SimSun" w:hAnsi="Arial" w:cs="Arial"/>
        <w:b/>
        <w:sz w:val="16"/>
        <w:szCs w:val="16"/>
      </w:rPr>
      <w:t>LOG SETTINGS</w:t>
    </w:r>
  </w:p>
  <w:p w:rsidR="00C619CE" w:rsidRPr="00657FB0" w:rsidRDefault="00C619CE" w:rsidP="00657FB0">
    <w:pPr>
      <w:tabs>
        <w:tab w:val="center" w:pos="4320"/>
        <w:tab w:val="right" w:pos="8640"/>
      </w:tabs>
      <w:rPr>
        <w:rFonts w:eastAsia="SimSun"/>
      </w:rPr>
    </w:pPr>
  </w:p>
  <w:p w:rsidR="00C619CE" w:rsidRPr="00657FB0" w:rsidRDefault="00C619CE" w:rsidP="00657FB0">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520661" w:rsidRDefault="00610937" w:rsidP="0052066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4</w:t>
    </w:r>
    <w:r w:rsidRPr="00657FB0">
      <w:rPr>
        <w:rFonts w:ascii="Arial" w:eastAsia="SimSun" w:hAnsi="Arial" w:cs="Arial"/>
        <w:b/>
        <w:sz w:val="16"/>
        <w:szCs w:val="16"/>
      </w:rPr>
      <w:t xml:space="preserve">: </w:t>
    </w:r>
    <w:r>
      <w:rPr>
        <w:rFonts w:ascii="Arial" w:eastAsia="SimSun" w:hAnsi="Arial" w:cs="Arial"/>
        <w:b/>
        <w:sz w:val="16"/>
        <w:szCs w:val="16"/>
      </w:rPr>
      <w:t>OVERVIEW</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4</w:t>
    </w:r>
    <w:r w:rsidRPr="00657FB0">
      <w:rPr>
        <w:rFonts w:ascii="Arial" w:eastAsia="SimSun" w:hAnsi="Arial" w:cs="Arial"/>
        <w:b/>
        <w:sz w:val="16"/>
        <w:szCs w:val="16"/>
      </w:rPr>
      <w:t xml:space="preserve">: </w:t>
    </w:r>
    <w:r>
      <w:rPr>
        <w:rFonts w:ascii="Arial" w:eastAsia="SimSun" w:hAnsi="Arial" w:cs="Arial"/>
        <w:b/>
        <w:sz w:val="16"/>
        <w:szCs w:val="16"/>
      </w:rPr>
      <w:t xml:space="preserve"> COMMON PARAMETER SETTINGS</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8668D1">
      <w:rPr>
        <w:rFonts w:ascii="Arial" w:eastAsia="SimSun" w:hAnsi="Arial" w:cs="Arial"/>
        <w:b/>
        <w:sz w:val="16"/>
        <w:szCs w:val="16"/>
      </w:rPr>
      <w:t>CHAPTER 4:</w:t>
    </w:r>
    <w:r w:rsidRPr="00657FB0">
      <w:rPr>
        <w:rFonts w:ascii="Arial" w:eastAsia="SimSun" w:hAnsi="Arial" w:cs="Arial"/>
        <w:b/>
        <w:sz w:val="16"/>
        <w:szCs w:val="16"/>
      </w:rPr>
      <w:t xml:space="preserve"> </w:t>
    </w:r>
    <w:r>
      <w:rPr>
        <w:rFonts w:ascii="Arial" w:eastAsia="SimSun" w:hAnsi="Arial" w:cs="Arial"/>
        <w:b/>
        <w:sz w:val="16"/>
        <w:szCs w:val="16"/>
      </w:rPr>
      <w:t xml:space="preserve"> ARCHIVE DATA FUNCTION</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4</w:t>
    </w:r>
    <w:r w:rsidRPr="00657FB0">
      <w:rPr>
        <w:rFonts w:ascii="Arial" w:eastAsia="SimSun" w:hAnsi="Arial" w:cs="Arial"/>
        <w:b/>
        <w:sz w:val="16"/>
        <w:szCs w:val="16"/>
      </w:rPr>
      <w:t xml:space="preserve">: </w:t>
    </w:r>
    <w:r>
      <w:rPr>
        <w:rFonts w:ascii="Arial" w:eastAsia="SimSun" w:hAnsi="Arial" w:cs="Arial"/>
        <w:b/>
        <w:sz w:val="16"/>
        <w:szCs w:val="16"/>
      </w:rPr>
      <w:t xml:space="preserve"> RESTORE ARCHIVED DATA FUNCTION</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B91A05" w:rsidRDefault="00610937" w:rsidP="00B257AA">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4</w:t>
    </w:r>
    <w:r w:rsidRPr="00657FB0">
      <w:rPr>
        <w:rFonts w:ascii="Arial" w:eastAsia="SimSun" w:hAnsi="Arial" w:cs="Arial"/>
        <w:b/>
        <w:sz w:val="16"/>
        <w:szCs w:val="16"/>
      </w:rPr>
      <w:t xml:space="preserve">: </w:t>
    </w:r>
    <w:r>
      <w:rPr>
        <w:rFonts w:ascii="Arial" w:eastAsia="SimSun" w:hAnsi="Arial" w:cs="Arial"/>
        <w:b/>
        <w:sz w:val="16"/>
        <w:szCs w:val="16"/>
      </w:rPr>
      <w:t xml:space="preserve"> INQUIRE ARCHIVED DATA FUNCTION</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520661" w:rsidRDefault="00610937" w:rsidP="00520661">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5</w:t>
    </w:r>
    <w:r w:rsidRPr="00657FB0">
      <w:rPr>
        <w:rFonts w:ascii="Arial" w:eastAsia="SimSun" w:hAnsi="Arial" w:cs="Arial"/>
        <w:b/>
        <w:sz w:val="16"/>
        <w:szCs w:val="16"/>
      </w:rPr>
      <w:t>:</w:t>
    </w:r>
    <w:r>
      <w:rPr>
        <w:rFonts w:ascii="Arial" w:eastAsia="SimSun" w:hAnsi="Arial" w:cs="Arial"/>
        <w:b/>
        <w:sz w:val="16"/>
        <w:szCs w:val="16"/>
      </w:rPr>
      <w:t xml:space="preserve">  OVERVIEW</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5</w:t>
    </w:r>
    <w:r w:rsidRPr="00657FB0">
      <w:rPr>
        <w:rFonts w:ascii="Arial" w:eastAsia="SimSun" w:hAnsi="Arial" w:cs="Arial"/>
        <w:b/>
        <w:sz w:val="16"/>
        <w:szCs w:val="16"/>
      </w:rPr>
      <w:t xml:space="preserve">: </w:t>
    </w:r>
    <w:r>
      <w:rPr>
        <w:rFonts w:ascii="Arial" w:eastAsia="SimSun" w:hAnsi="Arial" w:cs="Arial"/>
        <w:b/>
        <w:sz w:val="16"/>
        <w:szCs w:val="16"/>
      </w:rPr>
      <w:t xml:space="preserve"> PARAMETER SETTINGS</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CHAPTER</w:t>
    </w:r>
    <w:r>
      <w:rPr>
        <w:rFonts w:ascii="Arial" w:eastAsia="SimSun" w:hAnsi="Arial" w:cs="Arial"/>
        <w:b/>
        <w:sz w:val="16"/>
        <w:szCs w:val="16"/>
      </w:rPr>
      <w:t xml:space="preserve"> 5</w:t>
    </w:r>
    <w:r w:rsidRPr="00657FB0">
      <w:rPr>
        <w:rFonts w:ascii="Arial" w:eastAsia="SimSun" w:hAnsi="Arial" w:cs="Arial"/>
        <w:b/>
        <w:sz w:val="16"/>
        <w:szCs w:val="16"/>
      </w:rPr>
      <w:t xml:space="preserve">: </w:t>
    </w:r>
    <w:r>
      <w:rPr>
        <w:rFonts w:ascii="Arial" w:eastAsia="SimSun" w:hAnsi="Arial" w:cs="Arial"/>
        <w:b/>
        <w:sz w:val="16"/>
        <w:szCs w:val="16"/>
      </w:rPr>
      <w:t xml:space="preserve"> TRANSACTION PROCESS</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CE0668" w:rsidRDefault="00610937" w:rsidP="00CE066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Pr>
        <w:rFonts w:ascii="Arial" w:eastAsia="SimSun" w:hAnsi="Arial" w:cs="Arial"/>
        <w:b/>
        <w:sz w:val="16"/>
        <w:szCs w:val="16"/>
      </w:rPr>
      <w:t>CHAPTER 6:  OVERVIEW</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Pr>
        <w:rFonts w:ascii="Arial" w:eastAsia="SimSun" w:hAnsi="Arial" w:cs="Arial"/>
        <w:b/>
        <w:sz w:val="16"/>
        <w:szCs w:val="16"/>
      </w:rPr>
      <w:t>CHAPTER 6:  PARAMETER SETTINGS</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Pr>
        <w:rFonts w:ascii="Arial" w:eastAsia="SimSun" w:hAnsi="Arial" w:cs="Arial"/>
        <w:b/>
        <w:sz w:val="16"/>
        <w:szCs w:val="16"/>
      </w:rPr>
      <w:t>CHAPTER 6:  TRANSACTION PROCESS</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CE0668" w:rsidRDefault="00610937" w:rsidP="00CE06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CB56FC" w:rsidRDefault="00610937" w:rsidP="00B257AA">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Pr>
        <w:rFonts w:ascii="Arial" w:eastAsia="SimSun" w:hAnsi="Arial" w:cs="Arial"/>
        <w:b/>
        <w:sz w:val="16"/>
        <w:szCs w:val="16"/>
      </w:rPr>
      <w:t xml:space="preserve">APPENDIX: </w:t>
    </w:r>
    <w:r w:rsidRPr="00CE0668">
      <w:rPr>
        <w:rFonts w:ascii="Arial" w:eastAsia="SimSun" w:hAnsi="Arial" w:cs="Arial"/>
        <w:b/>
        <w:sz w:val="16"/>
        <w:szCs w:val="16"/>
      </w:rPr>
      <w:t>IMLC_ARCHIVECRITERIA.JSP</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Pr>
        <w:rFonts w:ascii="Arial" w:eastAsia="SimSun" w:hAnsi="Arial" w:cs="Arial"/>
        <w:b/>
        <w:sz w:val="16"/>
        <w:szCs w:val="16"/>
      </w:rPr>
      <w:t xml:space="preserve">APPENDIX: </w:t>
    </w:r>
    <w:r w:rsidRPr="00CE0668">
      <w:rPr>
        <w:rFonts w:ascii="Arial" w:eastAsia="SimSun" w:hAnsi="Arial" w:cs="Arial"/>
        <w:b/>
        <w:sz w:val="16"/>
        <w:szCs w:val="16"/>
      </w:rPr>
      <w:t>IMLC_</w:t>
    </w:r>
    <w:r>
      <w:rPr>
        <w:rFonts w:ascii="Arial" w:eastAsia="SimSun" w:hAnsi="Arial" w:cs="Arial"/>
        <w:b/>
        <w:sz w:val="16"/>
        <w:szCs w:val="16"/>
      </w:rPr>
      <w:t>VIEWARCHIVE</w:t>
    </w:r>
    <w:r w:rsidRPr="00CE0668">
      <w:rPr>
        <w:rFonts w:ascii="Arial" w:eastAsia="SimSun" w:hAnsi="Arial" w:cs="Arial"/>
        <w:b/>
        <w:sz w:val="16"/>
        <w:szCs w:val="16"/>
      </w:rPr>
      <w:t>.JSP</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Pr>
        <w:rFonts w:ascii="Arial" w:eastAsia="SimSun" w:hAnsi="Arial" w:cs="Arial"/>
        <w:b/>
        <w:sz w:val="16"/>
        <w:szCs w:val="16"/>
      </w:rPr>
      <w:t xml:space="preserve">APPENDIX: </w:t>
    </w:r>
    <w:r w:rsidRPr="00CE0668">
      <w:rPr>
        <w:rFonts w:ascii="Arial" w:eastAsia="SimSun" w:hAnsi="Arial" w:cs="Arial"/>
        <w:b/>
        <w:sz w:val="16"/>
        <w:szCs w:val="16"/>
      </w:rPr>
      <w:t>IMLC_</w:t>
    </w:r>
    <w:r>
      <w:rPr>
        <w:rFonts w:ascii="Arial" w:eastAsia="SimSun" w:hAnsi="Arial" w:cs="Arial"/>
        <w:b/>
        <w:sz w:val="16"/>
        <w:szCs w:val="16"/>
      </w:rPr>
      <w:t>VIEWARCHIVE_FUNCTION.JS</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Pr>
        <w:rFonts w:ascii="Arial" w:eastAsia="SimSun" w:hAnsi="Arial" w:cs="Arial"/>
        <w:b/>
        <w:sz w:val="16"/>
        <w:szCs w:val="16"/>
      </w:rPr>
      <w:t xml:space="preserve">APPENDIX: </w:t>
    </w:r>
    <w:r w:rsidRPr="00CE0668">
      <w:rPr>
        <w:rFonts w:ascii="Arial" w:eastAsia="SimSun" w:hAnsi="Arial" w:cs="Arial"/>
        <w:b/>
        <w:sz w:val="16"/>
        <w:szCs w:val="16"/>
      </w:rPr>
      <w:t>IMLC_</w:t>
    </w:r>
    <w:r>
      <w:rPr>
        <w:rFonts w:ascii="Arial" w:eastAsia="SimSun" w:hAnsi="Arial" w:cs="Arial"/>
        <w:b/>
        <w:sz w:val="16"/>
        <w:szCs w:val="16"/>
      </w:rPr>
      <w:t>VIEWARCHIVE_EVENT.JS</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AD0EBA" w:rsidRDefault="00610937" w:rsidP="00AD0EB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1240" w:rsidRPr="00657FB0" w:rsidRDefault="004D1240" w:rsidP="004D1240">
    <w:pPr>
      <w:pBdr>
        <w:bottom w:val="single" w:sz="12" w:space="1" w:color="auto"/>
      </w:pBdr>
      <w:tabs>
        <w:tab w:val="center" w:pos="4320"/>
        <w:tab w:val="right" w:pos="8640"/>
      </w:tabs>
      <w:jc w:val="right"/>
      <w:rPr>
        <w:rFonts w:ascii="Arial" w:eastAsia="SimSun" w:hAnsi="Arial" w:cs="Arial"/>
        <w:b/>
        <w:sz w:val="16"/>
        <w:szCs w:val="16"/>
      </w:rPr>
    </w:pPr>
  </w:p>
  <w:p w:rsidR="004D1240" w:rsidRPr="00657FB0" w:rsidRDefault="004D1240" w:rsidP="004D124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1: </w:t>
    </w:r>
    <w:r>
      <w:rPr>
        <w:rFonts w:ascii="Arial" w:eastAsia="SimSun" w:hAnsi="Arial" w:cs="Arial"/>
        <w:b/>
        <w:sz w:val="16"/>
        <w:szCs w:val="16"/>
      </w:rPr>
      <w:t>SYSTEM</w:t>
    </w:r>
    <w:r w:rsidRPr="00657FB0">
      <w:rPr>
        <w:rFonts w:ascii="Arial" w:eastAsia="SimSun" w:hAnsi="Arial" w:cs="Arial"/>
        <w:b/>
        <w:sz w:val="16"/>
        <w:szCs w:val="16"/>
      </w:rPr>
      <w:t xml:space="preserve"> OVERVIEW</w:t>
    </w:r>
  </w:p>
  <w:p w:rsidR="004D1240" w:rsidRPr="00657FB0" w:rsidRDefault="004D1240" w:rsidP="004D1240">
    <w:pPr>
      <w:tabs>
        <w:tab w:val="center" w:pos="4320"/>
        <w:tab w:val="right" w:pos="8640"/>
      </w:tabs>
      <w:rPr>
        <w:rFonts w:eastAsia="SimSun"/>
      </w:rPr>
    </w:pPr>
  </w:p>
  <w:p w:rsidR="004D1240" w:rsidRPr="00CB56FC" w:rsidRDefault="004D1240" w:rsidP="00B257A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657FB0">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1: </w:t>
    </w:r>
    <w:r>
      <w:rPr>
        <w:rFonts w:ascii="Arial" w:eastAsia="SimSun" w:hAnsi="Arial" w:cs="Arial"/>
        <w:b/>
        <w:sz w:val="16"/>
        <w:szCs w:val="16"/>
      </w:rPr>
      <w:t>MANUAL</w:t>
    </w:r>
    <w:r w:rsidRPr="00657FB0">
      <w:rPr>
        <w:rFonts w:ascii="Arial" w:eastAsia="SimSun" w:hAnsi="Arial" w:cs="Arial"/>
        <w:b/>
        <w:sz w:val="16"/>
        <w:szCs w:val="16"/>
      </w:rPr>
      <w:t xml:space="preserve"> OVERVIEW</w:t>
    </w:r>
  </w:p>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657FB0">
    <w:pPr>
      <w:tabs>
        <w:tab w:val="center" w:pos="4320"/>
        <w:tab w:val="right" w:pos="8640"/>
      </w:tabs>
      <w:rPr>
        <w:rFonts w:eastAsia="SimSun"/>
      </w:rPr>
    </w:pPr>
  </w:p>
  <w:p w:rsidR="00610937" w:rsidRPr="00657FB0" w:rsidRDefault="00610937" w:rsidP="00657FB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F5542E">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F5542E">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RUNNING THE CE UTILITY</w:t>
    </w:r>
  </w:p>
  <w:p w:rsidR="00610937" w:rsidRPr="00657FB0" w:rsidRDefault="00610937" w:rsidP="00F5542E">
    <w:pPr>
      <w:tabs>
        <w:tab w:val="center" w:pos="4320"/>
        <w:tab w:val="right" w:pos="8640"/>
      </w:tabs>
      <w:rPr>
        <w:rFonts w:eastAsia="SimSun"/>
      </w:rPr>
    </w:pPr>
  </w:p>
  <w:p w:rsidR="00610937" w:rsidRPr="00657FB0" w:rsidRDefault="00610937" w:rsidP="00F5542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F5542E">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F5542E">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GENERATING THE XML PARAMETER FILES</w:t>
    </w:r>
  </w:p>
  <w:p w:rsidR="00610937" w:rsidRPr="00657FB0" w:rsidRDefault="00610937" w:rsidP="00F5542E">
    <w:pPr>
      <w:tabs>
        <w:tab w:val="center" w:pos="4320"/>
        <w:tab w:val="right" w:pos="8640"/>
      </w:tabs>
      <w:rPr>
        <w:rFonts w:eastAsia="SimSun"/>
      </w:rPr>
    </w:pPr>
  </w:p>
  <w:p w:rsidR="00610937" w:rsidRPr="00657FB0" w:rsidRDefault="00610937" w:rsidP="00F5542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937" w:rsidRPr="00657FB0" w:rsidRDefault="00610937" w:rsidP="00F5542E">
    <w:pPr>
      <w:pBdr>
        <w:bottom w:val="single" w:sz="12" w:space="1" w:color="auto"/>
      </w:pBdr>
      <w:tabs>
        <w:tab w:val="center" w:pos="4320"/>
        <w:tab w:val="right" w:pos="8640"/>
      </w:tabs>
      <w:jc w:val="right"/>
      <w:rPr>
        <w:rFonts w:ascii="Arial" w:eastAsia="SimSun" w:hAnsi="Arial" w:cs="Arial"/>
        <w:b/>
        <w:sz w:val="16"/>
        <w:szCs w:val="16"/>
      </w:rPr>
    </w:pPr>
  </w:p>
  <w:p w:rsidR="00610937" w:rsidRPr="00657FB0" w:rsidRDefault="00610937" w:rsidP="00F5542E">
    <w:pPr>
      <w:pBdr>
        <w:bottom w:val="single" w:sz="12" w:space="1" w:color="auto"/>
      </w:pBdr>
      <w:tabs>
        <w:tab w:val="center" w:pos="4320"/>
        <w:tab w:val="right" w:pos="8640"/>
      </w:tabs>
      <w:jc w:val="right"/>
      <w:rPr>
        <w:rFonts w:ascii="Arial" w:eastAsia="SimSun" w:hAnsi="Arial" w:cs="Arial"/>
        <w:b/>
        <w:sz w:val="16"/>
        <w:szCs w:val="16"/>
      </w:rPr>
    </w:pPr>
    <w:r w:rsidRPr="00657FB0">
      <w:rPr>
        <w:rFonts w:ascii="Arial" w:eastAsia="SimSun" w:hAnsi="Arial" w:cs="Arial"/>
        <w:b/>
        <w:sz w:val="16"/>
        <w:szCs w:val="16"/>
      </w:rPr>
      <w:t xml:space="preserve">CHAPTER </w:t>
    </w:r>
    <w:r>
      <w:rPr>
        <w:rFonts w:ascii="Arial" w:eastAsia="SimSun" w:hAnsi="Arial" w:cs="Arial"/>
        <w:b/>
        <w:sz w:val="16"/>
        <w:szCs w:val="16"/>
      </w:rPr>
      <w:t>2</w:t>
    </w:r>
    <w:r w:rsidRPr="00657FB0">
      <w:rPr>
        <w:rFonts w:ascii="Arial" w:eastAsia="SimSun" w:hAnsi="Arial" w:cs="Arial"/>
        <w:b/>
        <w:sz w:val="16"/>
        <w:szCs w:val="16"/>
      </w:rPr>
      <w:t xml:space="preserve">: </w:t>
    </w:r>
    <w:r>
      <w:rPr>
        <w:rFonts w:ascii="Arial" w:eastAsia="SimSun" w:hAnsi="Arial" w:cs="Arial"/>
        <w:b/>
        <w:sz w:val="16"/>
        <w:szCs w:val="16"/>
      </w:rPr>
      <w:t>BUILDING A PRODUCT</w:t>
    </w:r>
  </w:p>
  <w:p w:rsidR="00610937" w:rsidRPr="00657FB0" w:rsidRDefault="00610937" w:rsidP="00F5542E">
    <w:pPr>
      <w:tabs>
        <w:tab w:val="center" w:pos="4320"/>
        <w:tab w:val="right" w:pos="8640"/>
      </w:tabs>
      <w:rPr>
        <w:rFonts w:eastAsia="SimSun"/>
      </w:rPr>
    </w:pPr>
  </w:p>
  <w:p w:rsidR="00610937" w:rsidRPr="00657FB0" w:rsidRDefault="00610937" w:rsidP="00657F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80285"/>
    <w:multiLevelType w:val="hybridMultilevel"/>
    <w:tmpl w:val="C768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F45D8"/>
    <w:multiLevelType w:val="hybridMultilevel"/>
    <w:tmpl w:val="8780E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454376"/>
    <w:multiLevelType w:val="hybridMultilevel"/>
    <w:tmpl w:val="83328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C0818"/>
    <w:multiLevelType w:val="hybridMultilevel"/>
    <w:tmpl w:val="4C9A1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C3A40"/>
    <w:multiLevelType w:val="hybridMultilevel"/>
    <w:tmpl w:val="BBCCF8D0"/>
    <w:lvl w:ilvl="0" w:tplc="D3329E80">
      <w:start w:val="1"/>
      <w:numFmt w:val="decimal"/>
      <w:lvlRestart w:val="0"/>
      <w:lvlText w:val="%1."/>
      <w:lvlJc w:val="left"/>
      <w:pPr>
        <w:tabs>
          <w:tab w:val="num" w:pos="720"/>
        </w:tabs>
        <w:ind w:left="720" w:hanging="360"/>
      </w:pPr>
      <w:rPr>
        <w:rFonts w:cs="Times New Roman"/>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 w15:restartNumberingAfterBreak="0">
    <w:nsid w:val="09AC3F23"/>
    <w:multiLevelType w:val="hybridMultilevel"/>
    <w:tmpl w:val="2CDC4512"/>
    <w:lvl w:ilvl="0" w:tplc="5300768E">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4651AC"/>
    <w:multiLevelType w:val="hybridMultilevel"/>
    <w:tmpl w:val="E05CE720"/>
    <w:lvl w:ilvl="0" w:tplc="BF3CF41A">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7" w15:restartNumberingAfterBreak="0">
    <w:nsid w:val="1185582A"/>
    <w:multiLevelType w:val="hybridMultilevel"/>
    <w:tmpl w:val="1D06F954"/>
    <w:lvl w:ilvl="0" w:tplc="D6364FCE">
      <w:start w:val="1"/>
      <w:numFmt w:val="lowerRoman"/>
      <w:lvlText w:val="%1."/>
      <w:lvlJc w:val="left"/>
      <w:pPr>
        <w:tabs>
          <w:tab w:val="num" w:pos="1080"/>
        </w:tabs>
        <w:ind w:left="1080" w:hanging="720"/>
      </w:pPr>
      <w:rPr>
        <w:rFonts w:hint="default"/>
        <w:color w:val="00808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4245431"/>
    <w:multiLevelType w:val="hybridMultilevel"/>
    <w:tmpl w:val="5C86F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3424B2"/>
    <w:multiLevelType w:val="hybridMultilevel"/>
    <w:tmpl w:val="D0889062"/>
    <w:lvl w:ilvl="0" w:tplc="216A6870">
      <w:start w:val="1"/>
      <w:numFmt w:val="lowerRoman"/>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0" w15:restartNumberingAfterBreak="0">
    <w:nsid w:val="173201D9"/>
    <w:multiLevelType w:val="hybridMultilevel"/>
    <w:tmpl w:val="3726F6B8"/>
    <w:lvl w:ilvl="0" w:tplc="A2E23406">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CD01BA0"/>
    <w:multiLevelType w:val="hybridMultilevel"/>
    <w:tmpl w:val="E6B2CD3C"/>
    <w:lvl w:ilvl="0" w:tplc="AE02308C">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F054075"/>
    <w:multiLevelType w:val="hybridMultilevel"/>
    <w:tmpl w:val="12BC0222"/>
    <w:lvl w:ilvl="0" w:tplc="AE02308C">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1FB35D6D"/>
    <w:multiLevelType w:val="hybridMultilevel"/>
    <w:tmpl w:val="C256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356E72"/>
    <w:multiLevelType w:val="hybridMultilevel"/>
    <w:tmpl w:val="B5AE72A2"/>
    <w:lvl w:ilvl="0" w:tplc="0D221D96">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3605C3F"/>
    <w:multiLevelType w:val="hybridMultilevel"/>
    <w:tmpl w:val="480691D6"/>
    <w:lvl w:ilvl="0" w:tplc="201C1DAA">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16" w15:restartNumberingAfterBreak="0">
    <w:nsid w:val="24B03215"/>
    <w:multiLevelType w:val="hybridMultilevel"/>
    <w:tmpl w:val="FA22A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256A3A"/>
    <w:multiLevelType w:val="hybridMultilevel"/>
    <w:tmpl w:val="F4785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3F23A2"/>
    <w:multiLevelType w:val="hybridMultilevel"/>
    <w:tmpl w:val="8AF0939A"/>
    <w:lvl w:ilvl="0" w:tplc="7C44C1EE">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A4842E1"/>
    <w:multiLevelType w:val="hybridMultilevel"/>
    <w:tmpl w:val="6E2E34FA"/>
    <w:lvl w:ilvl="0" w:tplc="CDDAC29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AB81D1A"/>
    <w:multiLevelType w:val="hybridMultilevel"/>
    <w:tmpl w:val="668C6858"/>
    <w:lvl w:ilvl="0" w:tplc="15D2A11C">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21" w15:restartNumberingAfterBreak="0">
    <w:nsid w:val="2ADC6F6C"/>
    <w:multiLevelType w:val="hybridMultilevel"/>
    <w:tmpl w:val="A4DAE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C16E09"/>
    <w:multiLevelType w:val="hybridMultilevel"/>
    <w:tmpl w:val="EE2EE094"/>
    <w:lvl w:ilvl="0" w:tplc="AF6E7B48">
      <w:start w:val="1"/>
      <w:numFmt w:val="lowerRoman"/>
      <w:lvlText w:val="%1."/>
      <w:lvlJc w:val="left"/>
      <w:pPr>
        <w:tabs>
          <w:tab w:val="num" w:pos="1414"/>
        </w:tabs>
        <w:ind w:left="1414" w:hanging="720"/>
      </w:pPr>
      <w:rPr>
        <w:rFonts w:hint="default"/>
      </w:rPr>
    </w:lvl>
    <w:lvl w:ilvl="1" w:tplc="04090019" w:tentative="1">
      <w:start w:val="1"/>
      <w:numFmt w:val="lowerLetter"/>
      <w:lvlText w:val="%2."/>
      <w:lvlJc w:val="left"/>
      <w:pPr>
        <w:tabs>
          <w:tab w:val="num" w:pos="1774"/>
        </w:tabs>
        <w:ind w:left="1774" w:hanging="360"/>
      </w:pPr>
    </w:lvl>
    <w:lvl w:ilvl="2" w:tplc="0409001B" w:tentative="1">
      <w:start w:val="1"/>
      <w:numFmt w:val="lowerRoman"/>
      <w:lvlText w:val="%3."/>
      <w:lvlJc w:val="right"/>
      <w:pPr>
        <w:tabs>
          <w:tab w:val="num" w:pos="2494"/>
        </w:tabs>
        <w:ind w:left="2494" w:hanging="180"/>
      </w:pPr>
    </w:lvl>
    <w:lvl w:ilvl="3" w:tplc="0409000F" w:tentative="1">
      <w:start w:val="1"/>
      <w:numFmt w:val="decimal"/>
      <w:lvlText w:val="%4."/>
      <w:lvlJc w:val="left"/>
      <w:pPr>
        <w:tabs>
          <w:tab w:val="num" w:pos="3214"/>
        </w:tabs>
        <w:ind w:left="3214" w:hanging="360"/>
      </w:pPr>
    </w:lvl>
    <w:lvl w:ilvl="4" w:tplc="04090019" w:tentative="1">
      <w:start w:val="1"/>
      <w:numFmt w:val="lowerLetter"/>
      <w:lvlText w:val="%5."/>
      <w:lvlJc w:val="left"/>
      <w:pPr>
        <w:tabs>
          <w:tab w:val="num" w:pos="3934"/>
        </w:tabs>
        <w:ind w:left="3934" w:hanging="360"/>
      </w:pPr>
    </w:lvl>
    <w:lvl w:ilvl="5" w:tplc="0409001B" w:tentative="1">
      <w:start w:val="1"/>
      <w:numFmt w:val="lowerRoman"/>
      <w:lvlText w:val="%6."/>
      <w:lvlJc w:val="right"/>
      <w:pPr>
        <w:tabs>
          <w:tab w:val="num" w:pos="4654"/>
        </w:tabs>
        <w:ind w:left="4654" w:hanging="180"/>
      </w:pPr>
    </w:lvl>
    <w:lvl w:ilvl="6" w:tplc="0409000F" w:tentative="1">
      <w:start w:val="1"/>
      <w:numFmt w:val="decimal"/>
      <w:lvlText w:val="%7."/>
      <w:lvlJc w:val="left"/>
      <w:pPr>
        <w:tabs>
          <w:tab w:val="num" w:pos="5374"/>
        </w:tabs>
        <w:ind w:left="5374" w:hanging="360"/>
      </w:pPr>
    </w:lvl>
    <w:lvl w:ilvl="7" w:tplc="04090019" w:tentative="1">
      <w:start w:val="1"/>
      <w:numFmt w:val="lowerLetter"/>
      <w:lvlText w:val="%8."/>
      <w:lvlJc w:val="left"/>
      <w:pPr>
        <w:tabs>
          <w:tab w:val="num" w:pos="6094"/>
        </w:tabs>
        <w:ind w:left="6094" w:hanging="360"/>
      </w:pPr>
    </w:lvl>
    <w:lvl w:ilvl="8" w:tplc="0409001B" w:tentative="1">
      <w:start w:val="1"/>
      <w:numFmt w:val="lowerRoman"/>
      <w:lvlText w:val="%9."/>
      <w:lvlJc w:val="right"/>
      <w:pPr>
        <w:tabs>
          <w:tab w:val="num" w:pos="6814"/>
        </w:tabs>
        <w:ind w:left="6814" w:hanging="180"/>
      </w:pPr>
    </w:lvl>
  </w:abstractNum>
  <w:abstractNum w:abstractNumId="23" w15:restartNumberingAfterBreak="0">
    <w:nsid w:val="32CB4A8C"/>
    <w:multiLevelType w:val="hybridMultilevel"/>
    <w:tmpl w:val="215C2B7E"/>
    <w:lvl w:ilvl="0" w:tplc="F8F0A264">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343D5158"/>
    <w:multiLevelType w:val="hybridMultilevel"/>
    <w:tmpl w:val="DC8EC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DB0192"/>
    <w:multiLevelType w:val="hybridMultilevel"/>
    <w:tmpl w:val="D6B463B4"/>
    <w:lvl w:ilvl="0" w:tplc="111A8A84">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6494EB4"/>
    <w:multiLevelType w:val="hybridMultilevel"/>
    <w:tmpl w:val="45F2A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9F0A5B"/>
    <w:multiLevelType w:val="hybridMultilevel"/>
    <w:tmpl w:val="FBDCB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055012"/>
    <w:multiLevelType w:val="hybridMultilevel"/>
    <w:tmpl w:val="71A067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80B2A93"/>
    <w:multiLevelType w:val="hybridMultilevel"/>
    <w:tmpl w:val="21C87472"/>
    <w:lvl w:ilvl="0" w:tplc="A90E0724">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30" w15:restartNumberingAfterBreak="0">
    <w:nsid w:val="3A022141"/>
    <w:multiLevelType w:val="hybridMultilevel"/>
    <w:tmpl w:val="C76C28F2"/>
    <w:lvl w:ilvl="0" w:tplc="144872C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3AA808FA"/>
    <w:multiLevelType w:val="hybridMultilevel"/>
    <w:tmpl w:val="02E20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6D067B"/>
    <w:multiLevelType w:val="hybridMultilevel"/>
    <w:tmpl w:val="8E84C260"/>
    <w:lvl w:ilvl="0" w:tplc="78C0CF14">
      <w:start w:val="1"/>
      <w:numFmt w:val="decimal"/>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9463B1"/>
    <w:multiLevelType w:val="hybridMultilevel"/>
    <w:tmpl w:val="9A02CA54"/>
    <w:lvl w:ilvl="0" w:tplc="C3EA5DC2">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3E2D7407"/>
    <w:multiLevelType w:val="hybridMultilevel"/>
    <w:tmpl w:val="1ACAF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DB262C"/>
    <w:multiLevelType w:val="hybridMultilevel"/>
    <w:tmpl w:val="5B960984"/>
    <w:lvl w:ilvl="0" w:tplc="4D74AEDE">
      <w:start w:val="1"/>
      <w:numFmt w:val="decimal"/>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8A62A4"/>
    <w:multiLevelType w:val="hybridMultilevel"/>
    <w:tmpl w:val="06EA7DF6"/>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FD7517B"/>
    <w:multiLevelType w:val="hybridMultilevel"/>
    <w:tmpl w:val="2E2A8976"/>
    <w:lvl w:ilvl="0" w:tplc="5418757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3FEE49E3"/>
    <w:multiLevelType w:val="hybridMultilevel"/>
    <w:tmpl w:val="A628EB42"/>
    <w:lvl w:ilvl="0" w:tplc="051EC2E6">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40971837"/>
    <w:multiLevelType w:val="hybridMultilevel"/>
    <w:tmpl w:val="79F2A0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24043AF"/>
    <w:multiLevelType w:val="hybridMultilevel"/>
    <w:tmpl w:val="A22E4AAC"/>
    <w:lvl w:ilvl="0" w:tplc="2C38E890">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431F3F5F"/>
    <w:multiLevelType w:val="hybridMultilevel"/>
    <w:tmpl w:val="B23EA9A8"/>
    <w:lvl w:ilvl="0" w:tplc="3260D5F4">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42" w15:restartNumberingAfterBreak="0">
    <w:nsid w:val="436D629B"/>
    <w:multiLevelType w:val="hybridMultilevel"/>
    <w:tmpl w:val="2B20E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9B4BDC"/>
    <w:multiLevelType w:val="hybridMultilevel"/>
    <w:tmpl w:val="0986C1C2"/>
    <w:lvl w:ilvl="0" w:tplc="35404F60">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43D8789C"/>
    <w:multiLevelType w:val="singleLevel"/>
    <w:tmpl w:val="7496443E"/>
    <w:lvl w:ilvl="0">
      <w:start w:val="1"/>
      <w:numFmt w:val="bullet"/>
      <w:lvlText w:val=""/>
      <w:lvlJc w:val="left"/>
      <w:pPr>
        <w:tabs>
          <w:tab w:val="num" w:pos="360"/>
        </w:tabs>
        <w:ind w:left="360" w:hanging="360"/>
      </w:pPr>
      <w:rPr>
        <w:rFonts w:ascii="Symbol" w:hAnsi="Symbol" w:hint="default"/>
        <w:b w:val="0"/>
        <w:i w:val="0"/>
        <w:caps w:val="0"/>
        <w:smallCaps w:val="0"/>
        <w:strike w:val="0"/>
        <w:dstrike w:val="0"/>
        <w:vanish w:val="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45" w15:restartNumberingAfterBreak="0">
    <w:nsid w:val="46E50045"/>
    <w:multiLevelType w:val="hybridMultilevel"/>
    <w:tmpl w:val="2DA0BAE4"/>
    <w:lvl w:ilvl="0" w:tplc="2618AA02">
      <w:start w:val="1"/>
      <w:numFmt w:val="bullet"/>
      <w:lvlRestart w:val="0"/>
      <w:lvlText w:val=""/>
      <w:lvlJc w:val="left"/>
      <w:pPr>
        <w:tabs>
          <w:tab w:val="num" w:pos="765"/>
        </w:tabs>
        <w:ind w:left="765"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85" w:hanging="360"/>
      </w:pPr>
      <w:rPr>
        <w:rFonts w:ascii="Courier New" w:hAnsi="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hint="default"/>
      </w:rPr>
    </w:lvl>
    <w:lvl w:ilvl="8" w:tplc="04090005">
      <w:start w:val="1"/>
      <w:numFmt w:val="bullet"/>
      <w:lvlText w:val=""/>
      <w:lvlJc w:val="left"/>
      <w:pPr>
        <w:ind w:left="6525" w:hanging="360"/>
      </w:pPr>
      <w:rPr>
        <w:rFonts w:ascii="Wingdings" w:hAnsi="Wingdings" w:hint="default"/>
      </w:rPr>
    </w:lvl>
  </w:abstractNum>
  <w:abstractNum w:abstractNumId="46" w15:restartNumberingAfterBreak="0">
    <w:nsid w:val="4B960F36"/>
    <w:multiLevelType w:val="hybridMultilevel"/>
    <w:tmpl w:val="A0CC58BA"/>
    <w:lvl w:ilvl="0" w:tplc="08EED69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4EB9670C"/>
    <w:multiLevelType w:val="hybridMultilevel"/>
    <w:tmpl w:val="0D444242"/>
    <w:lvl w:ilvl="0" w:tplc="F1BA0D90">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48" w15:restartNumberingAfterBreak="0">
    <w:nsid w:val="4EE43DBB"/>
    <w:multiLevelType w:val="hybridMultilevel"/>
    <w:tmpl w:val="61E871CA"/>
    <w:lvl w:ilvl="0" w:tplc="AB183444">
      <w:start w:val="1"/>
      <w:numFmt w:val="decimal"/>
      <w:lvlText w:val="%1."/>
      <w:lvlJc w:val="left"/>
      <w:pPr>
        <w:tabs>
          <w:tab w:val="num" w:pos="720"/>
        </w:tabs>
        <w:ind w:left="720" w:hanging="360"/>
      </w:pPr>
      <w:rPr>
        <w:b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9" w15:restartNumberingAfterBreak="0">
    <w:nsid w:val="4F6C1748"/>
    <w:multiLevelType w:val="hybridMultilevel"/>
    <w:tmpl w:val="9006A6CC"/>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00B03FF"/>
    <w:multiLevelType w:val="hybridMultilevel"/>
    <w:tmpl w:val="1A465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0186031"/>
    <w:multiLevelType w:val="hybridMultilevel"/>
    <w:tmpl w:val="1882B14E"/>
    <w:lvl w:ilvl="0" w:tplc="97A64AD0">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52584331"/>
    <w:multiLevelType w:val="hybridMultilevel"/>
    <w:tmpl w:val="18A8668A"/>
    <w:lvl w:ilvl="0" w:tplc="2ACC631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4004DCD"/>
    <w:multiLevelType w:val="hybridMultilevel"/>
    <w:tmpl w:val="FBA82664"/>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4EE788B"/>
    <w:multiLevelType w:val="hybridMultilevel"/>
    <w:tmpl w:val="8F3C8688"/>
    <w:lvl w:ilvl="0" w:tplc="C5CEE1A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8092511"/>
    <w:multiLevelType w:val="hybridMultilevel"/>
    <w:tmpl w:val="7E1C8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77601A"/>
    <w:multiLevelType w:val="hybridMultilevel"/>
    <w:tmpl w:val="2A881268"/>
    <w:lvl w:ilvl="0" w:tplc="E7DEBF3E">
      <w:start w:val="1"/>
      <w:numFmt w:val="lowerRoman"/>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57" w15:restartNumberingAfterBreak="0">
    <w:nsid w:val="5B3B302E"/>
    <w:multiLevelType w:val="hybridMultilevel"/>
    <w:tmpl w:val="379E2800"/>
    <w:lvl w:ilvl="0" w:tplc="E702B808">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58" w15:restartNumberingAfterBreak="0">
    <w:nsid w:val="5BA4703A"/>
    <w:multiLevelType w:val="hybridMultilevel"/>
    <w:tmpl w:val="40101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327DCC"/>
    <w:multiLevelType w:val="hybridMultilevel"/>
    <w:tmpl w:val="9B360E66"/>
    <w:lvl w:ilvl="0" w:tplc="AE02308C">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0" w15:restartNumberingAfterBreak="0">
    <w:nsid w:val="65D27FD3"/>
    <w:multiLevelType w:val="hybridMultilevel"/>
    <w:tmpl w:val="1116E38A"/>
    <w:lvl w:ilvl="0" w:tplc="AD120D76">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682D578F"/>
    <w:multiLevelType w:val="hybridMultilevel"/>
    <w:tmpl w:val="92EE2444"/>
    <w:lvl w:ilvl="0" w:tplc="9BAECFB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2" w15:restartNumberingAfterBreak="0">
    <w:nsid w:val="696E6CE3"/>
    <w:multiLevelType w:val="hybridMultilevel"/>
    <w:tmpl w:val="1E38B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207056"/>
    <w:multiLevelType w:val="hybridMultilevel"/>
    <w:tmpl w:val="D6B44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4B73BF"/>
    <w:multiLevelType w:val="hybridMultilevel"/>
    <w:tmpl w:val="6D3C26A8"/>
    <w:lvl w:ilvl="0" w:tplc="144872C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70344161"/>
    <w:multiLevelType w:val="hybridMultilevel"/>
    <w:tmpl w:val="B86A6090"/>
    <w:lvl w:ilvl="0" w:tplc="ADC296F6">
      <w:start w:val="1"/>
      <w:numFmt w:val="bullet"/>
      <w:lvlRestart w:val="0"/>
      <w:lvlText w:val=""/>
      <w:lvlJc w:val="left"/>
      <w:pPr>
        <w:tabs>
          <w:tab w:val="num" w:pos="2160"/>
        </w:tabs>
        <w:ind w:left="216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66" w15:restartNumberingAfterBreak="0">
    <w:nsid w:val="73C529BF"/>
    <w:multiLevelType w:val="hybridMultilevel"/>
    <w:tmpl w:val="59DE3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D0393D"/>
    <w:multiLevelType w:val="hybridMultilevel"/>
    <w:tmpl w:val="D854B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4F122F5"/>
    <w:multiLevelType w:val="hybridMultilevel"/>
    <w:tmpl w:val="9D66E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5E814AF"/>
    <w:multiLevelType w:val="hybridMultilevel"/>
    <w:tmpl w:val="60948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6072C3B"/>
    <w:multiLevelType w:val="hybridMultilevel"/>
    <w:tmpl w:val="21FC4C3A"/>
    <w:lvl w:ilvl="0" w:tplc="DDA6A97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78E07C68"/>
    <w:multiLevelType w:val="hybridMultilevel"/>
    <w:tmpl w:val="CF5A4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8EE226A"/>
    <w:multiLevelType w:val="hybridMultilevel"/>
    <w:tmpl w:val="DEDA00B6"/>
    <w:lvl w:ilvl="0" w:tplc="6FB855D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91D0E15"/>
    <w:multiLevelType w:val="hybridMultilevel"/>
    <w:tmpl w:val="CA800A00"/>
    <w:lvl w:ilvl="0" w:tplc="74F69F70">
      <w:start w:val="1"/>
      <w:numFmt w:val="bullet"/>
      <w:lvlRestart w:val="0"/>
      <w:lvlText w:val=""/>
      <w:lvlJc w:val="left"/>
      <w:pPr>
        <w:tabs>
          <w:tab w:val="num" w:pos="2880"/>
        </w:tabs>
        <w:ind w:left="28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3600" w:hanging="360"/>
      </w:pPr>
      <w:rPr>
        <w:rFonts w:ascii="Courier New" w:hAnsi="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hint="default"/>
      </w:rPr>
    </w:lvl>
    <w:lvl w:ilvl="8" w:tplc="04090005">
      <w:start w:val="1"/>
      <w:numFmt w:val="bullet"/>
      <w:lvlText w:val=""/>
      <w:lvlJc w:val="left"/>
      <w:pPr>
        <w:ind w:left="8640" w:hanging="360"/>
      </w:pPr>
      <w:rPr>
        <w:rFonts w:ascii="Wingdings" w:hAnsi="Wingdings" w:hint="default"/>
      </w:rPr>
    </w:lvl>
  </w:abstractNum>
  <w:abstractNum w:abstractNumId="74" w15:restartNumberingAfterBreak="0">
    <w:nsid w:val="79A573BE"/>
    <w:multiLevelType w:val="hybridMultilevel"/>
    <w:tmpl w:val="A80680E0"/>
    <w:lvl w:ilvl="0" w:tplc="B09283F8">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808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7B35662F"/>
    <w:multiLevelType w:val="hybridMultilevel"/>
    <w:tmpl w:val="D182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57"/>
  </w:num>
  <w:num w:numId="3">
    <w:abstractNumId w:val="56"/>
  </w:num>
  <w:num w:numId="4">
    <w:abstractNumId w:val="9"/>
  </w:num>
  <w:num w:numId="5">
    <w:abstractNumId w:val="6"/>
  </w:num>
  <w:num w:numId="6">
    <w:abstractNumId w:val="20"/>
  </w:num>
  <w:num w:numId="7">
    <w:abstractNumId w:val="15"/>
  </w:num>
  <w:num w:numId="8">
    <w:abstractNumId w:val="73"/>
  </w:num>
  <w:num w:numId="9">
    <w:abstractNumId w:val="29"/>
  </w:num>
  <w:num w:numId="10">
    <w:abstractNumId w:val="47"/>
  </w:num>
  <w:num w:numId="11">
    <w:abstractNumId w:val="54"/>
  </w:num>
  <w:num w:numId="12">
    <w:abstractNumId w:val="53"/>
  </w:num>
  <w:num w:numId="13">
    <w:abstractNumId w:val="49"/>
  </w:num>
  <w:num w:numId="14">
    <w:abstractNumId w:val="64"/>
  </w:num>
  <w:num w:numId="15">
    <w:abstractNumId w:val="65"/>
  </w:num>
  <w:num w:numId="16">
    <w:abstractNumId w:val="36"/>
  </w:num>
  <w:num w:numId="17">
    <w:abstractNumId w:val="23"/>
  </w:num>
  <w:num w:numId="18">
    <w:abstractNumId w:val="38"/>
  </w:num>
  <w:num w:numId="19">
    <w:abstractNumId w:val="18"/>
  </w:num>
  <w:num w:numId="20">
    <w:abstractNumId w:val="41"/>
  </w:num>
  <w:num w:numId="21">
    <w:abstractNumId w:val="25"/>
  </w:num>
  <w:num w:numId="22">
    <w:abstractNumId w:val="51"/>
  </w:num>
  <w:num w:numId="23">
    <w:abstractNumId w:val="72"/>
  </w:num>
  <w:num w:numId="24">
    <w:abstractNumId w:val="52"/>
  </w:num>
  <w:num w:numId="25">
    <w:abstractNumId w:val="43"/>
  </w:num>
  <w:num w:numId="26">
    <w:abstractNumId w:val="45"/>
  </w:num>
  <w:num w:numId="27">
    <w:abstractNumId w:val="37"/>
  </w:num>
  <w:num w:numId="28">
    <w:abstractNumId w:val="70"/>
  </w:num>
  <w:num w:numId="29">
    <w:abstractNumId w:val="19"/>
  </w:num>
  <w:num w:numId="30">
    <w:abstractNumId w:val="60"/>
  </w:num>
  <w:num w:numId="31">
    <w:abstractNumId w:val="46"/>
  </w:num>
  <w:num w:numId="32">
    <w:abstractNumId w:val="10"/>
  </w:num>
  <w:num w:numId="33">
    <w:abstractNumId w:val="40"/>
  </w:num>
  <w:num w:numId="34">
    <w:abstractNumId w:val="33"/>
  </w:num>
  <w:num w:numId="35">
    <w:abstractNumId w:val="14"/>
  </w:num>
  <w:num w:numId="36">
    <w:abstractNumId w:val="74"/>
  </w:num>
  <w:num w:numId="37">
    <w:abstractNumId w:val="4"/>
  </w:num>
  <w:num w:numId="38">
    <w:abstractNumId w:val="22"/>
  </w:num>
  <w:num w:numId="39">
    <w:abstractNumId w:val="12"/>
  </w:num>
  <w:num w:numId="40">
    <w:abstractNumId w:val="5"/>
  </w:num>
  <w:num w:numId="41">
    <w:abstractNumId w:val="11"/>
  </w:num>
  <w:num w:numId="42">
    <w:abstractNumId w:val="7"/>
  </w:num>
  <w:num w:numId="43">
    <w:abstractNumId w:val="59"/>
  </w:num>
  <w:num w:numId="44">
    <w:abstractNumId w:val="30"/>
  </w:num>
  <w:num w:numId="45">
    <w:abstractNumId w:val="61"/>
  </w:num>
  <w:num w:numId="4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8"/>
  </w:num>
  <w:num w:numId="48">
    <w:abstractNumId w:val="3"/>
  </w:num>
  <w:num w:numId="49">
    <w:abstractNumId w:val="67"/>
  </w:num>
  <w:num w:numId="50">
    <w:abstractNumId w:val="27"/>
  </w:num>
  <w:num w:numId="51">
    <w:abstractNumId w:val="71"/>
  </w:num>
  <w:num w:numId="52">
    <w:abstractNumId w:val="50"/>
  </w:num>
  <w:num w:numId="53">
    <w:abstractNumId w:val="55"/>
  </w:num>
  <w:num w:numId="54">
    <w:abstractNumId w:val="75"/>
  </w:num>
  <w:num w:numId="55">
    <w:abstractNumId w:val="69"/>
  </w:num>
  <w:num w:numId="56">
    <w:abstractNumId w:val="13"/>
  </w:num>
  <w:num w:numId="57">
    <w:abstractNumId w:val="2"/>
  </w:num>
  <w:num w:numId="58">
    <w:abstractNumId w:val="16"/>
  </w:num>
  <w:num w:numId="59">
    <w:abstractNumId w:val="8"/>
  </w:num>
  <w:num w:numId="60">
    <w:abstractNumId w:val="1"/>
  </w:num>
  <w:num w:numId="61">
    <w:abstractNumId w:val="26"/>
  </w:num>
  <w:num w:numId="62">
    <w:abstractNumId w:val="31"/>
  </w:num>
  <w:num w:numId="63">
    <w:abstractNumId w:val="58"/>
  </w:num>
  <w:num w:numId="64">
    <w:abstractNumId w:val="32"/>
  </w:num>
  <w:num w:numId="65">
    <w:abstractNumId w:val="35"/>
  </w:num>
  <w:num w:numId="66">
    <w:abstractNumId w:val="34"/>
  </w:num>
  <w:num w:numId="67">
    <w:abstractNumId w:val="17"/>
  </w:num>
  <w:num w:numId="68">
    <w:abstractNumId w:val="63"/>
  </w:num>
  <w:num w:numId="69">
    <w:abstractNumId w:val="62"/>
  </w:num>
  <w:num w:numId="70">
    <w:abstractNumId w:val="66"/>
  </w:num>
  <w:num w:numId="71">
    <w:abstractNumId w:val="42"/>
  </w:num>
  <w:num w:numId="72">
    <w:abstractNumId w:val="21"/>
  </w:num>
  <w:num w:numId="73">
    <w:abstractNumId w:val="24"/>
  </w:num>
  <w:num w:numId="74">
    <w:abstractNumId w:val="39"/>
  </w:num>
  <w:num w:numId="75">
    <w:abstractNumId w:val="0"/>
  </w:num>
  <w:num w:numId="76">
    <w:abstractNumId w:val="2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74D"/>
    <w:rsid w:val="00003492"/>
    <w:rsid w:val="00007EF9"/>
    <w:rsid w:val="00016539"/>
    <w:rsid w:val="00017150"/>
    <w:rsid w:val="00017204"/>
    <w:rsid w:val="000201DD"/>
    <w:rsid w:val="00020B1D"/>
    <w:rsid w:val="0002156F"/>
    <w:rsid w:val="00022118"/>
    <w:rsid w:val="000257D7"/>
    <w:rsid w:val="000322F9"/>
    <w:rsid w:val="00045342"/>
    <w:rsid w:val="000514B4"/>
    <w:rsid w:val="0005390B"/>
    <w:rsid w:val="00055093"/>
    <w:rsid w:val="000566B3"/>
    <w:rsid w:val="00064729"/>
    <w:rsid w:val="000661F4"/>
    <w:rsid w:val="00073C02"/>
    <w:rsid w:val="00077BDB"/>
    <w:rsid w:val="00080AE8"/>
    <w:rsid w:val="00083A64"/>
    <w:rsid w:val="00084B9B"/>
    <w:rsid w:val="00086359"/>
    <w:rsid w:val="000A648D"/>
    <w:rsid w:val="000B4FC1"/>
    <w:rsid w:val="000B5FB6"/>
    <w:rsid w:val="000D6E68"/>
    <w:rsid w:val="0010308D"/>
    <w:rsid w:val="0011223E"/>
    <w:rsid w:val="00114C45"/>
    <w:rsid w:val="00116A05"/>
    <w:rsid w:val="00120324"/>
    <w:rsid w:val="00124CF5"/>
    <w:rsid w:val="00132A2C"/>
    <w:rsid w:val="00136CF4"/>
    <w:rsid w:val="00136FFA"/>
    <w:rsid w:val="00151A62"/>
    <w:rsid w:val="00156462"/>
    <w:rsid w:val="001612F7"/>
    <w:rsid w:val="001637AE"/>
    <w:rsid w:val="001651EA"/>
    <w:rsid w:val="00175DD4"/>
    <w:rsid w:val="0018226D"/>
    <w:rsid w:val="0018231A"/>
    <w:rsid w:val="00183422"/>
    <w:rsid w:val="00184264"/>
    <w:rsid w:val="0019267E"/>
    <w:rsid w:val="00192B71"/>
    <w:rsid w:val="001964A0"/>
    <w:rsid w:val="001A585E"/>
    <w:rsid w:val="001A6F40"/>
    <w:rsid w:val="001B2F17"/>
    <w:rsid w:val="001B679B"/>
    <w:rsid w:val="001B6CCC"/>
    <w:rsid w:val="001D6011"/>
    <w:rsid w:val="001E2627"/>
    <w:rsid w:val="001F3592"/>
    <w:rsid w:val="00201F0C"/>
    <w:rsid w:val="0020357B"/>
    <w:rsid w:val="00214B95"/>
    <w:rsid w:val="002206E6"/>
    <w:rsid w:val="002276FC"/>
    <w:rsid w:val="00230D86"/>
    <w:rsid w:val="0023502D"/>
    <w:rsid w:val="002360C6"/>
    <w:rsid w:val="00251572"/>
    <w:rsid w:val="0025392B"/>
    <w:rsid w:val="00261B66"/>
    <w:rsid w:val="00263FBA"/>
    <w:rsid w:val="00267274"/>
    <w:rsid w:val="00271BD1"/>
    <w:rsid w:val="0027334B"/>
    <w:rsid w:val="002737A9"/>
    <w:rsid w:val="00292D0A"/>
    <w:rsid w:val="002934FD"/>
    <w:rsid w:val="00296675"/>
    <w:rsid w:val="002A10B5"/>
    <w:rsid w:val="002A5FBA"/>
    <w:rsid w:val="002A7C77"/>
    <w:rsid w:val="002B062E"/>
    <w:rsid w:val="002B5D40"/>
    <w:rsid w:val="002E12B3"/>
    <w:rsid w:val="00300A0B"/>
    <w:rsid w:val="00311514"/>
    <w:rsid w:val="00315518"/>
    <w:rsid w:val="00322EB4"/>
    <w:rsid w:val="00327524"/>
    <w:rsid w:val="00345FC9"/>
    <w:rsid w:val="00346517"/>
    <w:rsid w:val="003524BB"/>
    <w:rsid w:val="00354F24"/>
    <w:rsid w:val="00357DFB"/>
    <w:rsid w:val="00372364"/>
    <w:rsid w:val="00372E70"/>
    <w:rsid w:val="00377D51"/>
    <w:rsid w:val="0038416A"/>
    <w:rsid w:val="003842AB"/>
    <w:rsid w:val="003862EE"/>
    <w:rsid w:val="00393B99"/>
    <w:rsid w:val="003A5088"/>
    <w:rsid w:val="003A5EB6"/>
    <w:rsid w:val="003B0527"/>
    <w:rsid w:val="003B1AF2"/>
    <w:rsid w:val="003B211E"/>
    <w:rsid w:val="003B5CFB"/>
    <w:rsid w:val="003B70AE"/>
    <w:rsid w:val="003B7D5E"/>
    <w:rsid w:val="003C2995"/>
    <w:rsid w:val="003C2F1E"/>
    <w:rsid w:val="003C7664"/>
    <w:rsid w:val="003D3577"/>
    <w:rsid w:val="003D76AE"/>
    <w:rsid w:val="003E6260"/>
    <w:rsid w:val="003E79E8"/>
    <w:rsid w:val="003F6363"/>
    <w:rsid w:val="00401207"/>
    <w:rsid w:val="00402456"/>
    <w:rsid w:val="004079F1"/>
    <w:rsid w:val="00410C9F"/>
    <w:rsid w:val="00410DD9"/>
    <w:rsid w:val="00411E4D"/>
    <w:rsid w:val="004120AC"/>
    <w:rsid w:val="0042207F"/>
    <w:rsid w:val="00425E88"/>
    <w:rsid w:val="0042729C"/>
    <w:rsid w:val="004278BD"/>
    <w:rsid w:val="00436679"/>
    <w:rsid w:val="00441192"/>
    <w:rsid w:val="00441946"/>
    <w:rsid w:val="00444EDE"/>
    <w:rsid w:val="00451581"/>
    <w:rsid w:val="00451A83"/>
    <w:rsid w:val="0045257E"/>
    <w:rsid w:val="0045349D"/>
    <w:rsid w:val="00454278"/>
    <w:rsid w:val="004542C5"/>
    <w:rsid w:val="00454575"/>
    <w:rsid w:val="00456971"/>
    <w:rsid w:val="00457B0B"/>
    <w:rsid w:val="00460D39"/>
    <w:rsid w:val="00464834"/>
    <w:rsid w:val="0046638A"/>
    <w:rsid w:val="00467EF9"/>
    <w:rsid w:val="00470094"/>
    <w:rsid w:val="0047390D"/>
    <w:rsid w:val="0048612F"/>
    <w:rsid w:val="004875F0"/>
    <w:rsid w:val="0049510F"/>
    <w:rsid w:val="00495A48"/>
    <w:rsid w:val="00496977"/>
    <w:rsid w:val="004B04F9"/>
    <w:rsid w:val="004B24E9"/>
    <w:rsid w:val="004B6C48"/>
    <w:rsid w:val="004C08F7"/>
    <w:rsid w:val="004C0CB1"/>
    <w:rsid w:val="004C353E"/>
    <w:rsid w:val="004C4999"/>
    <w:rsid w:val="004D09C3"/>
    <w:rsid w:val="004D1240"/>
    <w:rsid w:val="004E37E5"/>
    <w:rsid w:val="004E7A28"/>
    <w:rsid w:val="004F22F1"/>
    <w:rsid w:val="004F35C0"/>
    <w:rsid w:val="00500790"/>
    <w:rsid w:val="00504071"/>
    <w:rsid w:val="005146A1"/>
    <w:rsid w:val="005147B2"/>
    <w:rsid w:val="00514D27"/>
    <w:rsid w:val="00520661"/>
    <w:rsid w:val="00525E03"/>
    <w:rsid w:val="00527C09"/>
    <w:rsid w:val="005525C0"/>
    <w:rsid w:val="005612D8"/>
    <w:rsid w:val="00562C9E"/>
    <w:rsid w:val="00565A3B"/>
    <w:rsid w:val="0056629F"/>
    <w:rsid w:val="0056706E"/>
    <w:rsid w:val="00567E91"/>
    <w:rsid w:val="00574ECB"/>
    <w:rsid w:val="00576EC6"/>
    <w:rsid w:val="005870EA"/>
    <w:rsid w:val="00591234"/>
    <w:rsid w:val="00591B57"/>
    <w:rsid w:val="0059225E"/>
    <w:rsid w:val="0059233E"/>
    <w:rsid w:val="005937F5"/>
    <w:rsid w:val="00595AFA"/>
    <w:rsid w:val="0059745D"/>
    <w:rsid w:val="005A06A1"/>
    <w:rsid w:val="005A184A"/>
    <w:rsid w:val="005A1E5D"/>
    <w:rsid w:val="005B31FF"/>
    <w:rsid w:val="005C5F37"/>
    <w:rsid w:val="005D4F8C"/>
    <w:rsid w:val="005E2F9A"/>
    <w:rsid w:val="005E4A80"/>
    <w:rsid w:val="005E5E8E"/>
    <w:rsid w:val="005F24D0"/>
    <w:rsid w:val="005F2E51"/>
    <w:rsid w:val="006016FF"/>
    <w:rsid w:val="00606FF8"/>
    <w:rsid w:val="00610937"/>
    <w:rsid w:val="006221CB"/>
    <w:rsid w:val="00626D84"/>
    <w:rsid w:val="0063353D"/>
    <w:rsid w:val="00643A5D"/>
    <w:rsid w:val="006444E7"/>
    <w:rsid w:val="0065007B"/>
    <w:rsid w:val="00657FB0"/>
    <w:rsid w:val="00662C36"/>
    <w:rsid w:val="00677826"/>
    <w:rsid w:val="006801F8"/>
    <w:rsid w:val="00680EDA"/>
    <w:rsid w:val="006949E3"/>
    <w:rsid w:val="00697435"/>
    <w:rsid w:val="006978C6"/>
    <w:rsid w:val="006A1DD8"/>
    <w:rsid w:val="006B6455"/>
    <w:rsid w:val="006B6C02"/>
    <w:rsid w:val="006B7778"/>
    <w:rsid w:val="006C4256"/>
    <w:rsid w:val="006C4F59"/>
    <w:rsid w:val="006C5AA1"/>
    <w:rsid w:val="006D696E"/>
    <w:rsid w:val="006D77C8"/>
    <w:rsid w:val="006E563A"/>
    <w:rsid w:val="006F06AE"/>
    <w:rsid w:val="006F46D8"/>
    <w:rsid w:val="006F5102"/>
    <w:rsid w:val="00702BBC"/>
    <w:rsid w:val="00706B63"/>
    <w:rsid w:val="00713D7B"/>
    <w:rsid w:val="007345B1"/>
    <w:rsid w:val="00734FE5"/>
    <w:rsid w:val="00750484"/>
    <w:rsid w:val="00750DA5"/>
    <w:rsid w:val="007676D8"/>
    <w:rsid w:val="0077603C"/>
    <w:rsid w:val="00782400"/>
    <w:rsid w:val="0078754E"/>
    <w:rsid w:val="0079048D"/>
    <w:rsid w:val="007944FF"/>
    <w:rsid w:val="00794EDD"/>
    <w:rsid w:val="007A20BA"/>
    <w:rsid w:val="007A3AAC"/>
    <w:rsid w:val="007B4177"/>
    <w:rsid w:val="007C0A68"/>
    <w:rsid w:val="007C7269"/>
    <w:rsid w:val="007C7E8E"/>
    <w:rsid w:val="007D5905"/>
    <w:rsid w:val="007E4FDD"/>
    <w:rsid w:val="00801F12"/>
    <w:rsid w:val="00802C1E"/>
    <w:rsid w:val="008079FE"/>
    <w:rsid w:val="0081010D"/>
    <w:rsid w:val="0081054C"/>
    <w:rsid w:val="00813009"/>
    <w:rsid w:val="0081394C"/>
    <w:rsid w:val="00816378"/>
    <w:rsid w:val="00821DEE"/>
    <w:rsid w:val="00824675"/>
    <w:rsid w:val="0082662E"/>
    <w:rsid w:val="008352D0"/>
    <w:rsid w:val="008367FE"/>
    <w:rsid w:val="00837E54"/>
    <w:rsid w:val="0084124C"/>
    <w:rsid w:val="00843733"/>
    <w:rsid w:val="00845165"/>
    <w:rsid w:val="00847608"/>
    <w:rsid w:val="0084796A"/>
    <w:rsid w:val="00857A5D"/>
    <w:rsid w:val="00864B29"/>
    <w:rsid w:val="008668D1"/>
    <w:rsid w:val="0086722C"/>
    <w:rsid w:val="008734A9"/>
    <w:rsid w:val="0087644B"/>
    <w:rsid w:val="00885DFC"/>
    <w:rsid w:val="00890B56"/>
    <w:rsid w:val="00894370"/>
    <w:rsid w:val="008958F6"/>
    <w:rsid w:val="00896A97"/>
    <w:rsid w:val="008A3A0A"/>
    <w:rsid w:val="008A4345"/>
    <w:rsid w:val="008A5695"/>
    <w:rsid w:val="008B36CB"/>
    <w:rsid w:val="008C7988"/>
    <w:rsid w:val="008D243D"/>
    <w:rsid w:val="008D75CE"/>
    <w:rsid w:val="008E0A9A"/>
    <w:rsid w:val="008E0E38"/>
    <w:rsid w:val="008E4A87"/>
    <w:rsid w:val="008E6844"/>
    <w:rsid w:val="008E76CD"/>
    <w:rsid w:val="009019B5"/>
    <w:rsid w:val="009108EE"/>
    <w:rsid w:val="009140A7"/>
    <w:rsid w:val="009216F1"/>
    <w:rsid w:val="00926FD7"/>
    <w:rsid w:val="00934128"/>
    <w:rsid w:val="00941D72"/>
    <w:rsid w:val="00947AA4"/>
    <w:rsid w:val="00950969"/>
    <w:rsid w:val="009529A7"/>
    <w:rsid w:val="00956646"/>
    <w:rsid w:val="00957113"/>
    <w:rsid w:val="00963132"/>
    <w:rsid w:val="0096467E"/>
    <w:rsid w:val="00965B84"/>
    <w:rsid w:val="009909D6"/>
    <w:rsid w:val="009B5A87"/>
    <w:rsid w:val="009C6229"/>
    <w:rsid w:val="009D16C8"/>
    <w:rsid w:val="009D1D15"/>
    <w:rsid w:val="009D2C34"/>
    <w:rsid w:val="009D616A"/>
    <w:rsid w:val="009D6D97"/>
    <w:rsid w:val="009D7059"/>
    <w:rsid w:val="009F3C4D"/>
    <w:rsid w:val="009F7BE7"/>
    <w:rsid w:val="00A02211"/>
    <w:rsid w:val="00A02F89"/>
    <w:rsid w:val="00A03083"/>
    <w:rsid w:val="00A14477"/>
    <w:rsid w:val="00A23306"/>
    <w:rsid w:val="00A32146"/>
    <w:rsid w:val="00A4505B"/>
    <w:rsid w:val="00A53C08"/>
    <w:rsid w:val="00A57B05"/>
    <w:rsid w:val="00A60DAC"/>
    <w:rsid w:val="00A61E15"/>
    <w:rsid w:val="00A732A2"/>
    <w:rsid w:val="00A73C02"/>
    <w:rsid w:val="00A775D4"/>
    <w:rsid w:val="00A81668"/>
    <w:rsid w:val="00A82EC8"/>
    <w:rsid w:val="00A86FD9"/>
    <w:rsid w:val="00A947C1"/>
    <w:rsid w:val="00A95BDE"/>
    <w:rsid w:val="00AA37F7"/>
    <w:rsid w:val="00AA69CB"/>
    <w:rsid w:val="00AB4221"/>
    <w:rsid w:val="00AC120A"/>
    <w:rsid w:val="00AD0EBA"/>
    <w:rsid w:val="00AD1E0C"/>
    <w:rsid w:val="00AD279E"/>
    <w:rsid w:val="00AD34A2"/>
    <w:rsid w:val="00AE1CFE"/>
    <w:rsid w:val="00B0071B"/>
    <w:rsid w:val="00B009F8"/>
    <w:rsid w:val="00B02F0F"/>
    <w:rsid w:val="00B06D8B"/>
    <w:rsid w:val="00B16039"/>
    <w:rsid w:val="00B173B4"/>
    <w:rsid w:val="00B2196C"/>
    <w:rsid w:val="00B24724"/>
    <w:rsid w:val="00B257AA"/>
    <w:rsid w:val="00B27AFC"/>
    <w:rsid w:val="00B4466E"/>
    <w:rsid w:val="00B47BCA"/>
    <w:rsid w:val="00B53BCB"/>
    <w:rsid w:val="00B6079F"/>
    <w:rsid w:val="00B83E16"/>
    <w:rsid w:val="00B91A05"/>
    <w:rsid w:val="00BB2581"/>
    <w:rsid w:val="00BB388C"/>
    <w:rsid w:val="00BB4C26"/>
    <w:rsid w:val="00BC74B5"/>
    <w:rsid w:val="00BD68B8"/>
    <w:rsid w:val="00BD7EBE"/>
    <w:rsid w:val="00BD7EFE"/>
    <w:rsid w:val="00BE23BD"/>
    <w:rsid w:val="00BF0ABD"/>
    <w:rsid w:val="00BF6916"/>
    <w:rsid w:val="00C049DF"/>
    <w:rsid w:val="00C10E29"/>
    <w:rsid w:val="00C115B8"/>
    <w:rsid w:val="00C122C3"/>
    <w:rsid w:val="00C130A9"/>
    <w:rsid w:val="00C14096"/>
    <w:rsid w:val="00C25CCF"/>
    <w:rsid w:val="00C3201D"/>
    <w:rsid w:val="00C329C8"/>
    <w:rsid w:val="00C34160"/>
    <w:rsid w:val="00C43BA8"/>
    <w:rsid w:val="00C43E5B"/>
    <w:rsid w:val="00C45CC7"/>
    <w:rsid w:val="00C52AE1"/>
    <w:rsid w:val="00C57D68"/>
    <w:rsid w:val="00C619CE"/>
    <w:rsid w:val="00C6282C"/>
    <w:rsid w:val="00C66DC7"/>
    <w:rsid w:val="00C707CC"/>
    <w:rsid w:val="00C804E8"/>
    <w:rsid w:val="00C80961"/>
    <w:rsid w:val="00C83916"/>
    <w:rsid w:val="00C90B24"/>
    <w:rsid w:val="00C923A3"/>
    <w:rsid w:val="00C94912"/>
    <w:rsid w:val="00CA028D"/>
    <w:rsid w:val="00CA1100"/>
    <w:rsid w:val="00CA7643"/>
    <w:rsid w:val="00CA7BCE"/>
    <w:rsid w:val="00CB56FC"/>
    <w:rsid w:val="00CC31F0"/>
    <w:rsid w:val="00CD512A"/>
    <w:rsid w:val="00CE0668"/>
    <w:rsid w:val="00CE5BE7"/>
    <w:rsid w:val="00CF0D33"/>
    <w:rsid w:val="00CF3BDB"/>
    <w:rsid w:val="00D0768E"/>
    <w:rsid w:val="00D07A2B"/>
    <w:rsid w:val="00D2316D"/>
    <w:rsid w:val="00D2474D"/>
    <w:rsid w:val="00D267D9"/>
    <w:rsid w:val="00D354CA"/>
    <w:rsid w:val="00D3789D"/>
    <w:rsid w:val="00D406C0"/>
    <w:rsid w:val="00D52ABA"/>
    <w:rsid w:val="00D65C58"/>
    <w:rsid w:val="00D66783"/>
    <w:rsid w:val="00D81DA2"/>
    <w:rsid w:val="00D81ECF"/>
    <w:rsid w:val="00D90248"/>
    <w:rsid w:val="00D9293B"/>
    <w:rsid w:val="00D95E24"/>
    <w:rsid w:val="00D97A6C"/>
    <w:rsid w:val="00DA400D"/>
    <w:rsid w:val="00DA580A"/>
    <w:rsid w:val="00DB5954"/>
    <w:rsid w:val="00DB637C"/>
    <w:rsid w:val="00DB698A"/>
    <w:rsid w:val="00DB70A8"/>
    <w:rsid w:val="00DC323E"/>
    <w:rsid w:val="00DC7111"/>
    <w:rsid w:val="00DD0243"/>
    <w:rsid w:val="00DD49FF"/>
    <w:rsid w:val="00DD6943"/>
    <w:rsid w:val="00DE1C7C"/>
    <w:rsid w:val="00DE5741"/>
    <w:rsid w:val="00DF238E"/>
    <w:rsid w:val="00DF49C2"/>
    <w:rsid w:val="00E055FE"/>
    <w:rsid w:val="00E10EAF"/>
    <w:rsid w:val="00E11FBC"/>
    <w:rsid w:val="00E142FB"/>
    <w:rsid w:val="00E15848"/>
    <w:rsid w:val="00E26BF1"/>
    <w:rsid w:val="00E27202"/>
    <w:rsid w:val="00E5367B"/>
    <w:rsid w:val="00E72801"/>
    <w:rsid w:val="00E76F72"/>
    <w:rsid w:val="00E772C7"/>
    <w:rsid w:val="00E810D7"/>
    <w:rsid w:val="00E82D51"/>
    <w:rsid w:val="00E857B2"/>
    <w:rsid w:val="00E9591C"/>
    <w:rsid w:val="00EA43E8"/>
    <w:rsid w:val="00EA45C8"/>
    <w:rsid w:val="00EB05E6"/>
    <w:rsid w:val="00EB3AAF"/>
    <w:rsid w:val="00EC3F2C"/>
    <w:rsid w:val="00EC7EE2"/>
    <w:rsid w:val="00ED34B5"/>
    <w:rsid w:val="00ED61A0"/>
    <w:rsid w:val="00EE0FE4"/>
    <w:rsid w:val="00EE68E4"/>
    <w:rsid w:val="00EE7199"/>
    <w:rsid w:val="00EF0DC9"/>
    <w:rsid w:val="00EF15F2"/>
    <w:rsid w:val="00EF1709"/>
    <w:rsid w:val="00EF36DA"/>
    <w:rsid w:val="00EF727E"/>
    <w:rsid w:val="00EF7941"/>
    <w:rsid w:val="00F03E28"/>
    <w:rsid w:val="00F05D86"/>
    <w:rsid w:val="00F0608C"/>
    <w:rsid w:val="00F07AC8"/>
    <w:rsid w:val="00F21910"/>
    <w:rsid w:val="00F21EBA"/>
    <w:rsid w:val="00F2262D"/>
    <w:rsid w:val="00F273CC"/>
    <w:rsid w:val="00F277D0"/>
    <w:rsid w:val="00F33567"/>
    <w:rsid w:val="00F34F1C"/>
    <w:rsid w:val="00F37633"/>
    <w:rsid w:val="00F4303A"/>
    <w:rsid w:val="00F43B87"/>
    <w:rsid w:val="00F44A80"/>
    <w:rsid w:val="00F5542E"/>
    <w:rsid w:val="00F57BE7"/>
    <w:rsid w:val="00F6514C"/>
    <w:rsid w:val="00F727B7"/>
    <w:rsid w:val="00F72BCF"/>
    <w:rsid w:val="00F76503"/>
    <w:rsid w:val="00F80E59"/>
    <w:rsid w:val="00F825C2"/>
    <w:rsid w:val="00F92970"/>
    <w:rsid w:val="00F9744B"/>
    <w:rsid w:val="00FB233C"/>
    <w:rsid w:val="00FB5FF4"/>
    <w:rsid w:val="00FC0469"/>
    <w:rsid w:val="00FC3611"/>
    <w:rsid w:val="00FC60C5"/>
    <w:rsid w:val="00FD3BCF"/>
    <w:rsid w:val="00FE246C"/>
    <w:rsid w:val="00FE7C92"/>
    <w:rsid w:val="00FF6FCB"/>
    <w:rsid w:val="00FF7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efaultImageDpi w14:val="330"/>
  <w15:chartTrackingRefBased/>
  <w15:docId w15:val="{2A1685B9-60D4-4C35-A285-9DEE43687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729"/>
    <w:pPr>
      <w:spacing w:before="60" w:after="120"/>
    </w:pPr>
  </w:style>
  <w:style w:type="paragraph" w:styleId="Heading1">
    <w:name w:val="heading 1"/>
    <w:basedOn w:val="Normal"/>
    <w:next w:val="Normal"/>
    <w:link w:val="Heading1Char"/>
    <w:qFormat/>
    <w:rsid w:val="00064729"/>
    <w:pPr>
      <w:keepNext/>
      <w:spacing w:before="240" w:after="60"/>
      <w:outlineLvl w:val="0"/>
    </w:pPr>
    <w:rPr>
      <w:rFonts w:ascii="Arial" w:hAnsi="Arial"/>
      <w:b/>
      <w:kern w:val="28"/>
      <w:sz w:val="28"/>
    </w:rPr>
  </w:style>
  <w:style w:type="paragraph" w:styleId="Heading2">
    <w:name w:val="heading 2"/>
    <w:basedOn w:val="Normal"/>
    <w:next w:val="CS-body2"/>
    <w:link w:val="Heading2Char"/>
    <w:autoRedefine/>
    <w:qFormat/>
    <w:rsid w:val="00064729"/>
    <w:pPr>
      <w:keepNext/>
      <w:ind w:left="720"/>
      <w:outlineLvl w:val="1"/>
    </w:pPr>
    <w:rPr>
      <w:b/>
      <w:u w:val="single"/>
    </w:rPr>
  </w:style>
  <w:style w:type="paragraph" w:styleId="Heading3">
    <w:name w:val="heading 3"/>
    <w:basedOn w:val="Normal"/>
    <w:next w:val="Normal"/>
    <w:link w:val="Heading3Char"/>
    <w:qFormat/>
    <w:rsid w:val="00064729"/>
    <w:pPr>
      <w:keepNext/>
      <w:spacing w:before="240" w:after="60"/>
      <w:outlineLvl w:val="2"/>
    </w:pPr>
    <w:rPr>
      <w:rFonts w:ascii="Arial" w:hAnsi="Arial"/>
      <w:sz w:val="24"/>
    </w:rPr>
  </w:style>
  <w:style w:type="paragraph" w:styleId="Heading7">
    <w:name w:val="heading 7"/>
    <w:basedOn w:val="Heading8"/>
    <w:next w:val="CS-body3"/>
    <w:link w:val="Heading7Char"/>
    <w:autoRedefine/>
    <w:qFormat/>
    <w:rsid w:val="00064729"/>
    <w:pPr>
      <w:ind w:left="1440"/>
      <w:outlineLvl w:val="6"/>
    </w:pPr>
    <w:rPr>
      <w:rFonts w:ascii="Arial" w:hAnsi="Arial"/>
      <w:b/>
      <w:i w:val="0"/>
    </w:rPr>
  </w:style>
  <w:style w:type="paragraph" w:styleId="Heading8">
    <w:name w:val="heading 8"/>
    <w:basedOn w:val="Normal"/>
    <w:next w:val="Normal"/>
    <w:link w:val="Heading8Char"/>
    <w:qFormat/>
    <w:rsid w:val="00064729"/>
    <w:pPr>
      <w:spacing w:before="240" w:after="60"/>
      <w:outlineLvl w:val="7"/>
    </w:pPr>
    <w:rPr>
      <w:i/>
      <w:iCs/>
      <w:sz w:val="24"/>
      <w:szCs w:val="24"/>
    </w:rPr>
  </w:style>
  <w:style w:type="paragraph" w:styleId="Heading9">
    <w:name w:val="heading 9"/>
    <w:basedOn w:val="Heading8"/>
    <w:next w:val="CS-body4"/>
    <w:link w:val="Heading9Char"/>
    <w:autoRedefine/>
    <w:qFormat/>
    <w:rsid w:val="00064729"/>
    <w:pPr>
      <w:ind w:left="2160"/>
      <w:outlineLvl w:val="8"/>
    </w:pPr>
    <w:rPr>
      <w:rFonts w:ascii="Arial" w:hAnsi="Arial" w:cs="Arial"/>
      <w:b/>
      <w:i w:val="0"/>
      <w:sz w:val="21"/>
      <w:szCs w:val="22"/>
    </w:rPr>
  </w:style>
  <w:style w:type="character" w:default="1" w:styleId="DefaultParagraphFont">
    <w:name w:val="Default Paragraph Font"/>
    <w:semiHidden/>
    <w:rsid w:val="00064729"/>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rsid w:val="00064729"/>
  </w:style>
  <w:style w:type="paragraph" w:customStyle="1" w:styleId="CS-ChapterTitle">
    <w:name w:val="CS-Chapter Title"/>
    <w:basedOn w:val="Heading1"/>
    <w:next w:val="Normal"/>
    <w:autoRedefine/>
    <w:rsid w:val="00064729"/>
    <w:pPr>
      <w:spacing w:before="480" w:after="360" w:line="360" w:lineRule="auto"/>
    </w:pPr>
    <w:rPr>
      <w:sz w:val="52"/>
    </w:rPr>
  </w:style>
  <w:style w:type="paragraph" w:customStyle="1" w:styleId="CS-body3">
    <w:name w:val="CS-body 3"/>
    <w:basedOn w:val="Normal"/>
    <w:rsid w:val="00064729"/>
    <w:pPr>
      <w:ind w:left="1440"/>
    </w:pPr>
  </w:style>
  <w:style w:type="paragraph" w:customStyle="1" w:styleId="CS-body2">
    <w:name w:val="CS-body 2"/>
    <w:basedOn w:val="Normal"/>
    <w:link w:val="CS-body2Char"/>
    <w:rsid w:val="00064729"/>
    <w:pPr>
      <w:ind w:left="720"/>
    </w:pPr>
  </w:style>
  <w:style w:type="paragraph" w:customStyle="1" w:styleId="CS-head1">
    <w:name w:val="CS-head1"/>
    <w:basedOn w:val="Heading1"/>
    <w:next w:val="Normal"/>
    <w:autoRedefine/>
    <w:rsid w:val="00064729"/>
    <w:pPr>
      <w:spacing w:after="240"/>
    </w:pPr>
    <w:rPr>
      <w:sz w:val="32"/>
    </w:rPr>
  </w:style>
  <w:style w:type="paragraph" w:customStyle="1" w:styleId="CS-head2">
    <w:name w:val="CS-head 2"/>
    <w:basedOn w:val="Heading1"/>
    <w:next w:val="CS-body2"/>
    <w:autoRedefine/>
    <w:rsid w:val="00064729"/>
    <w:pPr>
      <w:spacing w:after="240"/>
      <w:ind w:left="720"/>
    </w:pPr>
  </w:style>
  <w:style w:type="paragraph" w:customStyle="1" w:styleId="CS-head3">
    <w:name w:val="CS-head 3"/>
    <w:basedOn w:val="Heading3"/>
    <w:next w:val="CS-body3"/>
    <w:autoRedefine/>
    <w:rsid w:val="00064729"/>
    <w:pPr>
      <w:spacing w:after="240"/>
      <w:ind w:left="1440"/>
    </w:pPr>
    <w:rPr>
      <w:b/>
    </w:rPr>
  </w:style>
  <w:style w:type="paragraph" w:customStyle="1" w:styleId="CS-head4">
    <w:name w:val="CS-head 4"/>
    <w:basedOn w:val="Normal"/>
    <w:next w:val="Normal"/>
    <w:autoRedefine/>
    <w:rsid w:val="00064729"/>
    <w:pPr>
      <w:spacing w:before="240" w:after="240"/>
    </w:pPr>
    <w:rPr>
      <w:rFonts w:ascii="Arial" w:hAnsi="Arial"/>
      <w:b/>
    </w:rPr>
  </w:style>
  <w:style w:type="paragraph" w:customStyle="1" w:styleId="CS-body4">
    <w:name w:val="CS-body 4"/>
    <w:basedOn w:val="Normal"/>
    <w:rsid w:val="00064729"/>
    <w:pPr>
      <w:ind w:left="2160"/>
    </w:pPr>
  </w:style>
  <w:style w:type="paragraph" w:customStyle="1" w:styleId="CS-tabletitle">
    <w:name w:val="CS-table title"/>
    <w:basedOn w:val="Normal"/>
    <w:rsid w:val="00064729"/>
    <w:pPr>
      <w:spacing w:before="120"/>
      <w:jc w:val="center"/>
    </w:pPr>
    <w:rPr>
      <w:rFonts w:ascii="Arial" w:hAnsi="Arial"/>
      <w:b/>
      <w:outline/>
      <w:color w:val="BFBFBF" w:themeColor="background1" w:themeShade="BF"/>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paragraph" w:customStyle="1" w:styleId="CS-tabletext">
    <w:name w:val="CS-table text"/>
    <w:basedOn w:val="Normal"/>
    <w:link w:val="CS-tabletextChar"/>
    <w:rsid w:val="00064729"/>
    <w:pPr>
      <w:spacing w:before="120"/>
    </w:pPr>
  </w:style>
  <w:style w:type="paragraph" w:customStyle="1" w:styleId="CS-header">
    <w:name w:val="CS-header"/>
    <w:basedOn w:val="Normal"/>
    <w:rsid w:val="00064729"/>
    <w:pPr>
      <w:spacing w:after="60"/>
      <w:jc w:val="right"/>
    </w:pPr>
    <w:rPr>
      <w:rFonts w:ascii="Arial" w:hAnsi="Arial"/>
      <w:b/>
      <w:caps/>
      <w:sz w:val="16"/>
    </w:rPr>
  </w:style>
  <w:style w:type="paragraph" w:customStyle="1" w:styleId="CS-Line">
    <w:name w:val="CS-Line"/>
    <w:basedOn w:val="Normal"/>
    <w:rsid w:val="00064729"/>
    <w:pPr>
      <w:pBdr>
        <w:bottom w:val="single" w:sz="12" w:space="1" w:color="auto"/>
      </w:pBdr>
      <w:spacing w:before="0" w:after="60"/>
    </w:pPr>
  </w:style>
  <w:style w:type="paragraph" w:customStyle="1" w:styleId="CS-footer">
    <w:name w:val="CS-footer"/>
    <w:basedOn w:val="Normal"/>
    <w:rsid w:val="00064729"/>
    <w:pPr>
      <w:pBdr>
        <w:top w:val="single" w:sz="12" w:space="1" w:color="auto"/>
      </w:pBdr>
      <w:spacing w:after="60"/>
    </w:pPr>
    <w:rPr>
      <w:rFonts w:ascii="Arial" w:hAnsi="Arial"/>
      <w:b/>
      <w:sz w:val="16"/>
    </w:rPr>
  </w:style>
  <w:style w:type="paragraph" w:customStyle="1" w:styleId="CS-sidetitle">
    <w:name w:val="CS-side title"/>
    <w:basedOn w:val="Normal"/>
    <w:rsid w:val="00064729"/>
    <w:pPr>
      <w:spacing w:before="120"/>
      <w:ind w:left="144" w:right="144"/>
      <w:jc w:val="center"/>
    </w:pPr>
    <w:rPr>
      <w:b/>
      <w:outline/>
      <w:color w:val="BFBFBF" w:themeColor="background1" w:themeShade="BF"/>
      <w:sz w:val="4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paragraph" w:styleId="Caption">
    <w:name w:val="caption"/>
    <w:basedOn w:val="Normal"/>
    <w:next w:val="Normal"/>
    <w:qFormat/>
    <w:rsid w:val="00064729"/>
    <w:pPr>
      <w:spacing w:after="0"/>
      <w:jc w:val="center"/>
    </w:pPr>
    <w:rPr>
      <w:rFonts w:ascii="Arial" w:hAnsi="Arial"/>
      <w:b/>
      <w:i/>
    </w:rPr>
  </w:style>
  <w:style w:type="paragraph" w:customStyle="1" w:styleId="CS-notes">
    <w:name w:val="CS-notes"/>
    <w:basedOn w:val="Normal"/>
    <w:rsid w:val="00064729"/>
    <w:pPr>
      <w:pBdr>
        <w:top w:val="single" w:sz="4" w:space="6" w:color="auto"/>
        <w:bottom w:val="single" w:sz="4" w:space="6" w:color="auto"/>
      </w:pBdr>
      <w:spacing w:before="120"/>
      <w:ind w:left="720" w:right="720"/>
    </w:pPr>
    <w:rPr>
      <w:rFonts w:ascii="Arial" w:hAnsi="Arial"/>
      <w:b/>
    </w:rPr>
  </w:style>
  <w:style w:type="paragraph" w:customStyle="1" w:styleId="CS-KeyCharacters">
    <w:name w:val="CS-Key Characters"/>
    <w:basedOn w:val="Normal"/>
    <w:rsid w:val="00064729"/>
    <w:rPr>
      <w:rFonts w:ascii="Key Characters" w:hAnsi="Key Characters"/>
      <w:b/>
      <w:sz w:val="24"/>
    </w:rPr>
  </w:style>
  <w:style w:type="paragraph" w:styleId="TOC1">
    <w:name w:val="toc 1"/>
    <w:basedOn w:val="Normal"/>
    <w:next w:val="Normal"/>
    <w:autoRedefine/>
    <w:uiPriority w:val="39"/>
    <w:rsid w:val="00064729"/>
    <w:pPr>
      <w:pBdr>
        <w:top w:val="single" w:sz="4" w:space="15" w:color="auto"/>
      </w:pBdr>
      <w:spacing w:before="360" w:after="60"/>
    </w:pPr>
    <w:rPr>
      <w:b/>
      <w:caps/>
    </w:rPr>
  </w:style>
  <w:style w:type="paragraph" w:styleId="TOC2">
    <w:name w:val="toc 2"/>
    <w:basedOn w:val="Normal"/>
    <w:next w:val="Normal"/>
    <w:autoRedefine/>
    <w:uiPriority w:val="39"/>
    <w:rsid w:val="00064729"/>
    <w:pPr>
      <w:spacing w:before="0" w:after="60"/>
      <w:ind w:left="202"/>
    </w:pPr>
  </w:style>
  <w:style w:type="paragraph" w:customStyle="1" w:styleId="CS-Heading6">
    <w:name w:val="CS-Heading 6"/>
    <w:basedOn w:val="CS-head4"/>
    <w:next w:val="CS-body2"/>
    <w:autoRedefine/>
    <w:rsid w:val="00064729"/>
    <w:pPr>
      <w:ind w:left="720"/>
    </w:pPr>
    <w:rPr>
      <w:rFonts w:ascii="Times New Roman" w:hAnsi="Times New Roman"/>
      <w:u w:val="single"/>
    </w:rPr>
  </w:style>
  <w:style w:type="paragraph" w:styleId="BalloonText">
    <w:name w:val="Balloon Text"/>
    <w:basedOn w:val="Normal"/>
    <w:link w:val="BalloonTextChar"/>
    <w:uiPriority w:val="99"/>
    <w:semiHidden/>
    <w:rsid w:val="00D2474D"/>
    <w:pPr>
      <w:spacing w:before="0" w:after="0"/>
    </w:pPr>
    <w:rPr>
      <w:rFonts w:ascii="Tahoma" w:hAnsi="Tahoma" w:cs="Tahoma"/>
      <w:sz w:val="16"/>
      <w:szCs w:val="16"/>
    </w:rPr>
  </w:style>
  <w:style w:type="paragraph" w:styleId="TOC3">
    <w:name w:val="toc 3"/>
    <w:basedOn w:val="Normal"/>
    <w:next w:val="Normal"/>
    <w:autoRedefine/>
    <w:uiPriority w:val="39"/>
    <w:rsid w:val="00064729"/>
    <w:pPr>
      <w:spacing w:before="0" w:after="0"/>
      <w:ind w:left="720"/>
    </w:pPr>
  </w:style>
  <w:style w:type="paragraph" w:customStyle="1" w:styleId="CS-ChapterBullet">
    <w:name w:val="CS-Chapter Bullet"/>
    <w:basedOn w:val="Normal"/>
    <w:rsid w:val="00064729"/>
    <w:pPr>
      <w:numPr>
        <w:numId w:val="1"/>
      </w:numPr>
      <w:spacing w:before="120"/>
      <w:ind w:left="1080"/>
    </w:pPr>
    <w:rPr>
      <w:b/>
      <w:caps/>
      <w:sz w:val="22"/>
    </w:rPr>
  </w:style>
  <w:style w:type="paragraph" w:styleId="TOC4">
    <w:name w:val="toc 4"/>
    <w:basedOn w:val="Normal"/>
    <w:next w:val="Normal"/>
    <w:autoRedefine/>
    <w:semiHidden/>
    <w:rsid w:val="00064729"/>
    <w:pPr>
      <w:ind w:left="720"/>
    </w:pPr>
  </w:style>
  <w:style w:type="paragraph" w:styleId="TOC5">
    <w:name w:val="toc 5"/>
    <w:basedOn w:val="Normal"/>
    <w:next w:val="Normal"/>
    <w:autoRedefine/>
    <w:semiHidden/>
    <w:rsid w:val="00064729"/>
    <w:pPr>
      <w:ind w:left="800"/>
    </w:pPr>
  </w:style>
  <w:style w:type="paragraph" w:styleId="TOC6">
    <w:name w:val="toc 6"/>
    <w:basedOn w:val="Normal"/>
    <w:next w:val="Normal"/>
    <w:autoRedefine/>
    <w:semiHidden/>
    <w:rsid w:val="00064729"/>
    <w:pPr>
      <w:ind w:left="1000"/>
    </w:pPr>
  </w:style>
  <w:style w:type="paragraph" w:styleId="TOC7">
    <w:name w:val="toc 7"/>
    <w:basedOn w:val="Normal"/>
    <w:next w:val="Normal"/>
    <w:autoRedefine/>
    <w:rsid w:val="00064729"/>
    <w:pPr>
      <w:ind w:left="1200"/>
    </w:pPr>
  </w:style>
  <w:style w:type="paragraph" w:styleId="TOC8">
    <w:name w:val="toc 8"/>
    <w:basedOn w:val="Normal"/>
    <w:next w:val="Normal"/>
    <w:autoRedefine/>
    <w:semiHidden/>
    <w:rsid w:val="00064729"/>
    <w:pPr>
      <w:ind w:left="1400"/>
    </w:pPr>
  </w:style>
  <w:style w:type="paragraph" w:styleId="TOC9">
    <w:name w:val="toc 9"/>
    <w:basedOn w:val="Normal"/>
    <w:next w:val="Normal"/>
    <w:autoRedefine/>
    <w:semiHidden/>
    <w:rsid w:val="00064729"/>
    <w:pPr>
      <w:ind w:left="1600"/>
    </w:pPr>
  </w:style>
  <w:style w:type="character" w:customStyle="1" w:styleId="BalloonTextChar">
    <w:name w:val="Balloon Text Char"/>
    <w:link w:val="BalloonText"/>
    <w:uiPriority w:val="99"/>
    <w:rsid w:val="00D2474D"/>
    <w:rPr>
      <w:rFonts w:ascii="Tahoma" w:hAnsi="Tahoma" w:cs="Tahoma"/>
      <w:sz w:val="16"/>
      <w:szCs w:val="16"/>
    </w:rPr>
  </w:style>
  <w:style w:type="paragraph" w:styleId="TOAHeading">
    <w:name w:val="toa heading"/>
    <w:basedOn w:val="Normal"/>
    <w:next w:val="Normal"/>
    <w:semiHidden/>
    <w:rsid w:val="00064729"/>
    <w:pPr>
      <w:spacing w:before="120"/>
    </w:pPr>
    <w:rPr>
      <w:rFonts w:ascii="Arial" w:hAnsi="Arial"/>
      <w:b/>
      <w:sz w:val="24"/>
    </w:rPr>
  </w:style>
  <w:style w:type="paragraph" w:customStyle="1" w:styleId="CS-TOCHeading">
    <w:name w:val="CS-TOC Heading"/>
    <w:basedOn w:val="Normal"/>
    <w:rsid w:val="00064729"/>
    <w:rPr>
      <w:b/>
      <w:sz w:val="40"/>
    </w:rPr>
  </w:style>
  <w:style w:type="paragraph" w:styleId="Footer">
    <w:name w:val="footer"/>
    <w:basedOn w:val="Normal"/>
    <w:link w:val="FooterChar"/>
    <w:rsid w:val="00064729"/>
    <w:pPr>
      <w:tabs>
        <w:tab w:val="center" w:pos="4320"/>
        <w:tab w:val="right" w:pos="8640"/>
      </w:tabs>
    </w:pPr>
  </w:style>
  <w:style w:type="paragraph" w:customStyle="1" w:styleId="CS-example">
    <w:name w:val="CS-example"/>
    <w:basedOn w:val="Normal"/>
    <w:rsid w:val="00064729"/>
    <w:pPr>
      <w:pBdr>
        <w:top w:val="double" w:sz="6" w:space="6" w:color="auto"/>
        <w:bottom w:val="double" w:sz="6" w:space="6" w:color="auto"/>
      </w:pBdr>
      <w:spacing w:before="120"/>
      <w:ind w:left="720" w:right="720"/>
    </w:pPr>
    <w:rPr>
      <w:rFonts w:ascii="Arial" w:hAnsi="Arial"/>
    </w:rPr>
  </w:style>
  <w:style w:type="paragraph" w:customStyle="1" w:styleId="CS-macroheader">
    <w:name w:val="CS-macro header"/>
    <w:basedOn w:val="Normal"/>
    <w:next w:val="CS-body4"/>
    <w:rsid w:val="00064729"/>
    <w:rPr>
      <w:rFonts w:ascii="Arial" w:hAnsi="Arial"/>
      <w:b/>
      <w:i/>
    </w:rPr>
  </w:style>
  <w:style w:type="paragraph" w:customStyle="1" w:styleId="CS-tabletextgray">
    <w:name w:val="CS-table text gray"/>
    <w:basedOn w:val="Normal"/>
    <w:rsid w:val="00064729"/>
    <w:pPr>
      <w:spacing w:before="120"/>
      <w:jc w:val="right"/>
    </w:pPr>
  </w:style>
  <w:style w:type="paragraph" w:styleId="Header">
    <w:name w:val="header"/>
    <w:aliases w:val="CS Header"/>
    <w:basedOn w:val="Normal"/>
    <w:link w:val="HeaderChar"/>
    <w:rsid w:val="00D2474D"/>
    <w:pPr>
      <w:tabs>
        <w:tab w:val="center" w:pos="4680"/>
        <w:tab w:val="right" w:pos="9360"/>
      </w:tabs>
      <w:spacing w:before="0" w:after="0"/>
    </w:pPr>
  </w:style>
  <w:style w:type="character" w:customStyle="1" w:styleId="HeaderChar">
    <w:name w:val="Header Char"/>
    <w:aliases w:val="CS Header Char"/>
    <w:link w:val="Header"/>
    <w:rsid w:val="00D2474D"/>
    <w:rPr>
      <w:rFonts w:cs="Times New Roman"/>
    </w:rPr>
  </w:style>
  <w:style w:type="paragraph" w:styleId="ListParagraph">
    <w:name w:val="List Paragraph"/>
    <w:basedOn w:val="Normal"/>
    <w:uiPriority w:val="34"/>
    <w:qFormat/>
    <w:rsid w:val="000D6E68"/>
    <w:pPr>
      <w:ind w:left="720"/>
    </w:pPr>
  </w:style>
  <w:style w:type="paragraph" w:styleId="DocumentMap">
    <w:name w:val="Document Map"/>
    <w:basedOn w:val="Normal"/>
    <w:semiHidden/>
    <w:rsid w:val="006949E3"/>
    <w:pPr>
      <w:shd w:val="clear" w:color="auto" w:fill="000080"/>
    </w:pPr>
    <w:rPr>
      <w:rFonts w:ascii="Tahoma" w:hAnsi="Tahoma" w:cs="Tahoma"/>
    </w:rPr>
  </w:style>
  <w:style w:type="character" w:styleId="CommentReference">
    <w:name w:val="annotation reference"/>
    <w:uiPriority w:val="99"/>
    <w:semiHidden/>
    <w:rsid w:val="00444EDE"/>
    <w:rPr>
      <w:rFonts w:cs="Times New Roman"/>
      <w:sz w:val="21"/>
      <w:szCs w:val="21"/>
    </w:rPr>
  </w:style>
  <w:style w:type="paragraph" w:styleId="CommentText">
    <w:name w:val="annotation text"/>
    <w:basedOn w:val="Normal"/>
    <w:link w:val="CommentTextChar"/>
    <w:uiPriority w:val="99"/>
    <w:rsid w:val="00444EDE"/>
    <w:rPr>
      <w:lang w:val="x-none"/>
    </w:rPr>
  </w:style>
  <w:style w:type="character" w:customStyle="1" w:styleId="CommentTextChar">
    <w:name w:val="Comment Text Char"/>
    <w:link w:val="CommentText"/>
    <w:uiPriority w:val="99"/>
    <w:rsid w:val="00444EDE"/>
    <w:rPr>
      <w:lang w:val="x-none" w:eastAsia="en-US" w:bidi="ar-SA"/>
    </w:rPr>
  </w:style>
  <w:style w:type="paragraph" w:styleId="CommentSubject">
    <w:name w:val="annotation subject"/>
    <w:basedOn w:val="CommentText"/>
    <w:next w:val="CommentText"/>
    <w:link w:val="CommentSubjectChar"/>
    <w:uiPriority w:val="99"/>
    <w:semiHidden/>
    <w:rsid w:val="00A775D4"/>
    <w:rPr>
      <w:b/>
      <w:bCs/>
      <w:lang w:val="en-US"/>
    </w:rPr>
  </w:style>
  <w:style w:type="character" w:styleId="FollowedHyperlink">
    <w:name w:val="FollowedHyperlink"/>
    <w:rsid w:val="00192B71"/>
    <w:rPr>
      <w:color w:val="800080"/>
      <w:u w:val="single"/>
    </w:rPr>
  </w:style>
  <w:style w:type="character" w:customStyle="1" w:styleId="CS-body2Char">
    <w:name w:val="CS-body 2 Char"/>
    <w:link w:val="CS-body2"/>
    <w:locked/>
    <w:rsid w:val="008A4345"/>
  </w:style>
  <w:style w:type="paragraph" w:styleId="Revision">
    <w:name w:val="Revision"/>
    <w:hidden/>
    <w:uiPriority w:val="99"/>
    <w:semiHidden/>
    <w:rsid w:val="001F3592"/>
  </w:style>
  <w:style w:type="character" w:customStyle="1" w:styleId="CS-tabletextChar">
    <w:name w:val="CS-table text Char"/>
    <w:basedOn w:val="DefaultParagraphFont"/>
    <w:link w:val="CS-tabletext"/>
    <w:rsid w:val="00AD0EBA"/>
  </w:style>
  <w:style w:type="table" w:styleId="TableGrid">
    <w:name w:val="Table Grid"/>
    <w:basedOn w:val="TableNormal"/>
    <w:rsid w:val="00AD0EBA"/>
    <w:pPr>
      <w:spacing w:before="6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B6079F"/>
    <w:rPr>
      <w:color w:val="0563C1"/>
      <w:u w:val="single"/>
    </w:rPr>
  </w:style>
  <w:style w:type="character" w:customStyle="1" w:styleId="Heading1Char">
    <w:name w:val="Heading 1 Char"/>
    <w:link w:val="Heading1"/>
    <w:rsid w:val="00F5542E"/>
    <w:rPr>
      <w:rFonts w:ascii="Arial" w:hAnsi="Arial"/>
      <w:b/>
      <w:kern w:val="28"/>
      <w:sz w:val="28"/>
    </w:rPr>
  </w:style>
  <w:style w:type="character" w:customStyle="1" w:styleId="Heading2Char">
    <w:name w:val="Heading 2 Char"/>
    <w:link w:val="Heading2"/>
    <w:rsid w:val="00F5542E"/>
    <w:rPr>
      <w:b/>
      <w:u w:val="single"/>
    </w:rPr>
  </w:style>
  <w:style w:type="character" w:customStyle="1" w:styleId="Heading3Char">
    <w:name w:val="Heading 3 Char"/>
    <w:link w:val="Heading3"/>
    <w:rsid w:val="00F5542E"/>
    <w:rPr>
      <w:rFonts w:ascii="Arial" w:hAnsi="Arial"/>
      <w:sz w:val="24"/>
    </w:rPr>
  </w:style>
  <w:style w:type="character" w:customStyle="1" w:styleId="Heading7Char">
    <w:name w:val="Heading 7 Char"/>
    <w:link w:val="Heading7"/>
    <w:rsid w:val="00F5542E"/>
    <w:rPr>
      <w:rFonts w:ascii="Arial" w:hAnsi="Arial"/>
      <w:b/>
      <w:iCs/>
      <w:sz w:val="24"/>
      <w:szCs w:val="24"/>
    </w:rPr>
  </w:style>
  <w:style w:type="character" w:customStyle="1" w:styleId="Heading8Char">
    <w:name w:val="Heading 8 Char"/>
    <w:link w:val="Heading8"/>
    <w:rsid w:val="00F5542E"/>
    <w:rPr>
      <w:i/>
      <w:iCs/>
      <w:sz w:val="24"/>
      <w:szCs w:val="24"/>
    </w:rPr>
  </w:style>
  <w:style w:type="character" w:customStyle="1" w:styleId="Heading9Char">
    <w:name w:val="Heading 9 Char"/>
    <w:link w:val="Heading9"/>
    <w:rsid w:val="00F5542E"/>
    <w:rPr>
      <w:rFonts w:ascii="Arial" w:hAnsi="Arial" w:cs="Arial"/>
      <w:b/>
      <w:iCs/>
      <w:sz w:val="21"/>
      <w:szCs w:val="22"/>
    </w:rPr>
  </w:style>
  <w:style w:type="character" w:customStyle="1" w:styleId="FooterChar">
    <w:name w:val="Footer Char"/>
    <w:link w:val="Footer"/>
    <w:rsid w:val="00F5542E"/>
  </w:style>
  <w:style w:type="character" w:customStyle="1" w:styleId="CommentSubjectChar">
    <w:name w:val="Comment Subject Char"/>
    <w:link w:val="CommentSubject"/>
    <w:uiPriority w:val="99"/>
    <w:semiHidden/>
    <w:rsid w:val="00F554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3.jpe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06.png"/><Relationship Id="rId159" Type="http://schemas.openxmlformats.org/officeDocument/2006/relationships/image" Target="media/image126.png"/><Relationship Id="rId170" Type="http://schemas.openxmlformats.org/officeDocument/2006/relationships/image" Target="media/image134.jpeg"/><Relationship Id="rId191" Type="http://schemas.openxmlformats.org/officeDocument/2006/relationships/header" Target="header26.xml"/><Relationship Id="rId205" Type="http://schemas.openxmlformats.org/officeDocument/2006/relationships/image" Target="media/image165.jpeg"/><Relationship Id="rId107" Type="http://schemas.openxmlformats.org/officeDocument/2006/relationships/image" Target="media/image81.png"/><Relationship Id="rId11" Type="http://schemas.openxmlformats.org/officeDocument/2006/relationships/image" Target="media/image1.jpeg"/><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header" Target="header9.xml"/><Relationship Id="rId160" Type="http://schemas.openxmlformats.org/officeDocument/2006/relationships/image" Target="media/image127.png"/><Relationship Id="rId165" Type="http://schemas.openxmlformats.org/officeDocument/2006/relationships/header" Target="header21.xml"/><Relationship Id="rId181" Type="http://schemas.openxmlformats.org/officeDocument/2006/relationships/image" Target="media/image144.jpeg"/><Relationship Id="rId186" Type="http://schemas.openxmlformats.org/officeDocument/2006/relationships/image" Target="media/image149.jpeg"/><Relationship Id="rId216" Type="http://schemas.openxmlformats.org/officeDocument/2006/relationships/header" Target="header33.xml"/><Relationship Id="rId211" Type="http://schemas.openxmlformats.org/officeDocument/2006/relationships/header" Target="header28.xml"/><Relationship Id="rId22" Type="http://schemas.openxmlformats.org/officeDocument/2006/relationships/header" Target="header6.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jpe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6.jpeg"/><Relationship Id="rId118" Type="http://schemas.openxmlformats.org/officeDocument/2006/relationships/image" Target="media/image88.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17.png"/><Relationship Id="rId155" Type="http://schemas.openxmlformats.org/officeDocument/2006/relationships/image" Target="media/image122.jpeg"/><Relationship Id="rId171" Type="http://schemas.openxmlformats.org/officeDocument/2006/relationships/image" Target="media/image135.jpeg"/><Relationship Id="rId176" Type="http://schemas.openxmlformats.org/officeDocument/2006/relationships/image" Target="media/image140.jpeg"/><Relationship Id="rId192" Type="http://schemas.openxmlformats.org/officeDocument/2006/relationships/image" Target="media/image152.jpeg"/><Relationship Id="rId197" Type="http://schemas.openxmlformats.org/officeDocument/2006/relationships/image" Target="media/image157.jpeg"/><Relationship Id="rId206" Type="http://schemas.openxmlformats.org/officeDocument/2006/relationships/image" Target="media/image166.jpeg"/><Relationship Id="rId201" Type="http://schemas.openxmlformats.org/officeDocument/2006/relationships/image" Target="media/image161.jpeg"/><Relationship Id="rId12" Type="http://schemas.openxmlformats.org/officeDocument/2006/relationships/image" Target="media/image2.jpeg"/><Relationship Id="rId17" Type="http://schemas.openxmlformats.org/officeDocument/2006/relationships/footer" Target="footer2.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2.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header" Target="header10.xml"/><Relationship Id="rId140" Type="http://schemas.openxmlformats.org/officeDocument/2006/relationships/image" Target="media/image108.jpeg"/><Relationship Id="rId145" Type="http://schemas.openxmlformats.org/officeDocument/2006/relationships/image" Target="media/image113.jpeg"/><Relationship Id="rId161" Type="http://schemas.openxmlformats.org/officeDocument/2006/relationships/image" Target="media/image128.png"/><Relationship Id="rId166" Type="http://schemas.openxmlformats.org/officeDocument/2006/relationships/header" Target="header22.xml"/><Relationship Id="rId182" Type="http://schemas.openxmlformats.org/officeDocument/2006/relationships/image" Target="media/image145.jpeg"/><Relationship Id="rId187" Type="http://schemas.openxmlformats.org/officeDocument/2006/relationships/image" Target="media/image150.jpeg"/><Relationship Id="rId217" Type="http://schemas.openxmlformats.org/officeDocument/2006/relationships/header" Target="header34.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eader" Target="header29.xml"/><Relationship Id="rId23" Type="http://schemas.openxmlformats.org/officeDocument/2006/relationships/footer" Target="footer3.xm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header" Target="header14.xml"/><Relationship Id="rId119" Type="http://schemas.openxmlformats.org/officeDocument/2006/relationships/image" Target="media/image89.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eader" Target="header18.xml"/><Relationship Id="rId135" Type="http://schemas.openxmlformats.org/officeDocument/2006/relationships/image" Target="media/image103.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1.jpeg"/><Relationship Id="rId198" Type="http://schemas.openxmlformats.org/officeDocument/2006/relationships/image" Target="media/image158.jpeg"/><Relationship Id="rId172" Type="http://schemas.openxmlformats.org/officeDocument/2006/relationships/image" Target="media/image136.jpeg"/><Relationship Id="rId193" Type="http://schemas.openxmlformats.org/officeDocument/2006/relationships/image" Target="media/image153.jpeg"/><Relationship Id="rId202" Type="http://schemas.openxmlformats.org/officeDocument/2006/relationships/image" Target="media/image162.jpeg"/><Relationship Id="rId207" Type="http://schemas.openxmlformats.org/officeDocument/2006/relationships/header" Target="header27.xml"/><Relationship Id="rId13" Type="http://schemas.openxmlformats.org/officeDocument/2006/relationships/hyperlink" Target="mailto:corporatedocs@chinasystems.com" TargetMode="External"/><Relationship Id="rId18" Type="http://schemas.openxmlformats.org/officeDocument/2006/relationships/header" Target="header3.xml"/><Relationship Id="rId39" Type="http://schemas.openxmlformats.org/officeDocument/2006/relationships/image" Target="media/image18.png"/><Relationship Id="rId109" Type="http://schemas.openxmlformats.org/officeDocument/2006/relationships/image" Target="media/image83.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eader" Target="header11.xml"/><Relationship Id="rId104" Type="http://schemas.openxmlformats.org/officeDocument/2006/relationships/image" Target="media/image79.png"/><Relationship Id="rId120" Type="http://schemas.openxmlformats.org/officeDocument/2006/relationships/header" Target="header17.xml"/><Relationship Id="rId125" Type="http://schemas.openxmlformats.org/officeDocument/2006/relationships/image" Target="media/image94.png"/><Relationship Id="rId141" Type="http://schemas.openxmlformats.org/officeDocument/2006/relationships/image" Target="media/image109.jpeg"/><Relationship Id="rId146" Type="http://schemas.openxmlformats.org/officeDocument/2006/relationships/image" Target="media/image114.jpeg"/><Relationship Id="rId167" Type="http://schemas.openxmlformats.org/officeDocument/2006/relationships/image" Target="media/image131.jpeg"/><Relationship Id="rId188" Type="http://schemas.openxmlformats.org/officeDocument/2006/relationships/image" Target="media/image151.jpe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header" Target="header20.xml"/><Relationship Id="rId183" Type="http://schemas.openxmlformats.org/officeDocument/2006/relationships/image" Target="media/image146.jpeg"/><Relationship Id="rId213" Type="http://schemas.openxmlformats.org/officeDocument/2006/relationships/header" Target="header30.xml"/><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header" Target="header15.xml"/><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4.png"/><Relationship Id="rId178" Type="http://schemas.openxmlformats.org/officeDocument/2006/relationships/image" Target="media/image142.jpe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19.png"/><Relationship Id="rId173" Type="http://schemas.openxmlformats.org/officeDocument/2006/relationships/image" Target="media/image137.jpeg"/><Relationship Id="rId194" Type="http://schemas.openxmlformats.org/officeDocument/2006/relationships/image" Target="media/image154.jpeg"/><Relationship Id="rId199" Type="http://schemas.openxmlformats.org/officeDocument/2006/relationships/image" Target="media/image159.jpeg"/><Relationship Id="rId203" Type="http://schemas.openxmlformats.org/officeDocument/2006/relationships/image" Target="media/image163.jpeg"/><Relationship Id="rId208" Type="http://schemas.openxmlformats.org/officeDocument/2006/relationships/image" Target="media/image167.jpeg"/><Relationship Id="rId19" Type="http://schemas.openxmlformats.org/officeDocument/2006/relationships/header" Target="header4.xml"/><Relationship Id="rId14" Type="http://schemas.openxmlformats.org/officeDocument/2006/relationships/header" Target="header1.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header" Target="header12.xml"/><Relationship Id="rId126" Type="http://schemas.openxmlformats.org/officeDocument/2006/relationships/image" Target="media/image95.png"/><Relationship Id="rId147" Type="http://schemas.openxmlformats.org/officeDocument/2006/relationships/header" Target="header19.xml"/><Relationship Id="rId168" Type="http://schemas.openxmlformats.org/officeDocument/2006/relationships/image" Target="media/image132.jpe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3.png"/><Relationship Id="rId121" Type="http://schemas.openxmlformats.org/officeDocument/2006/relationships/image" Target="media/image90.png"/><Relationship Id="rId142" Type="http://schemas.openxmlformats.org/officeDocument/2006/relationships/image" Target="media/image110.jpeg"/><Relationship Id="rId163" Type="http://schemas.openxmlformats.org/officeDocument/2006/relationships/image" Target="media/image129.png"/><Relationship Id="rId184" Type="http://schemas.openxmlformats.org/officeDocument/2006/relationships/image" Target="media/image147.jpeg"/><Relationship Id="rId189" Type="http://schemas.openxmlformats.org/officeDocument/2006/relationships/header" Target="header24.xml"/><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header" Target="header31.xml"/><Relationship Id="rId25" Type="http://schemas.openxmlformats.org/officeDocument/2006/relationships/header" Target="header7.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header" Target="header16.xml"/><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5.png"/><Relationship Id="rId132" Type="http://schemas.openxmlformats.org/officeDocument/2006/relationships/image" Target="media/image100.png"/><Relationship Id="rId153" Type="http://schemas.openxmlformats.org/officeDocument/2006/relationships/image" Target="media/image120.png"/><Relationship Id="rId174" Type="http://schemas.openxmlformats.org/officeDocument/2006/relationships/image" Target="media/image138.jpeg"/><Relationship Id="rId179" Type="http://schemas.openxmlformats.org/officeDocument/2006/relationships/header" Target="header23.xml"/><Relationship Id="rId195" Type="http://schemas.openxmlformats.org/officeDocument/2006/relationships/image" Target="media/image155.jpeg"/><Relationship Id="rId209" Type="http://schemas.openxmlformats.org/officeDocument/2006/relationships/image" Target="media/image168.jpeg"/><Relationship Id="rId190" Type="http://schemas.openxmlformats.org/officeDocument/2006/relationships/header" Target="header25.xml"/><Relationship Id="rId204" Type="http://schemas.openxmlformats.org/officeDocument/2006/relationships/image" Target="media/image164.jpeg"/><Relationship Id="rId15" Type="http://schemas.openxmlformats.org/officeDocument/2006/relationships/footer" Target="footer1.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header" Target="header8.xml"/><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1.png"/><Relationship Id="rId143" Type="http://schemas.openxmlformats.org/officeDocument/2006/relationships/image" Target="media/image111.jpeg"/><Relationship Id="rId148" Type="http://schemas.openxmlformats.org/officeDocument/2006/relationships/image" Target="media/image115.png"/><Relationship Id="rId164" Type="http://schemas.openxmlformats.org/officeDocument/2006/relationships/image" Target="media/image130.png"/><Relationship Id="rId169" Type="http://schemas.openxmlformats.org/officeDocument/2006/relationships/image" Target="media/image133.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jpeg"/><Relationship Id="rId210" Type="http://schemas.openxmlformats.org/officeDocument/2006/relationships/image" Target="media/image169.jpeg"/><Relationship Id="rId215" Type="http://schemas.openxmlformats.org/officeDocument/2006/relationships/header" Target="header32.xml"/><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header" Target="header13.xml"/><Relationship Id="rId133" Type="http://schemas.openxmlformats.org/officeDocument/2006/relationships/image" Target="media/image101.png"/><Relationship Id="rId154" Type="http://schemas.openxmlformats.org/officeDocument/2006/relationships/image" Target="media/image121.png"/><Relationship Id="rId175" Type="http://schemas.openxmlformats.org/officeDocument/2006/relationships/image" Target="media/image139.jpeg"/><Relationship Id="rId196" Type="http://schemas.openxmlformats.org/officeDocument/2006/relationships/image" Target="media/image156.jpeg"/><Relationship Id="rId200" Type="http://schemas.openxmlformats.org/officeDocument/2006/relationships/image" Target="media/image160.jpeg"/><Relationship Id="rId16" Type="http://schemas.openxmlformats.org/officeDocument/2006/relationships/header" Target="header2.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2.png"/><Relationship Id="rId144" Type="http://schemas.openxmlformats.org/officeDocument/2006/relationships/image" Target="media/image11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ne\AppData\Roaming\Microsoft\Templates\cst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8D4FD86D8E84419693AEA7E515F247" ma:contentTypeVersion="0" ma:contentTypeDescription="Create a new document." ma:contentTypeScope="" ma:versionID="b31e6d4d12ff0eae06e25c5d40ff25f4">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A4974-20CD-4857-96D8-9868B67594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E4193EFA-FE04-4899-B4F6-C7040585534B}">
  <ds:schemaRefs>
    <ds:schemaRef ds:uri="http://schemas.microsoft.com/sharepoint/v3/contenttype/forms"/>
  </ds:schemaRefs>
</ds:datastoreItem>
</file>

<file path=customXml/itemProps3.xml><?xml version="1.0" encoding="utf-8"?>
<ds:datastoreItem xmlns:ds="http://schemas.openxmlformats.org/officeDocument/2006/customXml" ds:itemID="{6AD8546E-30F9-4313-A76E-AB3706AE444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9B1E50-4BBA-4058-95F3-CB73F2BB4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cstc.dot</Template>
  <TotalTime>0</TotalTime>
  <Pages>57</Pages>
  <Words>14360</Words>
  <Characters>81852</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96020</CharactersWithSpaces>
  <SharedDoc>false</SharedDoc>
  <HLinks>
    <vt:vector size="342" baseType="variant">
      <vt:variant>
        <vt:i4>1900623</vt:i4>
      </vt:variant>
      <vt:variant>
        <vt:i4>348</vt:i4>
      </vt:variant>
      <vt:variant>
        <vt:i4>0</vt:i4>
      </vt:variant>
      <vt:variant>
        <vt:i4>5</vt:i4>
      </vt:variant>
      <vt:variant>
        <vt:lpwstr/>
      </vt:variant>
      <vt:variant>
        <vt:lpwstr>CH4_ArchiveData_ParameterSetting</vt:lpwstr>
      </vt:variant>
      <vt:variant>
        <vt:i4>4063296</vt:i4>
      </vt:variant>
      <vt:variant>
        <vt:i4>345</vt:i4>
      </vt:variant>
      <vt:variant>
        <vt:i4>0</vt:i4>
      </vt:variant>
      <vt:variant>
        <vt:i4>5</vt:i4>
      </vt:variant>
      <vt:variant>
        <vt:lpwstr/>
      </vt:variant>
      <vt:variant>
        <vt:lpwstr>CH5_parametersettings</vt:lpwstr>
      </vt:variant>
      <vt:variant>
        <vt:i4>5898275</vt:i4>
      </vt:variant>
      <vt:variant>
        <vt:i4>342</vt:i4>
      </vt:variant>
      <vt:variant>
        <vt:i4>0</vt:i4>
      </vt:variant>
      <vt:variant>
        <vt:i4>5</vt:i4>
      </vt:variant>
      <vt:variant>
        <vt:lpwstr/>
      </vt:variant>
      <vt:variant>
        <vt:lpwstr>CH6_ARCHIVINGTHROUGHSTP</vt:lpwstr>
      </vt:variant>
      <vt:variant>
        <vt:i4>589846</vt:i4>
      </vt:variant>
      <vt:variant>
        <vt:i4>339</vt:i4>
      </vt:variant>
      <vt:variant>
        <vt:i4>0</vt:i4>
      </vt:variant>
      <vt:variant>
        <vt:i4>5</vt:i4>
      </vt:variant>
      <vt:variant>
        <vt:lpwstr/>
      </vt:variant>
      <vt:variant>
        <vt:lpwstr>appendix</vt:lpwstr>
      </vt:variant>
      <vt:variant>
        <vt:i4>1048632</vt:i4>
      </vt:variant>
      <vt:variant>
        <vt:i4>311</vt:i4>
      </vt:variant>
      <vt:variant>
        <vt:i4>0</vt:i4>
      </vt:variant>
      <vt:variant>
        <vt:i4>5</vt:i4>
      </vt:variant>
      <vt:variant>
        <vt:lpwstr/>
      </vt:variant>
      <vt:variant>
        <vt:lpwstr>_Toc76901978</vt:lpwstr>
      </vt:variant>
      <vt:variant>
        <vt:i4>2031672</vt:i4>
      </vt:variant>
      <vt:variant>
        <vt:i4>305</vt:i4>
      </vt:variant>
      <vt:variant>
        <vt:i4>0</vt:i4>
      </vt:variant>
      <vt:variant>
        <vt:i4>5</vt:i4>
      </vt:variant>
      <vt:variant>
        <vt:lpwstr/>
      </vt:variant>
      <vt:variant>
        <vt:lpwstr>_Toc76901977</vt:lpwstr>
      </vt:variant>
      <vt:variant>
        <vt:i4>1966136</vt:i4>
      </vt:variant>
      <vt:variant>
        <vt:i4>299</vt:i4>
      </vt:variant>
      <vt:variant>
        <vt:i4>0</vt:i4>
      </vt:variant>
      <vt:variant>
        <vt:i4>5</vt:i4>
      </vt:variant>
      <vt:variant>
        <vt:lpwstr/>
      </vt:variant>
      <vt:variant>
        <vt:lpwstr>_Toc76901976</vt:lpwstr>
      </vt:variant>
      <vt:variant>
        <vt:i4>1900600</vt:i4>
      </vt:variant>
      <vt:variant>
        <vt:i4>293</vt:i4>
      </vt:variant>
      <vt:variant>
        <vt:i4>0</vt:i4>
      </vt:variant>
      <vt:variant>
        <vt:i4>5</vt:i4>
      </vt:variant>
      <vt:variant>
        <vt:lpwstr/>
      </vt:variant>
      <vt:variant>
        <vt:lpwstr>_Toc76901975</vt:lpwstr>
      </vt:variant>
      <vt:variant>
        <vt:i4>1835064</vt:i4>
      </vt:variant>
      <vt:variant>
        <vt:i4>287</vt:i4>
      </vt:variant>
      <vt:variant>
        <vt:i4>0</vt:i4>
      </vt:variant>
      <vt:variant>
        <vt:i4>5</vt:i4>
      </vt:variant>
      <vt:variant>
        <vt:lpwstr/>
      </vt:variant>
      <vt:variant>
        <vt:lpwstr>_Toc76901974</vt:lpwstr>
      </vt:variant>
      <vt:variant>
        <vt:i4>1769528</vt:i4>
      </vt:variant>
      <vt:variant>
        <vt:i4>281</vt:i4>
      </vt:variant>
      <vt:variant>
        <vt:i4>0</vt:i4>
      </vt:variant>
      <vt:variant>
        <vt:i4>5</vt:i4>
      </vt:variant>
      <vt:variant>
        <vt:lpwstr/>
      </vt:variant>
      <vt:variant>
        <vt:lpwstr>_Toc76901973</vt:lpwstr>
      </vt:variant>
      <vt:variant>
        <vt:i4>1703992</vt:i4>
      </vt:variant>
      <vt:variant>
        <vt:i4>275</vt:i4>
      </vt:variant>
      <vt:variant>
        <vt:i4>0</vt:i4>
      </vt:variant>
      <vt:variant>
        <vt:i4>5</vt:i4>
      </vt:variant>
      <vt:variant>
        <vt:lpwstr/>
      </vt:variant>
      <vt:variant>
        <vt:lpwstr>_Toc76901972</vt:lpwstr>
      </vt:variant>
      <vt:variant>
        <vt:i4>1638456</vt:i4>
      </vt:variant>
      <vt:variant>
        <vt:i4>269</vt:i4>
      </vt:variant>
      <vt:variant>
        <vt:i4>0</vt:i4>
      </vt:variant>
      <vt:variant>
        <vt:i4>5</vt:i4>
      </vt:variant>
      <vt:variant>
        <vt:lpwstr/>
      </vt:variant>
      <vt:variant>
        <vt:lpwstr>_Toc76901971</vt:lpwstr>
      </vt:variant>
      <vt:variant>
        <vt:i4>1572920</vt:i4>
      </vt:variant>
      <vt:variant>
        <vt:i4>263</vt:i4>
      </vt:variant>
      <vt:variant>
        <vt:i4>0</vt:i4>
      </vt:variant>
      <vt:variant>
        <vt:i4>5</vt:i4>
      </vt:variant>
      <vt:variant>
        <vt:lpwstr/>
      </vt:variant>
      <vt:variant>
        <vt:lpwstr>_Toc76901970</vt:lpwstr>
      </vt:variant>
      <vt:variant>
        <vt:i4>1114169</vt:i4>
      </vt:variant>
      <vt:variant>
        <vt:i4>257</vt:i4>
      </vt:variant>
      <vt:variant>
        <vt:i4>0</vt:i4>
      </vt:variant>
      <vt:variant>
        <vt:i4>5</vt:i4>
      </vt:variant>
      <vt:variant>
        <vt:lpwstr/>
      </vt:variant>
      <vt:variant>
        <vt:lpwstr>_Toc76901969</vt:lpwstr>
      </vt:variant>
      <vt:variant>
        <vt:i4>1048633</vt:i4>
      </vt:variant>
      <vt:variant>
        <vt:i4>251</vt:i4>
      </vt:variant>
      <vt:variant>
        <vt:i4>0</vt:i4>
      </vt:variant>
      <vt:variant>
        <vt:i4>5</vt:i4>
      </vt:variant>
      <vt:variant>
        <vt:lpwstr/>
      </vt:variant>
      <vt:variant>
        <vt:lpwstr>_Toc76901968</vt:lpwstr>
      </vt:variant>
      <vt:variant>
        <vt:i4>2031673</vt:i4>
      </vt:variant>
      <vt:variant>
        <vt:i4>245</vt:i4>
      </vt:variant>
      <vt:variant>
        <vt:i4>0</vt:i4>
      </vt:variant>
      <vt:variant>
        <vt:i4>5</vt:i4>
      </vt:variant>
      <vt:variant>
        <vt:lpwstr/>
      </vt:variant>
      <vt:variant>
        <vt:lpwstr>_Toc76901967</vt:lpwstr>
      </vt:variant>
      <vt:variant>
        <vt:i4>1966137</vt:i4>
      </vt:variant>
      <vt:variant>
        <vt:i4>239</vt:i4>
      </vt:variant>
      <vt:variant>
        <vt:i4>0</vt:i4>
      </vt:variant>
      <vt:variant>
        <vt:i4>5</vt:i4>
      </vt:variant>
      <vt:variant>
        <vt:lpwstr/>
      </vt:variant>
      <vt:variant>
        <vt:lpwstr>_Toc76901966</vt:lpwstr>
      </vt:variant>
      <vt:variant>
        <vt:i4>1900601</vt:i4>
      </vt:variant>
      <vt:variant>
        <vt:i4>233</vt:i4>
      </vt:variant>
      <vt:variant>
        <vt:i4>0</vt:i4>
      </vt:variant>
      <vt:variant>
        <vt:i4>5</vt:i4>
      </vt:variant>
      <vt:variant>
        <vt:lpwstr/>
      </vt:variant>
      <vt:variant>
        <vt:lpwstr>_Toc76901965</vt:lpwstr>
      </vt:variant>
      <vt:variant>
        <vt:i4>1835065</vt:i4>
      </vt:variant>
      <vt:variant>
        <vt:i4>227</vt:i4>
      </vt:variant>
      <vt:variant>
        <vt:i4>0</vt:i4>
      </vt:variant>
      <vt:variant>
        <vt:i4>5</vt:i4>
      </vt:variant>
      <vt:variant>
        <vt:lpwstr/>
      </vt:variant>
      <vt:variant>
        <vt:lpwstr>_Toc76901964</vt:lpwstr>
      </vt:variant>
      <vt:variant>
        <vt:i4>1769529</vt:i4>
      </vt:variant>
      <vt:variant>
        <vt:i4>221</vt:i4>
      </vt:variant>
      <vt:variant>
        <vt:i4>0</vt:i4>
      </vt:variant>
      <vt:variant>
        <vt:i4>5</vt:i4>
      </vt:variant>
      <vt:variant>
        <vt:lpwstr/>
      </vt:variant>
      <vt:variant>
        <vt:lpwstr>_Toc76901963</vt:lpwstr>
      </vt:variant>
      <vt:variant>
        <vt:i4>1703993</vt:i4>
      </vt:variant>
      <vt:variant>
        <vt:i4>215</vt:i4>
      </vt:variant>
      <vt:variant>
        <vt:i4>0</vt:i4>
      </vt:variant>
      <vt:variant>
        <vt:i4>5</vt:i4>
      </vt:variant>
      <vt:variant>
        <vt:lpwstr/>
      </vt:variant>
      <vt:variant>
        <vt:lpwstr>_Toc76901962</vt:lpwstr>
      </vt:variant>
      <vt:variant>
        <vt:i4>1638457</vt:i4>
      </vt:variant>
      <vt:variant>
        <vt:i4>209</vt:i4>
      </vt:variant>
      <vt:variant>
        <vt:i4>0</vt:i4>
      </vt:variant>
      <vt:variant>
        <vt:i4>5</vt:i4>
      </vt:variant>
      <vt:variant>
        <vt:lpwstr/>
      </vt:variant>
      <vt:variant>
        <vt:lpwstr>_Toc76901961</vt:lpwstr>
      </vt:variant>
      <vt:variant>
        <vt:i4>1572921</vt:i4>
      </vt:variant>
      <vt:variant>
        <vt:i4>203</vt:i4>
      </vt:variant>
      <vt:variant>
        <vt:i4>0</vt:i4>
      </vt:variant>
      <vt:variant>
        <vt:i4>5</vt:i4>
      </vt:variant>
      <vt:variant>
        <vt:lpwstr/>
      </vt:variant>
      <vt:variant>
        <vt:lpwstr>_Toc76901960</vt:lpwstr>
      </vt:variant>
      <vt:variant>
        <vt:i4>1114170</vt:i4>
      </vt:variant>
      <vt:variant>
        <vt:i4>197</vt:i4>
      </vt:variant>
      <vt:variant>
        <vt:i4>0</vt:i4>
      </vt:variant>
      <vt:variant>
        <vt:i4>5</vt:i4>
      </vt:variant>
      <vt:variant>
        <vt:lpwstr/>
      </vt:variant>
      <vt:variant>
        <vt:lpwstr>_Toc76901959</vt:lpwstr>
      </vt:variant>
      <vt:variant>
        <vt:i4>1048634</vt:i4>
      </vt:variant>
      <vt:variant>
        <vt:i4>191</vt:i4>
      </vt:variant>
      <vt:variant>
        <vt:i4>0</vt:i4>
      </vt:variant>
      <vt:variant>
        <vt:i4>5</vt:i4>
      </vt:variant>
      <vt:variant>
        <vt:lpwstr/>
      </vt:variant>
      <vt:variant>
        <vt:lpwstr>_Toc76901958</vt:lpwstr>
      </vt:variant>
      <vt:variant>
        <vt:i4>2031674</vt:i4>
      </vt:variant>
      <vt:variant>
        <vt:i4>185</vt:i4>
      </vt:variant>
      <vt:variant>
        <vt:i4>0</vt:i4>
      </vt:variant>
      <vt:variant>
        <vt:i4>5</vt:i4>
      </vt:variant>
      <vt:variant>
        <vt:lpwstr/>
      </vt:variant>
      <vt:variant>
        <vt:lpwstr>_Toc76901957</vt:lpwstr>
      </vt:variant>
      <vt:variant>
        <vt:i4>1966138</vt:i4>
      </vt:variant>
      <vt:variant>
        <vt:i4>179</vt:i4>
      </vt:variant>
      <vt:variant>
        <vt:i4>0</vt:i4>
      </vt:variant>
      <vt:variant>
        <vt:i4>5</vt:i4>
      </vt:variant>
      <vt:variant>
        <vt:lpwstr/>
      </vt:variant>
      <vt:variant>
        <vt:lpwstr>_Toc76901956</vt:lpwstr>
      </vt:variant>
      <vt:variant>
        <vt:i4>1900602</vt:i4>
      </vt:variant>
      <vt:variant>
        <vt:i4>173</vt:i4>
      </vt:variant>
      <vt:variant>
        <vt:i4>0</vt:i4>
      </vt:variant>
      <vt:variant>
        <vt:i4>5</vt:i4>
      </vt:variant>
      <vt:variant>
        <vt:lpwstr/>
      </vt:variant>
      <vt:variant>
        <vt:lpwstr>_Toc76901955</vt:lpwstr>
      </vt:variant>
      <vt:variant>
        <vt:i4>1835066</vt:i4>
      </vt:variant>
      <vt:variant>
        <vt:i4>167</vt:i4>
      </vt:variant>
      <vt:variant>
        <vt:i4>0</vt:i4>
      </vt:variant>
      <vt:variant>
        <vt:i4>5</vt:i4>
      </vt:variant>
      <vt:variant>
        <vt:lpwstr/>
      </vt:variant>
      <vt:variant>
        <vt:lpwstr>_Toc76901954</vt:lpwstr>
      </vt:variant>
      <vt:variant>
        <vt:i4>1769530</vt:i4>
      </vt:variant>
      <vt:variant>
        <vt:i4>161</vt:i4>
      </vt:variant>
      <vt:variant>
        <vt:i4>0</vt:i4>
      </vt:variant>
      <vt:variant>
        <vt:i4>5</vt:i4>
      </vt:variant>
      <vt:variant>
        <vt:lpwstr/>
      </vt:variant>
      <vt:variant>
        <vt:lpwstr>_Toc76901953</vt:lpwstr>
      </vt:variant>
      <vt:variant>
        <vt:i4>1703994</vt:i4>
      </vt:variant>
      <vt:variant>
        <vt:i4>155</vt:i4>
      </vt:variant>
      <vt:variant>
        <vt:i4>0</vt:i4>
      </vt:variant>
      <vt:variant>
        <vt:i4>5</vt:i4>
      </vt:variant>
      <vt:variant>
        <vt:lpwstr/>
      </vt:variant>
      <vt:variant>
        <vt:lpwstr>_Toc76901952</vt:lpwstr>
      </vt:variant>
      <vt:variant>
        <vt:i4>1638458</vt:i4>
      </vt:variant>
      <vt:variant>
        <vt:i4>149</vt:i4>
      </vt:variant>
      <vt:variant>
        <vt:i4>0</vt:i4>
      </vt:variant>
      <vt:variant>
        <vt:i4>5</vt:i4>
      </vt:variant>
      <vt:variant>
        <vt:lpwstr/>
      </vt:variant>
      <vt:variant>
        <vt:lpwstr>_Toc76901951</vt:lpwstr>
      </vt:variant>
      <vt:variant>
        <vt:i4>1572922</vt:i4>
      </vt:variant>
      <vt:variant>
        <vt:i4>143</vt:i4>
      </vt:variant>
      <vt:variant>
        <vt:i4>0</vt:i4>
      </vt:variant>
      <vt:variant>
        <vt:i4>5</vt:i4>
      </vt:variant>
      <vt:variant>
        <vt:lpwstr/>
      </vt:variant>
      <vt:variant>
        <vt:lpwstr>_Toc76901950</vt:lpwstr>
      </vt:variant>
      <vt:variant>
        <vt:i4>1114171</vt:i4>
      </vt:variant>
      <vt:variant>
        <vt:i4>137</vt:i4>
      </vt:variant>
      <vt:variant>
        <vt:i4>0</vt:i4>
      </vt:variant>
      <vt:variant>
        <vt:i4>5</vt:i4>
      </vt:variant>
      <vt:variant>
        <vt:lpwstr/>
      </vt:variant>
      <vt:variant>
        <vt:lpwstr>_Toc76901949</vt:lpwstr>
      </vt:variant>
      <vt:variant>
        <vt:i4>1048635</vt:i4>
      </vt:variant>
      <vt:variant>
        <vt:i4>131</vt:i4>
      </vt:variant>
      <vt:variant>
        <vt:i4>0</vt:i4>
      </vt:variant>
      <vt:variant>
        <vt:i4>5</vt:i4>
      </vt:variant>
      <vt:variant>
        <vt:lpwstr/>
      </vt:variant>
      <vt:variant>
        <vt:lpwstr>_Toc76901948</vt:lpwstr>
      </vt:variant>
      <vt:variant>
        <vt:i4>2031675</vt:i4>
      </vt:variant>
      <vt:variant>
        <vt:i4>125</vt:i4>
      </vt:variant>
      <vt:variant>
        <vt:i4>0</vt:i4>
      </vt:variant>
      <vt:variant>
        <vt:i4>5</vt:i4>
      </vt:variant>
      <vt:variant>
        <vt:lpwstr/>
      </vt:variant>
      <vt:variant>
        <vt:lpwstr>_Toc76901947</vt:lpwstr>
      </vt:variant>
      <vt:variant>
        <vt:i4>1966139</vt:i4>
      </vt:variant>
      <vt:variant>
        <vt:i4>119</vt:i4>
      </vt:variant>
      <vt:variant>
        <vt:i4>0</vt:i4>
      </vt:variant>
      <vt:variant>
        <vt:i4>5</vt:i4>
      </vt:variant>
      <vt:variant>
        <vt:lpwstr/>
      </vt:variant>
      <vt:variant>
        <vt:lpwstr>_Toc76901946</vt:lpwstr>
      </vt:variant>
      <vt:variant>
        <vt:i4>1900603</vt:i4>
      </vt:variant>
      <vt:variant>
        <vt:i4>113</vt:i4>
      </vt:variant>
      <vt:variant>
        <vt:i4>0</vt:i4>
      </vt:variant>
      <vt:variant>
        <vt:i4>5</vt:i4>
      </vt:variant>
      <vt:variant>
        <vt:lpwstr/>
      </vt:variant>
      <vt:variant>
        <vt:lpwstr>_Toc76901945</vt:lpwstr>
      </vt:variant>
      <vt:variant>
        <vt:i4>1835067</vt:i4>
      </vt:variant>
      <vt:variant>
        <vt:i4>107</vt:i4>
      </vt:variant>
      <vt:variant>
        <vt:i4>0</vt:i4>
      </vt:variant>
      <vt:variant>
        <vt:i4>5</vt:i4>
      </vt:variant>
      <vt:variant>
        <vt:lpwstr/>
      </vt:variant>
      <vt:variant>
        <vt:lpwstr>_Toc76901944</vt:lpwstr>
      </vt:variant>
      <vt:variant>
        <vt:i4>1769531</vt:i4>
      </vt:variant>
      <vt:variant>
        <vt:i4>101</vt:i4>
      </vt:variant>
      <vt:variant>
        <vt:i4>0</vt:i4>
      </vt:variant>
      <vt:variant>
        <vt:i4>5</vt:i4>
      </vt:variant>
      <vt:variant>
        <vt:lpwstr/>
      </vt:variant>
      <vt:variant>
        <vt:lpwstr>_Toc76901943</vt:lpwstr>
      </vt:variant>
      <vt:variant>
        <vt:i4>1703995</vt:i4>
      </vt:variant>
      <vt:variant>
        <vt:i4>95</vt:i4>
      </vt:variant>
      <vt:variant>
        <vt:i4>0</vt:i4>
      </vt:variant>
      <vt:variant>
        <vt:i4>5</vt:i4>
      </vt:variant>
      <vt:variant>
        <vt:lpwstr/>
      </vt:variant>
      <vt:variant>
        <vt:lpwstr>_Toc76901942</vt:lpwstr>
      </vt:variant>
      <vt:variant>
        <vt:i4>1638459</vt:i4>
      </vt:variant>
      <vt:variant>
        <vt:i4>89</vt:i4>
      </vt:variant>
      <vt:variant>
        <vt:i4>0</vt:i4>
      </vt:variant>
      <vt:variant>
        <vt:i4>5</vt:i4>
      </vt:variant>
      <vt:variant>
        <vt:lpwstr/>
      </vt:variant>
      <vt:variant>
        <vt:lpwstr>_Toc76901941</vt:lpwstr>
      </vt:variant>
      <vt:variant>
        <vt:i4>1572923</vt:i4>
      </vt:variant>
      <vt:variant>
        <vt:i4>83</vt:i4>
      </vt:variant>
      <vt:variant>
        <vt:i4>0</vt:i4>
      </vt:variant>
      <vt:variant>
        <vt:i4>5</vt:i4>
      </vt:variant>
      <vt:variant>
        <vt:lpwstr/>
      </vt:variant>
      <vt:variant>
        <vt:lpwstr>_Toc76901940</vt:lpwstr>
      </vt:variant>
      <vt:variant>
        <vt:i4>1114172</vt:i4>
      </vt:variant>
      <vt:variant>
        <vt:i4>77</vt:i4>
      </vt:variant>
      <vt:variant>
        <vt:i4>0</vt:i4>
      </vt:variant>
      <vt:variant>
        <vt:i4>5</vt:i4>
      </vt:variant>
      <vt:variant>
        <vt:lpwstr/>
      </vt:variant>
      <vt:variant>
        <vt:lpwstr>_Toc76901939</vt:lpwstr>
      </vt:variant>
      <vt:variant>
        <vt:i4>1048636</vt:i4>
      </vt:variant>
      <vt:variant>
        <vt:i4>71</vt:i4>
      </vt:variant>
      <vt:variant>
        <vt:i4>0</vt:i4>
      </vt:variant>
      <vt:variant>
        <vt:i4>5</vt:i4>
      </vt:variant>
      <vt:variant>
        <vt:lpwstr/>
      </vt:variant>
      <vt:variant>
        <vt:lpwstr>_Toc76901938</vt:lpwstr>
      </vt:variant>
      <vt:variant>
        <vt:i4>2031676</vt:i4>
      </vt:variant>
      <vt:variant>
        <vt:i4>65</vt:i4>
      </vt:variant>
      <vt:variant>
        <vt:i4>0</vt:i4>
      </vt:variant>
      <vt:variant>
        <vt:i4>5</vt:i4>
      </vt:variant>
      <vt:variant>
        <vt:lpwstr/>
      </vt:variant>
      <vt:variant>
        <vt:lpwstr>_Toc76901937</vt:lpwstr>
      </vt:variant>
      <vt:variant>
        <vt:i4>1966140</vt:i4>
      </vt:variant>
      <vt:variant>
        <vt:i4>59</vt:i4>
      </vt:variant>
      <vt:variant>
        <vt:i4>0</vt:i4>
      </vt:variant>
      <vt:variant>
        <vt:i4>5</vt:i4>
      </vt:variant>
      <vt:variant>
        <vt:lpwstr/>
      </vt:variant>
      <vt:variant>
        <vt:lpwstr>_Toc76901936</vt:lpwstr>
      </vt:variant>
      <vt:variant>
        <vt:i4>1900604</vt:i4>
      </vt:variant>
      <vt:variant>
        <vt:i4>53</vt:i4>
      </vt:variant>
      <vt:variant>
        <vt:i4>0</vt:i4>
      </vt:variant>
      <vt:variant>
        <vt:i4>5</vt:i4>
      </vt:variant>
      <vt:variant>
        <vt:lpwstr/>
      </vt:variant>
      <vt:variant>
        <vt:lpwstr>_Toc76901935</vt:lpwstr>
      </vt:variant>
      <vt:variant>
        <vt:i4>1835068</vt:i4>
      </vt:variant>
      <vt:variant>
        <vt:i4>47</vt:i4>
      </vt:variant>
      <vt:variant>
        <vt:i4>0</vt:i4>
      </vt:variant>
      <vt:variant>
        <vt:i4>5</vt:i4>
      </vt:variant>
      <vt:variant>
        <vt:lpwstr/>
      </vt:variant>
      <vt:variant>
        <vt:lpwstr>_Toc76901934</vt:lpwstr>
      </vt:variant>
      <vt:variant>
        <vt:i4>1769532</vt:i4>
      </vt:variant>
      <vt:variant>
        <vt:i4>41</vt:i4>
      </vt:variant>
      <vt:variant>
        <vt:i4>0</vt:i4>
      </vt:variant>
      <vt:variant>
        <vt:i4>5</vt:i4>
      </vt:variant>
      <vt:variant>
        <vt:lpwstr/>
      </vt:variant>
      <vt:variant>
        <vt:lpwstr>_Toc76901933</vt:lpwstr>
      </vt:variant>
      <vt:variant>
        <vt:i4>1703996</vt:i4>
      </vt:variant>
      <vt:variant>
        <vt:i4>35</vt:i4>
      </vt:variant>
      <vt:variant>
        <vt:i4>0</vt:i4>
      </vt:variant>
      <vt:variant>
        <vt:i4>5</vt:i4>
      </vt:variant>
      <vt:variant>
        <vt:lpwstr/>
      </vt:variant>
      <vt:variant>
        <vt:lpwstr>_Toc76901932</vt:lpwstr>
      </vt:variant>
      <vt:variant>
        <vt:i4>1638460</vt:i4>
      </vt:variant>
      <vt:variant>
        <vt:i4>29</vt:i4>
      </vt:variant>
      <vt:variant>
        <vt:i4>0</vt:i4>
      </vt:variant>
      <vt:variant>
        <vt:i4>5</vt:i4>
      </vt:variant>
      <vt:variant>
        <vt:lpwstr/>
      </vt:variant>
      <vt:variant>
        <vt:lpwstr>_Toc76901931</vt:lpwstr>
      </vt:variant>
      <vt:variant>
        <vt:i4>1572924</vt:i4>
      </vt:variant>
      <vt:variant>
        <vt:i4>23</vt:i4>
      </vt:variant>
      <vt:variant>
        <vt:i4>0</vt:i4>
      </vt:variant>
      <vt:variant>
        <vt:i4>5</vt:i4>
      </vt:variant>
      <vt:variant>
        <vt:lpwstr/>
      </vt:variant>
      <vt:variant>
        <vt:lpwstr>_Toc76901930</vt:lpwstr>
      </vt:variant>
      <vt:variant>
        <vt:i4>1114173</vt:i4>
      </vt:variant>
      <vt:variant>
        <vt:i4>17</vt:i4>
      </vt:variant>
      <vt:variant>
        <vt:i4>0</vt:i4>
      </vt:variant>
      <vt:variant>
        <vt:i4>5</vt:i4>
      </vt:variant>
      <vt:variant>
        <vt:lpwstr/>
      </vt:variant>
      <vt:variant>
        <vt:lpwstr>_Toc76901929</vt:lpwstr>
      </vt:variant>
      <vt:variant>
        <vt:i4>1048637</vt:i4>
      </vt:variant>
      <vt:variant>
        <vt:i4>11</vt:i4>
      </vt:variant>
      <vt:variant>
        <vt:i4>0</vt:i4>
      </vt:variant>
      <vt:variant>
        <vt:i4>5</vt:i4>
      </vt:variant>
      <vt:variant>
        <vt:lpwstr/>
      </vt:variant>
      <vt:variant>
        <vt:lpwstr>_Toc76901928</vt:lpwstr>
      </vt:variant>
      <vt:variant>
        <vt:i4>2031677</vt:i4>
      </vt:variant>
      <vt:variant>
        <vt:i4>5</vt:i4>
      </vt:variant>
      <vt:variant>
        <vt:i4>0</vt:i4>
      </vt:variant>
      <vt:variant>
        <vt:i4>5</vt:i4>
      </vt:variant>
      <vt:variant>
        <vt:lpwstr/>
      </vt:variant>
      <vt:variant>
        <vt:lpwstr>_Toc76901927</vt:lpwstr>
      </vt:variant>
      <vt:variant>
        <vt:i4>5111911</vt:i4>
      </vt:variant>
      <vt:variant>
        <vt:i4>0</vt:i4>
      </vt:variant>
      <vt:variant>
        <vt:i4>0</vt:i4>
      </vt:variant>
      <vt:variant>
        <vt:i4>5</vt:i4>
      </vt:variant>
      <vt:variant>
        <vt:lpwstr>mailto:corporatedocs@chinasystems.com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Cana Lee Laeno</dc:creator>
  <cp:keywords/>
  <cp:lastModifiedBy>Jo Ortiz</cp:lastModifiedBy>
  <cp:revision>2</cp:revision>
  <cp:lastPrinted>2019-12-16T03:17:00Z</cp:lastPrinted>
  <dcterms:created xsi:type="dcterms:W3CDTF">2021-07-11T05:23:00Z</dcterms:created>
  <dcterms:modified xsi:type="dcterms:W3CDTF">2021-07-11T05:23:00Z</dcterms:modified>
</cp:coreProperties>
</file>